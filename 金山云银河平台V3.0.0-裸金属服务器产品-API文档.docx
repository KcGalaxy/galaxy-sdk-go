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C9EE1" w14:textId="77777777" w:rsidR="00AB6CCE" w:rsidRDefault="008134F4">
      <w:pPr>
        <w:pStyle w:val="af6"/>
        <w:spacing w:after="240"/>
        <w:ind w:firstLine="480"/>
        <w:rPr>
          <w:sz w:val="24"/>
        </w:rPr>
      </w:pPr>
      <w:r>
        <w:rPr>
          <w:noProof/>
          <w:sz w:val="24"/>
        </w:rPr>
        <w:drawing>
          <wp:anchor distT="0" distB="0" distL="114300" distR="114300" simplePos="0" relativeHeight="251684864" behindDoc="0" locked="0" layoutInCell="1" allowOverlap="1" wp14:anchorId="5C5794DE" wp14:editId="26F6E915">
            <wp:simplePos x="0" y="0"/>
            <wp:positionH relativeFrom="margin">
              <wp:posOffset>4428490</wp:posOffset>
            </wp:positionH>
            <wp:positionV relativeFrom="paragraph">
              <wp:posOffset>-678815</wp:posOffset>
            </wp:positionV>
            <wp:extent cx="1090930" cy="34607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91079" cy="346253"/>
                    </a:xfrm>
                    <a:prstGeom prst="rect">
                      <a:avLst/>
                    </a:prstGeom>
                    <a:noFill/>
                    <a:ln>
                      <a:noFill/>
                    </a:ln>
                  </pic:spPr>
                </pic:pic>
              </a:graphicData>
            </a:graphic>
          </wp:anchor>
        </w:drawing>
      </w:r>
      <w:r>
        <w:rPr>
          <w:noProof/>
        </w:rPr>
        <mc:AlternateContent>
          <mc:Choice Requires="wps">
            <w:drawing>
              <wp:anchor distT="0" distB="0" distL="114300" distR="114300" simplePos="0" relativeHeight="251673600" behindDoc="0" locked="0" layoutInCell="1" allowOverlap="1" wp14:anchorId="69589BB3" wp14:editId="075A1067">
                <wp:simplePos x="0" y="0"/>
                <wp:positionH relativeFrom="margin">
                  <wp:posOffset>-104775</wp:posOffset>
                </wp:positionH>
                <wp:positionV relativeFrom="paragraph">
                  <wp:posOffset>-775335</wp:posOffset>
                </wp:positionV>
                <wp:extent cx="1535430" cy="498475"/>
                <wp:effectExtent l="0" t="0" r="7620" b="0"/>
                <wp:wrapNone/>
                <wp:docPr id="24" name="文本框 24"/>
                <wp:cNvGraphicFramePr/>
                <a:graphic xmlns:a="http://schemas.openxmlformats.org/drawingml/2006/main">
                  <a:graphicData uri="http://schemas.microsoft.com/office/word/2010/wordprocessingShape">
                    <wps:wsp>
                      <wps:cNvSpPr txBox="1"/>
                      <wps:spPr>
                        <a:xfrm>
                          <a:off x="0" y="0"/>
                          <a:ext cx="1535502" cy="498764"/>
                        </a:xfrm>
                        <a:prstGeom prst="rect">
                          <a:avLst/>
                        </a:prstGeom>
                        <a:solidFill>
                          <a:schemeClr val="lt1"/>
                        </a:solidFill>
                        <a:ln w="6350">
                          <a:noFill/>
                        </a:ln>
                      </wps:spPr>
                      <wps:txbx>
                        <w:txbxContent>
                          <w:p w14:paraId="089EAAFF" w14:textId="470740B3" w:rsidR="00AB6CCE" w:rsidRDefault="008134F4">
                            <w:pPr>
                              <w:jc w:val="distribute"/>
                              <w:rPr>
                                <w:rFonts w:ascii="黑体" w:eastAsia="黑体" w:hAnsi="黑体"/>
                                <w:color w:val="3B3838" w:themeColor="background2" w:themeShade="40"/>
                                <w:sz w:val="20"/>
                              </w:rPr>
                            </w:pPr>
                            <w:r>
                              <w:rPr>
                                <w:rFonts w:eastAsia="黑体" w:cs="Calibri"/>
                                <w:color w:val="3B3838" w:themeColor="background2" w:themeShade="40"/>
                                <w:sz w:val="20"/>
                              </w:rPr>
                              <w:t>©</w:t>
                            </w:r>
                            <w:r>
                              <w:rPr>
                                <w:rFonts w:ascii="黑体" w:eastAsia="黑体" w:hAnsi="黑体"/>
                                <w:color w:val="3B3838" w:themeColor="background2" w:themeShade="40"/>
                                <w:sz w:val="20"/>
                              </w:rPr>
                              <w:t xml:space="preserve"> Kingsoft Cloud 202</w:t>
                            </w:r>
                            <w:r w:rsidR="00360B31">
                              <w:rPr>
                                <w:rFonts w:ascii="黑体" w:eastAsia="黑体" w:hAnsi="黑体"/>
                                <w:color w:val="3B3838" w:themeColor="background2" w:themeShade="40"/>
                                <w:sz w:val="20"/>
                              </w:rPr>
                              <w:t>2</w:t>
                            </w:r>
                          </w:p>
                          <w:p w14:paraId="4A12A66B" w14:textId="77777777" w:rsidR="00AB6CCE" w:rsidRDefault="008134F4">
                            <w:pPr>
                              <w:ind w:leftChars="-13" w:left="-27"/>
                              <w:jc w:val="distribute"/>
                              <w:rPr>
                                <w:rFonts w:ascii="黑体" w:eastAsia="黑体" w:hAnsi="黑体"/>
                                <w:color w:val="3B3838" w:themeColor="background2" w:themeShade="40"/>
                                <w:sz w:val="20"/>
                              </w:rPr>
                            </w:pPr>
                            <w:r>
                              <w:rPr>
                                <w:rFonts w:ascii="黑体" w:eastAsia="黑体" w:hAnsi="黑体"/>
                                <w:color w:val="3B3838" w:themeColor="background2" w:themeShade="40"/>
                                <w:sz w:val="20"/>
                              </w:rPr>
                              <w:t xml:space="preserve">   </w:t>
                            </w:r>
                            <w:r>
                              <w:rPr>
                                <w:rFonts w:ascii="黑体" w:eastAsia="黑体" w:hAnsi="黑体" w:hint="eastAsia"/>
                                <w:color w:val="3B3838" w:themeColor="background2" w:themeShade="40"/>
                                <w:sz w:val="20"/>
                              </w:rPr>
                              <w:t>www.ksyun.com</w:t>
                            </w:r>
                          </w:p>
                        </w:txbxContent>
                      </wps:txbx>
                      <wps:bodyPr rot="0" spcFirstLastPara="0" vertOverflow="overflow" horzOverflow="overflow" vert="horz" wrap="square" lIns="91440" tIns="45720" rIns="91440" bIns="45720" numCol="1" spcCol="0" rtlCol="0" fromWordArt="0" anchor="ctr" anchorCtr="0" forceAA="0" compatLnSpc="1">
                        <a:spAutoFit/>
                      </wps:bodyPr>
                    </wps:wsp>
                  </a:graphicData>
                </a:graphic>
              </wp:anchor>
            </w:drawing>
          </mc:Choice>
          <mc:Fallback>
            <w:pict>
              <v:shapetype w14:anchorId="69589BB3" id="_x0000_t202" coordsize="21600,21600" o:spt="202" path="m,l,21600r21600,l21600,xe">
                <v:stroke joinstyle="miter"/>
                <v:path gradientshapeok="t" o:connecttype="rect"/>
              </v:shapetype>
              <v:shape id="文本框 24" o:spid="_x0000_s1026" type="#_x0000_t202" style="position:absolute;left:0;text-align:left;margin-left:-8.25pt;margin-top:-61.05pt;width:120.9pt;height:39.2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" fillcolor="white [3201]" stroked="f" strokeweight=".5pt">
                <v:textbox style="mso-fit-shape-to-text:t">
                  <w:txbxContent>
                    <w:p w14:paraId="089EAAFF" w14:textId="470740B3" w:rsidR="00AB6CCE" w:rsidRDefault="008134F4">
                      <w:pPr>
                        <w:jc w:val="distribute"/>
                        <w:rPr>
                          <w:rFonts w:ascii="黑体" w:eastAsia="黑体" w:hAnsi="黑体"/>
                          <w:color w:val="3B3838" w:themeColor="background2" w:themeShade="40"/>
                          <w:sz w:val="20"/>
                        </w:rPr>
                      </w:pPr>
                      <w:r>
                        <w:rPr>
                          <w:rFonts w:eastAsia="黑体" w:cs="Calibri"/>
                          <w:color w:val="3B3838" w:themeColor="background2" w:themeShade="40"/>
                          <w:sz w:val="20"/>
                        </w:rPr>
                        <w:t>©</w:t>
                      </w:r>
                      <w:r>
                        <w:rPr>
                          <w:rFonts w:ascii="黑体" w:eastAsia="黑体" w:hAnsi="黑体"/>
                          <w:color w:val="3B3838" w:themeColor="background2" w:themeShade="40"/>
                          <w:sz w:val="20"/>
                        </w:rPr>
                        <w:t xml:space="preserve"> Kingsoft Cloud 202</w:t>
                      </w:r>
                      <w:r w:rsidR="00360B31">
                        <w:rPr>
                          <w:rFonts w:ascii="黑体" w:eastAsia="黑体" w:hAnsi="黑体"/>
                          <w:color w:val="3B3838" w:themeColor="background2" w:themeShade="40"/>
                          <w:sz w:val="20"/>
                        </w:rPr>
                        <w:t>2</w:t>
                      </w:r>
                    </w:p>
                    <w:p w14:paraId="4A12A66B" w14:textId="77777777" w:rsidR="00AB6CCE" w:rsidRDefault="008134F4">
                      <w:pPr>
                        <w:ind w:leftChars="-13" w:left="-27"/>
                        <w:jc w:val="distribute"/>
                        <w:rPr>
                          <w:rFonts w:ascii="黑体" w:eastAsia="黑体" w:hAnsi="黑体"/>
                          <w:color w:val="3B3838" w:themeColor="background2" w:themeShade="40"/>
                          <w:sz w:val="20"/>
                        </w:rPr>
                      </w:pPr>
                      <w:r>
                        <w:rPr>
                          <w:rFonts w:ascii="黑体" w:eastAsia="黑体" w:hAnsi="黑体"/>
                          <w:color w:val="3B3838" w:themeColor="background2" w:themeShade="40"/>
                          <w:sz w:val="20"/>
                        </w:rPr>
                        <w:t xml:space="preserve">   </w:t>
                      </w:r>
                      <w:r>
                        <w:rPr>
                          <w:rFonts w:ascii="黑体" w:eastAsia="黑体" w:hAnsi="黑体" w:hint="eastAsia"/>
                          <w:color w:val="3B3838" w:themeColor="background2" w:themeShade="40"/>
                          <w:sz w:val="20"/>
                        </w:rPr>
                        <w:t>www.ksyun.com</w:t>
                      </w:r>
                    </w:p>
                  </w:txbxContent>
                </v:textbox>
                <w10:wrap anchorx="margin"/>
              </v:shape>
            </w:pict>
          </mc:Fallback>
        </mc:AlternateContent>
      </w:r>
      <w:r>
        <w:rPr>
          <w:noProof/>
        </w:rPr>
        <mc:AlternateContent>
          <mc:Choice Requires="wpc">
            <w:drawing>
              <wp:anchor distT="0" distB="0" distL="114300" distR="114300" simplePos="0" relativeHeight="251670528" behindDoc="0" locked="1" layoutInCell="1" allowOverlap="1" wp14:anchorId="2533E1E3" wp14:editId="526D8A38">
                <wp:simplePos x="0" y="0"/>
                <wp:positionH relativeFrom="page">
                  <wp:posOffset>1986915</wp:posOffset>
                </wp:positionH>
                <wp:positionV relativeFrom="paragraph">
                  <wp:posOffset>-243840</wp:posOffset>
                </wp:positionV>
                <wp:extent cx="7228205" cy="5655310"/>
                <wp:effectExtent l="0" t="0" r="0" b="0"/>
                <wp:wrapNone/>
                <wp:docPr id="21" name="画布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Freeform 5"/>
                        <wps:cNvSpPr>
                          <a:spLocks noEditPoints="1"/>
                        </wps:cNvSpPr>
                        <wps:spPr bwMode="auto">
                          <a:xfrm>
                            <a:off x="23854" y="400671"/>
                            <a:ext cx="6641097" cy="5178649"/>
                          </a:xfrm>
                          <a:custGeom>
                            <a:avLst/>
                            <a:gdLst>
                              <a:gd name="T0" fmla="*/ 1709 w 2242"/>
                              <a:gd name="T1" fmla="*/ 1588 h 1749"/>
                              <a:gd name="T2" fmla="*/ 1689 w 2242"/>
                              <a:gd name="T3" fmla="*/ 1588 h 1749"/>
                              <a:gd name="T4" fmla="*/ 1699 w 2242"/>
                              <a:gd name="T5" fmla="*/ 1588 h 1749"/>
                              <a:gd name="T6" fmla="*/ 1398 w 2242"/>
                              <a:gd name="T7" fmla="*/ 1447 h 1749"/>
                              <a:gd name="T8" fmla="*/ 1388 w 2242"/>
                              <a:gd name="T9" fmla="*/ 1437 h 1749"/>
                              <a:gd name="T10" fmla="*/ 1367 w 2242"/>
                              <a:gd name="T11" fmla="*/ 1407 h 1749"/>
                              <a:gd name="T12" fmla="*/ 1367 w 2242"/>
                              <a:gd name="T13" fmla="*/ 1397 h 1749"/>
                              <a:gd name="T14" fmla="*/ 1347 w 2242"/>
                              <a:gd name="T15" fmla="*/ 1377 h 1749"/>
                              <a:gd name="T16" fmla="*/ 1146 w 2242"/>
                              <a:gd name="T17" fmla="*/ 1076 h 1749"/>
                              <a:gd name="T18" fmla="*/ 1136 w 2242"/>
                              <a:gd name="T19" fmla="*/ 1076 h 1749"/>
                              <a:gd name="T20" fmla="*/ 1026 w 2242"/>
                              <a:gd name="T21" fmla="*/ 1025 h 1749"/>
                              <a:gd name="T22" fmla="*/ 955 w 2242"/>
                              <a:gd name="T23" fmla="*/ 1045 h 1749"/>
                              <a:gd name="T24" fmla="*/ 975 w 2242"/>
                              <a:gd name="T25" fmla="*/ 1065 h 1749"/>
                              <a:gd name="T26" fmla="*/ 1317 w 2242"/>
                              <a:gd name="T27" fmla="*/ 1588 h 1749"/>
                              <a:gd name="T28" fmla="*/ 1478 w 2242"/>
                              <a:gd name="T29" fmla="*/ 1679 h 1749"/>
                              <a:gd name="T30" fmla="*/ 1559 w 2242"/>
                              <a:gd name="T31" fmla="*/ 1659 h 1749"/>
                              <a:gd name="T32" fmla="*/ 1347 w 2242"/>
                              <a:gd name="T33" fmla="*/ 1749 h 1749"/>
                              <a:gd name="T34" fmla="*/ 1086 w 2242"/>
                              <a:gd name="T35" fmla="*/ 1608 h 1749"/>
                              <a:gd name="T36" fmla="*/ 935 w 2242"/>
                              <a:gd name="T37" fmla="*/ 1377 h 1749"/>
                              <a:gd name="T38" fmla="*/ 543 w 2242"/>
                              <a:gd name="T39" fmla="*/ 1588 h 1749"/>
                              <a:gd name="T40" fmla="*/ 533 w 2242"/>
                              <a:gd name="T41" fmla="*/ 1588 h 1749"/>
                              <a:gd name="T42" fmla="*/ 0 w 2242"/>
                              <a:gd name="T43" fmla="*/ 1055 h 1749"/>
                              <a:gd name="T44" fmla="*/ 482 w 2242"/>
                              <a:gd name="T45" fmla="*/ 513 h 1749"/>
                              <a:gd name="T46" fmla="*/ 1126 w 2242"/>
                              <a:gd name="T47" fmla="*/ 0 h 1749"/>
                              <a:gd name="T48" fmla="*/ 1770 w 2242"/>
                              <a:gd name="T49" fmla="*/ 543 h 1749"/>
                              <a:gd name="T50" fmla="*/ 2242 w 2242"/>
                              <a:gd name="T51" fmla="*/ 1065 h 1749"/>
                              <a:gd name="T52" fmla="*/ 1709 w 2242"/>
                              <a:gd name="T53" fmla="*/ 1588 h 1749"/>
                              <a:gd name="T54" fmla="*/ 1709 w 2242"/>
                              <a:gd name="T55" fmla="*/ 754 h 1749"/>
                              <a:gd name="T56" fmla="*/ 1538 w 2242"/>
                              <a:gd name="T57" fmla="*/ 804 h 1749"/>
                              <a:gd name="T58" fmla="*/ 1569 w 2242"/>
                              <a:gd name="T59" fmla="*/ 653 h 1749"/>
                              <a:gd name="T60" fmla="*/ 1126 w 2242"/>
                              <a:gd name="T61" fmla="*/ 211 h 1749"/>
                              <a:gd name="T62" fmla="*/ 684 w 2242"/>
                              <a:gd name="T63" fmla="*/ 653 h 1749"/>
                              <a:gd name="T64" fmla="*/ 704 w 2242"/>
                              <a:gd name="T65" fmla="*/ 764 h 1749"/>
                              <a:gd name="T66" fmla="*/ 543 w 2242"/>
                              <a:gd name="T67" fmla="*/ 724 h 1749"/>
                              <a:gd name="T68" fmla="*/ 211 w 2242"/>
                              <a:gd name="T69" fmla="*/ 1055 h 1749"/>
                              <a:gd name="T70" fmla="*/ 543 w 2242"/>
                              <a:gd name="T71" fmla="*/ 1377 h 1749"/>
                              <a:gd name="T72" fmla="*/ 794 w 2242"/>
                              <a:gd name="T73" fmla="*/ 1166 h 1749"/>
                              <a:gd name="T74" fmla="*/ 794 w 2242"/>
                              <a:gd name="T75" fmla="*/ 1146 h 1749"/>
                              <a:gd name="T76" fmla="*/ 794 w 2242"/>
                              <a:gd name="T77" fmla="*/ 1126 h 1749"/>
                              <a:gd name="T78" fmla="*/ 704 w 2242"/>
                              <a:gd name="T79" fmla="*/ 945 h 1749"/>
                              <a:gd name="T80" fmla="*/ 754 w 2242"/>
                              <a:gd name="T81" fmla="*/ 935 h 1749"/>
                              <a:gd name="T82" fmla="*/ 945 w 2242"/>
                              <a:gd name="T83" fmla="*/ 1025 h 1749"/>
                              <a:gd name="T84" fmla="*/ 1146 w 2242"/>
                              <a:gd name="T85" fmla="*/ 935 h 1749"/>
                              <a:gd name="T86" fmla="*/ 1367 w 2242"/>
                              <a:gd name="T87" fmla="*/ 1065 h 1749"/>
                              <a:gd name="T88" fmla="*/ 1518 w 2242"/>
                              <a:gd name="T89" fmla="*/ 1277 h 1749"/>
                              <a:gd name="T90" fmla="*/ 1709 w 2242"/>
                              <a:gd name="T91" fmla="*/ 1377 h 1749"/>
                              <a:gd name="T92" fmla="*/ 2031 w 2242"/>
                              <a:gd name="T93" fmla="*/ 1065 h 1749"/>
                              <a:gd name="T94" fmla="*/ 1709 w 2242"/>
                              <a:gd name="T95" fmla="*/ 754 h 17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242" h="1749">
                                <a:moveTo>
                                  <a:pt x="1709" y="1588"/>
                                </a:moveTo>
                                <a:cubicBezTo>
                                  <a:pt x="1689" y="1588"/>
                                  <a:pt x="1689" y="1588"/>
                                  <a:pt x="1689" y="1588"/>
                                </a:cubicBezTo>
                                <a:cubicBezTo>
                                  <a:pt x="1699" y="1588"/>
                                  <a:pt x="1699" y="1588"/>
                                  <a:pt x="1699" y="1588"/>
                                </a:cubicBezTo>
                                <a:cubicBezTo>
                                  <a:pt x="1579" y="1588"/>
                                  <a:pt x="1478" y="1538"/>
                                  <a:pt x="1398" y="1447"/>
                                </a:cubicBezTo>
                                <a:cubicBezTo>
                                  <a:pt x="1388" y="1437"/>
                                  <a:pt x="1388" y="1437"/>
                                  <a:pt x="1388" y="1437"/>
                                </a:cubicBezTo>
                                <a:cubicBezTo>
                                  <a:pt x="1367" y="1407"/>
                                  <a:pt x="1367" y="1407"/>
                                  <a:pt x="1367" y="1407"/>
                                </a:cubicBezTo>
                                <a:cubicBezTo>
                                  <a:pt x="1367" y="1397"/>
                                  <a:pt x="1367" y="1397"/>
                                  <a:pt x="1367" y="1397"/>
                                </a:cubicBezTo>
                                <a:cubicBezTo>
                                  <a:pt x="1347" y="1377"/>
                                  <a:pt x="1347" y="1377"/>
                                  <a:pt x="1347" y="1377"/>
                                </a:cubicBezTo>
                                <a:cubicBezTo>
                                  <a:pt x="1146" y="1076"/>
                                  <a:pt x="1146" y="1076"/>
                                  <a:pt x="1146" y="1076"/>
                                </a:cubicBezTo>
                                <a:cubicBezTo>
                                  <a:pt x="1136" y="1076"/>
                                  <a:pt x="1136" y="1076"/>
                                  <a:pt x="1136" y="1076"/>
                                </a:cubicBezTo>
                                <a:cubicBezTo>
                                  <a:pt x="1116" y="1045"/>
                                  <a:pt x="1076" y="1025"/>
                                  <a:pt x="1026" y="1025"/>
                                </a:cubicBezTo>
                                <a:cubicBezTo>
                                  <a:pt x="1005" y="1025"/>
                                  <a:pt x="975" y="1025"/>
                                  <a:pt x="955" y="1045"/>
                                </a:cubicBezTo>
                                <a:cubicBezTo>
                                  <a:pt x="965" y="1045"/>
                                  <a:pt x="965" y="1055"/>
                                  <a:pt x="975" y="1065"/>
                                </a:cubicBezTo>
                                <a:cubicBezTo>
                                  <a:pt x="1317" y="1588"/>
                                  <a:pt x="1317" y="1588"/>
                                  <a:pt x="1317" y="1588"/>
                                </a:cubicBezTo>
                                <a:cubicBezTo>
                                  <a:pt x="1347" y="1638"/>
                                  <a:pt x="1408" y="1679"/>
                                  <a:pt x="1478" y="1679"/>
                                </a:cubicBezTo>
                                <a:cubicBezTo>
                                  <a:pt x="1508" y="1679"/>
                                  <a:pt x="1528" y="1669"/>
                                  <a:pt x="1559" y="1659"/>
                                </a:cubicBezTo>
                                <a:cubicBezTo>
                                  <a:pt x="1498" y="1719"/>
                                  <a:pt x="1428" y="1749"/>
                                  <a:pt x="1347" y="1749"/>
                                </a:cubicBezTo>
                                <a:cubicBezTo>
                                  <a:pt x="1237" y="1749"/>
                                  <a:pt x="1146" y="1689"/>
                                  <a:pt x="1086" y="1608"/>
                                </a:cubicBezTo>
                                <a:cubicBezTo>
                                  <a:pt x="935" y="1377"/>
                                  <a:pt x="935" y="1377"/>
                                  <a:pt x="935" y="1377"/>
                                </a:cubicBezTo>
                                <a:cubicBezTo>
                                  <a:pt x="855" y="1508"/>
                                  <a:pt x="704" y="1588"/>
                                  <a:pt x="543" y="1588"/>
                                </a:cubicBezTo>
                                <a:cubicBezTo>
                                  <a:pt x="533" y="1588"/>
                                  <a:pt x="533" y="1588"/>
                                  <a:pt x="533" y="1588"/>
                                </a:cubicBezTo>
                                <a:cubicBezTo>
                                  <a:pt x="241" y="1588"/>
                                  <a:pt x="0" y="1347"/>
                                  <a:pt x="0" y="1055"/>
                                </a:cubicBezTo>
                                <a:cubicBezTo>
                                  <a:pt x="0" y="774"/>
                                  <a:pt x="211" y="543"/>
                                  <a:pt x="482" y="513"/>
                                </a:cubicBezTo>
                                <a:cubicBezTo>
                                  <a:pt x="553" y="221"/>
                                  <a:pt x="814" y="0"/>
                                  <a:pt x="1126" y="0"/>
                                </a:cubicBezTo>
                                <a:cubicBezTo>
                                  <a:pt x="1448" y="0"/>
                                  <a:pt x="1719" y="231"/>
                                  <a:pt x="1770" y="543"/>
                                </a:cubicBezTo>
                                <a:cubicBezTo>
                                  <a:pt x="2041" y="573"/>
                                  <a:pt x="2242" y="794"/>
                                  <a:pt x="2242" y="1065"/>
                                </a:cubicBezTo>
                                <a:cubicBezTo>
                                  <a:pt x="2242" y="1357"/>
                                  <a:pt x="2001" y="1588"/>
                                  <a:pt x="1709" y="1588"/>
                                </a:cubicBezTo>
                                <a:moveTo>
                                  <a:pt x="1709" y="754"/>
                                </a:moveTo>
                                <a:cubicBezTo>
                                  <a:pt x="1649" y="754"/>
                                  <a:pt x="1589" y="774"/>
                                  <a:pt x="1538" y="804"/>
                                </a:cubicBezTo>
                                <a:cubicBezTo>
                                  <a:pt x="1559" y="754"/>
                                  <a:pt x="1569" y="704"/>
                                  <a:pt x="1569" y="653"/>
                                </a:cubicBezTo>
                                <a:cubicBezTo>
                                  <a:pt x="1569" y="412"/>
                                  <a:pt x="1367" y="211"/>
                                  <a:pt x="1126" y="211"/>
                                </a:cubicBezTo>
                                <a:cubicBezTo>
                                  <a:pt x="885" y="211"/>
                                  <a:pt x="684" y="412"/>
                                  <a:pt x="684" y="653"/>
                                </a:cubicBezTo>
                                <a:cubicBezTo>
                                  <a:pt x="684" y="693"/>
                                  <a:pt x="694" y="724"/>
                                  <a:pt x="704" y="764"/>
                                </a:cubicBezTo>
                                <a:cubicBezTo>
                                  <a:pt x="653" y="734"/>
                                  <a:pt x="603" y="724"/>
                                  <a:pt x="543" y="724"/>
                                </a:cubicBezTo>
                                <a:cubicBezTo>
                                  <a:pt x="362" y="724"/>
                                  <a:pt x="211" y="874"/>
                                  <a:pt x="211" y="1055"/>
                                </a:cubicBezTo>
                                <a:cubicBezTo>
                                  <a:pt x="211" y="1236"/>
                                  <a:pt x="362" y="1377"/>
                                  <a:pt x="543" y="1377"/>
                                </a:cubicBezTo>
                                <a:cubicBezTo>
                                  <a:pt x="674" y="1377"/>
                                  <a:pt x="774" y="1287"/>
                                  <a:pt x="794" y="1166"/>
                                </a:cubicBezTo>
                                <a:cubicBezTo>
                                  <a:pt x="794" y="1146"/>
                                  <a:pt x="794" y="1146"/>
                                  <a:pt x="794" y="1146"/>
                                </a:cubicBezTo>
                                <a:cubicBezTo>
                                  <a:pt x="794" y="1126"/>
                                  <a:pt x="794" y="1126"/>
                                  <a:pt x="794" y="1126"/>
                                </a:cubicBezTo>
                                <a:cubicBezTo>
                                  <a:pt x="794" y="1045"/>
                                  <a:pt x="764" y="985"/>
                                  <a:pt x="704" y="945"/>
                                </a:cubicBezTo>
                                <a:cubicBezTo>
                                  <a:pt x="724" y="935"/>
                                  <a:pt x="734" y="935"/>
                                  <a:pt x="754" y="935"/>
                                </a:cubicBezTo>
                                <a:cubicBezTo>
                                  <a:pt x="834" y="935"/>
                                  <a:pt x="895" y="975"/>
                                  <a:pt x="945" y="1025"/>
                                </a:cubicBezTo>
                                <a:cubicBezTo>
                                  <a:pt x="995" y="975"/>
                                  <a:pt x="1066" y="935"/>
                                  <a:pt x="1146" y="935"/>
                                </a:cubicBezTo>
                                <a:cubicBezTo>
                                  <a:pt x="1237" y="935"/>
                                  <a:pt x="1327" y="985"/>
                                  <a:pt x="1367" y="1065"/>
                                </a:cubicBezTo>
                                <a:cubicBezTo>
                                  <a:pt x="1518" y="1277"/>
                                  <a:pt x="1518" y="1277"/>
                                  <a:pt x="1518" y="1277"/>
                                </a:cubicBezTo>
                                <a:cubicBezTo>
                                  <a:pt x="1559" y="1337"/>
                                  <a:pt x="1629" y="1377"/>
                                  <a:pt x="1709" y="1377"/>
                                </a:cubicBezTo>
                                <a:cubicBezTo>
                                  <a:pt x="1890" y="1377"/>
                                  <a:pt x="2031" y="1236"/>
                                  <a:pt x="2031" y="1065"/>
                                </a:cubicBezTo>
                                <a:cubicBezTo>
                                  <a:pt x="2031" y="895"/>
                                  <a:pt x="1890" y="754"/>
                                  <a:pt x="1709" y="754"/>
                                </a:cubicBezTo>
                              </a:path>
                            </a:pathLst>
                          </a:custGeom>
                          <a:solidFill>
                            <a:srgbClr val="F7F8F8"/>
                          </a:solidFill>
                          <a:ln>
                            <a:noFill/>
                          </a:ln>
                        </wps:spPr>
                        <wps:bodyPr rot="0" vert="horz" wrap="square" lIns="91440" tIns="45720" rIns="91440" bIns="45720" anchor="t" anchorCtr="0" upright="1">
                          <a:noAutofit/>
                        </wps:bodyPr>
                      </wps:wsp>
                      <wps:wsp>
                        <wps:cNvPr id="20" name="Freeform 6"/>
                        <wps:cNvSpPr>
                          <a:spLocks noEditPoints="1"/>
                        </wps:cNvSpPr>
                        <wps:spPr bwMode="auto">
                          <a:xfrm>
                            <a:off x="0" y="418033"/>
                            <a:ext cx="6664950" cy="5177333"/>
                          </a:xfrm>
                          <a:custGeom>
                            <a:avLst/>
                            <a:gdLst>
                              <a:gd name="T0" fmla="*/ 1381 w 2277"/>
                              <a:gd name="T1" fmla="*/ 41 h 1748"/>
                              <a:gd name="T2" fmla="*/ 490 w 2277"/>
                              <a:gd name="T3" fmla="*/ 495 h 1748"/>
                              <a:gd name="T4" fmla="*/ 256 w 2277"/>
                              <a:gd name="T5" fmla="*/ 1500 h 1748"/>
                              <a:gd name="T6" fmla="*/ 1002 w 2277"/>
                              <a:gd name="T7" fmla="*/ 1418 h 1748"/>
                              <a:gd name="T8" fmla="*/ 1250 w 2277"/>
                              <a:gd name="T9" fmla="*/ 1477 h 1748"/>
                              <a:gd name="T10" fmla="*/ 810 w 2277"/>
                              <a:gd name="T11" fmla="*/ 1080 h 1748"/>
                              <a:gd name="T12" fmla="*/ 344 w 2277"/>
                              <a:gd name="T13" fmla="*/ 792 h 1748"/>
                              <a:gd name="T14" fmla="*/ 1346 w 2277"/>
                              <a:gd name="T15" fmla="*/ 254 h 1748"/>
                              <a:gd name="T16" fmla="*/ 1999 w 2277"/>
                              <a:gd name="T17" fmla="*/ 1252 h 1748"/>
                              <a:gd name="T18" fmla="*/ 953 w 2277"/>
                              <a:gd name="T19" fmla="*/ 992 h 1748"/>
                              <a:gd name="T20" fmla="*/ 1788 w 2277"/>
                              <a:gd name="T21" fmla="*/ 1579 h 1748"/>
                              <a:gd name="T22" fmla="*/ 2085 w 2277"/>
                              <a:gd name="T23" fmla="*/ 1364 h 1748"/>
                              <a:gd name="T24" fmla="*/ 2202 w 2277"/>
                              <a:gd name="T25" fmla="*/ 1123 h 1748"/>
                              <a:gd name="T26" fmla="*/ 2053 w 2277"/>
                              <a:gd name="T27" fmla="*/ 779 h 1748"/>
                              <a:gd name="T28" fmla="*/ 1969 w 2277"/>
                              <a:gd name="T29" fmla="*/ 692 h 1748"/>
                              <a:gd name="T30" fmla="*/ 1703 w 2277"/>
                              <a:gd name="T31" fmla="*/ 636 h 1748"/>
                              <a:gd name="T32" fmla="*/ 1594 w 2277"/>
                              <a:gd name="T33" fmla="*/ 455 h 1748"/>
                              <a:gd name="T34" fmla="*/ 1590 w 2277"/>
                              <a:gd name="T35" fmla="*/ 590 h 1748"/>
                              <a:gd name="T36" fmla="*/ 1381 w 2277"/>
                              <a:gd name="T37" fmla="*/ 43 h 1748"/>
                              <a:gd name="T38" fmla="*/ 1358 w 2277"/>
                              <a:gd name="T39" fmla="*/ 38 h 1748"/>
                              <a:gd name="T40" fmla="*/ 952 w 2277"/>
                              <a:gd name="T41" fmla="*/ 86 h 1748"/>
                              <a:gd name="T42" fmla="*/ 667 w 2277"/>
                              <a:gd name="T43" fmla="*/ 227 h 1748"/>
                              <a:gd name="T44" fmla="*/ 498 w 2277"/>
                              <a:gd name="T45" fmla="*/ 506 h 1748"/>
                              <a:gd name="T46" fmla="*/ 486 w 2277"/>
                              <a:gd name="T47" fmla="*/ 519 h 1748"/>
                              <a:gd name="T48" fmla="*/ 347 w 2277"/>
                              <a:gd name="T49" fmla="*/ 560 h 1748"/>
                              <a:gd name="T50" fmla="*/ 208 w 2277"/>
                              <a:gd name="T51" fmla="*/ 809 h 1748"/>
                              <a:gd name="T52" fmla="*/ 105 w 2277"/>
                              <a:gd name="T53" fmla="*/ 791 h 1748"/>
                              <a:gd name="T54" fmla="*/ 365 w 2277"/>
                              <a:gd name="T55" fmla="*/ 1330 h 1748"/>
                              <a:gd name="T56" fmla="*/ 618 w 2277"/>
                              <a:gd name="T57" fmla="*/ 1579 h 1748"/>
                              <a:gd name="T58" fmla="*/ 847 w 2277"/>
                              <a:gd name="T59" fmla="*/ 1488 h 1748"/>
                              <a:gd name="T60" fmla="*/ 795 w 2277"/>
                              <a:gd name="T61" fmla="*/ 1273 h 1748"/>
                              <a:gd name="T62" fmla="*/ 875 w 2277"/>
                              <a:gd name="T63" fmla="*/ 1228 h 1748"/>
                              <a:gd name="T64" fmla="*/ 934 w 2277"/>
                              <a:gd name="T65" fmla="*/ 1300 h 1748"/>
                              <a:gd name="T66" fmla="*/ 1091 w 2277"/>
                              <a:gd name="T67" fmla="*/ 1558 h 1748"/>
                              <a:gd name="T68" fmla="*/ 1362 w 2277"/>
                              <a:gd name="T69" fmla="*/ 1657 h 1748"/>
                              <a:gd name="T70" fmla="*/ 1256 w 2277"/>
                              <a:gd name="T71" fmla="*/ 1501 h 1748"/>
                              <a:gd name="T72" fmla="*/ 1032 w 2277"/>
                              <a:gd name="T73" fmla="*/ 1153 h 1748"/>
                              <a:gd name="T74" fmla="*/ 882 w 2277"/>
                              <a:gd name="T75" fmla="*/ 973 h 1748"/>
                              <a:gd name="T76" fmla="*/ 847 w 2277"/>
                              <a:gd name="T77" fmla="*/ 1074 h 1748"/>
                              <a:gd name="T78" fmla="*/ 675 w 2277"/>
                              <a:gd name="T79" fmla="*/ 1341 h 1748"/>
                              <a:gd name="T80" fmla="*/ 545 w 2277"/>
                              <a:gd name="T81" fmla="*/ 1393 h 1748"/>
                              <a:gd name="T82" fmla="*/ 377 w 2277"/>
                              <a:gd name="T83" fmla="*/ 1340 h 1748"/>
                              <a:gd name="T84" fmla="*/ 70 w 2277"/>
                              <a:gd name="T85" fmla="*/ 1271 h 1748"/>
                              <a:gd name="T86" fmla="*/ 216 w 2277"/>
                              <a:gd name="T87" fmla="*/ 817 h 1748"/>
                              <a:gd name="T88" fmla="*/ 473 w 2277"/>
                              <a:gd name="T89" fmla="*/ 664 h 1748"/>
                              <a:gd name="T90" fmla="*/ 657 w 2277"/>
                              <a:gd name="T91" fmla="*/ 705 h 1748"/>
                              <a:gd name="T92" fmla="*/ 746 w 2277"/>
                              <a:gd name="T93" fmla="*/ 222 h 1748"/>
                              <a:gd name="T94" fmla="*/ 948 w 2277"/>
                              <a:gd name="T95" fmla="*/ 105 h 1748"/>
                              <a:gd name="T96" fmla="*/ 1089 w 2277"/>
                              <a:gd name="T97" fmla="*/ 24 h 1748"/>
                              <a:gd name="T98" fmla="*/ 1216 w 2277"/>
                              <a:gd name="T99" fmla="*/ 132 h 1748"/>
                              <a:gd name="T100" fmla="*/ 1347 w 2277"/>
                              <a:gd name="T101" fmla="*/ 247 h 1748"/>
                              <a:gd name="T102" fmla="*/ 1728 w 2277"/>
                              <a:gd name="T103" fmla="*/ 746 h 1748"/>
                              <a:gd name="T104" fmla="*/ 1945 w 2277"/>
                              <a:gd name="T105" fmla="*/ 701 h 1748"/>
                              <a:gd name="T106" fmla="*/ 2074 w 2277"/>
                              <a:gd name="T107" fmla="*/ 1084 h 1748"/>
                              <a:gd name="T108" fmla="*/ 1727 w 2277"/>
                              <a:gd name="T109" fmla="*/ 1414 h 1748"/>
                              <a:gd name="T110" fmla="*/ 973 w 2277"/>
                              <a:gd name="T111" fmla="*/ 992 h 1748"/>
                              <a:gd name="T112" fmla="*/ 1188 w 2277"/>
                              <a:gd name="T113" fmla="*/ 1087 h 1748"/>
                              <a:gd name="T114" fmla="*/ 1369 w 2277"/>
                              <a:gd name="T115" fmla="*/ 1169 h 1748"/>
                              <a:gd name="T116" fmla="*/ 1705 w 2277"/>
                              <a:gd name="T117" fmla="*/ 1403 h 1748"/>
                              <a:gd name="T118" fmla="*/ 1821 w 2277"/>
                              <a:gd name="T119" fmla="*/ 1474 h 1748"/>
                              <a:gd name="T120" fmla="*/ 2085 w 2277"/>
                              <a:gd name="T121" fmla="*/ 1378 h 1748"/>
                              <a:gd name="T122" fmla="*/ 2209 w 2277"/>
                              <a:gd name="T123" fmla="*/ 1251 h 17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77" h="1748">
                                <a:moveTo>
                                  <a:pt x="2277" y="1045"/>
                                </a:moveTo>
                                <a:cubicBezTo>
                                  <a:pt x="2247" y="984"/>
                                  <a:pt x="2247" y="984"/>
                                  <a:pt x="2247" y="984"/>
                                </a:cubicBezTo>
                                <a:cubicBezTo>
                                  <a:pt x="2249" y="982"/>
                                  <a:pt x="2250" y="980"/>
                                  <a:pt x="2251" y="977"/>
                                </a:cubicBezTo>
                                <a:cubicBezTo>
                                  <a:pt x="2251" y="973"/>
                                  <a:pt x="2248" y="968"/>
                                  <a:pt x="2243" y="968"/>
                                </a:cubicBezTo>
                                <a:cubicBezTo>
                                  <a:pt x="2242" y="968"/>
                                  <a:pt x="2241" y="968"/>
                                  <a:pt x="2240" y="968"/>
                                </a:cubicBezTo>
                                <a:cubicBezTo>
                                  <a:pt x="2175" y="774"/>
                                  <a:pt x="2175" y="774"/>
                                  <a:pt x="2175" y="774"/>
                                </a:cubicBezTo>
                                <a:cubicBezTo>
                                  <a:pt x="2179" y="772"/>
                                  <a:pt x="2182" y="768"/>
                                  <a:pt x="2182" y="763"/>
                                </a:cubicBezTo>
                                <a:cubicBezTo>
                                  <a:pt x="2182" y="756"/>
                                  <a:pt x="2177" y="750"/>
                                  <a:pt x="2170" y="750"/>
                                </a:cubicBezTo>
                                <a:cubicBezTo>
                                  <a:pt x="2167" y="750"/>
                                  <a:pt x="2165" y="751"/>
                                  <a:pt x="2163" y="753"/>
                                </a:cubicBezTo>
                                <a:cubicBezTo>
                                  <a:pt x="2064" y="638"/>
                                  <a:pt x="2064" y="638"/>
                                  <a:pt x="2064" y="638"/>
                                </a:cubicBezTo>
                                <a:cubicBezTo>
                                  <a:pt x="2064" y="637"/>
                                  <a:pt x="2065" y="636"/>
                                  <a:pt x="2065" y="635"/>
                                </a:cubicBezTo>
                                <a:cubicBezTo>
                                  <a:pt x="2065" y="633"/>
                                  <a:pt x="2063" y="630"/>
                                  <a:pt x="2060" y="630"/>
                                </a:cubicBezTo>
                                <a:cubicBezTo>
                                  <a:pt x="2059" y="630"/>
                                  <a:pt x="2057" y="631"/>
                                  <a:pt x="2056" y="632"/>
                                </a:cubicBezTo>
                                <a:cubicBezTo>
                                  <a:pt x="1829" y="543"/>
                                  <a:pt x="1829" y="543"/>
                                  <a:pt x="1829" y="543"/>
                                </a:cubicBezTo>
                                <a:cubicBezTo>
                                  <a:pt x="1829" y="542"/>
                                  <a:pt x="1830" y="540"/>
                                  <a:pt x="1830" y="539"/>
                                </a:cubicBezTo>
                                <a:cubicBezTo>
                                  <a:pt x="1830" y="532"/>
                                  <a:pt x="1824" y="527"/>
                                  <a:pt x="1817" y="527"/>
                                </a:cubicBezTo>
                                <a:cubicBezTo>
                                  <a:pt x="1816" y="527"/>
                                  <a:pt x="1814" y="527"/>
                                  <a:pt x="1813" y="528"/>
                                </a:cubicBezTo>
                                <a:cubicBezTo>
                                  <a:pt x="1708" y="305"/>
                                  <a:pt x="1708" y="305"/>
                                  <a:pt x="1708" y="305"/>
                                </a:cubicBezTo>
                                <a:cubicBezTo>
                                  <a:pt x="1709" y="304"/>
                                  <a:pt x="1709" y="303"/>
                                  <a:pt x="1710" y="301"/>
                                </a:cubicBezTo>
                                <a:cubicBezTo>
                                  <a:pt x="1710" y="299"/>
                                  <a:pt x="1708" y="296"/>
                                  <a:pt x="1705" y="296"/>
                                </a:cubicBezTo>
                                <a:cubicBezTo>
                                  <a:pt x="1704" y="296"/>
                                  <a:pt x="1702" y="297"/>
                                  <a:pt x="1701" y="298"/>
                                </a:cubicBezTo>
                                <a:cubicBezTo>
                                  <a:pt x="1528" y="112"/>
                                  <a:pt x="1528" y="112"/>
                                  <a:pt x="1528" y="112"/>
                                </a:cubicBezTo>
                                <a:cubicBezTo>
                                  <a:pt x="1528" y="111"/>
                                  <a:pt x="1529" y="110"/>
                                  <a:pt x="1529" y="110"/>
                                </a:cubicBezTo>
                                <a:cubicBezTo>
                                  <a:pt x="1529" y="107"/>
                                  <a:pt x="1527" y="105"/>
                                  <a:pt x="1524" y="104"/>
                                </a:cubicBezTo>
                                <a:cubicBezTo>
                                  <a:pt x="1523" y="104"/>
                                  <a:pt x="1521" y="105"/>
                                  <a:pt x="1520" y="106"/>
                                </a:cubicBezTo>
                                <a:cubicBezTo>
                                  <a:pt x="1381" y="41"/>
                                  <a:pt x="1381" y="41"/>
                                  <a:pt x="1381" y="41"/>
                                </a:cubicBezTo>
                                <a:cubicBezTo>
                                  <a:pt x="1382" y="40"/>
                                  <a:pt x="1382" y="39"/>
                                  <a:pt x="1382" y="38"/>
                                </a:cubicBezTo>
                                <a:cubicBezTo>
                                  <a:pt x="1383" y="31"/>
                                  <a:pt x="1378" y="25"/>
                                  <a:pt x="1371" y="24"/>
                                </a:cubicBezTo>
                                <a:cubicBezTo>
                                  <a:pt x="1364" y="24"/>
                                  <a:pt x="1359" y="28"/>
                                  <a:pt x="1358" y="35"/>
                                </a:cubicBezTo>
                                <a:cubicBezTo>
                                  <a:pt x="1101" y="12"/>
                                  <a:pt x="1101" y="12"/>
                                  <a:pt x="1101" y="12"/>
                                </a:cubicBezTo>
                                <a:cubicBezTo>
                                  <a:pt x="1101" y="12"/>
                                  <a:pt x="1101" y="12"/>
                                  <a:pt x="1101" y="12"/>
                                </a:cubicBezTo>
                                <a:cubicBezTo>
                                  <a:pt x="1101" y="5"/>
                                  <a:pt x="1096" y="0"/>
                                  <a:pt x="1089" y="0"/>
                                </a:cubicBezTo>
                                <a:cubicBezTo>
                                  <a:pt x="1082" y="0"/>
                                  <a:pt x="1077" y="5"/>
                                  <a:pt x="1077" y="12"/>
                                </a:cubicBezTo>
                                <a:cubicBezTo>
                                  <a:pt x="1077" y="12"/>
                                  <a:pt x="1077" y="13"/>
                                  <a:pt x="1077" y="13"/>
                                </a:cubicBezTo>
                                <a:cubicBezTo>
                                  <a:pt x="937" y="35"/>
                                  <a:pt x="937" y="35"/>
                                  <a:pt x="937" y="35"/>
                                </a:cubicBezTo>
                                <a:cubicBezTo>
                                  <a:pt x="936" y="33"/>
                                  <a:pt x="935" y="32"/>
                                  <a:pt x="933" y="32"/>
                                </a:cubicBezTo>
                                <a:cubicBezTo>
                                  <a:pt x="930" y="32"/>
                                  <a:pt x="928" y="34"/>
                                  <a:pt x="928" y="36"/>
                                </a:cubicBezTo>
                                <a:cubicBezTo>
                                  <a:pt x="928" y="37"/>
                                  <a:pt x="928" y="38"/>
                                  <a:pt x="928" y="38"/>
                                </a:cubicBezTo>
                                <a:cubicBezTo>
                                  <a:pt x="830" y="98"/>
                                  <a:pt x="830" y="98"/>
                                  <a:pt x="830" y="98"/>
                                </a:cubicBezTo>
                                <a:cubicBezTo>
                                  <a:pt x="829" y="98"/>
                                  <a:pt x="828" y="97"/>
                                  <a:pt x="827" y="97"/>
                                </a:cubicBezTo>
                                <a:cubicBezTo>
                                  <a:pt x="824" y="97"/>
                                  <a:pt x="822" y="99"/>
                                  <a:pt x="822" y="101"/>
                                </a:cubicBezTo>
                                <a:cubicBezTo>
                                  <a:pt x="822" y="102"/>
                                  <a:pt x="822" y="103"/>
                                  <a:pt x="822" y="104"/>
                                </a:cubicBezTo>
                                <a:cubicBezTo>
                                  <a:pt x="665" y="225"/>
                                  <a:pt x="665" y="225"/>
                                  <a:pt x="665" y="225"/>
                                </a:cubicBezTo>
                                <a:cubicBezTo>
                                  <a:pt x="663" y="224"/>
                                  <a:pt x="660" y="223"/>
                                  <a:pt x="657" y="223"/>
                                </a:cubicBezTo>
                                <a:cubicBezTo>
                                  <a:pt x="651" y="223"/>
                                  <a:pt x="645" y="228"/>
                                  <a:pt x="645" y="235"/>
                                </a:cubicBezTo>
                                <a:cubicBezTo>
                                  <a:pt x="645" y="239"/>
                                  <a:pt x="647" y="242"/>
                                  <a:pt x="649" y="244"/>
                                </a:cubicBezTo>
                                <a:cubicBezTo>
                                  <a:pt x="570" y="338"/>
                                  <a:pt x="570" y="338"/>
                                  <a:pt x="570" y="338"/>
                                </a:cubicBezTo>
                                <a:cubicBezTo>
                                  <a:pt x="568" y="337"/>
                                  <a:pt x="566" y="336"/>
                                  <a:pt x="563" y="336"/>
                                </a:cubicBezTo>
                                <a:cubicBezTo>
                                  <a:pt x="556" y="336"/>
                                  <a:pt x="551" y="342"/>
                                  <a:pt x="551" y="349"/>
                                </a:cubicBezTo>
                                <a:cubicBezTo>
                                  <a:pt x="551" y="353"/>
                                  <a:pt x="553" y="357"/>
                                  <a:pt x="556" y="359"/>
                                </a:cubicBezTo>
                                <a:cubicBezTo>
                                  <a:pt x="516" y="437"/>
                                  <a:pt x="516" y="437"/>
                                  <a:pt x="516" y="437"/>
                                </a:cubicBezTo>
                                <a:cubicBezTo>
                                  <a:pt x="490" y="495"/>
                                  <a:pt x="490" y="495"/>
                                  <a:pt x="490" y="495"/>
                                </a:cubicBezTo>
                                <a:cubicBezTo>
                                  <a:pt x="489" y="494"/>
                                  <a:pt x="487" y="494"/>
                                  <a:pt x="486" y="494"/>
                                </a:cubicBezTo>
                                <a:cubicBezTo>
                                  <a:pt x="479" y="494"/>
                                  <a:pt x="473" y="499"/>
                                  <a:pt x="473" y="506"/>
                                </a:cubicBezTo>
                                <a:cubicBezTo>
                                  <a:pt x="473" y="507"/>
                                  <a:pt x="474" y="508"/>
                                  <a:pt x="474" y="509"/>
                                </a:cubicBezTo>
                                <a:cubicBezTo>
                                  <a:pt x="355" y="552"/>
                                  <a:pt x="355" y="552"/>
                                  <a:pt x="355" y="552"/>
                                </a:cubicBezTo>
                                <a:cubicBezTo>
                                  <a:pt x="354" y="551"/>
                                  <a:pt x="353" y="550"/>
                                  <a:pt x="351" y="550"/>
                                </a:cubicBezTo>
                                <a:cubicBezTo>
                                  <a:pt x="348" y="550"/>
                                  <a:pt x="346" y="552"/>
                                  <a:pt x="346" y="555"/>
                                </a:cubicBezTo>
                                <a:cubicBezTo>
                                  <a:pt x="346" y="556"/>
                                  <a:pt x="346" y="557"/>
                                  <a:pt x="347" y="557"/>
                                </a:cubicBezTo>
                                <a:cubicBezTo>
                                  <a:pt x="117" y="770"/>
                                  <a:pt x="117" y="770"/>
                                  <a:pt x="117" y="770"/>
                                </a:cubicBezTo>
                                <a:cubicBezTo>
                                  <a:pt x="114" y="768"/>
                                  <a:pt x="111" y="767"/>
                                  <a:pt x="108" y="767"/>
                                </a:cubicBezTo>
                                <a:cubicBezTo>
                                  <a:pt x="101" y="767"/>
                                  <a:pt x="96" y="772"/>
                                  <a:pt x="96" y="779"/>
                                </a:cubicBezTo>
                                <a:cubicBezTo>
                                  <a:pt x="96" y="784"/>
                                  <a:pt x="99" y="789"/>
                                  <a:pt x="103" y="791"/>
                                </a:cubicBezTo>
                                <a:cubicBezTo>
                                  <a:pt x="15" y="1047"/>
                                  <a:pt x="15" y="1047"/>
                                  <a:pt x="15" y="1047"/>
                                </a:cubicBezTo>
                                <a:cubicBezTo>
                                  <a:pt x="14" y="1047"/>
                                  <a:pt x="13" y="1047"/>
                                  <a:pt x="12" y="1047"/>
                                </a:cubicBezTo>
                                <a:cubicBezTo>
                                  <a:pt x="5" y="1047"/>
                                  <a:pt x="0" y="1052"/>
                                  <a:pt x="0" y="1059"/>
                                </a:cubicBezTo>
                                <a:cubicBezTo>
                                  <a:pt x="0" y="1066"/>
                                  <a:pt x="5" y="1072"/>
                                  <a:pt x="12" y="1072"/>
                                </a:cubicBezTo>
                                <a:cubicBezTo>
                                  <a:pt x="13" y="1072"/>
                                  <a:pt x="13" y="1071"/>
                                  <a:pt x="14" y="1071"/>
                                </a:cubicBezTo>
                                <a:cubicBezTo>
                                  <a:pt x="64" y="1266"/>
                                  <a:pt x="64" y="1266"/>
                                  <a:pt x="64" y="1266"/>
                                </a:cubicBezTo>
                                <a:cubicBezTo>
                                  <a:pt x="63" y="1266"/>
                                  <a:pt x="63" y="1266"/>
                                  <a:pt x="62" y="1267"/>
                                </a:cubicBezTo>
                                <a:cubicBezTo>
                                  <a:pt x="61" y="1266"/>
                                  <a:pt x="61" y="1266"/>
                                  <a:pt x="61" y="1266"/>
                                </a:cubicBezTo>
                                <a:cubicBezTo>
                                  <a:pt x="62" y="1267"/>
                                  <a:pt x="62" y="1267"/>
                                  <a:pt x="62" y="1267"/>
                                </a:cubicBezTo>
                                <a:cubicBezTo>
                                  <a:pt x="61" y="1268"/>
                                  <a:pt x="61" y="1269"/>
                                  <a:pt x="61" y="1270"/>
                                </a:cubicBezTo>
                                <a:cubicBezTo>
                                  <a:pt x="61" y="1272"/>
                                  <a:pt x="63" y="1275"/>
                                  <a:pt x="65" y="1275"/>
                                </a:cubicBezTo>
                                <a:cubicBezTo>
                                  <a:pt x="66" y="1275"/>
                                  <a:pt x="67" y="1275"/>
                                  <a:pt x="68" y="1274"/>
                                </a:cubicBezTo>
                                <a:cubicBezTo>
                                  <a:pt x="253" y="1492"/>
                                  <a:pt x="253" y="1492"/>
                                  <a:pt x="253" y="1492"/>
                                </a:cubicBezTo>
                                <a:cubicBezTo>
                                  <a:pt x="252" y="1493"/>
                                  <a:pt x="252" y="1494"/>
                                  <a:pt x="252" y="1495"/>
                                </a:cubicBezTo>
                                <a:cubicBezTo>
                                  <a:pt x="252" y="1497"/>
                                  <a:pt x="254" y="1500"/>
                                  <a:pt x="256" y="1500"/>
                                </a:cubicBezTo>
                                <a:cubicBezTo>
                                  <a:pt x="258" y="1500"/>
                                  <a:pt x="260" y="1499"/>
                                  <a:pt x="261" y="1497"/>
                                </a:cubicBezTo>
                                <a:cubicBezTo>
                                  <a:pt x="353" y="1525"/>
                                  <a:pt x="353" y="1525"/>
                                  <a:pt x="353" y="1525"/>
                                </a:cubicBezTo>
                                <a:cubicBezTo>
                                  <a:pt x="352" y="1526"/>
                                  <a:pt x="352" y="1527"/>
                                  <a:pt x="352" y="1527"/>
                                </a:cubicBezTo>
                                <a:cubicBezTo>
                                  <a:pt x="352" y="1534"/>
                                  <a:pt x="358" y="1540"/>
                                  <a:pt x="365" y="1540"/>
                                </a:cubicBezTo>
                                <a:cubicBezTo>
                                  <a:pt x="370" y="1540"/>
                                  <a:pt x="375" y="1536"/>
                                  <a:pt x="376" y="1531"/>
                                </a:cubicBezTo>
                                <a:cubicBezTo>
                                  <a:pt x="616" y="1582"/>
                                  <a:pt x="616" y="1582"/>
                                  <a:pt x="616" y="1582"/>
                                </a:cubicBezTo>
                                <a:cubicBezTo>
                                  <a:pt x="616" y="1583"/>
                                  <a:pt x="617" y="1584"/>
                                  <a:pt x="618" y="1585"/>
                                </a:cubicBezTo>
                                <a:cubicBezTo>
                                  <a:pt x="617" y="1586"/>
                                  <a:pt x="617" y="1586"/>
                                  <a:pt x="617" y="1586"/>
                                </a:cubicBezTo>
                                <a:cubicBezTo>
                                  <a:pt x="618" y="1586"/>
                                  <a:pt x="618" y="1586"/>
                                  <a:pt x="618" y="1586"/>
                                </a:cubicBezTo>
                                <a:cubicBezTo>
                                  <a:pt x="619" y="1586"/>
                                  <a:pt x="620" y="1587"/>
                                  <a:pt x="621" y="1587"/>
                                </a:cubicBezTo>
                                <a:cubicBezTo>
                                  <a:pt x="624" y="1587"/>
                                  <a:pt x="626" y="1585"/>
                                  <a:pt x="626" y="1582"/>
                                </a:cubicBezTo>
                                <a:cubicBezTo>
                                  <a:pt x="626" y="1582"/>
                                  <a:pt x="626" y="1582"/>
                                  <a:pt x="626" y="1582"/>
                                </a:cubicBezTo>
                                <a:cubicBezTo>
                                  <a:pt x="848" y="1493"/>
                                  <a:pt x="848" y="1493"/>
                                  <a:pt x="848" y="1493"/>
                                </a:cubicBezTo>
                                <a:cubicBezTo>
                                  <a:pt x="849" y="1494"/>
                                  <a:pt x="850" y="1495"/>
                                  <a:pt x="851" y="1495"/>
                                </a:cubicBezTo>
                                <a:cubicBezTo>
                                  <a:pt x="854" y="1495"/>
                                  <a:pt x="856" y="1493"/>
                                  <a:pt x="857" y="1491"/>
                                </a:cubicBezTo>
                                <a:cubicBezTo>
                                  <a:pt x="857" y="1489"/>
                                  <a:pt x="856" y="1487"/>
                                  <a:pt x="855" y="1486"/>
                                </a:cubicBezTo>
                                <a:cubicBezTo>
                                  <a:pt x="899" y="1395"/>
                                  <a:pt x="899" y="1395"/>
                                  <a:pt x="899" y="1395"/>
                                </a:cubicBezTo>
                                <a:cubicBezTo>
                                  <a:pt x="900" y="1396"/>
                                  <a:pt x="902" y="1396"/>
                                  <a:pt x="903" y="1396"/>
                                </a:cubicBezTo>
                                <a:cubicBezTo>
                                  <a:pt x="910" y="1396"/>
                                  <a:pt x="915" y="1390"/>
                                  <a:pt x="915" y="1384"/>
                                </a:cubicBezTo>
                                <a:cubicBezTo>
                                  <a:pt x="915" y="1378"/>
                                  <a:pt x="912" y="1373"/>
                                  <a:pt x="907" y="1372"/>
                                </a:cubicBezTo>
                                <a:cubicBezTo>
                                  <a:pt x="922" y="1306"/>
                                  <a:pt x="922" y="1306"/>
                                  <a:pt x="922" y="1306"/>
                                </a:cubicBezTo>
                                <a:cubicBezTo>
                                  <a:pt x="922" y="1306"/>
                                  <a:pt x="923" y="1306"/>
                                  <a:pt x="923" y="1306"/>
                                </a:cubicBezTo>
                                <a:cubicBezTo>
                                  <a:pt x="926" y="1306"/>
                                  <a:pt x="928" y="1305"/>
                                  <a:pt x="930" y="1304"/>
                                </a:cubicBezTo>
                                <a:cubicBezTo>
                                  <a:pt x="987" y="1379"/>
                                  <a:pt x="987" y="1379"/>
                                  <a:pt x="987" y="1379"/>
                                </a:cubicBezTo>
                                <a:cubicBezTo>
                                  <a:pt x="983" y="1383"/>
                                  <a:pt x="979" y="1389"/>
                                  <a:pt x="979" y="1396"/>
                                </a:cubicBezTo>
                                <a:cubicBezTo>
                                  <a:pt x="979" y="1408"/>
                                  <a:pt x="989" y="1418"/>
                                  <a:pt x="1002" y="1418"/>
                                </a:cubicBezTo>
                                <a:cubicBezTo>
                                  <a:pt x="1005" y="1418"/>
                                  <a:pt x="1008" y="1418"/>
                                  <a:pt x="1010" y="1416"/>
                                </a:cubicBezTo>
                                <a:cubicBezTo>
                                  <a:pt x="1074" y="1542"/>
                                  <a:pt x="1074" y="1542"/>
                                  <a:pt x="1074" y="1542"/>
                                </a:cubicBezTo>
                                <a:cubicBezTo>
                                  <a:pt x="1070" y="1544"/>
                                  <a:pt x="1068" y="1548"/>
                                  <a:pt x="1068" y="1552"/>
                                </a:cubicBezTo>
                                <a:cubicBezTo>
                                  <a:pt x="1068" y="1559"/>
                                  <a:pt x="1074" y="1565"/>
                                  <a:pt x="1080" y="1565"/>
                                </a:cubicBezTo>
                                <a:cubicBezTo>
                                  <a:pt x="1083" y="1565"/>
                                  <a:pt x="1086" y="1563"/>
                                  <a:pt x="1088" y="1562"/>
                                </a:cubicBezTo>
                                <a:cubicBezTo>
                                  <a:pt x="1242" y="1721"/>
                                  <a:pt x="1242" y="1721"/>
                                  <a:pt x="1242" y="1721"/>
                                </a:cubicBezTo>
                                <a:cubicBezTo>
                                  <a:pt x="1240" y="1723"/>
                                  <a:pt x="1239" y="1726"/>
                                  <a:pt x="1239" y="1729"/>
                                </a:cubicBezTo>
                                <a:cubicBezTo>
                                  <a:pt x="1239" y="1736"/>
                                  <a:pt x="1244" y="1742"/>
                                  <a:pt x="1251" y="1742"/>
                                </a:cubicBezTo>
                                <a:cubicBezTo>
                                  <a:pt x="1257" y="1742"/>
                                  <a:pt x="1262" y="1737"/>
                                  <a:pt x="1263" y="1731"/>
                                </a:cubicBezTo>
                                <a:cubicBezTo>
                                  <a:pt x="1396" y="1743"/>
                                  <a:pt x="1396" y="1743"/>
                                  <a:pt x="1396" y="1743"/>
                                </a:cubicBezTo>
                                <a:cubicBezTo>
                                  <a:pt x="1396" y="1745"/>
                                  <a:pt x="1398" y="1747"/>
                                  <a:pt x="1400" y="1747"/>
                                </a:cubicBezTo>
                                <a:cubicBezTo>
                                  <a:pt x="1403" y="1748"/>
                                  <a:pt x="1405" y="1746"/>
                                  <a:pt x="1405" y="1743"/>
                                </a:cubicBezTo>
                                <a:cubicBezTo>
                                  <a:pt x="1405" y="1743"/>
                                  <a:pt x="1405" y="1742"/>
                                  <a:pt x="1405" y="1742"/>
                                </a:cubicBezTo>
                                <a:cubicBezTo>
                                  <a:pt x="1589" y="1672"/>
                                  <a:pt x="1589" y="1672"/>
                                  <a:pt x="1589" y="1672"/>
                                </a:cubicBezTo>
                                <a:cubicBezTo>
                                  <a:pt x="1590" y="1673"/>
                                  <a:pt x="1591" y="1674"/>
                                  <a:pt x="1593" y="1674"/>
                                </a:cubicBezTo>
                                <a:cubicBezTo>
                                  <a:pt x="1595" y="1675"/>
                                  <a:pt x="1598" y="1673"/>
                                  <a:pt x="1598" y="1670"/>
                                </a:cubicBezTo>
                                <a:cubicBezTo>
                                  <a:pt x="1598" y="1667"/>
                                  <a:pt x="1596" y="1665"/>
                                  <a:pt x="1593" y="1665"/>
                                </a:cubicBezTo>
                                <a:cubicBezTo>
                                  <a:pt x="1591" y="1664"/>
                                  <a:pt x="1589" y="1666"/>
                                  <a:pt x="1588" y="1668"/>
                                </a:cubicBezTo>
                                <a:cubicBezTo>
                                  <a:pt x="1406" y="1656"/>
                                  <a:pt x="1406" y="1656"/>
                                  <a:pt x="1406" y="1656"/>
                                </a:cubicBezTo>
                                <a:cubicBezTo>
                                  <a:pt x="1406" y="1656"/>
                                  <a:pt x="1406" y="1656"/>
                                  <a:pt x="1406" y="1656"/>
                                </a:cubicBezTo>
                                <a:cubicBezTo>
                                  <a:pt x="1406" y="1643"/>
                                  <a:pt x="1396" y="1633"/>
                                  <a:pt x="1384" y="1633"/>
                                </a:cubicBezTo>
                                <a:cubicBezTo>
                                  <a:pt x="1379" y="1633"/>
                                  <a:pt x="1375" y="1635"/>
                                  <a:pt x="1371" y="1637"/>
                                </a:cubicBezTo>
                                <a:cubicBezTo>
                                  <a:pt x="1264" y="1497"/>
                                  <a:pt x="1264" y="1497"/>
                                  <a:pt x="1264" y="1497"/>
                                </a:cubicBezTo>
                                <a:cubicBezTo>
                                  <a:pt x="1267" y="1495"/>
                                  <a:pt x="1268" y="1492"/>
                                  <a:pt x="1268" y="1488"/>
                                </a:cubicBezTo>
                                <a:cubicBezTo>
                                  <a:pt x="1268" y="1481"/>
                                  <a:pt x="1263" y="1476"/>
                                  <a:pt x="1256" y="1476"/>
                                </a:cubicBezTo>
                                <a:cubicBezTo>
                                  <a:pt x="1254" y="1476"/>
                                  <a:pt x="1252" y="1476"/>
                                  <a:pt x="1250" y="1477"/>
                                </a:cubicBezTo>
                                <a:cubicBezTo>
                                  <a:pt x="1145" y="1317"/>
                                  <a:pt x="1145" y="1317"/>
                                  <a:pt x="1145" y="1317"/>
                                </a:cubicBezTo>
                                <a:cubicBezTo>
                                  <a:pt x="1148" y="1314"/>
                                  <a:pt x="1150" y="1311"/>
                                  <a:pt x="1150" y="1306"/>
                                </a:cubicBezTo>
                                <a:cubicBezTo>
                                  <a:pt x="1150" y="1299"/>
                                  <a:pt x="1145" y="1294"/>
                                  <a:pt x="1138" y="1294"/>
                                </a:cubicBezTo>
                                <a:cubicBezTo>
                                  <a:pt x="1136" y="1294"/>
                                  <a:pt x="1133" y="1295"/>
                                  <a:pt x="1131" y="1296"/>
                                </a:cubicBezTo>
                                <a:cubicBezTo>
                                  <a:pt x="1039" y="1151"/>
                                  <a:pt x="1039" y="1151"/>
                                  <a:pt x="1039" y="1151"/>
                                </a:cubicBezTo>
                                <a:cubicBezTo>
                                  <a:pt x="1042" y="1148"/>
                                  <a:pt x="1044" y="1145"/>
                                  <a:pt x="1044" y="1141"/>
                                </a:cubicBezTo>
                                <a:cubicBezTo>
                                  <a:pt x="1044" y="1134"/>
                                  <a:pt x="1039" y="1128"/>
                                  <a:pt x="1032" y="1128"/>
                                </a:cubicBezTo>
                                <a:cubicBezTo>
                                  <a:pt x="1029" y="1128"/>
                                  <a:pt x="1026" y="1129"/>
                                  <a:pt x="1024" y="1131"/>
                                </a:cubicBezTo>
                                <a:cubicBezTo>
                                  <a:pt x="898" y="984"/>
                                  <a:pt x="898" y="984"/>
                                  <a:pt x="898" y="984"/>
                                </a:cubicBezTo>
                                <a:cubicBezTo>
                                  <a:pt x="900" y="982"/>
                                  <a:pt x="901" y="980"/>
                                  <a:pt x="901" y="977"/>
                                </a:cubicBezTo>
                                <a:cubicBezTo>
                                  <a:pt x="901" y="972"/>
                                  <a:pt x="897" y="967"/>
                                  <a:pt x="891" y="967"/>
                                </a:cubicBezTo>
                                <a:cubicBezTo>
                                  <a:pt x="888" y="967"/>
                                  <a:pt x="885" y="969"/>
                                  <a:pt x="883" y="971"/>
                                </a:cubicBezTo>
                                <a:cubicBezTo>
                                  <a:pt x="851" y="953"/>
                                  <a:pt x="851" y="953"/>
                                  <a:pt x="851" y="953"/>
                                </a:cubicBezTo>
                                <a:cubicBezTo>
                                  <a:pt x="851" y="952"/>
                                  <a:pt x="851" y="952"/>
                                  <a:pt x="851" y="952"/>
                                </a:cubicBezTo>
                                <a:cubicBezTo>
                                  <a:pt x="851" y="949"/>
                                  <a:pt x="849" y="947"/>
                                  <a:pt x="847" y="946"/>
                                </a:cubicBezTo>
                                <a:cubicBezTo>
                                  <a:pt x="844" y="946"/>
                                  <a:pt x="842" y="948"/>
                                  <a:pt x="842" y="950"/>
                                </a:cubicBezTo>
                                <a:cubicBezTo>
                                  <a:pt x="745" y="949"/>
                                  <a:pt x="745" y="949"/>
                                  <a:pt x="745" y="949"/>
                                </a:cubicBezTo>
                                <a:cubicBezTo>
                                  <a:pt x="745" y="946"/>
                                  <a:pt x="743" y="945"/>
                                  <a:pt x="741" y="945"/>
                                </a:cubicBezTo>
                                <a:cubicBezTo>
                                  <a:pt x="738" y="944"/>
                                  <a:pt x="736" y="946"/>
                                  <a:pt x="735" y="949"/>
                                </a:cubicBezTo>
                                <a:cubicBezTo>
                                  <a:pt x="735" y="952"/>
                                  <a:pt x="737" y="954"/>
                                  <a:pt x="740" y="954"/>
                                </a:cubicBezTo>
                                <a:cubicBezTo>
                                  <a:pt x="741" y="954"/>
                                  <a:pt x="741" y="954"/>
                                  <a:pt x="742" y="954"/>
                                </a:cubicBezTo>
                                <a:cubicBezTo>
                                  <a:pt x="773" y="997"/>
                                  <a:pt x="773" y="997"/>
                                  <a:pt x="773" y="997"/>
                                </a:cubicBezTo>
                                <a:cubicBezTo>
                                  <a:pt x="771" y="1000"/>
                                  <a:pt x="769" y="1003"/>
                                  <a:pt x="769" y="1006"/>
                                </a:cubicBezTo>
                                <a:cubicBezTo>
                                  <a:pt x="769" y="1013"/>
                                  <a:pt x="775" y="1019"/>
                                  <a:pt x="782" y="1019"/>
                                </a:cubicBezTo>
                                <a:cubicBezTo>
                                  <a:pt x="783" y="1019"/>
                                  <a:pt x="784" y="1019"/>
                                  <a:pt x="785" y="1018"/>
                                </a:cubicBezTo>
                                <a:cubicBezTo>
                                  <a:pt x="810" y="1080"/>
                                  <a:pt x="810" y="1080"/>
                                  <a:pt x="810" y="1080"/>
                                </a:cubicBezTo>
                                <a:cubicBezTo>
                                  <a:pt x="809" y="1081"/>
                                  <a:pt x="808" y="1082"/>
                                  <a:pt x="808" y="1083"/>
                                </a:cubicBezTo>
                                <a:cubicBezTo>
                                  <a:pt x="808" y="1086"/>
                                  <a:pt x="809" y="1088"/>
                                  <a:pt x="811" y="1088"/>
                                </a:cubicBezTo>
                                <a:cubicBezTo>
                                  <a:pt x="786" y="1253"/>
                                  <a:pt x="786" y="1253"/>
                                  <a:pt x="786" y="1253"/>
                                </a:cubicBezTo>
                                <a:cubicBezTo>
                                  <a:pt x="786" y="1253"/>
                                  <a:pt x="786" y="1253"/>
                                  <a:pt x="786" y="1253"/>
                                </a:cubicBezTo>
                                <a:cubicBezTo>
                                  <a:pt x="779" y="1253"/>
                                  <a:pt x="773" y="1258"/>
                                  <a:pt x="773" y="1265"/>
                                </a:cubicBezTo>
                                <a:cubicBezTo>
                                  <a:pt x="773" y="1267"/>
                                  <a:pt x="774" y="1269"/>
                                  <a:pt x="775" y="1271"/>
                                </a:cubicBezTo>
                                <a:cubicBezTo>
                                  <a:pt x="673" y="1337"/>
                                  <a:pt x="673" y="1337"/>
                                  <a:pt x="673" y="1337"/>
                                </a:cubicBezTo>
                                <a:cubicBezTo>
                                  <a:pt x="672" y="1337"/>
                                  <a:pt x="671" y="1336"/>
                                  <a:pt x="670" y="1336"/>
                                </a:cubicBezTo>
                                <a:cubicBezTo>
                                  <a:pt x="668" y="1336"/>
                                  <a:pt x="665" y="1338"/>
                                  <a:pt x="665" y="1340"/>
                                </a:cubicBezTo>
                                <a:cubicBezTo>
                                  <a:pt x="665" y="1341"/>
                                  <a:pt x="665" y="1341"/>
                                  <a:pt x="665" y="1341"/>
                                </a:cubicBezTo>
                                <a:cubicBezTo>
                                  <a:pt x="548" y="1379"/>
                                  <a:pt x="548" y="1379"/>
                                  <a:pt x="548" y="1379"/>
                                </a:cubicBezTo>
                                <a:cubicBezTo>
                                  <a:pt x="546" y="1374"/>
                                  <a:pt x="542" y="1371"/>
                                  <a:pt x="537" y="1371"/>
                                </a:cubicBezTo>
                                <a:cubicBezTo>
                                  <a:pt x="532" y="1371"/>
                                  <a:pt x="527" y="1374"/>
                                  <a:pt x="525" y="1379"/>
                                </a:cubicBezTo>
                                <a:cubicBezTo>
                                  <a:pt x="389" y="1331"/>
                                  <a:pt x="389" y="1331"/>
                                  <a:pt x="389" y="1331"/>
                                </a:cubicBezTo>
                                <a:cubicBezTo>
                                  <a:pt x="389" y="1330"/>
                                  <a:pt x="389" y="1328"/>
                                  <a:pt x="389" y="1327"/>
                                </a:cubicBezTo>
                                <a:cubicBezTo>
                                  <a:pt x="389" y="1321"/>
                                  <a:pt x="384" y="1315"/>
                                  <a:pt x="377" y="1315"/>
                                </a:cubicBezTo>
                                <a:cubicBezTo>
                                  <a:pt x="375" y="1315"/>
                                  <a:pt x="373" y="1316"/>
                                  <a:pt x="371" y="1317"/>
                                </a:cubicBezTo>
                                <a:cubicBezTo>
                                  <a:pt x="228" y="1119"/>
                                  <a:pt x="228" y="1119"/>
                                  <a:pt x="228" y="1119"/>
                                </a:cubicBezTo>
                                <a:cubicBezTo>
                                  <a:pt x="229" y="1118"/>
                                  <a:pt x="229" y="1117"/>
                                  <a:pt x="229" y="1116"/>
                                </a:cubicBezTo>
                                <a:cubicBezTo>
                                  <a:pt x="230" y="1113"/>
                                  <a:pt x="228" y="1111"/>
                                  <a:pt x="225" y="1111"/>
                                </a:cubicBezTo>
                                <a:cubicBezTo>
                                  <a:pt x="221" y="992"/>
                                  <a:pt x="221" y="992"/>
                                  <a:pt x="221" y="992"/>
                                </a:cubicBezTo>
                                <a:cubicBezTo>
                                  <a:pt x="227" y="991"/>
                                  <a:pt x="232" y="986"/>
                                  <a:pt x="232" y="980"/>
                                </a:cubicBezTo>
                                <a:cubicBezTo>
                                  <a:pt x="232" y="976"/>
                                  <a:pt x="230" y="972"/>
                                  <a:pt x="226" y="970"/>
                                </a:cubicBezTo>
                                <a:cubicBezTo>
                                  <a:pt x="312" y="811"/>
                                  <a:pt x="312" y="811"/>
                                  <a:pt x="312" y="811"/>
                                </a:cubicBezTo>
                                <a:cubicBezTo>
                                  <a:pt x="315" y="813"/>
                                  <a:pt x="318" y="814"/>
                                  <a:pt x="322" y="814"/>
                                </a:cubicBezTo>
                                <a:cubicBezTo>
                                  <a:pt x="334" y="814"/>
                                  <a:pt x="344" y="804"/>
                                  <a:pt x="344" y="792"/>
                                </a:cubicBezTo>
                                <a:cubicBezTo>
                                  <a:pt x="344" y="790"/>
                                  <a:pt x="344" y="788"/>
                                  <a:pt x="343" y="787"/>
                                </a:cubicBezTo>
                                <a:cubicBezTo>
                                  <a:pt x="633" y="709"/>
                                  <a:pt x="633" y="709"/>
                                  <a:pt x="633" y="709"/>
                                </a:cubicBezTo>
                                <a:cubicBezTo>
                                  <a:pt x="635" y="714"/>
                                  <a:pt x="640" y="717"/>
                                  <a:pt x="645" y="717"/>
                                </a:cubicBezTo>
                                <a:cubicBezTo>
                                  <a:pt x="649" y="717"/>
                                  <a:pt x="653" y="715"/>
                                  <a:pt x="655" y="713"/>
                                </a:cubicBezTo>
                                <a:cubicBezTo>
                                  <a:pt x="716" y="753"/>
                                  <a:pt x="716" y="753"/>
                                  <a:pt x="716" y="753"/>
                                </a:cubicBezTo>
                                <a:cubicBezTo>
                                  <a:pt x="697" y="646"/>
                                  <a:pt x="697" y="646"/>
                                  <a:pt x="697" y="646"/>
                                </a:cubicBezTo>
                                <a:cubicBezTo>
                                  <a:pt x="707" y="644"/>
                                  <a:pt x="714" y="635"/>
                                  <a:pt x="714" y="625"/>
                                </a:cubicBezTo>
                                <a:cubicBezTo>
                                  <a:pt x="714" y="615"/>
                                  <a:pt x="707" y="607"/>
                                  <a:pt x="698" y="604"/>
                                </a:cubicBezTo>
                                <a:cubicBezTo>
                                  <a:pt x="733" y="467"/>
                                  <a:pt x="733" y="467"/>
                                  <a:pt x="733" y="467"/>
                                </a:cubicBezTo>
                                <a:cubicBezTo>
                                  <a:pt x="734" y="467"/>
                                  <a:pt x="735" y="468"/>
                                  <a:pt x="735" y="468"/>
                                </a:cubicBezTo>
                                <a:cubicBezTo>
                                  <a:pt x="742" y="468"/>
                                  <a:pt x="748" y="462"/>
                                  <a:pt x="748" y="455"/>
                                </a:cubicBezTo>
                                <a:cubicBezTo>
                                  <a:pt x="748" y="451"/>
                                  <a:pt x="746" y="448"/>
                                  <a:pt x="743" y="446"/>
                                </a:cubicBezTo>
                                <a:cubicBezTo>
                                  <a:pt x="807" y="353"/>
                                  <a:pt x="807" y="353"/>
                                  <a:pt x="807" y="353"/>
                                </a:cubicBezTo>
                                <a:cubicBezTo>
                                  <a:pt x="807" y="353"/>
                                  <a:pt x="808" y="353"/>
                                  <a:pt x="808" y="353"/>
                                </a:cubicBezTo>
                                <a:cubicBezTo>
                                  <a:pt x="811" y="354"/>
                                  <a:pt x="813" y="352"/>
                                  <a:pt x="814" y="349"/>
                                </a:cubicBezTo>
                                <a:cubicBezTo>
                                  <a:pt x="814" y="348"/>
                                  <a:pt x="813" y="347"/>
                                  <a:pt x="813" y="346"/>
                                </a:cubicBezTo>
                                <a:cubicBezTo>
                                  <a:pt x="936" y="244"/>
                                  <a:pt x="936" y="244"/>
                                  <a:pt x="936" y="244"/>
                                </a:cubicBezTo>
                                <a:cubicBezTo>
                                  <a:pt x="938" y="246"/>
                                  <a:pt x="941" y="247"/>
                                  <a:pt x="945" y="247"/>
                                </a:cubicBezTo>
                                <a:cubicBezTo>
                                  <a:pt x="952" y="247"/>
                                  <a:pt x="957" y="242"/>
                                  <a:pt x="957" y="236"/>
                                </a:cubicBezTo>
                                <a:cubicBezTo>
                                  <a:pt x="1135" y="198"/>
                                  <a:pt x="1135" y="198"/>
                                  <a:pt x="1135" y="198"/>
                                </a:cubicBezTo>
                                <a:cubicBezTo>
                                  <a:pt x="1137" y="202"/>
                                  <a:pt x="1141" y="205"/>
                                  <a:pt x="1146" y="205"/>
                                </a:cubicBezTo>
                                <a:cubicBezTo>
                                  <a:pt x="1151" y="205"/>
                                  <a:pt x="1155" y="203"/>
                                  <a:pt x="1157" y="199"/>
                                </a:cubicBezTo>
                                <a:cubicBezTo>
                                  <a:pt x="1323" y="245"/>
                                  <a:pt x="1323" y="245"/>
                                  <a:pt x="1323" y="245"/>
                                </a:cubicBezTo>
                                <a:cubicBezTo>
                                  <a:pt x="1323" y="246"/>
                                  <a:pt x="1323" y="246"/>
                                  <a:pt x="1323" y="246"/>
                                </a:cubicBezTo>
                                <a:cubicBezTo>
                                  <a:pt x="1322" y="253"/>
                                  <a:pt x="1327" y="259"/>
                                  <a:pt x="1334" y="260"/>
                                </a:cubicBezTo>
                                <a:cubicBezTo>
                                  <a:pt x="1339" y="260"/>
                                  <a:pt x="1343" y="258"/>
                                  <a:pt x="1346" y="254"/>
                                </a:cubicBezTo>
                                <a:cubicBezTo>
                                  <a:pt x="1500" y="325"/>
                                  <a:pt x="1500" y="325"/>
                                  <a:pt x="1500" y="325"/>
                                </a:cubicBezTo>
                                <a:cubicBezTo>
                                  <a:pt x="1499" y="326"/>
                                  <a:pt x="1499" y="328"/>
                                  <a:pt x="1499" y="329"/>
                                </a:cubicBezTo>
                                <a:cubicBezTo>
                                  <a:pt x="1499" y="336"/>
                                  <a:pt x="1505" y="342"/>
                                  <a:pt x="1511" y="342"/>
                                </a:cubicBezTo>
                                <a:cubicBezTo>
                                  <a:pt x="1512" y="342"/>
                                  <a:pt x="1513" y="342"/>
                                  <a:pt x="1514" y="342"/>
                                </a:cubicBezTo>
                                <a:cubicBezTo>
                                  <a:pt x="1584" y="591"/>
                                  <a:pt x="1584" y="591"/>
                                  <a:pt x="1584" y="591"/>
                                </a:cubicBezTo>
                                <a:cubicBezTo>
                                  <a:pt x="1580" y="593"/>
                                  <a:pt x="1576" y="597"/>
                                  <a:pt x="1576" y="603"/>
                                </a:cubicBezTo>
                                <a:cubicBezTo>
                                  <a:pt x="1576" y="609"/>
                                  <a:pt x="1581" y="614"/>
                                  <a:pt x="1587" y="615"/>
                                </a:cubicBezTo>
                                <a:cubicBezTo>
                                  <a:pt x="1576" y="775"/>
                                  <a:pt x="1576" y="775"/>
                                  <a:pt x="1576" y="775"/>
                                </a:cubicBezTo>
                                <a:cubicBezTo>
                                  <a:pt x="1569" y="775"/>
                                  <a:pt x="1564" y="780"/>
                                  <a:pt x="1564" y="787"/>
                                </a:cubicBezTo>
                                <a:cubicBezTo>
                                  <a:pt x="1564" y="794"/>
                                  <a:pt x="1570" y="799"/>
                                  <a:pt x="1576" y="799"/>
                                </a:cubicBezTo>
                                <a:cubicBezTo>
                                  <a:pt x="1583" y="799"/>
                                  <a:pt x="1589" y="794"/>
                                  <a:pt x="1589" y="787"/>
                                </a:cubicBezTo>
                                <a:cubicBezTo>
                                  <a:pt x="1589" y="786"/>
                                  <a:pt x="1589" y="786"/>
                                  <a:pt x="1589" y="785"/>
                                </a:cubicBezTo>
                                <a:cubicBezTo>
                                  <a:pt x="1728" y="749"/>
                                  <a:pt x="1728" y="749"/>
                                  <a:pt x="1728" y="749"/>
                                </a:cubicBezTo>
                                <a:cubicBezTo>
                                  <a:pt x="1729" y="750"/>
                                  <a:pt x="1730" y="752"/>
                                  <a:pt x="1732" y="752"/>
                                </a:cubicBezTo>
                                <a:cubicBezTo>
                                  <a:pt x="1735" y="752"/>
                                  <a:pt x="1737" y="750"/>
                                  <a:pt x="1737" y="748"/>
                                </a:cubicBezTo>
                                <a:cubicBezTo>
                                  <a:pt x="1788" y="751"/>
                                  <a:pt x="1788" y="751"/>
                                  <a:pt x="1788" y="751"/>
                                </a:cubicBezTo>
                                <a:cubicBezTo>
                                  <a:pt x="1788" y="757"/>
                                  <a:pt x="1794" y="763"/>
                                  <a:pt x="1800" y="763"/>
                                </a:cubicBezTo>
                                <a:cubicBezTo>
                                  <a:pt x="1804" y="763"/>
                                  <a:pt x="1808" y="761"/>
                                  <a:pt x="1810" y="758"/>
                                </a:cubicBezTo>
                                <a:cubicBezTo>
                                  <a:pt x="2012" y="888"/>
                                  <a:pt x="2012" y="888"/>
                                  <a:pt x="2012" y="888"/>
                                </a:cubicBezTo>
                                <a:cubicBezTo>
                                  <a:pt x="2012" y="889"/>
                                  <a:pt x="2011" y="889"/>
                                  <a:pt x="2011" y="890"/>
                                </a:cubicBezTo>
                                <a:cubicBezTo>
                                  <a:pt x="2011" y="895"/>
                                  <a:pt x="2014" y="899"/>
                                  <a:pt x="2019" y="900"/>
                                </a:cubicBezTo>
                                <a:cubicBezTo>
                                  <a:pt x="2019" y="900"/>
                                  <a:pt x="2020" y="900"/>
                                  <a:pt x="2021" y="900"/>
                                </a:cubicBezTo>
                                <a:cubicBezTo>
                                  <a:pt x="2062" y="1084"/>
                                  <a:pt x="2062" y="1084"/>
                                  <a:pt x="2062" y="1084"/>
                                </a:cubicBezTo>
                                <a:cubicBezTo>
                                  <a:pt x="2053" y="1086"/>
                                  <a:pt x="2046" y="1095"/>
                                  <a:pt x="2046" y="1105"/>
                                </a:cubicBezTo>
                                <a:cubicBezTo>
                                  <a:pt x="2046" y="1114"/>
                                  <a:pt x="2051" y="1121"/>
                                  <a:pt x="2058" y="1125"/>
                                </a:cubicBezTo>
                                <a:cubicBezTo>
                                  <a:pt x="1999" y="1252"/>
                                  <a:pt x="1999" y="1252"/>
                                  <a:pt x="1999" y="1252"/>
                                </a:cubicBezTo>
                                <a:cubicBezTo>
                                  <a:pt x="1998" y="1251"/>
                                  <a:pt x="1996" y="1251"/>
                                  <a:pt x="1995" y="1251"/>
                                </a:cubicBezTo>
                                <a:cubicBezTo>
                                  <a:pt x="1988" y="1251"/>
                                  <a:pt x="1982" y="1256"/>
                                  <a:pt x="1982" y="1263"/>
                                </a:cubicBezTo>
                                <a:cubicBezTo>
                                  <a:pt x="1982" y="1266"/>
                                  <a:pt x="1983" y="1269"/>
                                  <a:pt x="1985" y="1271"/>
                                </a:cubicBezTo>
                                <a:cubicBezTo>
                                  <a:pt x="1932" y="1319"/>
                                  <a:pt x="1932" y="1319"/>
                                  <a:pt x="1932" y="1319"/>
                                </a:cubicBezTo>
                                <a:cubicBezTo>
                                  <a:pt x="1928" y="1315"/>
                                  <a:pt x="1922" y="1312"/>
                                  <a:pt x="1916" y="1312"/>
                                </a:cubicBezTo>
                                <a:cubicBezTo>
                                  <a:pt x="1904" y="1312"/>
                                  <a:pt x="1894" y="1322"/>
                                  <a:pt x="1894" y="1334"/>
                                </a:cubicBezTo>
                                <a:cubicBezTo>
                                  <a:pt x="1894" y="1334"/>
                                  <a:pt x="1894" y="1335"/>
                                  <a:pt x="1894" y="1335"/>
                                </a:cubicBezTo>
                                <a:cubicBezTo>
                                  <a:pt x="1637" y="1359"/>
                                  <a:pt x="1637" y="1359"/>
                                  <a:pt x="1637" y="1359"/>
                                </a:cubicBezTo>
                                <a:cubicBezTo>
                                  <a:pt x="1637" y="1353"/>
                                  <a:pt x="1632" y="1348"/>
                                  <a:pt x="1625" y="1348"/>
                                </a:cubicBezTo>
                                <a:cubicBezTo>
                                  <a:pt x="1620" y="1348"/>
                                  <a:pt x="1616" y="1351"/>
                                  <a:pt x="1614" y="1355"/>
                                </a:cubicBezTo>
                                <a:cubicBezTo>
                                  <a:pt x="1524" y="1283"/>
                                  <a:pt x="1524" y="1283"/>
                                  <a:pt x="1524" y="1283"/>
                                </a:cubicBezTo>
                                <a:cubicBezTo>
                                  <a:pt x="1525" y="1281"/>
                                  <a:pt x="1526" y="1278"/>
                                  <a:pt x="1526" y="1276"/>
                                </a:cubicBezTo>
                                <a:cubicBezTo>
                                  <a:pt x="1526" y="1269"/>
                                  <a:pt x="1521" y="1263"/>
                                  <a:pt x="1514" y="1263"/>
                                </a:cubicBezTo>
                                <a:cubicBezTo>
                                  <a:pt x="1511" y="1263"/>
                                  <a:pt x="1509" y="1264"/>
                                  <a:pt x="1507" y="1265"/>
                                </a:cubicBezTo>
                                <a:cubicBezTo>
                                  <a:pt x="1313" y="1006"/>
                                  <a:pt x="1313" y="1006"/>
                                  <a:pt x="1313" y="1006"/>
                                </a:cubicBezTo>
                                <a:cubicBezTo>
                                  <a:pt x="1316" y="1004"/>
                                  <a:pt x="1317" y="1000"/>
                                  <a:pt x="1317" y="997"/>
                                </a:cubicBezTo>
                                <a:cubicBezTo>
                                  <a:pt x="1317" y="990"/>
                                  <a:pt x="1312" y="984"/>
                                  <a:pt x="1305" y="984"/>
                                </a:cubicBezTo>
                                <a:cubicBezTo>
                                  <a:pt x="1300" y="984"/>
                                  <a:pt x="1296" y="987"/>
                                  <a:pt x="1294" y="991"/>
                                </a:cubicBezTo>
                                <a:cubicBezTo>
                                  <a:pt x="1191" y="944"/>
                                  <a:pt x="1191" y="944"/>
                                  <a:pt x="1191" y="944"/>
                                </a:cubicBezTo>
                                <a:cubicBezTo>
                                  <a:pt x="1192" y="941"/>
                                  <a:pt x="1192" y="938"/>
                                  <a:pt x="1192" y="935"/>
                                </a:cubicBezTo>
                                <a:cubicBezTo>
                                  <a:pt x="1192" y="923"/>
                                  <a:pt x="1182" y="913"/>
                                  <a:pt x="1170" y="913"/>
                                </a:cubicBezTo>
                                <a:cubicBezTo>
                                  <a:pt x="1158" y="913"/>
                                  <a:pt x="1148" y="923"/>
                                  <a:pt x="1148" y="935"/>
                                </a:cubicBezTo>
                                <a:cubicBezTo>
                                  <a:pt x="1148" y="937"/>
                                  <a:pt x="1148" y="939"/>
                                  <a:pt x="1149" y="940"/>
                                </a:cubicBezTo>
                                <a:cubicBezTo>
                                  <a:pt x="972" y="989"/>
                                  <a:pt x="972" y="989"/>
                                  <a:pt x="972" y="989"/>
                                </a:cubicBezTo>
                                <a:cubicBezTo>
                                  <a:pt x="971" y="985"/>
                                  <a:pt x="968" y="982"/>
                                  <a:pt x="963" y="982"/>
                                </a:cubicBezTo>
                                <a:cubicBezTo>
                                  <a:pt x="958" y="982"/>
                                  <a:pt x="953" y="987"/>
                                  <a:pt x="953" y="992"/>
                                </a:cubicBezTo>
                                <a:cubicBezTo>
                                  <a:pt x="953" y="998"/>
                                  <a:pt x="958" y="1002"/>
                                  <a:pt x="963" y="1002"/>
                                </a:cubicBezTo>
                                <a:cubicBezTo>
                                  <a:pt x="967" y="1002"/>
                                  <a:pt x="971" y="1000"/>
                                  <a:pt x="972" y="996"/>
                                </a:cubicBezTo>
                                <a:cubicBezTo>
                                  <a:pt x="1109" y="1019"/>
                                  <a:pt x="1109" y="1019"/>
                                  <a:pt x="1109" y="1019"/>
                                </a:cubicBezTo>
                                <a:cubicBezTo>
                                  <a:pt x="1110" y="1021"/>
                                  <a:pt x="1111" y="1023"/>
                                  <a:pt x="1114" y="1024"/>
                                </a:cubicBezTo>
                                <a:cubicBezTo>
                                  <a:pt x="1115" y="1024"/>
                                  <a:pt x="1116" y="1023"/>
                                  <a:pt x="1117" y="1023"/>
                                </a:cubicBezTo>
                                <a:cubicBezTo>
                                  <a:pt x="1179" y="1086"/>
                                  <a:pt x="1179" y="1086"/>
                                  <a:pt x="1179" y="1086"/>
                                </a:cubicBezTo>
                                <a:cubicBezTo>
                                  <a:pt x="1179" y="1087"/>
                                  <a:pt x="1179" y="1087"/>
                                  <a:pt x="1179" y="1088"/>
                                </a:cubicBezTo>
                                <a:cubicBezTo>
                                  <a:pt x="1178" y="1091"/>
                                  <a:pt x="1180" y="1093"/>
                                  <a:pt x="1183" y="1094"/>
                                </a:cubicBezTo>
                                <a:cubicBezTo>
                                  <a:pt x="1184" y="1094"/>
                                  <a:pt x="1185" y="1093"/>
                                  <a:pt x="1185" y="1093"/>
                                </a:cubicBezTo>
                                <a:cubicBezTo>
                                  <a:pt x="1248" y="1187"/>
                                  <a:pt x="1248" y="1187"/>
                                  <a:pt x="1248" y="1187"/>
                                </a:cubicBezTo>
                                <a:cubicBezTo>
                                  <a:pt x="1245" y="1189"/>
                                  <a:pt x="1244" y="1193"/>
                                  <a:pt x="1244" y="1197"/>
                                </a:cubicBezTo>
                                <a:cubicBezTo>
                                  <a:pt x="1244" y="1203"/>
                                  <a:pt x="1249" y="1209"/>
                                  <a:pt x="1256" y="1209"/>
                                </a:cubicBezTo>
                                <a:cubicBezTo>
                                  <a:pt x="1258" y="1209"/>
                                  <a:pt x="1260" y="1208"/>
                                  <a:pt x="1262" y="1207"/>
                                </a:cubicBezTo>
                                <a:cubicBezTo>
                                  <a:pt x="1402" y="1410"/>
                                  <a:pt x="1402" y="1410"/>
                                  <a:pt x="1402" y="1410"/>
                                </a:cubicBezTo>
                                <a:cubicBezTo>
                                  <a:pt x="1401" y="1411"/>
                                  <a:pt x="1400" y="1412"/>
                                  <a:pt x="1400" y="1413"/>
                                </a:cubicBezTo>
                                <a:cubicBezTo>
                                  <a:pt x="1400" y="1416"/>
                                  <a:pt x="1402" y="1418"/>
                                  <a:pt x="1405" y="1418"/>
                                </a:cubicBezTo>
                                <a:cubicBezTo>
                                  <a:pt x="1406" y="1418"/>
                                  <a:pt x="1407" y="1418"/>
                                  <a:pt x="1408" y="1417"/>
                                </a:cubicBezTo>
                                <a:cubicBezTo>
                                  <a:pt x="1526" y="1532"/>
                                  <a:pt x="1526" y="1532"/>
                                  <a:pt x="1526" y="1532"/>
                                </a:cubicBezTo>
                                <a:cubicBezTo>
                                  <a:pt x="1524" y="1534"/>
                                  <a:pt x="1523" y="1537"/>
                                  <a:pt x="1523" y="1540"/>
                                </a:cubicBezTo>
                                <a:cubicBezTo>
                                  <a:pt x="1523" y="1547"/>
                                  <a:pt x="1528" y="1552"/>
                                  <a:pt x="1535" y="1552"/>
                                </a:cubicBezTo>
                                <a:cubicBezTo>
                                  <a:pt x="1541" y="1552"/>
                                  <a:pt x="1545" y="1549"/>
                                  <a:pt x="1547" y="1544"/>
                                </a:cubicBezTo>
                                <a:cubicBezTo>
                                  <a:pt x="1660" y="1577"/>
                                  <a:pt x="1660" y="1577"/>
                                  <a:pt x="1660" y="1577"/>
                                </a:cubicBezTo>
                                <a:cubicBezTo>
                                  <a:pt x="1660" y="1579"/>
                                  <a:pt x="1660" y="1581"/>
                                  <a:pt x="1660" y="1582"/>
                                </a:cubicBezTo>
                                <a:cubicBezTo>
                                  <a:pt x="1660" y="1595"/>
                                  <a:pt x="1669" y="1604"/>
                                  <a:pt x="1682" y="1604"/>
                                </a:cubicBezTo>
                                <a:cubicBezTo>
                                  <a:pt x="1694" y="1604"/>
                                  <a:pt x="1704" y="1595"/>
                                  <a:pt x="1704" y="1582"/>
                                </a:cubicBezTo>
                                <a:cubicBezTo>
                                  <a:pt x="1788" y="1579"/>
                                  <a:pt x="1788" y="1579"/>
                                  <a:pt x="1788" y="1579"/>
                                </a:cubicBezTo>
                                <a:cubicBezTo>
                                  <a:pt x="1789" y="1585"/>
                                  <a:pt x="1794" y="1589"/>
                                  <a:pt x="1800" y="1589"/>
                                </a:cubicBezTo>
                                <a:cubicBezTo>
                                  <a:pt x="1807" y="1589"/>
                                  <a:pt x="1813" y="1584"/>
                                  <a:pt x="1813" y="1577"/>
                                </a:cubicBezTo>
                                <a:cubicBezTo>
                                  <a:pt x="1813" y="1576"/>
                                  <a:pt x="1813" y="1575"/>
                                  <a:pt x="1812" y="1575"/>
                                </a:cubicBezTo>
                                <a:cubicBezTo>
                                  <a:pt x="2001" y="1521"/>
                                  <a:pt x="2001" y="1521"/>
                                  <a:pt x="2001" y="1521"/>
                                </a:cubicBezTo>
                                <a:cubicBezTo>
                                  <a:pt x="2003" y="1526"/>
                                  <a:pt x="2007" y="1529"/>
                                  <a:pt x="2013" y="1529"/>
                                </a:cubicBezTo>
                                <a:cubicBezTo>
                                  <a:pt x="2019" y="1529"/>
                                  <a:pt x="2025" y="1524"/>
                                  <a:pt x="2025" y="1517"/>
                                </a:cubicBezTo>
                                <a:cubicBezTo>
                                  <a:pt x="2025" y="1514"/>
                                  <a:pt x="2024" y="1511"/>
                                  <a:pt x="2022" y="1509"/>
                                </a:cubicBezTo>
                                <a:cubicBezTo>
                                  <a:pt x="2216" y="1327"/>
                                  <a:pt x="2216" y="1327"/>
                                  <a:pt x="2216" y="1327"/>
                                </a:cubicBezTo>
                                <a:cubicBezTo>
                                  <a:pt x="2217" y="1328"/>
                                  <a:pt x="2217" y="1328"/>
                                  <a:pt x="2218" y="1328"/>
                                </a:cubicBezTo>
                                <a:cubicBezTo>
                                  <a:pt x="2221" y="1329"/>
                                  <a:pt x="2223" y="1327"/>
                                  <a:pt x="2224" y="1324"/>
                                </a:cubicBezTo>
                                <a:cubicBezTo>
                                  <a:pt x="2224" y="1322"/>
                                  <a:pt x="2223" y="1320"/>
                                  <a:pt x="2221" y="1319"/>
                                </a:cubicBezTo>
                                <a:cubicBezTo>
                                  <a:pt x="2277" y="1046"/>
                                  <a:pt x="2277" y="1046"/>
                                  <a:pt x="2277" y="1046"/>
                                </a:cubicBezTo>
                                <a:lnTo>
                                  <a:pt x="2277" y="1045"/>
                                </a:lnTo>
                                <a:close/>
                                <a:moveTo>
                                  <a:pt x="2194" y="1262"/>
                                </a:moveTo>
                                <a:cubicBezTo>
                                  <a:pt x="2007" y="1263"/>
                                  <a:pt x="2007" y="1263"/>
                                  <a:pt x="2007" y="1263"/>
                                </a:cubicBezTo>
                                <a:cubicBezTo>
                                  <a:pt x="2007" y="1263"/>
                                  <a:pt x="2007" y="1263"/>
                                  <a:pt x="2007" y="1263"/>
                                </a:cubicBezTo>
                                <a:cubicBezTo>
                                  <a:pt x="2007" y="1260"/>
                                  <a:pt x="2006" y="1258"/>
                                  <a:pt x="2005" y="1256"/>
                                </a:cubicBezTo>
                                <a:cubicBezTo>
                                  <a:pt x="2103" y="1168"/>
                                  <a:pt x="2103" y="1168"/>
                                  <a:pt x="2103" y="1168"/>
                                </a:cubicBezTo>
                                <a:cubicBezTo>
                                  <a:pt x="2103" y="1169"/>
                                  <a:pt x="2104" y="1169"/>
                                  <a:pt x="2105" y="1169"/>
                                </a:cubicBezTo>
                                <a:cubicBezTo>
                                  <a:pt x="2106" y="1169"/>
                                  <a:pt x="2107" y="1169"/>
                                  <a:pt x="2108" y="1168"/>
                                </a:cubicBezTo>
                                <a:cubicBezTo>
                                  <a:pt x="2197" y="1255"/>
                                  <a:pt x="2197" y="1255"/>
                                  <a:pt x="2197" y="1255"/>
                                </a:cubicBezTo>
                                <a:cubicBezTo>
                                  <a:pt x="2195" y="1257"/>
                                  <a:pt x="2194" y="1260"/>
                                  <a:pt x="2194" y="1262"/>
                                </a:cubicBezTo>
                                <a:close/>
                                <a:moveTo>
                                  <a:pt x="2197" y="1271"/>
                                </a:moveTo>
                                <a:cubicBezTo>
                                  <a:pt x="2096" y="1365"/>
                                  <a:pt x="2096" y="1365"/>
                                  <a:pt x="2096" y="1365"/>
                                </a:cubicBezTo>
                                <a:cubicBezTo>
                                  <a:pt x="2095" y="1364"/>
                                  <a:pt x="2093" y="1363"/>
                                  <a:pt x="2091" y="1363"/>
                                </a:cubicBezTo>
                                <a:cubicBezTo>
                                  <a:pt x="2089" y="1362"/>
                                  <a:pt x="2087" y="1363"/>
                                  <a:pt x="2085" y="1364"/>
                                </a:cubicBezTo>
                                <a:cubicBezTo>
                                  <a:pt x="2004" y="1272"/>
                                  <a:pt x="2004" y="1272"/>
                                  <a:pt x="2004" y="1272"/>
                                </a:cubicBezTo>
                                <a:cubicBezTo>
                                  <a:pt x="2005" y="1270"/>
                                  <a:pt x="2006" y="1268"/>
                                  <a:pt x="2007" y="1265"/>
                                </a:cubicBezTo>
                                <a:cubicBezTo>
                                  <a:pt x="2194" y="1264"/>
                                  <a:pt x="2194" y="1264"/>
                                  <a:pt x="2194" y="1264"/>
                                </a:cubicBezTo>
                                <a:cubicBezTo>
                                  <a:pt x="2194" y="1267"/>
                                  <a:pt x="2195" y="1269"/>
                                  <a:pt x="2197" y="1271"/>
                                </a:cubicBezTo>
                                <a:close/>
                                <a:moveTo>
                                  <a:pt x="2076" y="1085"/>
                                </a:moveTo>
                                <a:cubicBezTo>
                                  <a:pt x="2115" y="976"/>
                                  <a:pt x="2115" y="976"/>
                                  <a:pt x="2115" y="976"/>
                                </a:cubicBezTo>
                                <a:cubicBezTo>
                                  <a:pt x="2116" y="976"/>
                                  <a:pt x="2117" y="977"/>
                                  <a:pt x="2118" y="977"/>
                                </a:cubicBezTo>
                                <a:cubicBezTo>
                                  <a:pt x="2120" y="977"/>
                                  <a:pt x="2122" y="976"/>
                                  <a:pt x="2123" y="975"/>
                                </a:cubicBezTo>
                                <a:cubicBezTo>
                                  <a:pt x="2205" y="1108"/>
                                  <a:pt x="2205" y="1108"/>
                                  <a:pt x="2205" y="1108"/>
                                </a:cubicBezTo>
                                <a:cubicBezTo>
                                  <a:pt x="2203" y="1109"/>
                                  <a:pt x="2201" y="1112"/>
                                  <a:pt x="2200" y="1115"/>
                                </a:cubicBezTo>
                                <a:cubicBezTo>
                                  <a:pt x="2090" y="1106"/>
                                  <a:pt x="2090" y="1106"/>
                                  <a:pt x="2090" y="1106"/>
                                </a:cubicBezTo>
                                <a:cubicBezTo>
                                  <a:pt x="2090" y="1106"/>
                                  <a:pt x="2090" y="1105"/>
                                  <a:pt x="2090" y="1105"/>
                                </a:cubicBezTo>
                                <a:cubicBezTo>
                                  <a:pt x="2090" y="1096"/>
                                  <a:pt x="2084" y="1088"/>
                                  <a:pt x="2076" y="1085"/>
                                </a:cubicBezTo>
                                <a:close/>
                                <a:moveTo>
                                  <a:pt x="2090" y="1108"/>
                                </a:moveTo>
                                <a:cubicBezTo>
                                  <a:pt x="2200" y="1118"/>
                                  <a:pt x="2200" y="1118"/>
                                  <a:pt x="2200" y="1118"/>
                                </a:cubicBezTo>
                                <a:cubicBezTo>
                                  <a:pt x="2200" y="1118"/>
                                  <a:pt x="2200" y="1118"/>
                                  <a:pt x="2200" y="1118"/>
                                </a:cubicBezTo>
                                <a:cubicBezTo>
                                  <a:pt x="2200" y="1119"/>
                                  <a:pt x="2200" y="1120"/>
                                  <a:pt x="2201" y="1121"/>
                                </a:cubicBezTo>
                                <a:cubicBezTo>
                                  <a:pt x="2109" y="1162"/>
                                  <a:pt x="2109" y="1162"/>
                                  <a:pt x="2109" y="1162"/>
                                </a:cubicBezTo>
                                <a:cubicBezTo>
                                  <a:pt x="2109" y="1160"/>
                                  <a:pt x="2107" y="1160"/>
                                  <a:pt x="2106" y="1160"/>
                                </a:cubicBezTo>
                                <a:cubicBezTo>
                                  <a:pt x="2105" y="1159"/>
                                  <a:pt x="2104" y="1160"/>
                                  <a:pt x="2104" y="1160"/>
                                </a:cubicBezTo>
                                <a:cubicBezTo>
                                  <a:pt x="2081" y="1123"/>
                                  <a:pt x="2081" y="1123"/>
                                  <a:pt x="2081" y="1123"/>
                                </a:cubicBezTo>
                                <a:cubicBezTo>
                                  <a:pt x="2086" y="1120"/>
                                  <a:pt x="2089" y="1114"/>
                                  <a:pt x="2090" y="1108"/>
                                </a:cubicBezTo>
                                <a:close/>
                                <a:moveTo>
                                  <a:pt x="2110" y="1167"/>
                                </a:moveTo>
                                <a:cubicBezTo>
                                  <a:pt x="2110" y="1166"/>
                                  <a:pt x="2110" y="1166"/>
                                  <a:pt x="2110" y="1165"/>
                                </a:cubicBezTo>
                                <a:cubicBezTo>
                                  <a:pt x="2110" y="1164"/>
                                  <a:pt x="2110" y="1164"/>
                                  <a:pt x="2110" y="1163"/>
                                </a:cubicBezTo>
                                <a:cubicBezTo>
                                  <a:pt x="2202" y="1123"/>
                                  <a:pt x="2202" y="1123"/>
                                  <a:pt x="2202" y="1123"/>
                                </a:cubicBezTo>
                                <a:cubicBezTo>
                                  <a:pt x="2203" y="1127"/>
                                  <a:pt x="2207" y="1129"/>
                                  <a:pt x="2211" y="1130"/>
                                </a:cubicBezTo>
                                <a:cubicBezTo>
                                  <a:pt x="2206" y="1251"/>
                                  <a:pt x="2206" y="1251"/>
                                  <a:pt x="2206" y="1251"/>
                                </a:cubicBezTo>
                                <a:cubicBezTo>
                                  <a:pt x="2203" y="1251"/>
                                  <a:pt x="2200" y="1252"/>
                                  <a:pt x="2198" y="1254"/>
                                </a:cubicBezTo>
                                <a:lnTo>
                                  <a:pt x="2110" y="1167"/>
                                </a:lnTo>
                                <a:close/>
                                <a:moveTo>
                                  <a:pt x="2207" y="1106"/>
                                </a:moveTo>
                                <a:cubicBezTo>
                                  <a:pt x="2125" y="974"/>
                                  <a:pt x="2125" y="974"/>
                                  <a:pt x="2125" y="974"/>
                                </a:cubicBezTo>
                                <a:cubicBezTo>
                                  <a:pt x="2128" y="972"/>
                                  <a:pt x="2129" y="970"/>
                                  <a:pt x="2130" y="966"/>
                                </a:cubicBezTo>
                                <a:cubicBezTo>
                                  <a:pt x="2233" y="977"/>
                                  <a:pt x="2233" y="977"/>
                                  <a:pt x="2233" y="977"/>
                                </a:cubicBezTo>
                                <a:cubicBezTo>
                                  <a:pt x="2233" y="980"/>
                                  <a:pt x="2236" y="984"/>
                                  <a:pt x="2239" y="985"/>
                                </a:cubicBezTo>
                                <a:cubicBezTo>
                                  <a:pt x="2214" y="1105"/>
                                  <a:pt x="2214" y="1105"/>
                                  <a:pt x="2214" y="1105"/>
                                </a:cubicBezTo>
                                <a:cubicBezTo>
                                  <a:pt x="2213" y="1105"/>
                                  <a:pt x="2213" y="1105"/>
                                  <a:pt x="2212" y="1105"/>
                                </a:cubicBezTo>
                                <a:cubicBezTo>
                                  <a:pt x="2210" y="1105"/>
                                  <a:pt x="2208" y="1106"/>
                                  <a:pt x="2207" y="1106"/>
                                </a:cubicBezTo>
                                <a:close/>
                                <a:moveTo>
                                  <a:pt x="2170" y="775"/>
                                </a:moveTo>
                                <a:cubicBezTo>
                                  <a:pt x="2171" y="775"/>
                                  <a:pt x="2172" y="775"/>
                                  <a:pt x="2173" y="775"/>
                                </a:cubicBezTo>
                                <a:cubicBezTo>
                                  <a:pt x="2238" y="969"/>
                                  <a:pt x="2238" y="969"/>
                                  <a:pt x="2238" y="969"/>
                                </a:cubicBezTo>
                                <a:cubicBezTo>
                                  <a:pt x="2236" y="970"/>
                                  <a:pt x="2234" y="972"/>
                                  <a:pt x="2234" y="975"/>
                                </a:cubicBezTo>
                                <a:cubicBezTo>
                                  <a:pt x="2130" y="964"/>
                                  <a:pt x="2130" y="964"/>
                                  <a:pt x="2130" y="964"/>
                                </a:cubicBezTo>
                                <a:cubicBezTo>
                                  <a:pt x="2130" y="964"/>
                                  <a:pt x="2130" y="964"/>
                                  <a:pt x="2130" y="964"/>
                                </a:cubicBezTo>
                                <a:cubicBezTo>
                                  <a:pt x="2130" y="959"/>
                                  <a:pt x="2127" y="954"/>
                                  <a:pt x="2122" y="952"/>
                                </a:cubicBezTo>
                                <a:cubicBezTo>
                                  <a:pt x="2168" y="775"/>
                                  <a:pt x="2168" y="775"/>
                                  <a:pt x="2168" y="775"/>
                                </a:cubicBezTo>
                                <a:cubicBezTo>
                                  <a:pt x="2168" y="775"/>
                                  <a:pt x="2169" y="775"/>
                                  <a:pt x="2170" y="775"/>
                                </a:cubicBezTo>
                                <a:close/>
                                <a:moveTo>
                                  <a:pt x="2166" y="774"/>
                                </a:moveTo>
                                <a:cubicBezTo>
                                  <a:pt x="2120" y="952"/>
                                  <a:pt x="2120" y="952"/>
                                  <a:pt x="2120" y="952"/>
                                </a:cubicBezTo>
                                <a:cubicBezTo>
                                  <a:pt x="2119" y="952"/>
                                  <a:pt x="2119" y="952"/>
                                  <a:pt x="2118" y="952"/>
                                </a:cubicBezTo>
                                <a:cubicBezTo>
                                  <a:pt x="2117" y="952"/>
                                  <a:pt x="2116" y="952"/>
                                  <a:pt x="2115" y="952"/>
                                </a:cubicBezTo>
                                <a:cubicBezTo>
                                  <a:pt x="2053" y="779"/>
                                  <a:pt x="2053" y="779"/>
                                  <a:pt x="2053" y="779"/>
                                </a:cubicBezTo>
                                <a:cubicBezTo>
                                  <a:pt x="2054" y="778"/>
                                  <a:pt x="2055" y="777"/>
                                  <a:pt x="2055" y="776"/>
                                </a:cubicBezTo>
                                <a:cubicBezTo>
                                  <a:pt x="2158" y="765"/>
                                  <a:pt x="2158" y="765"/>
                                  <a:pt x="2158" y="765"/>
                                </a:cubicBezTo>
                                <a:cubicBezTo>
                                  <a:pt x="2158" y="769"/>
                                  <a:pt x="2162" y="773"/>
                                  <a:pt x="2166" y="774"/>
                                </a:cubicBezTo>
                                <a:close/>
                                <a:moveTo>
                                  <a:pt x="2023" y="884"/>
                                </a:moveTo>
                                <a:cubicBezTo>
                                  <a:pt x="2050" y="780"/>
                                  <a:pt x="2050" y="780"/>
                                  <a:pt x="2050" y="780"/>
                                </a:cubicBezTo>
                                <a:cubicBezTo>
                                  <a:pt x="2050" y="780"/>
                                  <a:pt x="2051" y="780"/>
                                  <a:pt x="2051" y="780"/>
                                </a:cubicBezTo>
                                <a:cubicBezTo>
                                  <a:pt x="2113" y="953"/>
                                  <a:pt x="2113" y="953"/>
                                  <a:pt x="2113" y="953"/>
                                </a:cubicBezTo>
                                <a:cubicBezTo>
                                  <a:pt x="2111" y="954"/>
                                  <a:pt x="2110" y="955"/>
                                  <a:pt x="2109" y="956"/>
                                </a:cubicBezTo>
                                <a:cubicBezTo>
                                  <a:pt x="2027" y="895"/>
                                  <a:pt x="2027" y="895"/>
                                  <a:pt x="2027" y="895"/>
                                </a:cubicBezTo>
                                <a:cubicBezTo>
                                  <a:pt x="2028" y="894"/>
                                  <a:pt x="2028" y="893"/>
                                  <a:pt x="2028" y="892"/>
                                </a:cubicBezTo>
                                <a:cubicBezTo>
                                  <a:pt x="2028" y="888"/>
                                  <a:pt x="2026" y="885"/>
                                  <a:pt x="2023" y="884"/>
                                </a:cubicBezTo>
                                <a:close/>
                                <a:moveTo>
                                  <a:pt x="2061" y="640"/>
                                </a:moveTo>
                                <a:cubicBezTo>
                                  <a:pt x="2061" y="640"/>
                                  <a:pt x="2062" y="639"/>
                                  <a:pt x="2062" y="639"/>
                                </a:cubicBezTo>
                                <a:cubicBezTo>
                                  <a:pt x="2161" y="754"/>
                                  <a:pt x="2161" y="754"/>
                                  <a:pt x="2161" y="754"/>
                                </a:cubicBezTo>
                                <a:cubicBezTo>
                                  <a:pt x="2159" y="756"/>
                                  <a:pt x="2157" y="759"/>
                                  <a:pt x="2157" y="763"/>
                                </a:cubicBezTo>
                                <a:cubicBezTo>
                                  <a:pt x="2157" y="763"/>
                                  <a:pt x="2157" y="763"/>
                                  <a:pt x="2157" y="763"/>
                                </a:cubicBezTo>
                                <a:cubicBezTo>
                                  <a:pt x="2055" y="774"/>
                                  <a:pt x="2055" y="774"/>
                                  <a:pt x="2055" y="774"/>
                                </a:cubicBezTo>
                                <a:cubicBezTo>
                                  <a:pt x="2054" y="772"/>
                                  <a:pt x="2053" y="771"/>
                                  <a:pt x="2052" y="770"/>
                                </a:cubicBezTo>
                                <a:lnTo>
                                  <a:pt x="2061" y="640"/>
                                </a:lnTo>
                                <a:close/>
                                <a:moveTo>
                                  <a:pt x="2057" y="638"/>
                                </a:moveTo>
                                <a:cubicBezTo>
                                  <a:pt x="2057" y="639"/>
                                  <a:pt x="2058" y="639"/>
                                  <a:pt x="2059" y="640"/>
                                </a:cubicBezTo>
                                <a:cubicBezTo>
                                  <a:pt x="2050" y="770"/>
                                  <a:pt x="2050" y="770"/>
                                  <a:pt x="2050" y="770"/>
                                </a:cubicBezTo>
                                <a:cubicBezTo>
                                  <a:pt x="2049" y="770"/>
                                  <a:pt x="2048" y="771"/>
                                  <a:pt x="2047" y="771"/>
                                </a:cubicBezTo>
                                <a:cubicBezTo>
                                  <a:pt x="1968" y="705"/>
                                  <a:pt x="1968" y="705"/>
                                  <a:pt x="1968" y="705"/>
                                </a:cubicBezTo>
                                <a:cubicBezTo>
                                  <a:pt x="1969" y="703"/>
                                  <a:pt x="1970" y="701"/>
                                  <a:pt x="1970" y="698"/>
                                </a:cubicBezTo>
                                <a:cubicBezTo>
                                  <a:pt x="1970" y="696"/>
                                  <a:pt x="1969" y="694"/>
                                  <a:pt x="1969" y="692"/>
                                </a:cubicBezTo>
                                <a:lnTo>
                                  <a:pt x="2057" y="638"/>
                                </a:lnTo>
                                <a:close/>
                                <a:moveTo>
                                  <a:pt x="1828" y="545"/>
                                </a:moveTo>
                                <a:cubicBezTo>
                                  <a:pt x="2055" y="634"/>
                                  <a:pt x="2055" y="634"/>
                                  <a:pt x="2055" y="634"/>
                                </a:cubicBezTo>
                                <a:cubicBezTo>
                                  <a:pt x="2055" y="634"/>
                                  <a:pt x="2055" y="634"/>
                                  <a:pt x="2055" y="635"/>
                                </a:cubicBezTo>
                                <a:cubicBezTo>
                                  <a:pt x="2055" y="635"/>
                                  <a:pt x="2055" y="636"/>
                                  <a:pt x="2055" y="637"/>
                                </a:cubicBezTo>
                                <a:cubicBezTo>
                                  <a:pt x="1967" y="691"/>
                                  <a:pt x="1967" y="691"/>
                                  <a:pt x="1967" y="691"/>
                                </a:cubicBezTo>
                                <a:cubicBezTo>
                                  <a:pt x="1965" y="688"/>
                                  <a:pt x="1962" y="686"/>
                                  <a:pt x="1957" y="686"/>
                                </a:cubicBezTo>
                                <a:cubicBezTo>
                                  <a:pt x="1955" y="686"/>
                                  <a:pt x="1952" y="687"/>
                                  <a:pt x="1950" y="688"/>
                                </a:cubicBezTo>
                                <a:cubicBezTo>
                                  <a:pt x="1826" y="548"/>
                                  <a:pt x="1826" y="548"/>
                                  <a:pt x="1826" y="548"/>
                                </a:cubicBezTo>
                                <a:cubicBezTo>
                                  <a:pt x="1827" y="547"/>
                                  <a:pt x="1828" y="546"/>
                                  <a:pt x="1828" y="545"/>
                                </a:cubicBezTo>
                                <a:close/>
                                <a:moveTo>
                                  <a:pt x="1825" y="549"/>
                                </a:moveTo>
                                <a:cubicBezTo>
                                  <a:pt x="1949" y="689"/>
                                  <a:pt x="1949" y="689"/>
                                  <a:pt x="1949" y="689"/>
                                </a:cubicBezTo>
                                <a:cubicBezTo>
                                  <a:pt x="1948" y="690"/>
                                  <a:pt x="1947" y="691"/>
                                  <a:pt x="1947" y="692"/>
                                </a:cubicBezTo>
                                <a:cubicBezTo>
                                  <a:pt x="1845" y="649"/>
                                  <a:pt x="1845" y="649"/>
                                  <a:pt x="1845" y="649"/>
                                </a:cubicBezTo>
                                <a:cubicBezTo>
                                  <a:pt x="1845" y="649"/>
                                  <a:pt x="1845" y="649"/>
                                  <a:pt x="1845" y="649"/>
                                </a:cubicBezTo>
                                <a:cubicBezTo>
                                  <a:pt x="1846" y="646"/>
                                  <a:pt x="1844" y="643"/>
                                  <a:pt x="1841" y="643"/>
                                </a:cubicBezTo>
                                <a:cubicBezTo>
                                  <a:pt x="1841" y="643"/>
                                  <a:pt x="1841" y="643"/>
                                  <a:pt x="1841" y="643"/>
                                </a:cubicBezTo>
                                <a:cubicBezTo>
                                  <a:pt x="1821" y="551"/>
                                  <a:pt x="1821" y="551"/>
                                  <a:pt x="1821" y="551"/>
                                </a:cubicBezTo>
                                <a:cubicBezTo>
                                  <a:pt x="1822" y="551"/>
                                  <a:pt x="1823" y="550"/>
                                  <a:pt x="1825" y="549"/>
                                </a:cubicBezTo>
                                <a:close/>
                                <a:moveTo>
                                  <a:pt x="1817" y="552"/>
                                </a:moveTo>
                                <a:cubicBezTo>
                                  <a:pt x="1818" y="552"/>
                                  <a:pt x="1818" y="551"/>
                                  <a:pt x="1819" y="551"/>
                                </a:cubicBezTo>
                                <a:cubicBezTo>
                                  <a:pt x="1839" y="644"/>
                                  <a:pt x="1839" y="644"/>
                                  <a:pt x="1839" y="644"/>
                                </a:cubicBezTo>
                                <a:cubicBezTo>
                                  <a:pt x="1837" y="644"/>
                                  <a:pt x="1836" y="646"/>
                                  <a:pt x="1836" y="647"/>
                                </a:cubicBezTo>
                                <a:cubicBezTo>
                                  <a:pt x="1731" y="655"/>
                                  <a:pt x="1731" y="655"/>
                                  <a:pt x="1731" y="655"/>
                                </a:cubicBezTo>
                                <a:cubicBezTo>
                                  <a:pt x="1730" y="644"/>
                                  <a:pt x="1721" y="635"/>
                                  <a:pt x="1710" y="635"/>
                                </a:cubicBezTo>
                                <a:cubicBezTo>
                                  <a:pt x="1707" y="635"/>
                                  <a:pt x="1705" y="635"/>
                                  <a:pt x="1703" y="636"/>
                                </a:cubicBezTo>
                                <a:cubicBezTo>
                                  <a:pt x="1673" y="546"/>
                                  <a:pt x="1673" y="546"/>
                                  <a:pt x="1673" y="546"/>
                                </a:cubicBezTo>
                                <a:cubicBezTo>
                                  <a:pt x="1674" y="545"/>
                                  <a:pt x="1675" y="544"/>
                                  <a:pt x="1676" y="543"/>
                                </a:cubicBezTo>
                                <a:cubicBezTo>
                                  <a:pt x="1805" y="540"/>
                                  <a:pt x="1805" y="540"/>
                                  <a:pt x="1805" y="540"/>
                                </a:cubicBezTo>
                                <a:cubicBezTo>
                                  <a:pt x="1806" y="547"/>
                                  <a:pt x="1811" y="552"/>
                                  <a:pt x="1817" y="552"/>
                                </a:cubicBezTo>
                                <a:close/>
                                <a:moveTo>
                                  <a:pt x="1599" y="596"/>
                                </a:moveTo>
                                <a:cubicBezTo>
                                  <a:pt x="1668" y="546"/>
                                  <a:pt x="1668" y="546"/>
                                  <a:pt x="1668" y="546"/>
                                </a:cubicBezTo>
                                <a:cubicBezTo>
                                  <a:pt x="1668" y="546"/>
                                  <a:pt x="1669" y="547"/>
                                  <a:pt x="1670" y="547"/>
                                </a:cubicBezTo>
                                <a:cubicBezTo>
                                  <a:pt x="1671" y="547"/>
                                  <a:pt x="1671" y="547"/>
                                  <a:pt x="1671" y="547"/>
                                </a:cubicBezTo>
                                <a:cubicBezTo>
                                  <a:pt x="1701" y="636"/>
                                  <a:pt x="1701" y="636"/>
                                  <a:pt x="1701" y="636"/>
                                </a:cubicBezTo>
                                <a:cubicBezTo>
                                  <a:pt x="1696" y="638"/>
                                  <a:pt x="1692" y="642"/>
                                  <a:pt x="1690" y="647"/>
                                </a:cubicBezTo>
                                <a:cubicBezTo>
                                  <a:pt x="1600" y="607"/>
                                  <a:pt x="1600" y="607"/>
                                  <a:pt x="1600" y="607"/>
                                </a:cubicBezTo>
                                <a:cubicBezTo>
                                  <a:pt x="1601" y="606"/>
                                  <a:pt x="1601" y="604"/>
                                  <a:pt x="1601" y="603"/>
                                </a:cubicBezTo>
                                <a:cubicBezTo>
                                  <a:pt x="1601" y="600"/>
                                  <a:pt x="1600" y="598"/>
                                  <a:pt x="1599" y="596"/>
                                </a:cubicBezTo>
                                <a:close/>
                                <a:moveTo>
                                  <a:pt x="1522" y="323"/>
                                </a:moveTo>
                                <a:cubicBezTo>
                                  <a:pt x="1590" y="271"/>
                                  <a:pt x="1590" y="271"/>
                                  <a:pt x="1590" y="271"/>
                                </a:cubicBezTo>
                                <a:cubicBezTo>
                                  <a:pt x="1590" y="272"/>
                                  <a:pt x="1591" y="272"/>
                                  <a:pt x="1591" y="272"/>
                                </a:cubicBezTo>
                                <a:cubicBezTo>
                                  <a:pt x="1588" y="450"/>
                                  <a:pt x="1588" y="450"/>
                                  <a:pt x="1588" y="450"/>
                                </a:cubicBezTo>
                                <a:cubicBezTo>
                                  <a:pt x="1588" y="450"/>
                                  <a:pt x="1587" y="450"/>
                                  <a:pt x="1587" y="451"/>
                                </a:cubicBezTo>
                                <a:cubicBezTo>
                                  <a:pt x="1519" y="339"/>
                                  <a:pt x="1519" y="339"/>
                                  <a:pt x="1519" y="339"/>
                                </a:cubicBezTo>
                                <a:cubicBezTo>
                                  <a:pt x="1522" y="337"/>
                                  <a:pt x="1524" y="334"/>
                                  <a:pt x="1524" y="329"/>
                                </a:cubicBezTo>
                                <a:cubicBezTo>
                                  <a:pt x="1524" y="327"/>
                                  <a:pt x="1523" y="325"/>
                                  <a:pt x="1522" y="323"/>
                                </a:cubicBezTo>
                                <a:close/>
                                <a:moveTo>
                                  <a:pt x="1670" y="537"/>
                                </a:moveTo>
                                <a:cubicBezTo>
                                  <a:pt x="1670" y="537"/>
                                  <a:pt x="1669" y="538"/>
                                  <a:pt x="1668" y="538"/>
                                </a:cubicBezTo>
                                <a:cubicBezTo>
                                  <a:pt x="1593" y="458"/>
                                  <a:pt x="1593" y="458"/>
                                  <a:pt x="1593" y="458"/>
                                </a:cubicBezTo>
                                <a:cubicBezTo>
                                  <a:pt x="1593" y="457"/>
                                  <a:pt x="1594" y="456"/>
                                  <a:pt x="1594" y="456"/>
                                </a:cubicBezTo>
                                <a:cubicBezTo>
                                  <a:pt x="1594" y="455"/>
                                  <a:pt x="1594" y="455"/>
                                  <a:pt x="1594" y="455"/>
                                </a:cubicBezTo>
                                <a:cubicBezTo>
                                  <a:pt x="1676" y="427"/>
                                  <a:pt x="1676" y="427"/>
                                  <a:pt x="1676" y="427"/>
                                </a:cubicBezTo>
                                <a:cubicBezTo>
                                  <a:pt x="1677" y="430"/>
                                  <a:pt x="1680" y="433"/>
                                  <a:pt x="1684" y="434"/>
                                </a:cubicBezTo>
                                <a:lnTo>
                                  <a:pt x="1670" y="537"/>
                                </a:lnTo>
                                <a:close/>
                                <a:moveTo>
                                  <a:pt x="1686" y="434"/>
                                </a:moveTo>
                                <a:cubicBezTo>
                                  <a:pt x="1686" y="435"/>
                                  <a:pt x="1687" y="435"/>
                                  <a:pt x="1687" y="435"/>
                                </a:cubicBezTo>
                                <a:cubicBezTo>
                                  <a:pt x="1691" y="435"/>
                                  <a:pt x="1694" y="433"/>
                                  <a:pt x="1696" y="431"/>
                                </a:cubicBezTo>
                                <a:cubicBezTo>
                                  <a:pt x="1807" y="532"/>
                                  <a:pt x="1807" y="532"/>
                                  <a:pt x="1807" y="532"/>
                                </a:cubicBezTo>
                                <a:cubicBezTo>
                                  <a:pt x="1806" y="534"/>
                                  <a:pt x="1805" y="536"/>
                                  <a:pt x="1805" y="538"/>
                                </a:cubicBezTo>
                                <a:cubicBezTo>
                                  <a:pt x="1676" y="541"/>
                                  <a:pt x="1676" y="541"/>
                                  <a:pt x="1676" y="541"/>
                                </a:cubicBezTo>
                                <a:cubicBezTo>
                                  <a:pt x="1675" y="539"/>
                                  <a:pt x="1674" y="538"/>
                                  <a:pt x="1672" y="538"/>
                                </a:cubicBezTo>
                                <a:lnTo>
                                  <a:pt x="1686" y="434"/>
                                </a:lnTo>
                                <a:close/>
                                <a:moveTo>
                                  <a:pt x="1675" y="422"/>
                                </a:moveTo>
                                <a:cubicBezTo>
                                  <a:pt x="1675" y="423"/>
                                  <a:pt x="1675" y="424"/>
                                  <a:pt x="1675" y="425"/>
                                </a:cubicBezTo>
                                <a:cubicBezTo>
                                  <a:pt x="1593" y="453"/>
                                  <a:pt x="1593" y="453"/>
                                  <a:pt x="1593" y="453"/>
                                </a:cubicBezTo>
                                <a:cubicBezTo>
                                  <a:pt x="1592" y="452"/>
                                  <a:pt x="1591" y="451"/>
                                  <a:pt x="1590" y="450"/>
                                </a:cubicBezTo>
                                <a:cubicBezTo>
                                  <a:pt x="1594" y="272"/>
                                  <a:pt x="1594" y="272"/>
                                  <a:pt x="1594" y="272"/>
                                </a:cubicBezTo>
                                <a:cubicBezTo>
                                  <a:pt x="1594" y="272"/>
                                  <a:pt x="1594" y="272"/>
                                  <a:pt x="1594" y="272"/>
                                </a:cubicBezTo>
                                <a:cubicBezTo>
                                  <a:pt x="1680" y="412"/>
                                  <a:pt x="1680" y="412"/>
                                  <a:pt x="1680" y="412"/>
                                </a:cubicBezTo>
                                <a:cubicBezTo>
                                  <a:pt x="1677" y="414"/>
                                  <a:pt x="1675" y="418"/>
                                  <a:pt x="1675" y="422"/>
                                </a:cubicBezTo>
                                <a:close/>
                                <a:moveTo>
                                  <a:pt x="1590" y="460"/>
                                </a:moveTo>
                                <a:cubicBezTo>
                                  <a:pt x="1590" y="460"/>
                                  <a:pt x="1591" y="460"/>
                                  <a:pt x="1591" y="459"/>
                                </a:cubicBezTo>
                                <a:cubicBezTo>
                                  <a:pt x="1667" y="539"/>
                                  <a:pt x="1667" y="539"/>
                                  <a:pt x="1667" y="539"/>
                                </a:cubicBezTo>
                                <a:cubicBezTo>
                                  <a:pt x="1666" y="540"/>
                                  <a:pt x="1666" y="541"/>
                                  <a:pt x="1666" y="542"/>
                                </a:cubicBezTo>
                                <a:cubicBezTo>
                                  <a:pt x="1666" y="542"/>
                                  <a:pt x="1666" y="543"/>
                                  <a:pt x="1666" y="544"/>
                                </a:cubicBezTo>
                                <a:cubicBezTo>
                                  <a:pt x="1598" y="595"/>
                                  <a:pt x="1598" y="595"/>
                                  <a:pt x="1598" y="595"/>
                                </a:cubicBezTo>
                                <a:cubicBezTo>
                                  <a:pt x="1596" y="592"/>
                                  <a:pt x="1593" y="591"/>
                                  <a:pt x="1590" y="590"/>
                                </a:cubicBezTo>
                                <a:lnTo>
                                  <a:pt x="1590" y="460"/>
                                </a:lnTo>
                                <a:close/>
                                <a:moveTo>
                                  <a:pt x="1706" y="306"/>
                                </a:moveTo>
                                <a:cubicBezTo>
                                  <a:pt x="1706" y="306"/>
                                  <a:pt x="1706" y="306"/>
                                  <a:pt x="1706" y="306"/>
                                </a:cubicBezTo>
                                <a:cubicBezTo>
                                  <a:pt x="1811" y="528"/>
                                  <a:pt x="1811" y="528"/>
                                  <a:pt x="1811" y="528"/>
                                </a:cubicBezTo>
                                <a:cubicBezTo>
                                  <a:pt x="1810" y="529"/>
                                  <a:pt x="1810" y="529"/>
                                  <a:pt x="1809" y="530"/>
                                </a:cubicBezTo>
                                <a:cubicBezTo>
                                  <a:pt x="1697" y="429"/>
                                  <a:pt x="1697" y="429"/>
                                  <a:pt x="1697" y="429"/>
                                </a:cubicBezTo>
                                <a:cubicBezTo>
                                  <a:pt x="1699" y="427"/>
                                  <a:pt x="1700" y="425"/>
                                  <a:pt x="1700" y="422"/>
                                </a:cubicBezTo>
                                <a:cubicBezTo>
                                  <a:pt x="1700" y="416"/>
                                  <a:pt x="1696" y="411"/>
                                  <a:pt x="1690" y="410"/>
                                </a:cubicBezTo>
                                <a:cubicBezTo>
                                  <a:pt x="1705" y="306"/>
                                  <a:pt x="1705" y="306"/>
                                  <a:pt x="1705" y="306"/>
                                </a:cubicBezTo>
                                <a:cubicBezTo>
                                  <a:pt x="1705" y="306"/>
                                  <a:pt x="1706" y="306"/>
                                  <a:pt x="1706" y="306"/>
                                </a:cubicBezTo>
                                <a:close/>
                                <a:moveTo>
                                  <a:pt x="1703" y="305"/>
                                </a:moveTo>
                                <a:cubicBezTo>
                                  <a:pt x="1688" y="410"/>
                                  <a:pt x="1688" y="410"/>
                                  <a:pt x="1688" y="410"/>
                                </a:cubicBezTo>
                                <a:cubicBezTo>
                                  <a:pt x="1688" y="410"/>
                                  <a:pt x="1688" y="410"/>
                                  <a:pt x="1687" y="410"/>
                                </a:cubicBezTo>
                                <a:cubicBezTo>
                                  <a:pt x="1686" y="410"/>
                                  <a:pt x="1684" y="410"/>
                                  <a:pt x="1682" y="411"/>
                                </a:cubicBezTo>
                                <a:cubicBezTo>
                                  <a:pt x="1596" y="271"/>
                                  <a:pt x="1596" y="271"/>
                                  <a:pt x="1596" y="271"/>
                                </a:cubicBezTo>
                                <a:cubicBezTo>
                                  <a:pt x="1596" y="271"/>
                                  <a:pt x="1597" y="271"/>
                                  <a:pt x="1597" y="270"/>
                                </a:cubicBezTo>
                                <a:cubicBezTo>
                                  <a:pt x="1700" y="301"/>
                                  <a:pt x="1700" y="301"/>
                                  <a:pt x="1700" y="301"/>
                                </a:cubicBezTo>
                                <a:cubicBezTo>
                                  <a:pt x="1700" y="303"/>
                                  <a:pt x="1701" y="305"/>
                                  <a:pt x="1703" y="305"/>
                                </a:cubicBezTo>
                                <a:close/>
                                <a:moveTo>
                                  <a:pt x="1699" y="298"/>
                                </a:moveTo>
                                <a:cubicBezTo>
                                  <a:pt x="1597" y="268"/>
                                  <a:pt x="1597" y="268"/>
                                  <a:pt x="1597" y="268"/>
                                </a:cubicBezTo>
                                <a:cubicBezTo>
                                  <a:pt x="1598" y="265"/>
                                  <a:pt x="1596" y="263"/>
                                  <a:pt x="1593" y="263"/>
                                </a:cubicBezTo>
                                <a:cubicBezTo>
                                  <a:pt x="1593" y="263"/>
                                  <a:pt x="1592" y="263"/>
                                  <a:pt x="1592" y="263"/>
                                </a:cubicBezTo>
                                <a:cubicBezTo>
                                  <a:pt x="1527" y="114"/>
                                  <a:pt x="1527" y="114"/>
                                  <a:pt x="1527" y="114"/>
                                </a:cubicBezTo>
                                <a:lnTo>
                                  <a:pt x="1699" y="298"/>
                                </a:lnTo>
                                <a:close/>
                                <a:moveTo>
                                  <a:pt x="1369" y="49"/>
                                </a:moveTo>
                                <a:cubicBezTo>
                                  <a:pt x="1374" y="50"/>
                                  <a:pt x="1378" y="47"/>
                                  <a:pt x="1381" y="43"/>
                                </a:cubicBezTo>
                                <a:cubicBezTo>
                                  <a:pt x="1519" y="108"/>
                                  <a:pt x="1519" y="108"/>
                                  <a:pt x="1519" y="108"/>
                                </a:cubicBezTo>
                                <a:cubicBezTo>
                                  <a:pt x="1519" y="108"/>
                                  <a:pt x="1519" y="108"/>
                                  <a:pt x="1519" y="109"/>
                                </a:cubicBezTo>
                                <a:cubicBezTo>
                                  <a:pt x="1368" y="124"/>
                                  <a:pt x="1368" y="124"/>
                                  <a:pt x="1368" y="124"/>
                                </a:cubicBezTo>
                                <a:cubicBezTo>
                                  <a:pt x="1366" y="116"/>
                                  <a:pt x="1360" y="109"/>
                                  <a:pt x="1352" y="106"/>
                                </a:cubicBezTo>
                                <a:cubicBezTo>
                                  <a:pt x="1368" y="49"/>
                                  <a:pt x="1368" y="49"/>
                                  <a:pt x="1368" y="49"/>
                                </a:cubicBezTo>
                                <a:cubicBezTo>
                                  <a:pt x="1368" y="49"/>
                                  <a:pt x="1368" y="49"/>
                                  <a:pt x="1369" y="49"/>
                                </a:cubicBezTo>
                                <a:close/>
                                <a:moveTo>
                                  <a:pt x="1366" y="48"/>
                                </a:moveTo>
                                <a:cubicBezTo>
                                  <a:pt x="1350" y="106"/>
                                  <a:pt x="1350" y="106"/>
                                  <a:pt x="1350" y="106"/>
                                </a:cubicBezTo>
                                <a:cubicBezTo>
                                  <a:pt x="1349" y="105"/>
                                  <a:pt x="1347" y="105"/>
                                  <a:pt x="1346" y="105"/>
                                </a:cubicBezTo>
                                <a:cubicBezTo>
                                  <a:pt x="1334" y="105"/>
                                  <a:pt x="1324" y="114"/>
                                  <a:pt x="1324" y="126"/>
                                </a:cubicBezTo>
                                <a:cubicBezTo>
                                  <a:pt x="1222" y="126"/>
                                  <a:pt x="1222" y="126"/>
                                  <a:pt x="1222" y="126"/>
                                </a:cubicBezTo>
                                <a:cubicBezTo>
                                  <a:pt x="1222" y="126"/>
                                  <a:pt x="1222" y="126"/>
                                  <a:pt x="1222" y="126"/>
                                </a:cubicBezTo>
                                <a:cubicBezTo>
                                  <a:pt x="1359" y="43"/>
                                  <a:pt x="1359" y="43"/>
                                  <a:pt x="1359" y="43"/>
                                </a:cubicBezTo>
                                <a:cubicBezTo>
                                  <a:pt x="1361" y="46"/>
                                  <a:pt x="1363" y="47"/>
                                  <a:pt x="1366" y="48"/>
                                </a:cubicBezTo>
                                <a:close/>
                                <a:moveTo>
                                  <a:pt x="1358" y="40"/>
                                </a:moveTo>
                                <a:cubicBezTo>
                                  <a:pt x="1358" y="41"/>
                                  <a:pt x="1358" y="41"/>
                                  <a:pt x="1358" y="41"/>
                                </a:cubicBezTo>
                                <a:cubicBezTo>
                                  <a:pt x="1220" y="124"/>
                                  <a:pt x="1220" y="124"/>
                                  <a:pt x="1220" y="124"/>
                                </a:cubicBezTo>
                                <a:cubicBezTo>
                                  <a:pt x="1220" y="123"/>
                                  <a:pt x="1219" y="122"/>
                                  <a:pt x="1217" y="122"/>
                                </a:cubicBezTo>
                                <a:cubicBezTo>
                                  <a:pt x="1216" y="122"/>
                                  <a:pt x="1215" y="123"/>
                                  <a:pt x="1215" y="123"/>
                                </a:cubicBezTo>
                                <a:cubicBezTo>
                                  <a:pt x="1179" y="80"/>
                                  <a:pt x="1179" y="80"/>
                                  <a:pt x="1179" y="80"/>
                                </a:cubicBezTo>
                                <a:cubicBezTo>
                                  <a:pt x="1179" y="79"/>
                                  <a:pt x="1180" y="78"/>
                                  <a:pt x="1180" y="77"/>
                                </a:cubicBezTo>
                                <a:cubicBezTo>
                                  <a:pt x="1180" y="77"/>
                                  <a:pt x="1180" y="77"/>
                                  <a:pt x="1180" y="77"/>
                                </a:cubicBezTo>
                                <a:lnTo>
                                  <a:pt x="1358" y="40"/>
                                </a:lnTo>
                                <a:close/>
                                <a:moveTo>
                                  <a:pt x="1101" y="14"/>
                                </a:moveTo>
                                <a:cubicBezTo>
                                  <a:pt x="1358" y="37"/>
                                  <a:pt x="1358" y="37"/>
                                  <a:pt x="1358" y="37"/>
                                </a:cubicBezTo>
                                <a:cubicBezTo>
                                  <a:pt x="1358" y="37"/>
                                  <a:pt x="1357" y="38"/>
                                  <a:pt x="1358" y="38"/>
                                </a:cubicBezTo>
                                <a:cubicBezTo>
                                  <a:pt x="1179" y="75"/>
                                  <a:pt x="1179" y="75"/>
                                  <a:pt x="1179" y="75"/>
                                </a:cubicBezTo>
                                <a:cubicBezTo>
                                  <a:pt x="1179" y="73"/>
                                  <a:pt x="1177" y="72"/>
                                  <a:pt x="1175" y="72"/>
                                </a:cubicBezTo>
                                <a:cubicBezTo>
                                  <a:pt x="1174" y="72"/>
                                  <a:pt x="1173" y="72"/>
                                  <a:pt x="1172" y="73"/>
                                </a:cubicBezTo>
                                <a:cubicBezTo>
                                  <a:pt x="1099" y="19"/>
                                  <a:pt x="1099" y="19"/>
                                  <a:pt x="1099" y="19"/>
                                </a:cubicBezTo>
                                <a:cubicBezTo>
                                  <a:pt x="1100" y="17"/>
                                  <a:pt x="1101" y="16"/>
                                  <a:pt x="1101" y="14"/>
                                </a:cubicBezTo>
                                <a:close/>
                                <a:moveTo>
                                  <a:pt x="937" y="37"/>
                                </a:moveTo>
                                <a:cubicBezTo>
                                  <a:pt x="1077" y="15"/>
                                  <a:pt x="1077" y="15"/>
                                  <a:pt x="1077" y="15"/>
                                </a:cubicBezTo>
                                <a:cubicBezTo>
                                  <a:pt x="1078" y="19"/>
                                  <a:pt x="1080" y="22"/>
                                  <a:pt x="1084" y="23"/>
                                </a:cubicBezTo>
                                <a:cubicBezTo>
                                  <a:pt x="1060" y="87"/>
                                  <a:pt x="1060" y="87"/>
                                  <a:pt x="1060" y="87"/>
                                </a:cubicBezTo>
                                <a:cubicBezTo>
                                  <a:pt x="1060" y="87"/>
                                  <a:pt x="1060" y="87"/>
                                  <a:pt x="1060" y="87"/>
                                </a:cubicBezTo>
                                <a:cubicBezTo>
                                  <a:pt x="1058" y="87"/>
                                  <a:pt x="1057" y="88"/>
                                  <a:pt x="1056" y="89"/>
                                </a:cubicBezTo>
                                <a:cubicBezTo>
                                  <a:pt x="937" y="38"/>
                                  <a:pt x="937" y="38"/>
                                  <a:pt x="937" y="38"/>
                                </a:cubicBezTo>
                                <a:cubicBezTo>
                                  <a:pt x="937" y="37"/>
                                  <a:pt x="937" y="37"/>
                                  <a:pt x="937" y="37"/>
                                </a:cubicBezTo>
                                <a:cubicBezTo>
                                  <a:pt x="937" y="37"/>
                                  <a:pt x="937" y="37"/>
                                  <a:pt x="937" y="37"/>
                                </a:cubicBezTo>
                                <a:close/>
                                <a:moveTo>
                                  <a:pt x="936" y="40"/>
                                </a:moveTo>
                                <a:cubicBezTo>
                                  <a:pt x="1055" y="91"/>
                                  <a:pt x="1055" y="91"/>
                                  <a:pt x="1055" y="91"/>
                                </a:cubicBezTo>
                                <a:cubicBezTo>
                                  <a:pt x="1055" y="91"/>
                                  <a:pt x="1055" y="91"/>
                                  <a:pt x="1055" y="91"/>
                                </a:cubicBezTo>
                                <a:cubicBezTo>
                                  <a:pt x="970" y="95"/>
                                  <a:pt x="970" y="95"/>
                                  <a:pt x="970" y="95"/>
                                </a:cubicBezTo>
                                <a:cubicBezTo>
                                  <a:pt x="969" y="89"/>
                                  <a:pt x="964" y="84"/>
                                  <a:pt x="957" y="84"/>
                                </a:cubicBezTo>
                                <a:cubicBezTo>
                                  <a:pt x="956" y="84"/>
                                  <a:pt x="955" y="85"/>
                                  <a:pt x="954" y="85"/>
                                </a:cubicBezTo>
                                <a:cubicBezTo>
                                  <a:pt x="935" y="41"/>
                                  <a:pt x="935" y="41"/>
                                  <a:pt x="935" y="41"/>
                                </a:cubicBezTo>
                                <a:cubicBezTo>
                                  <a:pt x="936" y="40"/>
                                  <a:pt x="936" y="40"/>
                                  <a:pt x="936" y="40"/>
                                </a:cubicBezTo>
                                <a:close/>
                                <a:moveTo>
                                  <a:pt x="929" y="40"/>
                                </a:moveTo>
                                <a:cubicBezTo>
                                  <a:pt x="930" y="41"/>
                                  <a:pt x="931" y="42"/>
                                  <a:pt x="932" y="42"/>
                                </a:cubicBezTo>
                                <a:cubicBezTo>
                                  <a:pt x="933" y="42"/>
                                  <a:pt x="933" y="42"/>
                                  <a:pt x="933" y="41"/>
                                </a:cubicBezTo>
                                <a:cubicBezTo>
                                  <a:pt x="952" y="86"/>
                                  <a:pt x="952" y="86"/>
                                  <a:pt x="952" y="86"/>
                                </a:cubicBezTo>
                                <a:cubicBezTo>
                                  <a:pt x="948" y="88"/>
                                  <a:pt x="945" y="92"/>
                                  <a:pt x="945" y="96"/>
                                </a:cubicBezTo>
                                <a:cubicBezTo>
                                  <a:pt x="831" y="100"/>
                                  <a:pt x="831" y="100"/>
                                  <a:pt x="831" y="100"/>
                                </a:cubicBezTo>
                                <a:cubicBezTo>
                                  <a:pt x="831" y="100"/>
                                  <a:pt x="831" y="100"/>
                                  <a:pt x="831" y="100"/>
                                </a:cubicBezTo>
                                <a:lnTo>
                                  <a:pt x="929" y="40"/>
                                </a:lnTo>
                                <a:close/>
                                <a:moveTo>
                                  <a:pt x="828" y="106"/>
                                </a:moveTo>
                                <a:cubicBezTo>
                                  <a:pt x="830" y="106"/>
                                  <a:pt x="831" y="105"/>
                                  <a:pt x="831" y="103"/>
                                </a:cubicBezTo>
                                <a:cubicBezTo>
                                  <a:pt x="945" y="98"/>
                                  <a:pt x="945" y="98"/>
                                  <a:pt x="945" y="98"/>
                                </a:cubicBezTo>
                                <a:cubicBezTo>
                                  <a:pt x="945" y="100"/>
                                  <a:pt x="946" y="102"/>
                                  <a:pt x="947" y="103"/>
                                </a:cubicBezTo>
                                <a:cubicBezTo>
                                  <a:pt x="832" y="193"/>
                                  <a:pt x="832" y="193"/>
                                  <a:pt x="832" y="193"/>
                                </a:cubicBezTo>
                                <a:cubicBezTo>
                                  <a:pt x="830" y="192"/>
                                  <a:pt x="829" y="191"/>
                                  <a:pt x="827" y="191"/>
                                </a:cubicBezTo>
                                <a:lnTo>
                                  <a:pt x="828" y="106"/>
                                </a:lnTo>
                                <a:close/>
                                <a:moveTo>
                                  <a:pt x="825" y="106"/>
                                </a:moveTo>
                                <a:cubicBezTo>
                                  <a:pt x="825" y="106"/>
                                  <a:pt x="825" y="106"/>
                                  <a:pt x="826" y="106"/>
                                </a:cubicBezTo>
                                <a:cubicBezTo>
                                  <a:pt x="824" y="191"/>
                                  <a:pt x="824" y="191"/>
                                  <a:pt x="824" y="191"/>
                                </a:cubicBezTo>
                                <a:cubicBezTo>
                                  <a:pt x="820" y="191"/>
                                  <a:pt x="817" y="195"/>
                                  <a:pt x="817" y="199"/>
                                </a:cubicBezTo>
                                <a:cubicBezTo>
                                  <a:pt x="817" y="199"/>
                                  <a:pt x="817" y="200"/>
                                  <a:pt x="817" y="200"/>
                                </a:cubicBezTo>
                                <a:cubicBezTo>
                                  <a:pt x="752" y="212"/>
                                  <a:pt x="752" y="212"/>
                                  <a:pt x="752" y="212"/>
                                </a:cubicBezTo>
                                <a:cubicBezTo>
                                  <a:pt x="752" y="211"/>
                                  <a:pt x="751" y="210"/>
                                  <a:pt x="750" y="209"/>
                                </a:cubicBezTo>
                                <a:lnTo>
                                  <a:pt x="825" y="106"/>
                                </a:lnTo>
                                <a:close/>
                                <a:moveTo>
                                  <a:pt x="822" y="107"/>
                                </a:moveTo>
                                <a:cubicBezTo>
                                  <a:pt x="749" y="208"/>
                                  <a:pt x="749" y="208"/>
                                  <a:pt x="749" y="208"/>
                                </a:cubicBezTo>
                                <a:cubicBezTo>
                                  <a:pt x="748" y="208"/>
                                  <a:pt x="747" y="207"/>
                                  <a:pt x="746" y="207"/>
                                </a:cubicBezTo>
                                <a:cubicBezTo>
                                  <a:pt x="742" y="207"/>
                                  <a:pt x="738" y="210"/>
                                  <a:pt x="738" y="214"/>
                                </a:cubicBezTo>
                                <a:cubicBezTo>
                                  <a:pt x="738" y="214"/>
                                  <a:pt x="738" y="215"/>
                                  <a:pt x="738" y="215"/>
                                </a:cubicBezTo>
                                <a:cubicBezTo>
                                  <a:pt x="669" y="231"/>
                                  <a:pt x="669" y="231"/>
                                  <a:pt x="669" y="231"/>
                                </a:cubicBezTo>
                                <a:cubicBezTo>
                                  <a:pt x="669" y="230"/>
                                  <a:pt x="668" y="228"/>
                                  <a:pt x="667" y="227"/>
                                </a:cubicBezTo>
                                <a:lnTo>
                                  <a:pt x="822" y="107"/>
                                </a:lnTo>
                                <a:close/>
                                <a:moveTo>
                                  <a:pt x="670" y="235"/>
                                </a:moveTo>
                                <a:cubicBezTo>
                                  <a:pt x="670" y="234"/>
                                  <a:pt x="670" y="234"/>
                                  <a:pt x="670" y="233"/>
                                </a:cubicBezTo>
                                <a:cubicBezTo>
                                  <a:pt x="739" y="217"/>
                                  <a:pt x="739" y="217"/>
                                  <a:pt x="739" y="217"/>
                                </a:cubicBezTo>
                                <a:cubicBezTo>
                                  <a:pt x="739" y="219"/>
                                  <a:pt x="740" y="220"/>
                                  <a:pt x="741" y="221"/>
                                </a:cubicBezTo>
                                <a:cubicBezTo>
                                  <a:pt x="672" y="367"/>
                                  <a:pt x="672" y="367"/>
                                  <a:pt x="672" y="367"/>
                                </a:cubicBezTo>
                                <a:cubicBezTo>
                                  <a:pt x="671" y="367"/>
                                  <a:pt x="671" y="367"/>
                                  <a:pt x="670" y="367"/>
                                </a:cubicBezTo>
                                <a:cubicBezTo>
                                  <a:pt x="670" y="367"/>
                                  <a:pt x="670" y="367"/>
                                  <a:pt x="670" y="367"/>
                                </a:cubicBezTo>
                                <a:cubicBezTo>
                                  <a:pt x="660" y="247"/>
                                  <a:pt x="660" y="247"/>
                                  <a:pt x="660" y="247"/>
                                </a:cubicBezTo>
                                <a:cubicBezTo>
                                  <a:pt x="665" y="246"/>
                                  <a:pt x="670" y="241"/>
                                  <a:pt x="670" y="235"/>
                                </a:cubicBezTo>
                                <a:close/>
                                <a:moveTo>
                                  <a:pt x="724" y="461"/>
                                </a:moveTo>
                                <a:cubicBezTo>
                                  <a:pt x="630" y="519"/>
                                  <a:pt x="630" y="519"/>
                                  <a:pt x="630" y="519"/>
                                </a:cubicBezTo>
                                <a:cubicBezTo>
                                  <a:pt x="629" y="518"/>
                                  <a:pt x="628" y="517"/>
                                  <a:pt x="627" y="516"/>
                                </a:cubicBezTo>
                                <a:cubicBezTo>
                                  <a:pt x="669" y="380"/>
                                  <a:pt x="669" y="380"/>
                                  <a:pt x="669" y="380"/>
                                </a:cubicBezTo>
                                <a:cubicBezTo>
                                  <a:pt x="669" y="380"/>
                                  <a:pt x="669" y="380"/>
                                  <a:pt x="669" y="380"/>
                                </a:cubicBezTo>
                                <a:cubicBezTo>
                                  <a:pt x="671" y="380"/>
                                  <a:pt x="672" y="379"/>
                                  <a:pt x="673" y="379"/>
                                </a:cubicBezTo>
                                <a:cubicBezTo>
                                  <a:pt x="727" y="446"/>
                                  <a:pt x="727" y="446"/>
                                  <a:pt x="727" y="446"/>
                                </a:cubicBezTo>
                                <a:cubicBezTo>
                                  <a:pt x="724" y="448"/>
                                  <a:pt x="723" y="452"/>
                                  <a:pt x="723" y="455"/>
                                </a:cubicBezTo>
                                <a:cubicBezTo>
                                  <a:pt x="723" y="457"/>
                                  <a:pt x="723" y="459"/>
                                  <a:pt x="724" y="461"/>
                                </a:cubicBezTo>
                                <a:close/>
                                <a:moveTo>
                                  <a:pt x="496" y="500"/>
                                </a:moveTo>
                                <a:cubicBezTo>
                                  <a:pt x="666" y="378"/>
                                  <a:pt x="666" y="378"/>
                                  <a:pt x="666" y="378"/>
                                </a:cubicBezTo>
                                <a:cubicBezTo>
                                  <a:pt x="666" y="378"/>
                                  <a:pt x="666" y="379"/>
                                  <a:pt x="667" y="379"/>
                                </a:cubicBezTo>
                                <a:cubicBezTo>
                                  <a:pt x="624" y="516"/>
                                  <a:pt x="624" y="516"/>
                                  <a:pt x="624" y="516"/>
                                </a:cubicBezTo>
                                <a:cubicBezTo>
                                  <a:pt x="621" y="516"/>
                                  <a:pt x="617" y="518"/>
                                  <a:pt x="617" y="522"/>
                                </a:cubicBezTo>
                                <a:cubicBezTo>
                                  <a:pt x="498" y="507"/>
                                  <a:pt x="498" y="507"/>
                                  <a:pt x="498" y="507"/>
                                </a:cubicBezTo>
                                <a:cubicBezTo>
                                  <a:pt x="498" y="507"/>
                                  <a:pt x="498" y="506"/>
                                  <a:pt x="498" y="506"/>
                                </a:cubicBezTo>
                                <a:cubicBezTo>
                                  <a:pt x="498" y="504"/>
                                  <a:pt x="498" y="502"/>
                                  <a:pt x="496" y="500"/>
                                </a:cubicBezTo>
                                <a:close/>
                                <a:moveTo>
                                  <a:pt x="650" y="245"/>
                                </a:moveTo>
                                <a:cubicBezTo>
                                  <a:pt x="652" y="247"/>
                                  <a:pt x="655" y="247"/>
                                  <a:pt x="657" y="247"/>
                                </a:cubicBezTo>
                                <a:cubicBezTo>
                                  <a:pt x="658" y="247"/>
                                  <a:pt x="658" y="247"/>
                                  <a:pt x="658" y="247"/>
                                </a:cubicBezTo>
                                <a:cubicBezTo>
                                  <a:pt x="668" y="367"/>
                                  <a:pt x="668" y="367"/>
                                  <a:pt x="668" y="367"/>
                                </a:cubicBezTo>
                                <a:cubicBezTo>
                                  <a:pt x="666" y="368"/>
                                  <a:pt x="665" y="369"/>
                                  <a:pt x="664" y="371"/>
                                </a:cubicBezTo>
                                <a:cubicBezTo>
                                  <a:pt x="575" y="350"/>
                                  <a:pt x="575" y="350"/>
                                  <a:pt x="575" y="350"/>
                                </a:cubicBezTo>
                                <a:cubicBezTo>
                                  <a:pt x="575" y="350"/>
                                  <a:pt x="575" y="349"/>
                                  <a:pt x="575" y="349"/>
                                </a:cubicBezTo>
                                <a:cubicBezTo>
                                  <a:pt x="575" y="345"/>
                                  <a:pt x="574" y="342"/>
                                  <a:pt x="572" y="340"/>
                                </a:cubicBezTo>
                                <a:lnTo>
                                  <a:pt x="650" y="245"/>
                                </a:lnTo>
                                <a:close/>
                                <a:moveTo>
                                  <a:pt x="518" y="438"/>
                                </a:moveTo>
                                <a:cubicBezTo>
                                  <a:pt x="558" y="360"/>
                                  <a:pt x="558" y="360"/>
                                  <a:pt x="558" y="360"/>
                                </a:cubicBezTo>
                                <a:cubicBezTo>
                                  <a:pt x="560" y="361"/>
                                  <a:pt x="561" y="361"/>
                                  <a:pt x="563" y="361"/>
                                </a:cubicBezTo>
                                <a:cubicBezTo>
                                  <a:pt x="568" y="361"/>
                                  <a:pt x="573" y="357"/>
                                  <a:pt x="575" y="352"/>
                                </a:cubicBezTo>
                                <a:cubicBezTo>
                                  <a:pt x="664" y="373"/>
                                  <a:pt x="664" y="373"/>
                                  <a:pt x="664" y="373"/>
                                </a:cubicBezTo>
                                <a:cubicBezTo>
                                  <a:pt x="664" y="374"/>
                                  <a:pt x="664" y="375"/>
                                  <a:pt x="664" y="376"/>
                                </a:cubicBezTo>
                                <a:cubicBezTo>
                                  <a:pt x="495" y="498"/>
                                  <a:pt x="495" y="498"/>
                                  <a:pt x="495" y="498"/>
                                </a:cubicBezTo>
                                <a:cubicBezTo>
                                  <a:pt x="494" y="497"/>
                                  <a:pt x="493" y="496"/>
                                  <a:pt x="492" y="496"/>
                                </a:cubicBezTo>
                                <a:lnTo>
                                  <a:pt x="518" y="438"/>
                                </a:lnTo>
                                <a:close/>
                                <a:moveTo>
                                  <a:pt x="486" y="519"/>
                                </a:moveTo>
                                <a:cubicBezTo>
                                  <a:pt x="492" y="519"/>
                                  <a:pt x="497" y="514"/>
                                  <a:pt x="498" y="509"/>
                                </a:cubicBezTo>
                                <a:cubicBezTo>
                                  <a:pt x="616" y="524"/>
                                  <a:pt x="616" y="524"/>
                                  <a:pt x="616" y="524"/>
                                </a:cubicBezTo>
                                <a:cubicBezTo>
                                  <a:pt x="616" y="525"/>
                                  <a:pt x="617" y="526"/>
                                  <a:pt x="618" y="528"/>
                                </a:cubicBezTo>
                                <a:cubicBezTo>
                                  <a:pt x="482" y="643"/>
                                  <a:pt x="482" y="643"/>
                                  <a:pt x="482" y="643"/>
                                </a:cubicBezTo>
                                <a:cubicBezTo>
                                  <a:pt x="480" y="641"/>
                                  <a:pt x="478" y="640"/>
                                  <a:pt x="476" y="639"/>
                                </a:cubicBezTo>
                                <a:cubicBezTo>
                                  <a:pt x="486" y="519"/>
                                  <a:pt x="486" y="519"/>
                                  <a:pt x="486" y="519"/>
                                </a:cubicBezTo>
                                <a:cubicBezTo>
                                  <a:pt x="486" y="519"/>
                                  <a:pt x="486" y="519"/>
                                  <a:pt x="486" y="519"/>
                                </a:cubicBezTo>
                                <a:close/>
                                <a:moveTo>
                                  <a:pt x="355" y="554"/>
                                </a:moveTo>
                                <a:cubicBezTo>
                                  <a:pt x="475" y="511"/>
                                  <a:pt x="475" y="511"/>
                                  <a:pt x="475" y="511"/>
                                </a:cubicBezTo>
                                <a:cubicBezTo>
                                  <a:pt x="476" y="515"/>
                                  <a:pt x="480" y="518"/>
                                  <a:pt x="484" y="518"/>
                                </a:cubicBezTo>
                                <a:cubicBezTo>
                                  <a:pt x="473" y="639"/>
                                  <a:pt x="473" y="639"/>
                                  <a:pt x="473" y="639"/>
                                </a:cubicBezTo>
                                <a:cubicBezTo>
                                  <a:pt x="470" y="639"/>
                                  <a:pt x="467" y="641"/>
                                  <a:pt x="464" y="643"/>
                                </a:cubicBezTo>
                                <a:cubicBezTo>
                                  <a:pt x="355" y="557"/>
                                  <a:pt x="355" y="557"/>
                                  <a:pt x="355" y="557"/>
                                </a:cubicBezTo>
                                <a:cubicBezTo>
                                  <a:pt x="355" y="557"/>
                                  <a:pt x="356" y="556"/>
                                  <a:pt x="356" y="555"/>
                                </a:cubicBezTo>
                                <a:cubicBezTo>
                                  <a:pt x="356" y="555"/>
                                  <a:pt x="355" y="555"/>
                                  <a:pt x="355" y="554"/>
                                </a:cubicBezTo>
                                <a:close/>
                                <a:moveTo>
                                  <a:pt x="349" y="560"/>
                                </a:moveTo>
                                <a:cubicBezTo>
                                  <a:pt x="350" y="560"/>
                                  <a:pt x="350" y="560"/>
                                  <a:pt x="350" y="560"/>
                                </a:cubicBezTo>
                                <a:cubicBezTo>
                                  <a:pt x="352" y="560"/>
                                  <a:pt x="353" y="560"/>
                                  <a:pt x="354" y="559"/>
                                </a:cubicBezTo>
                                <a:cubicBezTo>
                                  <a:pt x="463" y="645"/>
                                  <a:pt x="463" y="645"/>
                                  <a:pt x="463" y="645"/>
                                </a:cubicBezTo>
                                <a:cubicBezTo>
                                  <a:pt x="462" y="647"/>
                                  <a:pt x="461" y="649"/>
                                  <a:pt x="461" y="652"/>
                                </a:cubicBezTo>
                                <a:cubicBezTo>
                                  <a:pt x="461" y="652"/>
                                  <a:pt x="461" y="652"/>
                                  <a:pt x="461" y="653"/>
                                </a:cubicBezTo>
                                <a:cubicBezTo>
                                  <a:pt x="289" y="689"/>
                                  <a:pt x="289" y="689"/>
                                  <a:pt x="289" y="689"/>
                                </a:cubicBezTo>
                                <a:cubicBezTo>
                                  <a:pt x="288" y="686"/>
                                  <a:pt x="286" y="684"/>
                                  <a:pt x="284" y="682"/>
                                </a:cubicBezTo>
                                <a:lnTo>
                                  <a:pt x="349" y="560"/>
                                </a:lnTo>
                                <a:close/>
                                <a:moveTo>
                                  <a:pt x="347" y="560"/>
                                </a:moveTo>
                                <a:cubicBezTo>
                                  <a:pt x="282" y="681"/>
                                  <a:pt x="282" y="681"/>
                                  <a:pt x="282" y="681"/>
                                </a:cubicBezTo>
                                <a:cubicBezTo>
                                  <a:pt x="280" y="681"/>
                                  <a:pt x="279" y="680"/>
                                  <a:pt x="277" y="680"/>
                                </a:cubicBezTo>
                                <a:cubicBezTo>
                                  <a:pt x="270" y="680"/>
                                  <a:pt x="265" y="686"/>
                                  <a:pt x="265" y="693"/>
                                </a:cubicBezTo>
                                <a:cubicBezTo>
                                  <a:pt x="265" y="694"/>
                                  <a:pt x="265" y="696"/>
                                  <a:pt x="266" y="697"/>
                                </a:cubicBezTo>
                                <a:cubicBezTo>
                                  <a:pt x="119" y="773"/>
                                  <a:pt x="119" y="773"/>
                                  <a:pt x="119" y="773"/>
                                </a:cubicBezTo>
                                <a:cubicBezTo>
                                  <a:pt x="118" y="772"/>
                                  <a:pt x="118" y="772"/>
                                  <a:pt x="118" y="772"/>
                                </a:cubicBezTo>
                                <a:lnTo>
                                  <a:pt x="347" y="560"/>
                                </a:lnTo>
                                <a:close/>
                                <a:moveTo>
                                  <a:pt x="24" y="1056"/>
                                </a:moveTo>
                                <a:cubicBezTo>
                                  <a:pt x="208" y="985"/>
                                  <a:pt x="208" y="985"/>
                                  <a:pt x="208" y="985"/>
                                </a:cubicBezTo>
                                <a:cubicBezTo>
                                  <a:pt x="210" y="988"/>
                                  <a:pt x="211" y="990"/>
                                  <a:pt x="214" y="991"/>
                                </a:cubicBezTo>
                                <a:cubicBezTo>
                                  <a:pt x="145" y="1165"/>
                                  <a:pt x="145" y="1165"/>
                                  <a:pt x="145" y="1165"/>
                                </a:cubicBezTo>
                                <a:cubicBezTo>
                                  <a:pt x="144" y="1165"/>
                                  <a:pt x="143" y="1164"/>
                                  <a:pt x="142" y="1164"/>
                                </a:cubicBezTo>
                                <a:cubicBezTo>
                                  <a:pt x="138" y="1164"/>
                                  <a:pt x="135" y="1166"/>
                                  <a:pt x="133" y="1168"/>
                                </a:cubicBezTo>
                                <a:cubicBezTo>
                                  <a:pt x="22" y="1067"/>
                                  <a:pt x="22" y="1067"/>
                                  <a:pt x="22" y="1067"/>
                                </a:cubicBezTo>
                                <a:cubicBezTo>
                                  <a:pt x="23" y="1065"/>
                                  <a:pt x="24" y="1062"/>
                                  <a:pt x="24" y="1059"/>
                                </a:cubicBezTo>
                                <a:cubicBezTo>
                                  <a:pt x="24" y="1058"/>
                                  <a:pt x="24" y="1057"/>
                                  <a:pt x="24" y="1056"/>
                                </a:cubicBezTo>
                                <a:close/>
                                <a:moveTo>
                                  <a:pt x="209" y="974"/>
                                </a:moveTo>
                                <a:cubicBezTo>
                                  <a:pt x="120" y="934"/>
                                  <a:pt x="120" y="934"/>
                                  <a:pt x="120" y="934"/>
                                </a:cubicBezTo>
                                <a:cubicBezTo>
                                  <a:pt x="120" y="933"/>
                                  <a:pt x="121" y="932"/>
                                  <a:pt x="121" y="930"/>
                                </a:cubicBezTo>
                                <a:cubicBezTo>
                                  <a:pt x="121" y="927"/>
                                  <a:pt x="119" y="924"/>
                                  <a:pt x="117" y="922"/>
                                </a:cubicBezTo>
                                <a:cubicBezTo>
                                  <a:pt x="202" y="826"/>
                                  <a:pt x="202" y="826"/>
                                  <a:pt x="202" y="826"/>
                                </a:cubicBezTo>
                                <a:cubicBezTo>
                                  <a:pt x="203" y="826"/>
                                  <a:pt x="205" y="827"/>
                                  <a:pt x="206" y="827"/>
                                </a:cubicBezTo>
                                <a:cubicBezTo>
                                  <a:pt x="206" y="827"/>
                                  <a:pt x="207" y="827"/>
                                  <a:pt x="207" y="827"/>
                                </a:cubicBezTo>
                                <a:cubicBezTo>
                                  <a:pt x="217" y="968"/>
                                  <a:pt x="217" y="968"/>
                                  <a:pt x="217" y="968"/>
                                </a:cubicBezTo>
                                <a:cubicBezTo>
                                  <a:pt x="214" y="968"/>
                                  <a:pt x="210" y="971"/>
                                  <a:pt x="209" y="974"/>
                                </a:cubicBezTo>
                                <a:close/>
                                <a:moveTo>
                                  <a:pt x="199" y="814"/>
                                </a:moveTo>
                                <a:cubicBezTo>
                                  <a:pt x="120" y="783"/>
                                  <a:pt x="120" y="783"/>
                                  <a:pt x="120" y="783"/>
                                </a:cubicBezTo>
                                <a:cubicBezTo>
                                  <a:pt x="120" y="782"/>
                                  <a:pt x="121" y="780"/>
                                  <a:pt x="121" y="779"/>
                                </a:cubicBezTo>
                                <a:cubicBezTo>
                                  <a:pt x="121" y="778"/>
                                  <a:pt x="120" y="776"/>
                                  <a:pt x="120" y="775"/>
                                </a:cubicBezTo>
                                <a:cubicBezTo>
                                  <a:pt x="267" y="699"/>
                                  <a:pt x="267" y="699"/>
                                  <a:pt x="267" y="699"/>
                                </a:cubicBezTo>
                                <a:cubicBezTo>
                                  <a:pt x="268" y="701"/>
                                  <a:pt x="269" y="702"/>
                                  <a:pt x="270" y="703"/>
                                </a:cubicBezTo>
                                <a:cubicBezTo>
                                  <a:pt x="210" y="810"/>
                                  <a:pt x="210" y="810"/>
                                  <a:pt x="210" y="810"/>
                                </a:cubicBezTo>
                                <a:cubicBezTo>
                                  <a:pt x="210" y="809"/>
                                  <a:pt x="209" y="809"/>
                                  <a:pt x="208" y="809"/>
                                </a:cubicBezTo>
                                <a:cubicBezTo>
                                  <a:pt x="204" y="809"/>
                                  <a:pt x="201" y="811"/>
                                  <a:pt x="199" y="814"/>
                                </a:cubicBezTo>
                                <a:close/>
                                <a:moveTo>
                                  <a:pt x="109" y="792"/>
                                </a:moveTo>
                                <a:cubicBezTo>
                                  <a:pt x="114" y="791"/>
                                  <a:pt x="117" y="788"/>
                                  <a:pt x="119" y="785"/>
                                </a:cubicBezTo>
                                <a:cubicBezTo>
                                  <a:pt x="198" y="816"/>
                                  <a:pt x="198" y="816"/>
                                  <a:pt x="198" y="816"/>
                                </a:cubicBezTo>
                                <a:cubicBezTo>
                                  <a:pt x="198" y="816"/>
                                  <a:pt x="198" y="817"/>
                                  <a:pt x="198" y="817"/>
                                </a:cubicBezTo>
                                <a:cubicBezTo>
                                  <a:pt x="198" y="820"/>
                                  <a:pt x="199" y="822"/>
                                  <a:pt x="200" y="824"/>
                                </a:cubicBezTo>
                                <a:cubicBezTo>
                                  <a:pt x="116" y="920"/>
                                  <a:pt x="116" y="920"/>
                                  <a:pt x="116" y="920"/>
                                </a:cubicBezTo>
                                <a:cubicBezTo>
                                  <a:pt x="114" y="919"/>
                                  <a:pt x="112" y="918"/>
                                  <a:pt x="109" y="918"/>
                                </a:cubicBezTo>
                                <a:lnTo>
                                  <a:pt x="109" y="792"/>
                                </a:lnTo>
                                <a:close/>
                                <a:moveTo>
                                  <a:pt x="119" y="936"/>
                                </a:moveTo>
                                <a:cubicBezTo>
                                  <a:pt x="208" y="976"/>
                                  <a:pt x="208" y="976"/>
                                  <a:pt x="208" y="976"/>
                                </a:cubicBezTo>
                                <a:cubicBezTo>
                                  <a:pt x="207" y="977"/>
                                  <a:pt x="207" y="978"/>
                                  <a:pt x="207" y="980"/>
                                </a:cubicBezTo>
                                <a:cubicBezTo>
                                  <a:pt x="207" y="981"/>
                                  <a:pt x="207" y="982"/>
                                  <a:pt x="208" y="983"/>
                                </a:cubicBezTo>
                                <a:cubicBezTo>
                                  <a:pt x="23" y="1054"/>
                                  <a:pt x="23" y="1054"/>
                                  <a:pt x="23" y="1054"/>
                                </a:cubicBezTo>
                                <a:cubicBezTo>
                                  <a:pt x="22" y="1052"/>
                                  <a:pt x="21" y="1051"/>
                                  <a:pt x="20" y="1050"/>
                                </a:cubicBezTo>
                                <a:cubicBezTo>
                                  <a:pt x="102" y="941"/>
                                  <a:pt x="102" y="941"/>
                                  <a:pt x="102" y="941"/>
                                </a:cubicBezTo>
                                <a:cubicBezTo>
                                  <a:pt x="104" y="942"/>
                                  <a:pt x="106" y="943"/>
                                  <a:pt x="108" y="943"/>
                                </a:cubicBezTo>
                                <a:cubicBezTo>
                                  <a:pt x="113" y="943"/>
                                  <a:pt x="117" y="940"/>
                                  <a:pt x="119" y="936"/>
                                </a:cubicBezTo>
                                <a:close/>
                                <a:moveTo>
                                  <a:pt x="105" y="791"/>
                                </a:moveTo>
                                <a:cubicBezTo>
                                  <a:pt x="106" y="791"/>
                                  <a:pt x="106" y="791"/>
                                  <a:pt x="107" y="792"/>
                                </a:cubicBezTo>
                                <a:cubicBezTo>
                                  <a:pt x="107" y="918"/>
                                  <a:pt x="107" y="918"/>
                                  <a:pt x="107" y="918"/>
                                </a:cubicBezTo>
                                <a:cubicBezTo>
                                  <a:pt x="101" y="918"/>
                                  <a:pt x="96" y="924"/>
                                  <a:pt x="96" y="930"/>
                                </a:cubicBezTo>
                                <a:cubicBezTo>
                                  <a:pt x="96" y="934"/>
                                  <a:pt x="97" y="937"/>
                                  <a:pt x="100" y="939"/>
                                </a:cubicBezTo>
                                <a:cubicBezTo>
                                  <a:pt x="19" y="1049"/>
                                  <a:pt x="19" y="1049"/>
                                  <a:pt x="19" y="1049"/>
                                </a:cubicBezTo>
                                <a:cubicBezTo>
                                  <a:pt x="18" y="1048"/>
                                  <a:pt x="18" y="1048"/>
                                  <a:pt x="17" y="1048"/>
                                </a:cubicBezTo>
                                <a:lnTo>
                                  <a:pt x="105" y="791"/>
                                </a:lnTo>
                                <a:close/>
                                <a:moveTo>
                                  <a:pt x="66" y="1265"/>
                                </a:moveTo>
                                <a:cubicBezTo>
                                  <a:pt x="66" y="1265"/>
                                  <a:pt x="66" y="1265"/>
                                  <a:pt x="66" y="1265"/>
                                </a:cubicBezTo>
                                <a:cubicBezTo>
                                  <a:pt x="16" y="1071"/>
                                  <a:pt x="16" y="1071"/>
                                  <a:pt x="16" y="1071"/>
                                </a:cubicBezTo>
                                <a:cubicBezTo>
                                  <a:pt x="18" y="1070"/>
                                  <a:pt x="19" y="1069"/>
                                  <a:pt x="20" y="1068"/>
                                </a:cubicBezTo>
                                <a:cubicBezTo>
                                  <a:pt x="132" y="1169"/>
                                  <a:pt x="132" y="1169"/>
                                  <a:pt x="132" y="1169"/>
                                </a:cubicBezTo>
                                <a:cubicBezTo>
                                  <a:pt x="130" y="1171"/>
                                  <a:pt x="129" y="1174"/>
                                  <a:pt x="129" y="1177"/>
                                </a:cubicBezTo>
                                <a:cubicBezTo>
                                  <a:pt x="129" y="1181"/>
                                  <a:pt x="131" y="1184"/>
                                  <a:pt x="134" y="1187"/>
                                </a:cubicBezTo>
                                <a:cubicBezTo>
                                  <a:pt x="68" y="1266"/>
                                  <a:pt x="68" y="1266"/>
                                  <a:pt x="68" y="1266"/>
                                </a:cubicBezTo>
                                <a:cubicBezTo>
                                  <a:pt x="67" y="1265"/>
                                  <a:pt x="67" y="1265"/>
                                  <a:pt x="66" y="1265"/>
                                </a:cubicBezTo>
                                <a:close/>
                                <a:moveTo>
                                  <a:pt x="136" y="1188"/>
                                </a:moveTo>
                                <a:cubicBezTo>
                                  <a:pt x="138" y="1189"/>
                                  <a:pt x="139" y="1189"/>
                                  <a:pt x="142" y="1189"/>
                                </a:cubicBezTo>
                                <a:cubicBezTo>
                                  <a:pt x="144" y="1189"/>
                                  <a:pt x="146" y="1188"/>
                                  <a:pt x="148" y="1187"/>
                                </a:cubicBezTo>
                                <a:cubicBezTo>
                                  <a:pt x="220" y="1255"/>
                                  <a:pt x="220" y="1255"/>
                                  <a:pt x="220" y="1255"/>
                                </a:cubicBezTo>
                                <a:cubicBezTo>
                                  <a:pt x="220" y="1256"/>
                                  <a:pt x="220" y="1256"/>
                                  <a:pt x="220" y="1257"/>
                                </a:cubicBezTo>
                                <a:cubicBezTo>
                                  <a:pt x="70" y="1269"/>
                                  <a:pt x="70" y="1269"/>
                                  <a:pt x="70" y="1269"/>
                                </a:cubicBezTo>
                                <a:cubicBezTo>
                                  <a:pt x="70" y="1268"/>
                                  <a:pt x="70" y="1267"/>
                                  <a:pt x="70" y="1267"/>
                                </a:cubicBezTo>
                                <a:lnTo>
                                  <a:pt x="136" y="1188"/>
                                </a:lnTo>
                                <a:close/>
                                <a:moveTo>
                                  <a:pt x="254" y="1491"/>
                                </a:moveTo>
                                <a:cubicBezTo>
                                  <a:pt x="70" y="1274"/>
                                  <a:pt x="70" y="1274"/>
                                  <a:pt x="70" y="1274"/>
                                </a:cubicBezTo>
                                <a:cubicBezTo>
                                  <a:pt x="233" y="1366"/>
                                  <a:pt x="233" y="1366"/>
                                  <a:pt x="233" y="1366"/>
                                </a:cubicBezTo>
                                <a:cubicBezTo>
                                  <a:pt x="232" y="1368"/>
                                  <a:pt x="232" y="1369"/>
                                  <a:pt x="232" y="1371"/>
                                </a:cubicBezTo>
                                <a:cubicBezTo>
                                  <a:pt x="232" y="1378"/>
                                  <a:pt x="237" y="1384"/>
                                  <a:pt x="244" y="1384"/>
                                </a:cubicBezTo>
                                <a:cubicBezTo>
                                  <a:pt x="244" y="1384"/>
                                  <a:pt x="244" y="1384"/>
                                  <a:pt x="244" y="1384"/>
                                </a:cubicBezTo>
                                <a:cubicBezTo>
                                  <a:pt x="255" y="1490"/>
                                  <a:pt x="255" y="1490"/>
                                  <a:pt x="255" y="1490"/>
                                </a:cubicBezTo>
                                <a:cubicBezTo>
                                  <a:pt x="255" y="1491"/>
                                  <a:pt x="255" y="1491"/>
                                  <a:pt x="254" y="1491"/>
                                </a:cubicBezTo>
                                <a:close/>
                                <a:moveTo>
                                  <a:pt x="365" y="1330"/>
                                </a:moveTo>
                                <a:cubicBezTo>
                                  <a:pt x="256" y="1366"/>
                                  <a:pt x="256" y="1366"/>
                                  <a:pt x="256" y="1366"/>
                                </a:cubicBezTo>
                                <a:cubicBezTo>
                                  <a:pt x="254" y="1362"/>
                                  <a:pt x="249" y="1359"/>
                                  <a:pt x="244" y="1359"/>
                                </a:cubicBezTo>
                                <a:cubicBezTo>
                                  <a:pt x="244" y="1359"/>
                                  <a:pt x="244" y="1359"/>
                                  <a:pt x="243" y="1359"/>
                                </a:cubicBezTo>
                                <a:cubicBezTo>
                                  <a:pt x="226" y="1262"/>
                                  <a:pt x="226" y="1262"/>
                                  <a:pt x="226" y="1262"/>
                                </a:cubicBezTo>
                                <a:cubicBezTo>
                                  <a:pt x="227" y="1262"/>
                                  <a:pt x="228" y="1261"/>
                                  <a:pt x="228" y="1260"/>
                                </a:cubicBezTo>
                                <a:cubicBezTo>
                                  <a:pt x="365" y="1323"/>
                                  <a:pt x="365" y="1323"/>
                                  <a:pt x="365" y="1323"/>
                                </a:cubicBezTo>
                                <a:cubicBezTo>
                                  <a:pt x="365" y="1325"/>
                                  <a:pt x="365" y="1326"/>
                                  <a:pt x="365" y="1327"/>
                                </a:cubicBezTo>
                                <a:cubicBezTo>
                                  <a:pt x="365" y="1328"/>
                                  <a:pt x="365" y="1329"/>
                                  <a:pt x="365" y="1330"/>
                                </a:cubicBezTo>
                                <a:close/>
                                <a:moveTo>
                                  <a:pt x="353" y="1523"/>
                                </a:moveTo>
                                <a:cubicBezTo>
                                  <a:pt x="261" y="1495"/>
                                  <a:pt x="261" y="1495"/>
                                  <a:pt x="261" y="1495"/>
                                </a:cubicBezTo>
                                <a:cubicBezTo>
                                  <a:pt x="262" y="1493"/>
                                  <a:pt x="260" y="1491"/>
                                  <a:pt x="257" y="1490"/>
                                </a:cubicBezTo>
                                <a:cubicBezTo>
                                  <a:pt x="247" y="1383"/>
                                  <a:pt x="247" y="1383"/>
                                  <a:pt x="247" y="1383"/>
                                </a:cubicBezTo>
                                <a:cubicBezTo>
                                  <a:pt x="248" y="1383"/>
                                  <a:pt x="250" y="1382"/>
                                  <a:pt x="251" y="1382"/>
                                </a:cubicBezTo>
                                <a:cubicBezTo>
                                  <a:pt x="356" y="1518"/>
                                  <a:pt x="356" y="1518"/>
                                  <a:pt x="356" y="1518"/>
                                </a:cubicBezTo>
                                <a:cubicBezTo>
                                  <a:pt x="355" y="1520"/>
                                  <a:pt x="354" y="1521"/>
                                  <a:pt x="353" y="1523"/>
                                </a:cubicBezTo>
                                <a:close/>
                                <a:moveTo>
                                  <a:pt x="617" y="1580"/>
                                </a:moveTo>
                                <a:cubicBezTo>
                                  <a:pt x="377" y="1529"/>
                                  <a:pt x="377" y="1529"/>
                                  <a:pt x="377" y="1529"/>
                                </a:cubicBezTo>
                                <a:cubicBezTo>
                                  <a:pt x="377" y="1528"/>
                                  <a:pt x="377" y="1528"/>
                                  <a:pt x="377" y="1528"/>
                                </a:cubicBezTo>
                                <a:cubicBezTo>
                                  <a:pt x="465" y="1521"/>
                                  <a:pt x="465" y="1521"/>
                                  <a:pt x="465" y="1521"/>
                                </a:cubicBezTo>
                                <a:cubicBezTo>
                                  <a:pt x="465" y="1523"/>
                                  <a:pt x="467" y="1525"/>
                                  <a:pt x="469" y="1525"/>
                                </a:cubicBezTo>
                                <a:cubicBezTo>
                                  <a:pt x="471" y="1525"/>
                                  <a:pt x="474" y="1523"/>
                                  <a:pt x="474" y="1520"/>
                                </a:cubicBezTo>
                                <a:cubicBezTo>
                                  <a:pt x="474" y="1520"/>
                                  <a:pt x="474" y="1520"/>
                                  <a:pt x="474" y="1520"/>
                                </a:cubicBezTo>
                                <a:cubicBezTo>
                                  <a:pt x="542" y="1511"/>
                                  <a:pt x="542" y="1511"/>
                                  <a:pt x="542" y="1511"/>
                                </a:cubicBezTo>
                                <a:cubicBezTo>
                                  <a:pt x="544" y="1522"/>
                                  <a:pt x="553" y="1530"/>
                                  <a:pt x="564" y="1530"/>
                                </a:cubicBezTo>
                                <a:cubicBezTo>
                                  <a:pt x="569" y="1530"/>
                                  <a:pt x="573" y="1528"/>
                                  <a:pt x="577" y="1526"/>
                                </a:cubicBezTo>
                                <a:cubicBezTo>
                                  <a:pt x="618" y="1579"/>
                                  <a:pt x="618" y="1579"/>
                                  <a:pt x="618" y="1579"/>
                                </a:cubicBezTo>
                                <a:cubicBezTo>
                                  <a:pt x="617" y="1579"/>
                                  <a:pt x="617" y="1580"/>
                                  <a:pt x="617" y="1580"/>
                                </a:cubicBezTo>
                                <a:close/>
                                <a:moveTo>
                                  <a:pt x="623" y="1577"/>
                                </a:moveTo>
                                <a:cubicBezTo>
                                  <a:pt x="622" y="1577"/>
                                  <a:pt x="622" y="1577"/>
                                  <a:pt x="622" y="1577"/>
                                </a:cubicBezTo>
                                <a:cubicBezTo>
                                  <a:pt x="621" y="1577"/>
                                  <a:pt x="620" y="1577"/>
                                  <a:pt x="619" y="1578"/>
                                </a:cubicBezTo>
                                <a:cubicBezTo>
                                  <a:pt x="578" y="1524"/>
                                  <a:pt x="578" y="1524"/>
                                  <a:pt x="578" y="1524"/>
                                </a:cubicBezTo>
                                <a:cubicBezTo>
                                  <a:pt x="583" y="1520"/>
                                  <a:pt x="586" y="1514"/>
                                  <a:pt x="586" y="1508"/>
                                </a:cubicBezTo>
                                <a:cubicBezTo>
                                  <a:pt x="658" y="1504"/>
                                  <a:pt x="658" y="1504"/>
                                  <a:pt x="658" y="1504"/>
                                </a:cubicBezTo>
                                <a:cubicBezTo>
                                  <a:pt x="658" y="1508"/>
                                  <a:pt x="660" y="1511"/>
                                  <a:pt x="663" y="1513"/>
                                </a:cubicBezTo>
                                <a:lnTo>
                                  <a:pt x="623" y="1577"/>
                                </a:lnTo>
                                <a:close/>
                                <a:moveTo>
                                  <a:pt x="627" y="1579"/>
                                </a:moveTo>
                                <a:cubicBezTo>
                                  <a:pt x="760" y="1475"/>
                                  <a:pt x="760" y="1475"/>
                                  <a:pt x="760" y="1475"/>
                                </a:cubicBezTo>
                                <a:cubicBezTo>
                                  <a:pt x="763" y="1478"/>
                                  <a:pt x="766" y="1479"/>
                                  <a:pt x="769" y="1479"/>
                                </a:cubicBezTo>
                                <a:cubicBezTo>
                                  <a:pt x="775" y="1479"/>
                                  <a:pt x="779" y="1476"/>
                                  <a:pt x="781" y="1471"/>
                                </a:cubicBezTo>
                                <a:cubicBezTo>
                                  <a:pt x="847" y="1490"/>
                                  <a:pt x="847" y="1490"/>
                                  <a:pt x="847" y="1490"/>
                                </a:cubicBezTo>
                                <a:cubicBezTo>
                                  <a:pt x="847" y="1490"/>
                                  <a:pt x="847" y="1491"/>
                                  <a:pt x="847" y="1491"/>
                                </a:cubicBezTo>
                                <a:lnTo>
                                  <a:pt x="627" y="1579"/>
                                </a:lnTo>
                                <a:close/>
                                <a:moveTo>
                                  <a:pt x="757" y="1470"/>
                                </a:moveTo>
                                <a:cubicBezTo>
                                  <a:pt x="681" y="1497"/>
                                  <a:pt x="681" y="1497"/>
                                  <a:pt x="681" y="1497"/>
                                </a:cubicBezTo>
                                <a:cubicBezTo>
                                  <a:pt x="680" y="1496"/>
                                  <a:pt x="680" y="1495"/>
                                  <a:pt x="678" y="1494"/>
                                </a:cubicBezTo>
                                <a:cubicBezTo>
                                  <a:pt x="753" y="1400"/>
                                  <a:pt x="753" y="1400"/>
                                  <a:pt x="753" y="1400"/>
                                </a:cubicBezTo>
                                <a:cubicBezTo>
                                  <a:pt x="753" y="1401"/>
                                  <a:pt x="754" y="1401"/>
                                  <a:pt x="755" y="1401"/>
                                </a:cubicBezTo>
                                <a:cubicBezTo>
                                  <a:pt x="755" y="1401"/>
                                  <a:pt x="755" y="1401"/>
                                  <a:pt x="755" y="1401"/>
                                </a:cubicBezTo>
                                <a:cubicBezTo>
                                  <a:pt x="766" y="1455"/>
                                  <a:pt x="766" y="1455"/>
                                  <a:pt x="766" y="1455"/>
                                </a:cubicBezTo>
                                <a:cubicBezTo>
                                  <a:pt x="761" y="1457"/>
                                  <a:pt x="757" y="1461"/>
                                  <a:pt x="757" y="1467"/>
                                </a:cubicBezTo>
                                <a:cubicBezTo>
                                  <a:pt x="757" y="1468"/>
                                  <a:pt x="757" y="1469"/>
                                  <a:pt x="757" y="1470"/>
                                </a:cubicBezTo>
                                <a:close/>
                                <a:moveTo>
                                  <a:pt x="847" y="1488"/>
                                </a:moveTo>
                                <a:cubicBezTo>
                                  <a:pt x="782" y="1469"/>
                                  <a:pt x="782" y="1469"/>
                                  <a:pt x="782" y="1469"/>
                                </a:cubicBezTo>
                                <a:cubicBezTo>
                                  <a:pt x="782" y="1469"/>
                                  <a:pt x="782" y="1468"/>
                                  <a:pt x="782" y="1467"/>
                                </a:cubicBezTo>
                                <a:cubicBezTo>
                                  <a:pt x="782" y="1460"/>
                                  <a:pt x="776" y="1455"/>
                                  <a:pt x="769" y="1455"/>
                                </a:cubicBezTo>
                                <a:cubicBezTo>
                                  <a:pt x="769" y="1455"/>
                                  <a:pt x="769" y="1455"/>
                                  <a:pt x="768" y="1455"/>
                                </a:cubicBezTo>
                                <a:cubicBezTo>
                                  <a:pt x="757" y="1400"/>
                                  <a:pt x="757" y="1400"/>
                                  <a:pt x="757" y="1400"/>
                                </a:cubicBezTo>
                                <a:cubicBezTo>
                                  <a:pt x="759" y="1400"/>
                                  <a:pt x="760" y="1398"/>
                                  <a:pt x="760" y="1397"/>
                                </a:cubicBezTo>
                                <a:cubicBezTo>
                                  <a:pt x="822" y="1392"/>
                                  <a:pt x="822" y="1392"/>
                                  <a:pt x="822" y="1392"/>
                                </a:cubicBezTo>
                                <a:cubicBezTo>
                                  <a:pt x="849" y="1486"/>
                                  <a:pt x="849" y="1486"/>
                                  <a:pt x="849" y="1486"/>
                                </a:cubicBezTo>
                                <a:cubicBezTo>
                                  <a:pt x="849" y="1486"/>
                                  <a:pt x="848" y="1487"/>
                                  <a:pt x="847" y="1488"/>
                                </a:cubicBezTo>
                                <a:close/>
                                <a:moveTo>
                                  <a:pt x="790" y="1277"/>
                                </a:moveTo>
                                <a:cubicBezTo>
                                  <a:pt x="792" y="1276"/>
                                  <a:pt x="793" y="1275"/>
                                  <a:pt x="794" y="1274"/>
                                </a:cubicBezTo>
                                <a:cubicBezTo>
                                  <a:pt x="894" y="1376"/>
                                  <a:pt x="894" y="1376"/>
                                  <a:pt x="894" y="1376"/>
                                </a:cubicBezTo>
                                <a:cubicBezTo>
                                  <a:pt x="892" y="1378"/>
                                  <a:pt x="891" y="1381"/>
                                  <a:pt x="891" y="1384"/>
                                </a:cubicBezTo>
                                <a:cubicBezTo>
                                  <a:pt x="823" y="1389"/>
                                  <a:pt x="823" y="1389"/>
                                  <a:pt x="823" y="1389"/>
                                </a:cubicBezTo>
                                <a:lnTo>
                                  <a:pt x="790" y="1277"/>
                                </a:lnTo>
                                <a:close/>
                                <a:moveTo>
                                  <a:pt x="853" y="1486"/>
                                </a:moveTo>
                                <a:cubicBezTo>
                                  <a:pt x="853" y="1485"/>
                                  <a:pt x="852" y="1485"/>
                                  <a:pt x="852" y="1485"/>
                                </a:cubicBezTo>
                                <a:cubicBezTo>
                                  <a:pt x="852" y="1485"/>
                                  <a:pt x="852" y="1485"/>
                                  <a:pt x="851" y="1485"/>
                                </a:cubicBezTo>
                                <a:cubicBezTo>
                                  <a:pt x="824" y="1391"/>
                                  <a:pt x="824" y="1391"/>
                                  <a:pt x="824" y="1391"/>
                                </a:cubicBezTo>
                                <a:cubicBezTo>
                                  <a:pt x="891" y="1386"/>
                                  <a:pt x="891" y="1386"/>
                                  <a:pt x="891" y="1386"/>
                                </a:cubicBezTo>
                                <a:cubicBezTo>
                                  <a:pt x="892" y="1389"/>
                                  <a:pt x="894" y="1392"/>
                                  <a:pt x="897" y="1394"/>
                                </a:cubicBezTo>
                                <a:lnTo>
                                  <a:pt x="853" y="1486"/>
                                </a:lnTo>
                                <a:close/>
                                <a:moveTo>
                                  <a:pt x="905" y="1371"/>
                                </a:moveTo>
                                <a:cubicBezTo>
                                  <a:pt x="904" y="1371"/>
                                  <a:pt x="904" y="1371"/>
                                  <a:pt x="903" y="1371"/>
                                </a:cubicBezTo>
                                <a:cubicBezTo>
                                  <a:pt x="900" y="1371"/>
                                  <a:pt x="897" y="1372"/>
                                  <a:pt x="895" y="1374"/>
                                </a:cubicBezTo>
                                <a:cubicBezTo>
                                  <a:pt x="795" y="1273"/>
                                  <a:pt x="795" y="1273"/>
                                  <a:pt x="795" y="1273"/>
                                </a:cubicBezTo>
                                <a:cubicBezTo>
                                  <a:pt x="796" y="1271"/>
                                  <a:pt x="797" y="1270"/>
                                  <a:pt x="798" y="1268"/>
                                </a:cubicBezTo>
                                <a:cubicBezTo>
                                  <a:pt x="911" y="1292"/>
                                  <a:pt x="911" y="1292"/>
                                  <a:pt x="911" y="1292"/>
                                </a:cubicBezTo>
                                <a:cubicBezTo>
                                  <a:pt x="911" y="1293"/>
                                  <a:pt x="911" y="1293"/>
                                  <a:pt x="911" y="1294"/>
                                </a:cubicBezTo>
                                <a:cubicBezTo>
                                  <a:pt x="911" y="1299"/>
                                  <a:pt x="914" y="1304"/>
                                  <a:pt x="920" y="1306"/>
                                </a:cubicBezTo>
                                <a:lnTo>
                                  <a:pt x="905" y="1371"/>
                                </a:lnTo>
                                <a:close/>
                                <a:moveTo>
                                  <a:pt x="818" y="1084"/>
                                </a:moveTo>
                                <a:cubicBezTo>
                                  <a:pt x="847" y="1076"/>
                                  <a:pt x="847" y="1076"/>
                                  <a:pt x="847" y="1076"/>
                                </a:cubicBezTo>
                                <a:cubicBezTo>
                                  <a:pt x="848" y="1077"/>
                                  <a:pt x="850" y="1078"/>
                                  <a:pt x="851" y="1078"/>
                                </a:cubicBezTo>
                                <a:cubicBezTo>
                                  <a:pt x="851" y="1078"/>
                                  <a:pt x="851" y="1078"/>
                                  <a:pt x="851" y="1078"/>
                                </a:cubicBezTo>
                                <a:cubicBezTo>
                                  <a:pt x="872" y="1225"/>
                                  <a:pt x="872" y="1225"/>
                                  <a:pt x="872" y="1225"/>
                                </a:cubicBezTo>
                                <a:cubicBezTo>
                                  <a:pt x="816" y="1088"/>
                                  <a:pt x="816" y="1088"/>
                                  <a:pt x="816" y="1088"/>
                                </a:cubicBezTo>
                                <a:cubicBezTo>
                                  <a:pt x="817" y="1087"/>
                                  <a:pt x="818" y="1086"/>
                                  <a:pt x="818" y="1084"/>
                                </a:cubicBezTo>
                                <a:cubicBezTo>
                                  <a:pt x="818" y="1084"/>
                                  <a:pt x="818" y="1084"/>
                                  <a:pt x="818" y="1084"/>
                                </a:cubicBezTo>
                                <a:close/>
                                <a:moveTo>
                                  <a:pt x="1019" y="1142"/>
                                </a:moveTo>
                                <a:cubicBezTo>
                                  <a:pt x="948" y="1155"/>
                                  <a:pt x="948" y="1155"/>
                                  <a:pt x="948" y="1155"/>
                                </a:cubicBezTo>
                                <a:cubicBezTo>
                                  <a:pt x="947" y="1149"/>
                                  <a:pt x="942" y="1144"/>
                                  <a:pt x="935" y="1144"/>
                                </a:cubicBezTo>
                                <a:cubicBezTo>
                                  <a:pt x="932" y="1144"/>
                                  <a:pt x="929" y="1145"/>
                                  <a:pt x="927" y="1148"/>
                                </a:cubicBezTo>
                                <a:cubicBezTo>
                                  <a:pt x="856" y="1076"/>
                                  <a:pt x="856" y="1076"/>
                                  <a:pt x="856" y="1076"/>
                                </a:cubicBezTo>
                                <a:cubicBezTo>
                                  <a:pt x="1020" y="1138"/>
                                  <a:pt x="1020" y="1138"/>
                                  <a:pt x="1020" y="1138"/>
                                </a:cubicBezTo>
                                <a:cubicBezTo>
                                  <a:pt x="1020" y="1139"/>
                                  <a:pt x="1019" y="1140"/>
                                  <a:pt x="1019" y="1141"/>
                                </a:cubicBezTo>
                                <a:cubicBezTo>
                                  <a:pt x="1019" y="1141"/>
                                  <a:pt x="1019" y="1142"/>
                                  <a:pt x="1019" y="1142"/>
                                </a:cubicBezTo>
                                <a:close/>
                                <a:moveTo>
                                  <a:pt x="925" y="1149"/>
                                </a:moveTo>
                                <a:cubicBezTo>
                                  <a:pt x="924" y="1151"/>
                                  <a:pt x="923" y="1154"/>
                                  <a:pt x="923" y="1157"/>
                                </a:cubicBezTo>
                                <a:cubicBezTo>
                                  <a:pt x="923" y="1160"/>
                                  <a:pt x="925" y="1164"/>
                                  <a:pt x="927" y="1166"/>
                                </a:cubicBezTo>
                                <a:cubicBezTo>
                                  <a:pt x="877" y="1229"/>
                                  <a:pt x="877" y="1229"/>
                                  <a:pt x="877" y="1229"/>
                                </a:cubicBezTo>
                                <a:cubicBezTo>
                                  <a:pt x="876" y="1229"/>
                                  <a:pt x="876" y="1228"/>
                                  <a:pt x="875" y="1228"/>
                                </a:cubicBezTo>
                                <a:cubicBezTo>
                                  <a:pt x="875" y="1228"/>
                                  <a:pt x="875" y="1228"/>
                                  <a:pt x="875" y="1228"/>
                                </a:cubicBezTo>
                                <a:cubicBezTo>
                                  <a:pt x="853" y="1078"/>
                                  <a:pt x="853" y="1078"/>
                                  <a:pt x="853" y="1078"/>
                                </a:cubicBezTo>
                                <a:cubicBezTo>
                                  <a:pt x="854" y="1078"/>
                                  <a:pt x="854" y="1078"/>
                                  <a:pt x="854" y="1077"/>
                                </a:cubicBezTo>
                                <a:lnTo>
                                  <a:pt x="925" y="1149"/>
                                </a:lnTo>
                                <a:close/>
                                <a:moveTo>
                                  <a:pt x="874" y="1238"/>
                                </a:moveTo>
                                <a:cubicBezTo>
                                  <a:pt x="875" y="1238"/>
                                  <a:pt x="876" y="1238"/>
                                  <a:pt x="877" y="1238"/>
                                </a:cubicBezTo>
                                <a:cubicBezTo>
                                  <a:pt x="915" y="1285"/>
                                  <a:pt x="915" y="1285"/>
                                  <a:pt x="915" y="1285"/>
                                </a:cubicBezTo>
                                <a:cubicBezTo>
                                  <a:pt x="913" y="1286"/>
                                  <a:pt x="912" y="1288"/>
                                  <a:pt x="911" y="1290"/>
                                </a:cubicBezTo>
                                <a:cubicBezTo>
                                  <a:pt x="798" y="1266"/>
                                  <a:pt x="798" y="1266"/>
                                  <a:pt x="798" y="1266"/>
                                </a:cubicBezTo>
                                <a:cubicBezTo>
                                  <a:pt x="798" y="1266"/>
                                  <a:pt x="798" y="1265"/>
                                  <a:pt x="798" y="1265"/>
                                </a:cubicBezTo>
                                <a:cubicBezTo>
                                  <a:pt x="798" y="1264"/>
                                  <a:pt x="798" y="1263"/>
                                  <a:pt x="798" y="1262"/>
                                </a:cubicBezTo>
                                <a:cubicBezTo>
                                  <a:pt x="871" y="1236"/>
                                  <a:pt x="871" y="1236"/>
                                  <a:pt x="871" y="1236"/>
                                </a:cubicBezTo>
                                <a:cubicBezTo>
                                  <a:pt x="871" y="1237"/>
                                  <a:pt x="873" y="1238"/>
                                  <a:pt x="874" y="1238"/>
                                </a:cubicBezTo>
                                <a:close/>
                                <a:moveTo>
                                  <a:pt x="923" y="1281"/>
                                </a:moveTo>
                                <a:cubicBezTo>
                                  <a:pt x="921" y="1281"/>
                                  <a:pt x="918" y="1282"/>
                                  <a:pt x="916" y="1283"/>
                                </a:cubicBezTo>
                                <a:cubicBezTo>
                                  <a:pt x="878" y="1236"/>
                                  <a:pt x="878" y="1236"/>
                                  <a:pt x="878" y="1236"/>
                                </a:cubicBezTo>
                                <a:cubicBezTo>
                                  <a:pt x="879" y="1236"/>
                                  <a:pt x="879" y="1235"/>
                                  <a:pt x="879" y="1234"/>
                                </a:cubicBezTo>
                                <a:cubicBezTo>
                                  <a:pt x="880" y="1232"/>
                                  <a:pt x="879" y="1231"/>
                                  <a:pt x="878" y="1230"/>
                                </a:cubicBezTo>
                                <a:cubicBezTo>
                                  <a:pt x="929" y="1167"/>
                                  <a:pt x="929" y="1167"/>
                                  <a:pt x="929" y="1167"/>
                                </a:cubicBezTo>
                                <a:cubicBezTo>
                                  <a:pt x="930" y="1168"/>
                                  <a:pt x="932" y="1168"/>
                                  <a:pt x="933" y="1169"/>
                                </a:cubicBezTo>
                                <a:cubicBezTo>
                                  <a:pt x="923" y="1281"/>
                                  <a:pt x="923" y="1281"/>
                                  <a:pt x="923" y="1281"/>
                                </a:cubicBezTo>
                                <a:cubicBezTo>
                                  <a:pt x="923" y="1281"/>
                                  <a:pt x="923" y="1281"/>
                                  <a:pt x="923" y="1281"/>
                                </a:cubicBezTo>
                                <a:close/>
                                <a:moveTo>
                                  <a:pt x="1002" y="1374"/>
                                </a:moveTo>
                                <a:cubicBezTo>
                                  <a:pt x="997" y="1374"/>
                                  <a:pt x="993" y="1375"/>
                                  <a:pt x="989" y="1378"/>
                                </a:cubicBezTo>
                                <a:cubicBezTo>
                                  <a:pt x="932" y="1303"/>
                                  <a:pt x="932" y="1303"/>
                                  <a:pt x="932" y="1303"/>
                                </a:cubicBezTo>
                                <a:cubicBezTo>
                                  <a:pt x="932" y="1302"/>
                                  <a:pt x="933" y="1301"/>
                                  <a:pt x="934" y="1300"/>
                                </a:cubicBezTo>
                                <a:cubicBezTo>
                                  <a:pt x="1002" y="1335"/>
                                  <a:pt x="1002" y="1335"/>
                                  <a:pt x="1002" y="1335"/>
                                </a:cubicBezTo>
                                <a:cubicBezTo>
                                  <a:pt x="1002" y="1335"/>
                                  <a:pt x="1002" y="1335"/>
                                  <a:pt x="1002" y="1335"/>
                                </a:cubicBezTo>
                                <a:cubicBezTo>
                                  <a:pt x="1002" y="1338"/>
                                  <a:pt x="1003" y="1340"/>
                                  <a:pt x="1005" y="1340"/>
                                </a:cubicBezTo>
                                <a:cubicBezTo>
                                  <a:pt x="1003" y="1374"/>
                                  <a:pt x="1003" y="1374"/>
                                  <a:pt x="1003" y="1374"/>
                                </a:cubicBezTo>
                                <a:cubicBezTo>
                                  <a:pt x="1002" y="1374"/>
                                  <a:pt x="1002" y="1374"/>
                                  <a:pt x="1002" y="1374"/>
                                </a:cubicBezTo>
                                <a:close/>
                                <a:moveTo>
                                  <a:pt x="1005" y="1374"/>
                                </a:moveTo>
                                <a:cubicBezTo>
                                  <a:pt x="1008" y="1341"/>
                                  <a:pt x="1008" y="1341"/>
                                  <a:pt x="1008" y="1341"/>
                                </a:cubicBezTo>
                                <a:cubicBezTo>
                                  <a:pt x="1010" y="1340"/>
                                  <a:pt x="1012" y="1339"/>
                                  <a:pt x="1012" y="1336"/>
                                </a:cubicBezTo>
                                <a:cubicBezTo>
                                  <a:pt x="1012" y="1336"/>
                                  <a:pt x="1012" y="1336"/>
                                  <a:pt x="1012" y="1336"/>
                                </a:cubicBezTo>
                                <a:cubicBezTo>
                                  <a:pt x="1126" y="1310"/>
                                  <a:pt x="1126" y="1310"/>
                                  <a:pt x="1126" y="1310"/>
                                </a:cubicBezTo>
                                <a:cubicBezTo>
                                  <a:pt x="1127" y="1311"/>
                                  <a:pt x="1127" y="1311"/>
                                  <a:pt x="1127" y="1312"/>
                                </a:cubicBezTo>
                                <a:cubicBezTo>
                                  <a:pt x="1019" y="1383"/>
                                  <a:pt x="1019" y="1383"/>
                                  <a:pt x="1019" y="1383"/>
                                </a:cubicBezTo>
                                <a:cubicBezTo>
                                  <a:pt x="1016" y="1378"/>
                                  <a:pt x="1011" y="1375"/>
                                  <a:pt x="1005" y="1374"/>
                                </a:cubicBezTo>
                                <a:close/>
                                <a:moveTo>
                                  <a:pt x="1248" y="1497"/>
                                </a:moveTo>
                                <a:cubicBezTo>
                                  <a:pt x="1206" y="1554"/>
                                  <a:pt x="1206" y="1554"/>
                                  <a:pt x="1206" y="1554"/>
                                </a:cubicBezTo>
                                <a:cubicBezTo>
                                  <a:pt x="1204" y="1553"/>
                                  <a:pt x="1202" y="1552"/>
                                  <a:pt x="1199" y="1552"/>
                                </a:cubicBezTo>
                                <a:cubicBezTo>
                                  <a:pt x="1195" y="1552"/>
                                  <a:pt x="1192" y="1554"/>
                                  <a:pt x="1190" y="1556"/>
                                </a:cubicBezTo>
                                <a:cubicBezTo>
                                  <a:pt x="1019" y="1410"/>
                                  <a:pt x="1019" y="1410"/>
                                  <a:pt x="1019" y="1410"/>
                                </a:cubicBezTo>
                                <a:cubicBezTo>
                                  <a:pt x="1020" y="1408"/>
                                  <a:pt x="1021" y="1407"/>
                                  <a:pt x="1022" y="1405"/>
                                </a:cubicBezTo>
                                <a:cubicBezTo>
                                  <a:pt x="1244" y="1485"/>
                                  <a:pt x="1244" y="1485"/>
                                  <a:pt x="1244" y="1485"/>
                                </a:cubicBezTo>
                                <a:cubicBezTo>
                                  <a:pt x="1244" y="1486"/>
                                  <a:pt x="1244" y="1487"/>
                                  <a:pt x="1244" y="1488"/>
                                </a:cubicBezTo>
                                <a:cubicBezTo>
                                  <a:pt x="1244" y="1492"/>
                                  <a:pt x="1245" y="1495"/>
                                  <a:pt x="1248" y="1497"/>
                                </a:cubicBezTo>
                                <a:close/>
                                <a:moveTo>
                                  <a:pt x="1203" y="1576"/>
                                </a:moveTo>
                                <a:cubicBezTo>
                                  <a:pt x="1241" y="1652"/>
                                  <a:pt x="1241" y="1652"/>
                                  <a:pt x="1241" y="1652"/>
                                </a:cubicBezTo>
                                <a:cubicBezTo>
                                  <a:pt x="1240" y="1652"/>
                                  <a:pt x="1240" y="1652"/>
                                  <a:pt x="1240" y="1652"/>
                                </a:cubicBezTo>
                                <a:cubicBezTo>
                                  <a:pt x="1091" y="1558"/>
                                  <a:pt x="1091" y="1558"/>
                                  <a:pt x="1091" y="1558"/>
                                </a:cubicBezTo>
                                <a:cubicBezTo>
                                  <a:pt x="1092" y="1557"/>
                                  <a:pt x="1092" y="1556"/>
                                  <a:pt x="1093" y="1555"/>
                                </a:cubicBezTo>
                                <a:cubicBezTo>
                                  <a:pt x="1187" y="1565"/>
                                  <a:pt x="1187" y="1565"/>
                                  <a:pt x="1187" y="1565"/>
                                </a:cubicBezTo>
                                <a:cubicBezTo>
                                  <a:pt x="1187" y="1572"/>
                                  <a:pt x="1192" y="1577"/>
                                  <a:pt x="1199" y="1577"/>
                                </a:cubicBezTo>
                                <a:cubicBezTo>
                                  <a:pt x="1200" y="1577"/>
                                  <a:pt x="1202" y="1577"/>
                                  <a:pt x="1203" y="1576"/>
                                </a:cubicBezTo>
                                <a:close/>
                                <a:moveTo>
                                  <a:pt x="1080" y="1540"/>
                                </a:moveTo>
                                <a:cubicBezTo>
                                  <a:pt x="1079" y="1540"/>
                                  <a:pt x="1077" y="1540"/>
                                  <a:pt x="1076" y="1541"/>
                                </a:cubicBezTo>
                                <a:cubicBezTo>
                                  <a:pt x="1012" y="1415"/>
                                  <a:pt x="1012" y="1415"/>
                                  <a:pt x="1012" y="1415"/>
                                </a:cubicBezTo>
                                <a:cubicBezTo>
                                  <a:pt x="1014" y="1414"/>
                                  <a:pt x="1016" y="1413"/>
                                  <a:pt x="1018" y="1411"/>
                                </a:cubicBezTo>
                                <a:cubicBezTo>
                                  <a:pt x="1189" y="1558"/>
                                  <a:pt x="1189" y="1558"/>
                                  <a:pt x="1189" y="1558"/>
                                </a:cubicBezTo>
                                <a:cubicBezTo>
                                  <a:pt x="1188" y="1559"/>
                                  <a:pt x="1187" y="1561"/>
                                  <a:pt x="1187" y="1563"/>
                                </a:cubicBezTo>
                                <a:cubicBezTo>
                                  <a:pt x="1093" y="1552"/>
                                  <a:pt x="1093" y="1552"/>
                                  <a:pt x="1093" y="1552"/>
                                </a:cubicBezTo>
                                <a:cubicBezTo>
                                  <a:pt x="1093" y="1552"/>
                                  <a:pt x="1093" y="1552"/>
                                  <a:pt x="1093" y="1552"/>
                                </a:cubicBezTo>
                                <a:cubicBezTo>
                                  <a:pt x="1093" y="1545"/>
                                  <a:pt x="1087" y="1540"/>
                                  <a:pt x="1080" y="1540"/>
                                </a:cubicBezTo>
                                <a:close/>
                                <a:moveTo>
                                  <a:pt x="1243" y="1720"/>
                                </a:moveTo>
                                <a:cubicBezTo>
                                  <a:pt x="1090" y="1560"/>
                                  <a:pt x="1090" y="1560"/>
                                  <a:pt x="1090" y="1560"/>
                                </a:cubicBezTo>
                                <a:cubicBezTo>
                                  <a:pt x="1090" y="1560"/>
                                  <a:pt x="1090" y="1560"/>
                                  <a:pt x="1090" y="1560"/>
                                </a:cubicBezTo>
                                <a:cubicBezTo>
                                  <a:pt x="1239" y="1654"/>
                                  <a:pt x="1239" y="1654"/>
                                  <a:pt x="1239" y="1654"/>
                                </a:cubicBezTo>
                                <a:cubicBezTo>
                                  <a:pt x="1239" y="1654"/>
                                  <a:pt x="1239" y="1655"/>
                                  <a:pt x="1239" y="1655"/>
                                </a:cubicBezTo>
                                <a:cubicBezTo>
                                  <a:pt x="1238" y="1658"/>
                                  <a:pt x="1240" y="1660"/>
                                  <a:pt x="1243" y="1660"/>
                                </a:cubicBezTo>
                                <a:cubicBezTo>
                                  <a:pt x="1249" y="1717"/>
                                  <a:pt x="1249" y="1717"/>
                                  <a:pt x="1249" y="1717"/>
                                </a:cubicBezTo>
                                <a:cubicBezTo>
                                  <a:pt x="1247" y="1717"/>
                                  <a:pt x="1245" y="1718"/>
                                  <a:pt x="1243" y="1720"/>
                                </a:cubicBezTo>
                                <a:close/>
                                <a:moveTo>
                                  <a:pt x="1251" y="1717"/>
                                </a:moveTo>
                                <a:cubicBezTo>
                                  <a:pt x="1251" y="1717"/>
                                  <a:pt x="1251" y="1717"/>
                                  <a:pt x="1251" y="1717"/>
                                </a:cubicBezTo>
                                <a:cubicBezTo>
                                  <a:pt x="1245" y="1660"/>
                                  <a:pt x="1245" y="1660"/>
                                  <a:pt x="1245" y="1660"/>
                                </a:cubicBezTo>
                                <a:cubicBezTo>
                                  <a:pt x="1247" y="1660"/>
                                  <a:pt x="1248" y="1658"/>
                                  <a:pt x="1248" y="1657"/>
                                </a:cubicBezTo>
                                <a:cubicBezTo>
                                  <a:pt x="1362" y="1657"/>
                                  <a:pt x="1362" y="1657"/>
                                  <a:pt x="1362" y="1657"/>
                                </a:cubicBezTo>
                                <a:cubicBezTo>
                                  <a:pt x="1362" y="1660"/>
                                  <a:pt x="1363" y="1663"/>
                                  <a:pt x="1364" y="1665"/>
                                </a:cubicBezTo>
                                <a:cubicBezTo>
                                  <a:pt x="1261" y="1722"/>
                                  <a:pt x="1261" y="1722"/>
                                  <a:pt x="1261" y="1722"/>
                                </a:cubicBezTo>
                                <a:cubicBezTo>
                                  <a:pt x="1259" y="1719"/>
                                  <a:pt x="1255" y="1717"/>
                                  <a:pt x="1251" y="1717"/>
                                </a:cubicBezTo>
                                <a:close/>
                                <a:moveTo>
                                  <a:pt x="1405" y="1658"/>
                                </a:moveTo>
                                <a:cubicBezTo>
                                  <a:pt x="1588" y="1670"/>
                                  <a:pt x="1588" y="1670"/>
                                  <a:pt x="1588" y="1670"/>
                                </a:cubicBezTo>
                                <a:cubicBezTo>
                                  <a:pt x="1404" y="1740"/>
                                  <a:pt x="1404" y="1740"/>
                                  <a:pt x="1404" y="1740"/>
                                </a:cubicBezTo>
                                <a:cubicBezTo>
                                  <a:pt x="1403" y="1739"/>
                                  <a:pt x="1402" y="1738"/>
                                  <a:pt x="1401" y="1738"/>
                                </a:cubicBezTo>
                                <a:cubicBezTo>
                                  <a:pt x="1401" y="1738"/>
                                  <a:pt x="1401" y="1738"/>
                                  <a:pt x="1400" y="1738"/>
                                </a:cubicBezTo>
                                <a:cubicBezTo>
                                  <a:pt x="1389" y="1677"/>
                                  <a:pt x="1389" y="1677"/>
                                  <a:pt x="1389" y="1677"/>
                                </a:cubicBezTo>
                                <a:cubicBezTo>
                                  <a:pt x="1398" y="1675"/>
                                  <a:pt x="1404" y="1667"/>
                                  <a:pt x="1405" y="1658"/>
                                </a:cubicBezTo>
                                <a:close/>
                                <a:moveTo>
                                  <a:pt x="1384" y="1678"/>
                                </a:moveTo>
                                <a:cubicBezTo>
                                  <a:pt x="1385" y="1678"/>
                                  <a:pt x="1386" y="1678"/>
                                  <a:pt x="1387" y="1677"/>
                                </a:cubicBezTo>
                                <a:cubicBezTo>
                                  <a:pt x="1398" y="1738"/>
                                  <a:pt x="1398" y="1738"/>
                                  <a:pt x="1398" y="1738"/>
                                </a:cubicBezTo>
                                <a:cubicBezTo>
                                  <a:pt x="1397" y="1739"/>
                                  <a:pt x="1396" y="1740"/>
                                  <a:pt x="1396" y="1741"/>
                                </a:cubicBezTo>
                                <a:cubicBezTo>
                                  <a:pt x="1263" y="1729"/>
                                  <a:pt x="1263" y="1729"/>
                                  <a:pt x="1263" y="1729"/>
                                </a:cubicBezTo>
                                <a:cubicBezTo>
                                  <a:pt x="1263" y="1729"/>
                                  <a:pt x="1263" y="1729"/>
                                  <a:pt x="1263" y="1729"/>
                                </a:cubicBezTo>
                                <a:cubicBezTo>
                                  <a:pt x="1263" y="1727"/>
                                  <a:pt x="1263" y="1726"/>
                                  <a:pt x="1262" y="1724"/>
                                </a:cubicBezTo>
                                <a:cubicBezTo>
                                  <a:pt x="1365" y="1667"/>
                                  <a:pt x="1365" y="1667"/>
                                  <a:pt x="1365" y="1667"/>
                                </a:cubicBezTo>
                                <a:cubicBezTo>
                                  <a:pt x="1369" y="1673"/>
                                  <a:pt x="1376" y="1678"/>
                                  <a:pt x="1384" y="1678"/>
                                </a:cubicBezTo>
                                <a:close/>
                                <a:moveTo>
                                  <a:pt x="1256" y="1501"/>
                                </a:moveTo>
                                <a:cubicBezTo>
                                  <a:pt x="1259" y="1501"/>
                                  <a:pt x="1261" y="1500"/>
                                  <a:pt x="1263" y="1499"/>
                                </a:cubicBezTo>
                                <a:cubicBezTo>
                                  <a:pt x="1369" y="1639"/>
                                  <a:pt x="1369" y="1639"/>
                                  <a:pt x="1369" y="1639"/>
                                </a:cubicBezTo>
                                <a:cubicBezTo>
                                  <a:pt x="1365" y="1643"/>
                                  <a:pt x="1362" y="1648"/>
                                  <a:pt x="1362" y="1655"/>
                                </a:cubicBezTo>
                                <a:cubicBezTo>
                                  <a:pt x="1248" y="1655"/>
                                  <a:pt x="1248" y="1655"/>
                                  <a:pt x="1248" y="1655"/>
                                </a:cubicBezTo>
                                <a:cubicBezTo>
                                  <a:pt x="1248" y="1653"/>
                                  <a:pt x="1247" y="1652"/>
                                  <a:pt x="1245" y="1651"/>
                                </a:cubicBezTo>
                                <a:lnTo>
                                  <a:pt x="1256" y="1501"/>
                                </a:lnTo>
                                <a:close/>
                                <a:moveTo>
                                  <a:pt x="1254" y="1500"/>
                                </a:moveTo>
                                <a:cubicBezTo>
                                  <a:pt x="1243" y="1651"/>
                                  <a:pt x="1243" y="1651"/>
                                  <a:pt x="1243" y="1651"/>
                                </a:cubicBezTo>
                                <a:cubicBezTo>
                                  <a:pt x="1243" y="1651"/>
                                  <a:pt x="1243" y="1651"/>
                                  <a:pt x="1242" y="1651"/>
                                </a:cubicBezTo>
                                <a:cubicBezTo>
                                  <a:pt x="1205" y="1575"/>
                                  <a:pt x="1205" y="1575"/>
                                  <a:pt x="1205" y="1575"/>
                                </a:cubicBezTo>
                                <a:cubicBezTo>
                                  <a:pt x="1209" y="1573"/>
                                  <a:pt x="1211" y="1569"/>
                                  <a:pt x="1211" y="1565"/>
                                </a:cubicBezTo>
                                <a:cubicBezTo>
                                  <a:pt x="1211" y="1561"/>
                                  <a:pt x="1210" y="1558"/>
                                  <a:pt x="1208" y="1556"/>
                                </a:cubicBezTo>
                                <a:cubicBezTo>
                                  <a:pt x="1250" y="1499"/>
                                  <a:pt x="1250" y="1499"/>
                                  <a:pt x="1250" y="1499"/>
                                </a:cubicBezTo>
                                <a:cubicBezTo>
                                  <a:pt x="1251" y="1500"/>
                                  <a:pt x="1252" y="1500"/>
                                  <a:pt x="1254" y="1500"/>
                                </a:cubicBezTo>
                                <a:close/>
                                <a:moveTo>
                                  <a:pt x="1138" y="1319"/>
                                </a:moveTo>
                                <a:cubicBezTo>
                                  <a:pt x="1140" y="1319"/>
                                  <a:pt x="1141" y="1318"/>
                                  <a:pt x="1143" y="1318"/>
                                </a:cubicBezTo>
                                <a:cubicBezTo>
                                  <a:pt x="1248" y="1479"/>
                                  <a:pt x="1248" y="1479"/>
                                  <a:pt x="1248" y="1479"/>
                                </a:cubicBezTo>
                                <a:cubicBezTo>
                                  <a:pt x="1247" y="1480"/>
                                  <a:pt x="1246" y="1481"/>
                                  <a:pt x="1245" y="1483"/>
                                </a:cubicBezTo>
                                <a:cubicBezTo>
                                  <a:pt x="1022" y="1403"/>
                                  <a:pt x="1022" y="1403"/>
                                  <a:pt x="1022" y="1403"/>
                                </a:cubicBezTo>
                                <a:cubicBezTo>
                                  <a:pt x="1023" y="1401"/>
                                  <a:pt x="1024" y="1399"/>
                                  <a:pt x="1024" y="1396"/>
                                </a:cubicBezTo>
                                <a:cubicBezTo>
                                  <a:pt x="1024" y="1392"/>
                                  <a:pt x="1022" y="1388"/>
                                  <a:pt x="1020" y="1385"/>
                                </a:cubicBezTo>
                                <a:cubicBezTo>
                                  <a:pt x="1128" y="1314"/>
                                  <a:pt x="1128" y="1314"/>
                                  <a:pt x="1128" y="1314"/>
                                </a:cubicBezTo>
                                <a:cubicBezTo>
                                  <a:pt x="1131" y="1317"/>
                                  <a:pt x="1134" y="1319"/>
                                  <a:pt x="1138" y="1319"/>
                                </a:cubicBezTo>
                                <a:close/>
                                <a:moveTo>
                                  <a:pt x="1032" y="1153"/>
                                </a:moveTo>
                                <a:cubicBezTo>
                                  <a:pt x="1034" y="1153"/>
                                  <a:pt x="1036" y="1153"/>
                                  <a:pt x="1037" y="1152"/>
                                </a:cubicBezTo>
                                <a:cubicBezTo>
                                  <a:pt x="1130" y="1297"/>
                                  <a:pt x="1130" y="1297"/>
                                  <a:pt x="1130" y="1297"/>
                                </a:cubicBezTo>
                                <a:cubicBezTo>
                                  <a:pt x="1127" y="1299"/>
                                  <a:pt x="1126" y="1303"/>
                                  <a:pt x="1126" y="1306"/>
                                </a:cubicBezTo>
                                <a:cubicBezTo>
                                  <a:pt x="1126" y="1307"/>
                                  <a:pt x="1126" y="1307"/>
                                  <a:pt x="1126" y="1308"/>
                                </a:cubicBezTo>
                                <a:cubicBezTo>
                                  <a:pt x="1011" y="1334"/>
                                  <a:pt x="1011" y="1334"/>
                                  <a:pt x="1011" y="1334"/>
                                </a:cubicBezTo>
                                <a:cubicBezTo>
                                  <a:pt x="1011" y="1333"/>
                                  <a:pt x="1010" y="1332"/>
                                  <a:pt x="1009" y="1331"/>
                                </a:cubicBezTo>
                                <a:cubicBezTo>
                                  <a:pt x="1031" y="1153"/>
                                  <a:pt x="1031" y="1153"/>
                                  <a:pt x="1031" y="1153"/>
                                </a:cubicBezTo>
                                <a:cubicBezTo>
                                  <a:pt x="1031" y="1153"/>
                                  <a:pt x="1032" y="1153"/>
                                  <a:pt x="1032" y="1153"/>
                                </a:cubicBezTo>
                                <a:close/>
                                <a:moveTo>
                                  <a:pt x="1025" y="1151"/>
                                </a:moveTo>
                                <a:cubicBezTo>
                                  <a:pt x="1027" y="1152"/>
                                  <a:pt x="1028" y="1153"/>
                                  <a:pt x="1029" y="1153"/>
                                </a:cubicBezTo>
                                <a:cubicBezTo>
                                  <a:pt x="1006" y="1331"/>
                                  <a:pt x="1006" y="1331"/>
                                  <a:pt x="1006" y="1331"/>
                                </a:cubicBezTo>
                                <a:cubicBezTo>
                                  <a:pt x="1005" y="1331"/>
                                  <a:pt x="1004" y="1332"/>
                                  <a:pt x="1003" y="1333"/>
                                </a:cubicBezTo>
                                <a:cubicBezTo>
                                  <a:pt x="935" y="1298"/>
                                  <a:pt x="935" y="1298"/>
                                  <a:pt x="935" y="1298"/>
                                </a:cubicBezTo>
                                <a:cubicBezTo>
                                  <a:pt x="935" y="1297"/>
                                  <a:pt x="936" y="1295"/>
                                  <a:pt x="936" y="1294"/>
                                </a:cubicBezTo>
                                <a:cubicBezTo>
                                  <a:pt x="936" y="1290"/>
                                  <a:pt x="934" y="1287"/>
                                  <a:pt x="931" y="1284"/>
                                </a:cubicBezTo>
                                <a:lnTo>
                                  <a:pt x="1025" y="1151"/>
                                </a:lnTo>
                                <a:close/>
                                <a:moveTo>
                                  <a:pt x="929" y="1283"/>
                                </a:moveTo>
                                <a:cubicBezTo>
                                  <a:pt x="928" y="1282"/>
                                  <a:pt x="927" y="1282"/>
                                  <a:pt x="925" y="1282"/>
                                </a:cubicBezTo>
                                <a:cubicBezTo>
                                  <a:pt x="935" y="1169"/>
                                  <a:pt x="935" y="1169"/>
                                  <a:pt x="935" y="1169"/>
                                </a:cubicBezTo>
                                <a:cubicBezTo>
                                  <a:pt x="942" y="1169"/>
                                  <a:pt x="948" y="1163"/>
                                  <a:pt x="948" y="1157"/>
                                </a:cubicBezTo>
                                <a:cubicBezTo>
                                  <a:pt x="1020" y="1144"/>
                                  <a:pt x="1020" y="1144"/>
                                  <a:pt x="1020" y="1144"/>
                                </a:cubicBezTo>
                                <a:cubicBezTo>
                                  <a:pt x="1020" y="1147"/>
                                  <a:pt x="1022" y="1149"/>
                                  <a:pt x="1024" y="1150"/>
                                </a:cubicBezTo>
                                <a:lnTo>
                                  <a:pt x="929" y="1283"/>
                                </a:lnTo>
                                <a:close/>
                                <a:moveTo>
                                  <a:pt x="891" y="987"/>
                                </a:moveTo>
                                <a:cubicBezTo>
                                  <a:pt x="893" y="987"/>
                                  <a:pt x="895" y="986"/>
                                  <a:pt x="897" y="985"/>
                                </a:cubicBezTo>
                                <a:cubicBezTo>
                                  <a:pt x="1023" y="1132"/>
                                  <a:pt x="1023" y="1132"/>
                                  <a:pt x="1023" y="1132"/>
                                </a:cubicBezTo>
                                <a:cubicBezTo>
                                  <a:pt x="1022" y="1133"/>
                                  <a:pt x="1021" y="1134"/>
                                  <a:pt x="1021" y="1136"/>
                                </a:cubicBezTo>
                                <a:cubicBezTo>
                                  <a:pt x="857" y="1074"/>
                                  <a:pt x="857" y="1074"/>
                                  <a:pt x="857" y="1074"/>
                                </a:cubicBezTo>
                                <a:cubicBezTo>
                                  <a:pt x="857" y="1074"/>
                                  <a:pt x="857" y="1074"/>
                                  <a:pt x="857" y="1074"/>
                                </a:cubicBezTo>
                                <a:cubicBezTo>
                                  <a:pt x="857" y="1072"/>
                                  <a:pt x="856" y="1070"/>
                                  <a:pt x="854" y="1069"/>
                                </a:cubicBezTo>
                                <a:cubicBezTo>
                                  <a:pt x="888" y="987"/>
                                  <a:pt x="888" y="987"/>
                                  <a:pt x="888" y="987"/>
                                </a:cubicBezTo>
                                <a:cubicBezTo>
                                  <a:pt x="889" y="987"/>
                                  <a:pt x="890" y="987"/>
                                  <a:pt x="891" y="987"/>
                                </a:cubicBezTo>
                                <a:close/>
                                <a:moveTo>
                                  <a:pt x="850" y="955"/>
                                </a:moveTo>
                                <a:cubicBezTo>
                                  <a:pt x="882" y="973"/>
                                  <a:pt x="882" y="973"/>
                                  <a:pt x="882" y="973"/>
                                </a:cubicBezTo>
                                <a:cubicBezTo>
                                  <a:pt x="882" y="974"/>
                                  <a:pt x="881" y="976"/>
                                  <a:pt x="881" y="977"/>
                                </a:cubicBezTo>
                                <a:cubicBezTo>
                                  <a:pt x="881" y="981"/>
                                  <a:pt x="883" y="984"/>
                                  <a:pt x="886" y="986"/>
                                </a:cubicBezTo>
                                <a:cubicBezTo>
                                  <a:pt x="853" y="1069"/>
                                  <a:pt x="853" y="1069"/>
                                  <a:pt x="853" y="1069"/>
                                </a:cubicBezTo>
                                <a:cubicBezTo>
                                  <a:pt x="847" y="956"/>
                                  <a:pt x="847" y="956"/>
                                  <a:pt x="847" y="956"/>
                                </a:cubicBezTo>
                                <a:cubicBezTo>
                                  <a:pt x="848" y="956"/>
                                  <a:pt x="849" y="955"/>
                                  <a:pt x="850" y="955"/>
                                </a:cubicBezTo>
                                <a:close/>
                                <a:moveTo>
                                  <a:pt x="845" y="956"/>
                                </a:moveTo>
                                <a:cubicBezTo>
                                  <a:pt x="850" y="1069"/>
                                  <a:pt x="850" y="1069"/>
                                  <a:pt x="850" y="1069"/>
                                </a:cubicBezTo>
                                <a:cubicBezTo>
                                  <a:pt x="850" y="1069"/>
                                  <a:pt x="849" y="1069"/>
                                  <a:pt x="849" y="1069"/>
                                </a:cubicBezTo>
                                <a:cubicBezTo>
                                  <a:pt x="791" y="1014"/>
                                  <a:pt x="791" y="1014"/>
                                  <a:pt x="791" y="1014"/>
                                </a:cubicBezTo>
                                <a:cubicBezTo>
                                  <a:pt x="793" y="1012"/>
                                  <a:pt x="794" y="1009"/>
                                  <a:pt x="794" y="1006"/>
                                </a:cubicBezTo>
                                <a:cubicBezTo>
                                  <a:pt x="794" y="1004"/>
                                  <a:pt x="793" y="1002"/>
                                  <a:pt x="792" y="1000"/>
                                </a:cubicBezTo>
                                <a:cubicBezTo>
                                  <a:pt x="843" y="955"/>
                                  <a:pt x="843" y="955"/>
                                  <a:pt x="843" y="955"/>
                                </a:cubicBezTo>
                                <a:cubicBezTo>
                                  <a:pt x="844" y="956"/>
                                  <a:pt x="845" y="956"/>
                                  <a:pt x="845" y="956"/>
                                </a:cubicBezTo>
                                <a:close/>
                                <a:moveTo>
                                  <a:pt x="782" y="994"/>
                                </a:moveTo>
                                <a:cubicBezTo>
                                  <a:pt x="779" y="994"/>
                                  <a:pt x="777" y="995"/>
                                  <a:pt x="775" y="996"/>
                                </a:cubicBezTo>
                                <a:cubicBezTo>
                                  <a:pt x="744" y="953"/>
                                  <a:pt x="744" y="953"/>
                                  <a:pt x="744" y="953"/>
                                </a:cubicBezTo>
                                <a:cubicBezTo>
                                  <a:pt x="744" y="952"/>
                                  <a:pt x="745" y="951"/>
                                  <a:pt x="745" y="951"/>
                                </a:cubicBezTo>
                                <a:cubicBezTo>
                                  <a:pt x="842" y="952"/>
                                  <a:pt x="842" y="952"/>
                                  <a:pt x="842" y="952"/>
                                </a:cubicBezTo>
                                <a:cubicBezTo>
                                  <a:pt x="842" y="953"/>
                                  <a:pt x="842" y="953"/>
                                  <a:pt x="842" y="954"/>
                                </a:cubicBezTo>
                                <a:cubicBezTo>
                                  <a:pt x="791" y="998"/>
                                  <a:pt x="791" y="998"/>
                                  <a:pt x="791" y="998"/>
                                </a:cubicBezTo>
                                <a:cubicBezTo>
                                  <a:pt x="789" y="996"/>
                                  <a:pt x="785" y="994"/>
                                  <a:pt x="782" y="994"/>
                                </a:cubicBezTo>
                                <a:close/>
                                <a:moveTo>
                                  <a:pt x="787" y="1017"/>
                                </a:moveTo>
                                <a:cubicBezTo>
                                  <a:pt x="788" y="1017"/>
                                  <a:pt x="789" y="1017"/>
                                  <a:pt x="790" y="1016"/>
                                </a:cubicBezTo>
                                <a:cubicBezTo>
                                  <a:pt x="848" y="1071"/>
                                  <a:pt x="848" y="1071"/>
                                  <a:pt x="848" y="1071"/>
                                </a:cubicBezTo>
                                <a:cubicBezTo>
                                  <a:pt x="847" y="1071"/>
                                  <a:pt x="847" y="1072"/>
                                  <a:pt x="847" y="1073"/>
                                </a:cubicBezTo>
                                <a:cubicBezTo>
                                  <a:pt x="847" y="1073"/>
                                  <a:pt x="847" y="1073"/>
                                  <a:pt x="847" y="1074"/>
                                </a:cubicBezTo>
                                <a:cubicBezTo>
                                  <a:pt x="817" y="1082"/>
                                  <a:pt x="817" y="1082"/>
                                  <a:pt x="817" y="1082"/>
                                </a:cubicBezTo>
                                <a:cubicBezTo>
                                  <a:pt x="817" y="1080"/>
                                  <a:pt x="815" y="1079"/>
                                  <a:pt x="814" y="1079"/>
                                </a:cubicBezTo>
                                <a:cubicBezTo>
                                  <a:pt x="813" y="1079"/>
                                  <a:pt x="813" y="1079"/>
                                  <a:pt x="812" y="1079"/>
                                </a:cubicBezTo>
                                <a:lnTo>
                                  <a:pt x="787" y="1017"/>
                                </a:lnTo>
                                <a:close/>
                                <a:moveTo>
                                  <a:pt x="814" y="1089"/>
                                </a:moveTo>
                                <a:cubicBezTo>
                                  <a:pt x="814" y="1089"/>
                                  <a:pt x="814" y="1089"/>
                                  <a:pt x="814" y="1089"/>
                                </a:cubicBezTo>
                                <a:cubicBezTo>
                                  <a:pt x="872" y="1229"/>
                                  <a:pt x="872" y="1229"/>
                                  <a:pt x="872" y="1229"/>
                                </a:cubicBezTo>
                                <a:cubicBezTo>
                                  <a:pt x="871" y="1230"/>
                                  <a:pt x="870" y="1231"/>
                                  <a:pt x="870" y="1233"/>
                                </a:cubicBezTo>
                                <a:cubicBezTo>
                                  <a:pt x="870" y="1233"/>
                                  <a:pt x="870" y="1234"/>
                                  <a:pt x="870" y="1234"/>
                                </a:cubicBezTo>
                                <a:cubicBezTo>
                                  <a:pt x="797" y="1260"/>
                                  <a:pt x="797" y="1260"/>
                                  <a:pt x="797" y="1260"/>
                                </a:cubicBezTo>
                                <a:cubicBezTo>
                                  <a:pt x="795" y="1257"/>
                                  <a:pt x="792" y="1254"/>
                                  <a:pt x="789" y="1253"/>
                                </a:cubicBezTo>
                                <a:lnTo>
                                  <a:pt x="814" y="1089"/>
                                </a:lnTo>
                                <a:close/>
                                <a:moveTo>
                                  <a:pt x="786" y="1277"/>
                                </a:moveTo>
                                <a:cubicBezTo>
                                  <a:pt x="787" y="1277"/>
                                  <a:pt x="787" y="1277"/>
                                  <a:pt x="788" y="1277"/>
                                </a:cubicBezTo>
                                <a:cubicBezTo>
                                  <a:pt x="821" y="1389"/>
                                  <a:pt x="821" y="1389"/>
                                  <a:pt x="821" y="1389"/>
                                </a:cubicBezTo>
                                <a:cubicBezTo>
                                  <a:pt x="760" y="1395"/>
                                  <a:pt x="760" y="1395"/>
                                  <a:pt x="760" y="1395"/>
                                </a:cubicBezTo>
                                <a:cubicBezTo>
                                  <a:pt x="759" y="1393"/>
                                  <a:pt x="758" y="1392"/>
                                  <a:pt x="757" y="1392"/>
                                </a:cubicBezTo>
                                <a:cubicBezTo>
                                  <a:pt x="784" y="1277"/>
                                  <a:pt x="784" y="1277"/>
                                  <a:pt x="784" y="1277"/>
                                </a:cubicBezTo>
                                <a:cubicBezTo>
                                  <a:pt x="785" y="1277"/>
                                  <a:pt x="785" y="1277"/>
                                  <a:pt x="786" y="1277"/>
                                </a:cubicBezTo>
                                <a:close/>
                                <a:moveTo>
                                  <a:pt x="674" y="1339"/>
                                </a:moveTo>
                                <a:cubicBezTo>
                                  <a:pt x="776" y="1273"/>
                                  <a:pt x="776" y="1273"/>
                                  <a:pt x="776" y="1273"/>
                                </a:cubicBezTo>
                                <a:cubicBezTo>
                                  <a:pt x="777" y="1275"/>
                                  <a:pt x="780" y="1276"/>
                                  <a:pt x="782" y="1277"/>
                                </a:cubicBezTo>
                                <a:cubicBezTo>
                                  <a:pt x="755" y="1391"/>
                                  <a:pt x="755" y="1391"/>
                                  <a:pt x="755" y="1391"/>
                                </a:cubicBezTo>
                                <a:cubicBezTo>
                                  <a:pt x="754" y="1391"/>
                                  <a:pt x="753" y="1392"/>
                                  <a:pt x="752" y="1393"/>
                                </a:cubicBezTo>
                                <a:cubicBezTo>
                                  <a:pt x="674" y="1342"/>
                                  <a:pt x="674" y="1342"/>
                                  <a:pt x="674" y="1342"/>
                                </a:cubicBezTo>
                                <a:cubicBezTo>
                                  <a:pt x="675" y="1342"/>
                                  <a:pt x="675" y="1342"/>
                                  <a:pt x="675" y="1341"/>
                                </a:cubicBezTo>
                                <a:cubicBezTo>
                                  <a:pt x="675" y="1340"/>
                                  <a:pt x="675" y="1340"/>
                                  <a:pt x="674" y="1339"/>
                                </a:cubicBezTo>
                                <a:close/>
                                <a:moveTo>
                                  <a:pt x="671" y="1345"/>
                                </a:moveTo>
                                <a:cubicBezTo>
                                  <a:pt x="672" y="1345"/>
                                  <a:pt x="673" y="1345"/>
                                  <a:pt x="673" y="1344"/>
                                </a:cubicBezTo>
                                <a:cubicBezTo>
                                  <a:pt x="751" y="1394"/>
                                  <a:pt x="751" y="1394"/>
                                  <a:pt x="751" y="1394"/>
                                </a:cubicBezTo>
                                <a:cubicBezTo>
                                  <a:pt x="750" y="1395"/>
                                  <a:pt x="750" y="1395"/>
                                  <a:pt x="750" y="1396"/>
                                </a:cubicBezTo>
                                <a:cubicBezTo>
                                  <a:pt x="750" y="1397"/>
                                  <a:pt x="751" y="1398"/>
                                  <a:pt x="751" y="1399"/>
                                </a:cubicBezTo>
                                <a:cubicBezTo>
                                  <a:pt x="677" y="1492"/>
                                  <a:pt x="677" y="1492"/>
                                  <a:pt x="677" y="1492"/>
                                </a:cubicBezTo>
                                <a:cubicBezTo>
                                  <a:pt x="675" y="1491"/>
                                  <a:pt x="673" y="1490"/>
                                  <a:pt x="671" y="1490"/>
                                </a:cubicBezTo>
                                <a:lnTo>
                                  <a:pt x="671" y="1345"/>
                                </a:lnTo>
                                <a:close/>
                                <a:moveTo>
                                  <a:pt x="682" y="1503"/>
                                </a:moveTo>
                                <a:cubicBezTo>
                                  <a:pt x="682" y="1501"/>
                                  <a:pt x="682" y="1500"/>
                                  <a:pt x="682" y="1499"/>
                                </a:cubicBezTo>
                                <a:cubicBezTo>
                                  <a:pt x="758" y="1472"/>
                                  <a:pt x="758" y="1472"/>
                                  <a:pt x="758" y="1472"/>
                                </a:cubicBezTo>
                                <a:cubicBezTo>
                                  <a:pt x="758" y="1473"/>
                                  <a:pt x="759" y="1473"/>
                                  <a:pt x="759" y="1474"/>
                                </a:cubicBezTo>
                                <a:cubicBezTo>
                                  <a:pt x="625" y="1578"/>
                                  <a:pt x="625" y="1578"/>
                                  <a:pt x="625" y="1578"/>
                                </a:cubicBezTo>
                                <a:cubicBezTo>
                                  <a:pt x="664" y="1514"/>
                                  <a:pt x="664" y="1514"/>
                                  <a:pt x="664" y="1514"/>
                                </a:cubicBezTo>
                                <a:cubicBezTo>
                                  <a:pt x="666" y="1514"/>
                                  <a:pt x="668" y="1515"/>
                                  <a:pt x="670" y="1515"/>
                                </a:cubicBezTo>
                                <a:cubicBezTo>
                                  <a:pt x="677" y="1515"/>
                                  <a:pt x="682" y="1509"/>
                                  <a:pt x="682" y="1503"/>
                                </a:cubicBezTo>
                                <a:close/>
                                <a:moveTo>
                                  <a:pt x="549" y="1384"/>
                                </a:moveTo>
                                <a:cubicBezTo>
                                  <a:pt x="549" y="1383"/>
                                  <a:pt x="549" y="1382"/>
                                  <a:pt x="549" y="1381"/>
                                </a:cubicBezTo>
                                <a:cubicBezTo>
                                  <a:pt x="666" y="1343"/>
                                  <a:pt x="666" y="1343"/>
                                  <a:pt x="666" y="1343"/>
                                </a:cubicBezTo>
                                <a:cubicBezTo>
                                  <a:pt x="666" y="1344"/>
                                  <a:pt x="667" y="1345"/>
                                  <a:pt x="669" y="1345"/>
                                </a:cubicBezTo>
                                <a:cubicBezTo>
                                  <a:pt x="669" y="1490"/>
                                  <a:pt x="669" y="1490"/>
                                  <a:pt x="669" y="1490"/>
                                </a:cubicBezTo>
                                <a:cubicBezTo>
                                  <a:pt x="666" y="1491"/>
                                  <a:pt x="663" y="1492"/>
                                  <a:pt x="661" y="1494"/>
                                </a:cubicBezTo>
                                <a:cubicBezTo>
                                  <a:pt x="547" y="1391"/>
                                  <a:pt x="547" y="1391"/>
                                  <a:pt x="547" y="1391"/>
                                </a:cubicBezTo>
                                <a:cubicBezTo>
                                  <a:pt x="548" y="1389"/>
                                  <a:pt x="549" y="1386"/>
                                  <a:pt x="549" y="1384"/>
                                </a:cubicBezTo>
                                <a:close/>
                                <a:moveTo>
                                  <a:pt x="545" y="1393"/>
                                </a:moveTo>
                                <a:cubicBezTo>
                                  <a:pt x="660" y="1495"/>
                                  <a:pt x="660" y="1495"/>
                                  <a:pt x="660" y="1495"/>
                                </a:cubicBezTo>
                                <a:cubicBezTo>
                                  <a:pt x="659" y="1497"/>
                                  <a:pt x="658" y="1500"/>
                                  <a:pt x="658" y="1502"/>
                                </a:cubicBezTo>
                                <a:cubicBezTo>
                                  <a:pt x="586" y="1505"/>
                                  <a:pt x="586" y="1505"/>
                                  <a:pt x="586" y="1505"/>
                                </a:cubicBezTo>
                                <a:cubicBezTo>
                                  <a:pt x="585" y="1494"/>
                                  <a:pt x="575" y="1485"/>
                                  <a:pt x="564" y="1485"/>
                                </a:cubicBezTo>
                                <a:cubicBezTo>
                                  <a:pt x="563" y="1485"/>
                                  <a:pt x="561" y="1486"/>
                                  <a:pt x="560" y="1486"/>
                                </a:cubicBezTo>
                                <a:cubicBezTo>
                                  <a:pt x="540" y="1395"/>
                                  <a:pt x="540" y="1395"/>
                                  <a:pt x="540" y="1395"/>
                                </a:cubicBezTo>
                                <a:cubicBezTo>
                                  <a:pt x="542" y="1395"/>
                                  <a:pt x="544" y="1394"/>
                                  <a:pt x="545" y="1393"/>
                                </a:cubicBezTo>
                                <a:close/>
                                <a:moveTo>
                                  <a:pt x="537" y="1396"/>
                                </a:moveTo>
                                <a:cubicBezTo>
                                  <a:pt x="537" y="1396"/>
                                  <a:pt x="538" y="1396"/>
                                  <a:pt x="538" y="1396"/>
                                </a:cubicBezTo>
                                <a:cubicBezTo>
                                  <a:pt x="558" y="1486"/>
                                  <a:pt x="558" y="1486"/>
                                  <a:pt x="558" y="1486"/>
                                </a:cubicBezTo>
                                <a:cubicBezTo>
                                  <a:pt x="549" y="1489"/>
                                  <a:pt x="542" y="1497"/>
                                  <a:pt x="542" y="1507"/>
                                </a:cubicBezTo>
                                <a:cubicBezTo>
                                  <a:pt x="542" y="1508"/>
                                  <a:pt x="542" y="1509"/>
                                  <a:pt x="542" y="1509"/>
                                </a:cubicBezTo>
                                <a:cubicBezTo>
                                  <a:pt x="474" y="1518"/>
                                  <a:pt x="474" y="1518"/>
                                  <a:pt x="474" y="1518"/>
                                </a:cubicBezTo>
                                <a:cubicBezTo>
                                  <a:pt x="473" y="1517"/>
                                  <a:pt x="473" y="1517"/>
                                  <a:pt x="472" y="1516"/>
                                </a:cubicBezTo>
                                <a:cubicBezTo>
                                  <a:pt x="532" y="1395"/>
                                  <a:pt x="532" y="1395"/>
                                  <a:pt x="532" y="1395"/>
                                </a:cubicBezTo>
                                <a:cubicBezTo>
                                  <a:pt x="534" y="1396"/>
                                  <a:pt x="535" y="1396"/>
                                  <a:pt x="537" y="1396"/>
                                </a:cubicBezTo>
                                <a:close/>
                                <a:moveTo>
                                  <a:pt x="388" y="1333"/>
                                </a:moveTo>
                                <a:cubicBezTo>
                                  <a:pt x="525" y="1381"/>
                                  <a:pt x="525" y="1381"/>
                                  <a:pt x="525" y="1381"/>
                                </a:cubicBezTo>
                                <a:cubicBezTo>
                                  <a:pt x="524" y="1382"/>
                                  <a:pt x="524" y="1383"/>
                                  <a:pt x="524" y="1384"/>
                                </a:cubicBezTo>
                                <a:cubicBezTo>
                                  <a:pt x="524" y="1388"/>
                                  <a:pt x="527" y="1392"/>
                                  <a:pt x="530" y="1394"/>
                                </a:cubicBezTo>
                                <a:cubicBezTo>
                                  <a:pt x="470" y="1515"/>
                                  <a:pt x="470" y="1515"/>
                                  <a:pt x="470" y="1515"/>
                                </a:cubicBezTo>
                                <a:cubicBezTo>
                                  <a:pt x="470" y="1515"/>
                                  <a:pt x="470" y="1515"/>
                                  <a:pt x="470" y="1515"/>
                                </a:cubicBezTo>
                                <a:cubicBezTo>
                                  <a:pt x="469" y="1515"/>
                                  <a:pt x="469" y="1515"/>
                                  <a:pt x="468" y="1515"/>
                                </a:cubicBezTo>
                                <a:cubicBezTo>
                                  <a:pt x="383" y="1338"/>
                                  <a:pt x="383" y="1338"/>
                                  <a:pt x="383" y="1338"/>
                                </a:cubicBezTo>
                                <a:cubicBezTo>
                                  <a:pt x="385" y="1337"/>
                                  <a:pt x="387" y="1335"/>
                                  <a:pt x="388" y="1333"/>
                                </a:cubicBezTo>
                                <a:close/>
                                <a:moveTo>
                                  <a:pt x="377" y="1340"/>
                                </a:moveTo>
                                <a:cubicBezTo>
                                  <a:pt x="379" y="1340"/>
                                  <a:pt x="380" y="1339"/>
                                  <a:pt x="381" y="1339"/>
                                </a:cubicBezTo>
                                <a:cubicBezTo>
                                  <a:pt x="466" y="1516"/>
                                  <a:pt x="466" y="1516"/>
                                  <a:pt x="466" y="1516"/>
                                </a:cubicBezTo>
                                <a:cubicBezTo>
                                  <a:pt x="465" y="1517"/>
                                  <a:pt x="465" y="1518"/>
                                  <a:pt x="464" y="1519"/>
                                </a:cubicBezTo>
                                <a:cubicBezTo>
                                  <a:pt x="377" y="1525"/>
                                  <a:pt x="377" y="1525"/>
                                  <a:pt x="377" y="1525"/>
                                </a:cubicBezTo>
                                <a:cubicBezTo>
                                  <a:pt x="376" y="1520"/>
                                  <a:pt x="372" y="1516"/>
                                  <a:pt x="366" y="1515"/>
                                </a:cubicBezTo>
                                <a:lnTo>
                                  <a:pt x="377" y="1340"/>
                                </a:lnTo>
                                <a:close/>
                                <a:moveTo>
                                  <a:pt x="375" y="1340"/>
                                </a:moveTo>
                                <a:cubicBezTo>
                                  <a:pt x="364" y="1515"/>
                                  <a:pt x="364" y="1515"/>
                                  <a:pt x="364" y="1515"/>
                                </a:cubicBezTo>
                                <a:cubicBezTo>
                                  <a:pt x="362" y="1515"/>
                                  <a:pt x="360" y="1516"/>
                                  <a:pt x="358" y="1517"/>
                                </a:cubicBezTo>
                                <a:cubicBezTo>
                                  <a:pt x="253" y="1380"/>
                                  <a:pt x="253" y="1380"/>
                                  <a:pt x="253" y="1380"/>
                                </a:cubicBezTo>
                                <a:cubicBezTo>
                                  <a:pt x="255" y="1378"/>
                                  <a:pt x="257" y="1375"/>
                                  <a:pt x="257" y="1371"/>
                                </a:cubicBezTo>
                                <a:cubicBezTo>
                                  <a:pt x="257" y="1370"/>
                                  <a:pt x="256" y="1369"/>
                                  <a:pt x="256" y="1368"/>
                                </a:cubicBezTo>
                                <a:cubicBezTo>
                                  <a:pt x="366" y="1332"/>
                                  <a:pt x="366" y="1332"/>
                                  <a:pt x="366" y="1332"/>
                                </a:cubicBezTo>
                                <a:cubicBezTo>
                                  <a:pt x="367" y="1336"/>
                                  <a:pt x="371" y="1339"/>
                                  <a:pt x="375" y="1340"/>
                                </a:cubicBezTo>
                                <a:close/>
                                <a:moveTo>
                                  <a:pt x="226" y="1120"/>
                                </a:moveTo>
                                <a:cubicBezTo>
                                  <a:pt x="226" y="1120"/>
                                  <a:pt x="226" y="1120"/>
                                  <a:pt x="226" y="1120"/>
                                </a:cubicBezTo>
                                <a:cubicBezTo>
                                  <a:pt x="369" y="1318"/>
                                  <a:pt x="369" y="1318"/>
                                  <a:pt x="369" y="1318"/>
                                </a:cubicBezTo>
                                <a:cubicBezTo>
                                  <a:pt x="368" y="1319"/>
                                  <a:pt x="367" y="1320"/>
                                  <a:pt x="366" y="1321"/>
                                </a:cubicBezTo>
                                <a:cubicBezTo>
                                  <a:pt x="229" y="1259"/>
                                  <a:pt x="229" y="1259"/>
                                  <a:pt x="229" y="1259"/>
                                </a:cubicBezTo>
                                <a:cubicBezTo>
                                  <a:pt x="229" y="1258"/>
                                  <a:pt x="229" y="1258"/>
                                  <a:pt x="229" y="1258"/>
                                </a:cubicBezTo>
                                <a:cubicBezTo>
                                  <a:pt x="230" y="1256"/>
                                  <a:pt x="228" y="1253"/>
                                  <a:pt x="226" y="1253"/>
                                </a:cubicBezTo>
                                <a:lnTo>
                                  <a:pt x="226" y="1120"/>
                                </a:lnTo>
                                <a:close/>
                                <a:moveTo>
                                  <a:pt x="224" y="1262"/>
                                </a:moveTo>
                                <a:cubicBezTo>
                                  <a:pt x="241" y="1359"/>
                                  <a:pt x="241" y="1359"/>
                                  <a:pt x="241" y="1359"/>
                                </a:cubicBezTo>
                                <a:cubicBezTo>
                                  <a:pt x="238" y="1360"/>
                                  <a:pt x="236" y="1362"/>
                                  <a:pt x="234" y="1364"/>
                                </a:cubicBezTo>
                                <a:cubicBezTo>
                                  <a:pt x="70" y="1271"/>
                                  <a:pt x="70" y="1271"/>
                                  <a:pt x="70" y="1271"/>
                                </a:cubicBezTo>
                                <a:cubicBezTo>
                                  <a:pt x="70" y="1271"/>
                                  <a:pt x="71" y="1271"/>
                                  <a:pt x="71" y="1271"/>
                                </a:cubicBezTo>
                                <a:cubicBezTo>
                                  <a:pt x="220" y="1259"/>
                                  <a:pt x="220" y="1259"/>
                                  <a:pt x="220" y="1259"/>
                                </a:cubicBezTo>
                                <a:cubicBezTo>
                                  <a:pt x="220" y="1261"/>
                                  <a:pt x="222" y="1262"/>
                                  <a:pt x="224" y="1262"/>
                                </a:cubicBezTo>
                                <a:cubicBezTo>
                                  <a:pt x="224" y="1262"/>
                                  <a:pt x="224" y="1262"/>
                                  <a:pt x="224" y="1262"/>
                                </a:cubicBezTo>
                                <a:close/>
                                <a:moveTo>
                                  <a:pt x="223" y="1253"/>
                                </a:moveTo>
                                <a:cubicBezTo>
                                  <a:pt x="223" y="1253"/>
                                  <a:pt x="222" y="1253"/>
                                  <a:pt x="222" y="1254"/>
                                </a:cubicBezTo>
                                <a:cubicBezTo>
                                  <a:pt x="150" y="1186"/>
                                  <a:pt x="150" y="1186"/>
                                  <a:pt x="150" y="1186"/>
                                </a:cubicBezTo>
                                <a:cubicBezTo>
                                  <a:pt x="152" y="1184"/>
                                  <a:pt x="154" y="1180"/>
                                  <a:pt x="154" y="1177"/>
                                </a:cubicBezTo>
                                <a:cubicBezTo>
                                  <a:pt x="154" y="1175"/>
                                  <a:pt x="154" y="1173"/>
                                  <a:pt x="153" y="1172"/>
                                </a:cubicBezTo>
                                <a:cubicBezTo>
                                  <a:pt x="221" y="1119"/>
                                  <a:pt x="221" y="1119"/>
                                  <a:pt x="221" y="1119"/>
                                </a:cubicBezTo>
                                <a:cubicBezTo>
                                  <a:pt x="222" y="1120"/>
                                  <a:pt x="223" y="1120"/>
                                  <a:pt x="223" y="1120"/>
                                </a:cubicBezTo>
                                <a:lnTo>
                                  <a:pt x="223" y="1253"/>
                                </a:lnTo>
                                <a:close/>
                                <a:moveTo>
                                  <a:pt x="223" y="1111"/>
                                </a:moveTo>
                                <a:cubicBezTo>
                                  <a:pt x="221" y="1111"/>
                                  <a:pt x="220" y="1113"/>
                                  <a:pt x="220" y="1115"/>
                                </a:cubicBezTo>
                                <a:cubicBezTo>
                                  <a:pt x="220" y="1116"/>
                                  <a:pt x="220" y="1117"/>
                                  <a:pt x="220" y="1117"/>
                                </a:cubicBezTo>
                                <a:cubicBezTo>
                                  <a:pt x="152" y="1170"/>
                                  <a:pt x="152" y="1170"/>
                                  <a:pt x="152" y="1170"/>
                                </a:cubicBezTo>
                                <a:cubicBezTo>
                                  <a:pt x="151" y="1168"/>
                                  <a:pt x="149" y="1167"/>
                                  <a:pt x="147" y="1166"/>
                                </a:cubicBezTo>
                                <a:cubicBezTo>
                                  <a:pt x="216" y="992"/>
                                  <a:pt x="216" y="992"/>
                                  <a:pt x="216" y="992"/>
                                </a:cubicBezTo>
                                <a:cubicBezTo>
                                  <a:pt x="217" y="992"/>
                                  <a:pt x="218" y="992"/>
                                  <a:pt x="219" y="992"/>
                                </a:cubicBezTo>
                                <a:lnTo>
                                  <a:pt x="223" y="1111"/>
                                </a:lnTo>
                                <a:close/>
                                <a:moveTo>
                                  <a:pt x="224" y="969"/>
                                </a:moveTo>
                                <a:cubicBezTo>
                                  <a:pt x="223" y="968"/>
                                  <a:pt x="221" y="967"/>
                                  <a:pt x="219" y="967"/>
                                </a:cubicBezTo>
                                <a:cubicBezTo>
                                  <a:pt x="219" y="967"/>
                                  <a:pt x="219" y="967"/>
                                  <a:pt x="219" y="967"/>
                                </a:cubicBezTo>
                                <a:cubicBezTo>
                                  <a:pt x="209" y="827"/>
                                  <a:pt x="209" y="827"/>
                                  <a:pt x="209" y="827"/>
                                </a:cubicBezTo>
                                <a:cubicBezTo>
                                  <a:pt x="213" y="826"/>
                                  <a:pt x="216" y="823"/>
                                  <a:pt x="216" y="819"/>
                                </a:cubicBezTo>
                                <a:cubicBezTo>
                                  <a:pt x="216" y="818"/>
                                  <a:pt x="216" y="818"/>
                                  <a:pt x="216" y="817"/>
                                </a:cubicBezTo>
                                <a:cubicBezTo>
                                  <a:pt x="300" y="798"/>
                                  <a:pt x="300" y="798"/>
                                  <a:pt x="300" y="798"/>
                                </a:cubicBezTo>
                                <a:cubicBezTo>
                                  <a:pt x="302" y="803"/>
                                  <a:pt x="306" y="808"/>
                                  <a:pt x="310" y="810"/>
                                </a:cubicBezTo>
                                <a:lnTo>
                                  <a:pt x="224" y="969"/>
                                </a:lnTo>
                                <a:close/>
                                <a:moveTo>
                                  <a:pt x="300" y="792"/>
                                </a:moveTo>
                                <a:cubicBezTo>
                                  <a:pt x="300" y="793"/>
                                  <a:pt x="300" y="794"/>
                                  <a:pt x="300" y="796"/>
                                </a:cubicBezTo>
                                <a:cubicBezTo>
                                  <a:pt x="216" y="815"/>
                                  <a:pt x="216" y="815"/>
                                  <a:pt x="216" y="815"/>
                                </a:cubicBezTo>
                                <a:cubicBezTo>
                                  <a:pt x="215" y="813"/>
                                  <a:pt x="214" y="812"/>
                                  <a:pt x="212" y="811"/>
                                </a:cubicBezTo>
                                <a:cubicBezTo>
                                  <a:pt x="272" y="704"/>
                                  <a:pt x="272" y="704"/>
                                  <a:pt x="272" y="704"/>
                                </a:cubicBezTo>
                                <a:cubicBezTo>
                                  <a:pt x="274" y="705"/>
                                  <a:pt x="275" y="705"/>
                                  <a:pt x="277" y="705"/>
                                </a:cubicBezTo>
                                <a:cubicBezTo>
                                  <a:pt x="279" y="705"/>
                                  <a:pt x="280" y="705"/>
                                  <a:pt x="281" y="704"/>
                                </a:cubicBezTo>
                                <a:cubicBezTo>
                                  <a:pt x="312" y="772"/>
                                  <a:pt x="312" y="772"/>
                                  <a:pt x="312" y="772"/>
                                </a:cubicBezTo>
                                <a:cubicBezTo>
                                  <a:pt x="304" y="776"/>
                                  <a:pt x="300" y="783"/>
                                  <a:pt x="300" y="792"/>
                                </a:cubicBezTo>
                                <a:close/>
                                <a:moveTo>
                                  <a:pt x="337" y="776"/>
                                </a:moveTo>
                                <a:cubicBezTo>
                                  <a:pt x="333" y="772"/>
                                  <a:pt x="328" y="769"/>
                                  <a:pt x="322" y="769"/>
                                </a:cubicBezTo>
                                <a:cubicBezTo>
                                  <a:pt x="319" y="769"/>
                                  <a:pt x="316" y="770"/>
                                  <a:pt x="314" y="771"/>
                                </a:cubicBezTo>
                                <a:cubicBezTo>
                                  <a:pt x="283" y="703"/>
                                  <a:pt x="283" y="703"/>
                                  <a:pt x="283" y="703"/>
                                </a:cubicBezTo>
                                <a:cubicBezTo>
                                  <a:pt x="287" y="701"/>
                                  <a:pt x="289" y="697"/>
                                  <a:pt x="289" y="693"/>
                                </a:cubicBezTo>
                                <a:cubicBezTo>
                                  <a:pt x="289" y="692"/>
                                  <a:pt x="289" y="692"/>
                                  <a:pt x="289" y="691"/>
                                </a:cubicBezTo>
                                <a:cubicBezTo>
                                  <a:pt x="462" y="655"/>
                                  <a:pt x="462" y="655"/>
                                  <a:pt x="462" y="655"/>
                                </a:cubicBezTo>
                                <a:cubicBezTo>
                                  <a:pt x="462" y="657"/>
                                  <a:pt x="463" y="658"/>
                                  <a:pt x="464" y="659"/>
                                </a:cubicBezTo>
                                <a:lnTo>
                                  <a:pt x="337" y="776"/>
                                </a:lnTo>
                                <a:close/>
                                <a:moveTo>
                                  <a:pt x="633" y="707"/>
                                </a:moveTo>
                                <a:cubicBezTo>
                                  <a:pt x="343" y="785"/>
                                  <a:pt x="343" y="785"/>
                                  <a:pt x="343" y="785"/>
                                </a:cubicBezTo>
                                <a:cubicBezTo>
                                  <a:pt x="342" y="782"/>
                                  <a:pt x="340" y="780"/>
                                  <a:pt x="339" y="777"/>
                                </a:cubicBezTo>
                                <a:cubicBezTo>
                                  <a:pt x="465" y="661"/>
                                  <a:pt x="465" y="661"/>
                                  <a:pt x="465" y="661"/>
                                </a:cubicBezTo>
                                <a:cubicBezTo>
                                  <a:pt x="467" y="663"/>
                                  <a:pt x="470" y="664"/>
                                  <a:pt x="473" y="664"/>
                                </a:cubicBezTo>
                                <a:cubicBezTo>
                                  <a:pt x="479" y="664"/>
                                  <a:pt x="483" y="661"/>
                                  <a:pt x="485" y="656"/>
                                </a:cubicBezTo>
                                <a:cubicBezTo>
                                  <a:pt x="633" y="702"/>
                                  <a:pt x="633" y="702"/>
                                  <a:pt x="633" y="702"/>
                                </a:cubicBezTo>
                                <a:cubicBezTo>
                                  <a:pt x="633" y="703"/>
                                  <a:pt x="633" y="704"/>
                                  <a:pt x="633" y="705"/>
                                </a:cubicBezTo>
                                <a:cubicBezTo>
                                  <a:pt x="633" y="706"/>
                                  <a:pt x="633" y="706"/>
                                  <a:pt x="633" y="707"/>
                                </a:cubicBezTo>
                                <a:close/>
                                <a:moveTo>
                                  <a:pt x="634" y="700"/>
                                </a:moveTo>
                                <a:cubicBezTo>
                                  <a:pt x="486" y="654"/>
                                  <a:pt x="486" y="654"/>
                                  <a:pt x="486" y="654"/>
                                </a:cubicBezTo>
                                <a:cubicBezTo>
                                  <a:pt x="486" y="653"/>
                                  <a:pt x="486" y="652"/>
                                  <a:pt x="486" y="652"/>
                                </a:cubicBezTo>
                                <a:cubicBezTo>
                                  <a:pt x="486" y="649"/>
                                  <a:pt x="485" y="646"/>
                                  <a:pt x="484" y="644"/>
                                </a:cubicBezTo>
                                <a:cubicBezTo>
                                  <a:pt x="619" y="529"/>
                                  <a:pt x="619" y="529"/>
                                  <a:pt x="619" y="529"/>
                                </a:cubicBezTo>
                                <a:cubicBezTo>
                                  <a:pt x="620" y="530"/>
                                  <a:pt x="622" y="531"/>
                                  <a:pt x="623" y="531"/>
                                </a:cubicBezTo>
                                <a:cubicBezTo>
                                  <a:pt x="623" y="531"/>
                                  <a:pt x="624" y="531"/>
                                  <a:pt x="624" y="531"/>
                                </a:cubicBezTo>
                                <a:cubicBezTo>
                                  <a:pt x="643" y="693"/>
                                  <a:pt x="643" y="693"/>
                                  <a:pt x="643" y="693"/>
                                </a:cubicBezTo>
                                <a:cubicBezTo>
                                  <a:pt x="639" y="694"/>
                                  <a:pt x="635" y="697"/>
                                  <a:pt x="634" y="700"/>
                                </a:cubicBezTo>
                                <a:close/>
                                <a:moveTo>
                                  <a:pt x="645" y="693"/>
                                </a:moveTo>
                                <a:cubicBezTo>
                                  <a:pt x="645" y="693"/>
                                  <a:pt x="645" y="693"/>
                                  <a:pt x="645" y="693"/>
                                </a:cubicBezTo>
                                <a:cubicBezTo>
                                  <a:pt x="626" y="531"/>
                                  <a:pt x="626" y="531"/>
                                  <a:pt x="626" y="531"/>
                                </a:cubicBezTo>
                                <a:cubicBezTo>
                                  <a:pt x="626" y="531"/>
                                  <a:pt x="627" y="531"/>
                                  <a:pt x="627" y="530"/>
                                </a:cubicBezTo>
                                <a:cubicBezTo>
                                  <a:pt x="679" y="607"/>
                                  <a:pt x="679" y="607"/>
                                  <a:pt x="679" y="607"/>
                                </a:cubicBezTo>
                                <a:cubicBezTo>
                                  <a:pt x="673" y="611"/>
                                  <a:pt x="670" y="618"/>
                                  <a:pt x="670" y="625"/>
                                </a:cubicBezTo>
                                <a:cubicBezTo>
                                  <a:pt x="670" y="633"/>
                                  <a:pt x="674" y="639"/>
                                  <a:pt x="680" y="643"/>
                                </a:cubicBezTo>
                                <a:cubicBezTo>
                                  <a:pt x="668" y="664"/>
                                  <a:pt x="668" y="664"/>
                                  <a:pt x="668" y="664"/>
                                </a:cubicBezTo>
                                <a:cubicBezTo>
                                  <a:pt x="650" y="694"/>
                                  <a:pt x="650" y="694"/>
                                  <a:pt x="650" y="694"/>
                                </a:cubicBezTo>
                                <a:cubicBezTo>
                                  <a:pt x="649" y="693"/>
                                  <a:pt x="647" y="693"/>
                                  <a:pt x="645" y="693"/>
                                </a:cubicBezTo>
                                <a:close/>
                                <a:moveTo>
                                  <a:pt x="713" y="748"/>
                                </a:moveTo>
                                <a:cubicBezTo>
                                  <a:pt x="656" y="711"/>
                                  <a:pt x="656" y="711"/>
                                  <a:pt x="656" y="711"/>
                                </a:cubicBezTo>
                                <a:cubicBezTo>
                                  <a:pt x="657" y="709"/>
                                  <a:pt x="657" y="707"/>
                                  <a:pt x="657" y="705"/>
                                </a:cubicBezTo>
                                <a:cubicBezTo>
                                  <a:pt x="657" y="701"/>
                                  <a:pt x="655" y="697"/>
                                  <a:pt x="652" y="695"/>
                                </a:cubicBezTo>
                                <a:cubicBezTo>
                                  <a:pt x="682" y="644"/>
                                  <a:pt x="682" y="644"/>
                                  <a:pt x="682" y="644"/>
                                </a:cubicBezTo>
                                <a:cubicBezTo>
                                  <a:pt x="685" y="646"/>
                                  <a:pt x="688" y="647"/>
                                  <a:pt x="692" y="647"/>
                                </a:cubicBezTo>
                                <a:cubicBezTo>
                                  <a:pt x="693" y="647"/>
                                  <a:pt x="694" y="647"/>
                                  <a:pt x="695" y="647"/>
                                </a:cubicBezTo>
                                <a:lnTo>
                                  <a:pt x="713" y="748"/>
                                </a:lnTo>
                                <a:close/>
                                <a:moveTo>
                                  <a:pt x="696" y="603"/>
                                </a:moveTo>
                                <a:cubicBezTo>
                                  <a:pt x="695" y="603"/>
                                  <a:pt x="694" y="603"/>
                                  <a:pt x="692" y="603"/>
                                </a:cubicBezTo>
                                <a:cubicBezTo>
                                  <a:pt x="688" y="603"/>
                                  <a:pt x="684" y="604"/>
                                  <a:pt x="681" y="606"/>
                                </a:cubicBezTo>
                                <a:cubicBezTo>
                                  <a:pt x="629" y="529"/>
                                  <a:pt x="629" y="529"/>
                                  <a:pt x="629" y="529"/>
                                </a:cubicBezTo>
                                <a:cubicBezTo>
                                  <a:pt x="631" y="528"/>
                                  <a:pt x="632" y="526"/>
                                  <a:pt x="632" y="524"/>
                                </a:cubicBezTo>
                                <a:cubicBezTo>
                                  <a:pt x="632" y="523"/>
                                  <a:pt x="632" y="522"/>
                                  <a:pt x="631" y="521"/>
                                </a:cubicBezTo>
                                <a:cubicBezTo>
                                  <a:pt x="725" y="462"/>
                                  <a:pt x="725" y="462"/>
                                  <a:pt x="725" y="462"/>
                                </a:cubicBezTo>
                                <a:cubicBezTo>
                                  <a:pt x="727" y="464"/>
                                  <a:pt x="729" y="466"/>
                                  <a:pt x="731" y="467"/>
                                </a:cubicBezTo>
                                <a:lnTo>
                                  <a:pt x="696" y="603"/>
                                </a:lnTo>
                                <a:close/>
                                <a:moveTo>
                                  <a:pt x="735" y="443"/>
                                </a:moveTo>
                                <a:cubicBezTo>
                                  <a:pt x="732" y="443"/>
                                  <a:pt x="730" y="444"/>
                                  <a:pt x="728" y="445"/>
                                </a:cubicBezTo>
                                <a:cubicBezTo>
                                  <a:pt x="675" y="377"/>
                                  <a:pt x="675" y="377"/>
                                  <a:pt x="675" y="377"/>
                                </a:cubicBezTo>
                                <a:cubicBezTo>
                                  <a:pt x="675" y="377"/>
                                  <a:pt x="676" y="375"/>
                                  <a:pt x="676" y="374"/>
                                </a:cubicBezTo>
                                <a:cubicBezTo>
                                  <a:pt x="676" y="372"/>
                                  <a:pt x="675" y="369"/>
                                  <a:pt x="673" y="368"/>
                                </a:cubicBezTo>
                                <a:cubicBezTo>
                                  <a:pt x="743" y="221"/>
                                  <a:pt x="743" y="221"/>
                                  <a:pt x="743" y="221"/>
                                </a:cubicBezTo>
                                <a:cubicBezTo>
                                  <a:pt x="743" y="222"/>
                                  <a:pt x="744" y="222"/>
                                  <a:pt x="744" y="222"/>
                                </a:cubicBezTo>
                                <a:lnTo>
                                  <a:pt x="735" y="443"/>
                                </a:lnTo>
                                <a:close/>
                                <a:moveTo>
                                  <a:pt x="805" y="352"/>
                                </a:moveTo>
                                <a:cubicBezTo>
                                  <a:pt x="741" y="444"/>
                                  <a:pt x="741" y="444"/>
                                  <a:pt x="741" y="444"/>
                                </a:cubicBezTo>
                                <a:cubicBezTo>
                                  <a:pt x="740" y="444"/>
                                  <a:pt x="739" y="443"/>
                                  <a:pt x="737" y="443"/>
                                </a:cubicBezTo>
                                <a:cubicBezTo>
                                  <a:pt x="746" y="222"/>
                                  <a:pt x="746" y="222"/>
                                  <a:pt x="746" y="222"/>
                                </a:cubicBezTo>
                                <a:cubicBezTo>
                                  <a:pt x="746" y="222"/>
                                  <a:pt x="747" y="222"/>
                                  <a:pt x="747" y="221"/>
                                </a:cubicBezTo>
                                <a:cubicBezTo>
                                  <a:pt x="806" y="345"/>
                                  <a:pt x="806" y="345"/>
                                  <a:pt x="806" y="345"/>
                                </a:cubicBezTo>
                                <a:cubicBezTo>
                                  <a:pt x="805" y="346"/>
                                  <a:pt x="804" y="347"/>
                                  <a:pt x="804" y="348"/>
                                </a:cubicBezTo>
                                <a:cubicBezTo>
                                  <a:pt x="804" y="350"/>
                                  <a:pt x="804" y="351"/>
                                  <a:pt x="805" y="352"/>
                                </a:cubicBezTo>
                                <a:close/>
                                <a:moveTo>
                                  <a:pt x="808" y="344"/>
                                </a:moveTo>
                                <a:cubicBezTo>
                                  <a:pt x="808" y="344"/>
                                  <a:pt x="808" y="344"/>
                                  <a:pt x="808" y="344"/>
                                </a:cubicBezTo>
                                <a:cubicBezTo>
                                  <a:pt x="749" y="221"/>
                                  <a:pt x="749" y="221"/>
                                  <a:pt x="749" y="221"/>
                                </a:cubicBezTo>
                                <a:cubicBezTo>
                                  <a:pt x="751" y="219"/>
                                  <a:pt x="752" y="217"/>
                                  <a:pt x="752" y="215"/>
                                </a:cubicBezTo>
                                <a:cubicBezTo>
                                  <a:pt x="752" y="215"/>
                                  <a:pt x="752" y="215"/>
                                  <a:pt x="752" y="214"/>
                                </a:cubicBezTo>
                                <a:cubicBezTo>
                                  <a:pt x="817" y="202"/>
                                  <a:pt x="817" y="202"/>
                                  <a:pt x="817" y="202"/>
                                </a:cubicBezTo>
                                <a:cubicBezTo>
                                  <a:pt x="818" y="205"/>
                                  <a:pt x="820" y="207"/>
                                  <a:pt x="823" y="208"/>
                                </a:cubicBezTo>
                                <a:lnTo>
                                  <a:pt x="808" y="344"/>
                                </a:lnTo>
                                <a:close/>
                                <a:moveTo>
                                  <a:pt x="812" y="345"/>
                                </a:moveTo>
                                <a:cubicBezTo>
                                  <a:pt x="811" y="344"/>
                                  <a:pt x="811" y="344"/>
                                  <a:pt x="810" y="344"/>
                                </a:cubicBezTo>
                                <a:cubicBezTo>
                                  <a:pt x="826" y="208"/>
                                  <a:pt x="826" y="208"/>
                                  <a:pt x="826" y="208"/>
                                </a:cubicBezTo>
                                <a:cubicBezTo>
                                  <a:pt x="829" y="208"/>
                                  <a:pt x="832" y="206"/>
                                  <a:pt x="833" y="203"/>
                                </a:cubicBezTo>
                                <a:cubicBezTo>
                                  <a:pt x="933" y="233"/>
                                  <a:pt x="933" y="233"/>
                                  <a:pt x="933" y="233"/>
                                </a:cubicBezTo>
                                <a:cubicBezTo>
                                  <a:pt x="933" y="233"/>
                                  <a:pt x="933" y="234"/>
                                  <a:pt x="933" y="235"/>
                                </a:cubicBezTo>
                                <a:cubicBezTo>
                                  <a:pt x="933" y="238"/>
                                  <a:pt x="933" y="240"/>
                                  <a:pt x="935" y="242"/>
                                </a:cubicBezTo>
                                <a:lnTo>
                                  <a:pt x="812" y="345"/>
                                </a:lnTo>
                                <a:close/>
                                <a:moveTo>
                                  <a:pt x="945" y="223"/>
                                </a:moveTo>
                                <a:cubicBezTo>
                                  <a:pt x="940" y="223"/>
                                  <a:pt x="935" y="226"/>
                                  <a:pt x="933" y="231"/>
                                </a:cubicBezTo>
                                <a:cubicBezTo>
                                  <a:pt x="834" y="201"/>
                                  <a:pt x="834" y="201"/>
                                  <a:pt x="834" y="201"/>
                                </a:cubicBezTo>
                                <a:cubicBezTo>
                                  <a:pt x="834" y="201"/>
                                  <a:pt x="834" y="201"/>
                                  <a:pt x="834" y="200"/>
                                </a:cubicBezTo>
                                <a:cubicBezTo>
                                  <a:pt x="834" y="198"/>
                                  <a:pt x="834" y="197"/>
                                  <a:pt x="833" y="195"/>
                                </a:cubicBezTo>
                                <a:cubicBezTo>
                                  <a:pt x="948" y="105"/>
                                  <a:pt x="948" y="105"/>
                                  <a:pt x="948" y="105"/>
                                </a:cubicBezTo>
                                <a:cubicBezTo>
                                  <a:pt x="950" y="107"/>
                                  <a:pt x="952" y="108"/>
                                  <a:pt x="955" y="109"/>
                                </a:cubicBezTo>
                                <a:cubicBezTo>
                                  <a:pt x="945" y="223"/>
                                  <a:pt x="945" y="223"/>
                                  <a:pt x="945" y="223"/>
                                </a:cubicBezTo>
                                <a:cubicBezTo>
                                  <a:pt x="945" y="223"/>
                                  <a:pt x="945" y="223"/>
                                  <a:pt x="945" y="223"/>
                                </a:cubicBezTo>
                                <a:close/>
                                <a:moveTo>
                                  <a:pt x="947" y="223"/>
                                </a:moveTo>
                                <a:cubicBezTo>
                                  <a:pt x="957" y="109"/>
                                  <a:pt x="957" y="109"/>
                                  <a:pt x="957" y="109"/>
                                </a:cubicBezTo>
                                <a:cubicBezTo>
                                  <a:pt x="957" y="109"/>
                                  <a:pt x="957" y="109"/>
                                  <a:pt x="957" y="109"/>
                                </a:cubicBezTo>
                                <a:cubicBezTo>
                                  <a:pt x="964" y="109"/>
                                  <a:pt x="969" y="104"/>
                                  <a:pt x="970" y="97"/>
                                </a:cubicBezTo>
                                <a:cubicBezTo>
                                  <a:pt x="1055" y="93"/>
                                  <a:pt x="1055" y="93"/>
                                  <a:pt x="1055" y="93"/>
                                </a:cubicBezTo>
                                <a:cubicBezTo>
                                  <a:pt x="1055" y="94"/>
                                  <a:pt x="1056" y="95"/>
                                  <a:pt x="1057" y="96"/>
                                </a:cubicBezTo>
                                <a:cubicBezTo>
                                  <a:pt x="954" y="227"/>
                                  <a:pt x="954" y="227"/>
                                  <a:pt x="954" y="227"/>
                                </a:cubicBezTo>
                                <a:cubicBezTo>
                                  <a:pt x="952" y="225"/>
                                  <a:pt x="950" y="223"/>
                                  <a:pt x="947" y="223"/>
                                </a:cubicBezTo>
                                <a:close/>
                                <a:moveTo>
                                  <a:pt x="1134" y="193"/>
                                </a:moveTo>
                                <a:cubicBezTo>
                                  <a:pt x="1134" y="194"/>
                                  <a:pt x="1134" y="195"/>
                                  <a:pt x="1134" y="196"/>
                                </a:cubicBezTo>
                                <a:cubicBezTo>
                                  <a:pt x="957" y="234"/>
                                  <a:pt x="957" y="234"/>
                                  <a:pt x="957" y="234"/>
                                </a:cubicBezTo>
                                <a:cubicBezTo>
                                  <a:pt x="957" y="232"/>
                                  <a:pt x="956" y="230"/>
                                  <a:pt x="956" y="229"/>
                                </a:cubicBezTo>
                                <a:cubicBezTo>
                                  <a:pt x="1059" y="97"/>
                                  <a:pt x="1059" y="97"/>
                                  <a:pt x="1059" y="97"/>
                                </a:cubicBezTo>
                                <a:cubicBezTo>
                                  <a:pt x="1059" y="97"/>
                                  <a:pt x="1059" y="97"/>
                                  <a:pt x="1059" y="97"/>
                                </a:cubicBezTo>
                                <a:cubicBezTo>
                                  <a:pt x="1061" y="97"/>
                                  <a:pt x="1062" y="96"/>
                                  <a:pt x="1063" y="96"/>
                                </a:cubicBezTo>
                                <a:cubicBezTo>
                                  <a:pt x="1137" y="185"/>
                                  <a:pt x="1137" y="185"/>
                                  <a:pt x="1137" y="185"/>
                                </a:cubicBezTo>
                                <a:cubicBezTo>
                                  <a:pt x="1135" y="187"/>
                                  <a:pt x="1134" y="190"/>
                                  <a:pt x="1134" y="193"/>
                                </a:cubicBezTo>
                                <a:close/>
                                <a:moveTo>
                                  <a:pt x="1138" y="183"/>
                                </a:moveTo>
                                <a:cubicBezTo>
                                  <a:pt x="1064" y="94"/>
                                  <a:pt x="1064" y="94"/>
                                  <a:pt x="1064" y="94"/>
                                </a:cubicBezTo>
                                <a:cubicBezTo>
                                  <a:pt x="1064" y="93"/>
                                  <a:pt x="1065" y="93"/>
                                  <a:pt x="1065" y="92"/>
                                </a:cubicBezTo>
                                <a:cubicBezTo>
                                  <a:pt x="1065" y="90"/>
                                  <a:pt x="1064" y="89"/>
                                  <a:pt x="1062" y="88"/>
                                </a:cubicBezTo>
                                <a:cubicBezTo>
                                  <a:pt x="1086" y="24"/>
                                  <a:pt x="1086" y="24"/>
                                  <a:pt x="1086" y="24"/>
                                </a:cubicBezTo>
                                <a:cubicBezTo>
                                  <a:pt x="1087" y="24"/>
                                  <a:pt x="1088" y="24"/>
                                  <a:pt x="1089" y="24"/>
                                </a:cubicBezTo>
                                <a:cubicBezTo>
                                  <a:pt x="1090" y="24"/>
                                  <a:pt x="1091" y="24"/>
                                  <a:pt x="1092" y="24"/>
                                </a:cubicBezTo>
                                <a:cubicBezTo>
                                  <a:pt x="1142" y="181"/>
                                  <a:pt x="1142" y="181"/>
                                  <a:pt x="1142" y="181"/>
                                </a:cubicBezTo>
                                <a:cubicBezTo>
                                  <a:pt x="1140" y="182"/>
                                  <a:pt x="1139" y="183"/>
                                  <a:pt x="1138" y="183"/>
                                </a:cubicBezTo>
                                <a:close/>
                                <a:moveTo>
                                  <a:pt x="1146" y="180"/>
                                </a:moveTo>
                                <a:cubicBezTo>
                                  <a:pt x="1145" y="180"/>
                                  <a:pt x="1145" y="181"/>
                                  <a:pt x="1144" y="181"/>
                                </a:cubicBezTo>
                                <a:cubicBezTo>
                                  <a:pt x="1094" y="23"/>
                                  <a:pt x="1094" y="23"/>
                                  <a:pt x="1094" y="23"/>
                                </a:cubicBezTo>
                                <a:cubicBezTo>
                                  <a:pt x="1095" y="23"/>
                                  <a:pt x="1097" y="22"/>
                                  <a:pt x="1098" y="20"/>
                                </a:cubicBezTo>
                                <a:cubicBezTo>
                                  <a:pt x="1170" y="75"/>
                                  <a:pt x="1170" y="75"/>
                                  <a:pt x="1170" y="75"/>
                                </a:cubicBezTo>
                                <a:cubicBezTo>
                                  <a:pt x="1170" y="75"/>
                                  <a:pt x="1170" y="76"/>
                                  <a:pt x="1170" y="76"/>
                                </a:cubicBezTo>
                                <a:cubicBezTo>
                                  <a:pt x="1170" y="78"/>
                                  <a:pt x="1171" y="80"/>
                                  <a:pt x="1173" y="81"/>
                                </a:cubicBezTo>
                                <a:cubicBezTo>
                                  <a:pt x="1148" y="181"/>
                                  <a:pt x="1148" y="181"/>
                                  <a:pt x="1148" y="181"/>
                                </a:cubicBezTo>
                                <a:cubicBezTo>
                                  <a:pt x="1148" y="181"/>
                                  <a:pt x="1147" y="180"/>
                                  <a:pt x="1146" y="180"/>
                                </a:cubicBezTo>
                                <a:close/>
                                <a:moveTo>
                                  <a:pt x="1155" y="184"/>
                                </a:moveTo>
                                <a:cubicBezTo>
                                  <a:pt x="1153" y="183"/>
                                  <a:pt x="1152" y="182"/>
                                  <a:pt x="1150" y="181"/>
                                </a:cubicBezTo>
                                <a:cubicBezTo>
                                  <a:pt x="1175" y="82"/>
                                  <a:pt x="1175" y="82"/>
                                  <a:pt x="1175" y="82"/>
                                </a:cubicBezTo>
                                <a:cubicBezTo>
                                  <a:pt x="1176" y="82"/>
                                  <a:pt x="1176" y="81"/>
                                  <a:pt x="1177" y="81"/>
                                </a:cubicBezTo>
                                <a:cubicBezTo>
                                  <a:pt x="1213" y="124"/>
                                  <a:pt x="1213" y="124"/>
                                  <a:pt x="1213" y="124"/>
                                </a:cubicBezTo>
                                <a:cubicBezTo>
                                  <a:pt x="1213" y="125"/>
                                  <a:pt x="1212" y="126"/>
                                  <a:pt x="1212" y="127"/>
                                </a:cubicBezTo>
                                <a:cubicBezTo>
                                  <a:pt x="1212" y="128"/>
                                  <a:pt x="1212" y="129"/>
                                  <a:pt x="1213" y="130"/>
                                </a:cubicBezTo>
                                <a:lnTo>
                                  <a:pt x="1155" y="184"/>
                                </a:lnTo>
                                <a:close/>
                                <a:moveTo>
                                  <a:pt x="1323" y="243"/>
                                </a:moveTo>
                                <a:cubicBezTo>
                                  <a:pt x="1158" y="197"/>
                                  <a:pt x="1158" y="197"/>
                                  <a:pt x="1158" y="197"/>
                                </a:cubicBezTo>
                                <a:cubicBezTo>
                                  <a:pt x="1158" y="195"/>
                                  <a:pt x="1159" y="194"/>
                                  <a:pt x="1159" y="193"/>
                                </a:cubicBezTo>
                                <a:cubicBezTo>
                                  <a:pt x="1159" y="190"/>
                                  <a:pt x="1158" y="187"/>
                                  <a:pt x="1156" y="185"/>
                                </a:cubicBezTo>
                                <a:cubicBezTo>
                                  <a:pt x="1214" y="131"/>
                                  <a:pt x="1214" y="131"/>
                                  <a:pt x="1214" y="131"/>
                                </a:cubicBezTo>
                                <a:cubicBezTo>
                                  <a:pt x="1215" y="132"/>
                                  <a:pt x="1216" y="132"/>
                                  <a:pt x="1216" y="132"/>
                                </a:cubicBezTo>
                                <a:cubicBezTo>
                                  <a:pt x="1218" y="132"/>
                                  <a:pt x="1219" y="132"/>
                                  <a:pt x="1219" y="131"/>
                                </a:cubicBezTo>
                                <a:cubicBezTo>
                                  <a:pt x="1326" y="239"/>
                                  <a:pt x="1326" y="239"/>
                                  <a:pt x="1326" y="239"/>
                                </a:cubicBezTo>
                                <a:cubicBezTo>
                                  <a:pt x="1325" y="241"/>
                                  <a:pt x="1324" y="242"/>
                                  <a:pt x="1323" y="243"/>
                                </a:cubicBezTo>
                                <a:close/>
                                <a:moveTo>
                                  <a:pt x="1335" y="235"/>
                                </a:moveTo>
                                <a:cubicBezTo>
                                  <a:pt x="1332" y="235"/>
                                  <a:pt x="1329" y="236"/>
                                  <a:pt x="1327" y="238"/>
                                </a:cubicBezTo>
                                <a:cubicBezTo>
                                  <a:pt x="1221" y="130"/>
                                  <a:pt x="1221" y="130"/>
                                  <a:pt x="1221" y="130"/>
                                </a:cubicBezTo>
                                <a:cubicBezTo>
                                  <a:pt x="1221" y="129"/>
                                  <a:pt x="1221" y="129"/>
                                  <a:pt x="1222" y="128"/>
                                </a:cubicBezTo>
                                <a:cubicBezTo>
                                  <a:pt x="1324" y="128"/>
                                  <a:pt x="1324" y="128"/>
                                  <a:pt x="1324" y="128"/>
                                </a:cubicBezTo>
                                <a:cubicBezTo>
                                  <a:pt x="1324" y="139"/>
                                  <a:pt x="1332" y="148"/>
                                  <a:pt x="1343" y="149"/>
                                </a:cubicBezTo>
                                <a:lnTo>
                                  <a:pt x="1335" y="235"/>
                                </a:lnTo>
                                <a:close/>
                                <a:moveTo>
                                  <a:pt x="1337" y="235"/>
                                </a:moveTo>
                                <a:cubicBezTo>
                                  <a:pt x="1345" y="149"/>
                                  <a:pt x="1345" y="149"/>
                                  <a:pt x="1345" y="149"/>
                                </a:cubicBezTo>
                                <a:cubicBezTo>
                                  <a:pt x="1345" y="149"/>
                                  <a:pt x="1345" y="149"/>
                                  <a:pt x="1346" y="149"/>
                                </a:cubicBezTo>
                                <a:cubicBezTo>
                                  <a:pt x="1358" y="149"/>
                                  <a:pt x="1368" y="139"/>
                                  <a:pt x="1368" y="127"/>
                                </a:cubicBezTo>
                                <a:cubicBezTo>
                                  <a:pt x="1368" y="127"/>
                                  <a:pt x="1368" y="127"/>
                                  <a:pt x="1368" y="126"/>
                                </a:cubicBezTo>
                                <a:cubicBezTo>
                                  <a:pt x="1519" y="111"/>
                                  <a:pt x="1519" y="111"/>
                                  <a:pt x="1519" y="111"/>
                                </a:cubicBezTo>
                                <a:cubicBezTo>
                                  <a:pt x="1519" y="111"/>
                                  <a:pt x="1519" y="111"/>
                                  <a:pt x="1519" y="111"/>
                                </a:cubicBezTo>
                                <a:cubicBezTo>
                                  <a:pt x="1344" y="239"/>
                                  <a:pt x="1344" y="239"/>
                                  <a:pt x="1344" y="239"/>
                                </a:cubicBezTo>
                                <a:cubicBezTo>
                                  <a:pt x="1343" y="237"/>
                                  <a:pt x="1340" y="236"/>
                                  <a:pt x="1337" y="235"/>
                                </a:cubicBezTo>
                                <a:close/>
                                <a:moveTo>
                                  <a:pt x="1346" y="241"/>
                                </a:moveTo>
                                <a:cubicBezTo>
                                  <a:pt x="1521" y="113"/>
                                  <a:pt x="1521" y="113"/>
                                  <a:pt x="1521" y="113"/>
                                </a:cubicBezTo>
                                <a:cubicBezTo>
                                  <a:pt x="1521" y="113"/>
                                  <a:pt x="1522" y="114"/>
                                  <a:pt x="1523" y="114"/>
                                </a:cubicBezTo>
                                <a:cubicBezTo>
                                  <a:pt x="1524" y="114"/>
                                  <a:pt x="1524" y="114"/>
                                  <a:pt x="1525" y="114"/>
                                </a:cubicBezTo>
                                <a:cubicBezTo>
                                  <a:pt x="1590" y="264"/>
                                  <a:pt x="1590" y="264"/>
                                  <a:pt x="1590" y="264"/>
                                </a:cubicBezTo>
                                <a:cubicBezTo>
                                  <a:pt x="1589" y="264"/>
                                  <a:pt x="1588" y="265"/>
                                  <a:pt x="1588" y="266"/>
                                </a:cubicBezTo>
                                <a:cubicBezTo>
                                  <a:pt x="1347" y="247"/>
                                  <a:pt x="1347" y="247"/>
                                  <a:pt x="1347" y="247"/>
                                </a:cubicBezTo>
                                <a:cubicBezTo>
                                  <a:pt x="1347" y="245"/>
                                  <a:pt x="1347" y="243"/>
                                  <a:pt x="1346" y="241"/>
                                </a:cubicBezTo>
                                <a:close/>
                                <a:moveTo>
                                  <a:pt x="1511" y="317"/>
                                </a:moveTo>
                                <a:cubicBezTo>
                                  <a:pt x="1507" y="317"/>
                                  <a:pt x="1503" y="319"/>
                                  <a:pt x="1501" y="323"/>
                                </a:cubicBezTo>
                                <a:cubicBezTo>
                                  <a:pt x="1347" y="252"/>
                                  <a:pt x="1347" y="252"/>
                                  <a:pt x="1347" y="252"/>
                                </a:cubicBezTo>
                                <a:cubicBezTo>
                                  <a:pt x="1347" y="251"/>
                                  <a:pt x="1347" y="250"/>
                                  <a:pt x="1347" y="250"/>
                                </a:cubicBezTo>
                                <a:cubicBezTo>
                                  <a:pt x="1588" y="268"/>
                                  <a:pt x="1588" y="268"/>
                                  <a:pt x="1588" y="268"/>
                                </a:cubicBezTo>
                                <a:cubicBezTo>
                                  <a:pt x="1588" y="269"/>
                                  <a:pt x="1588" y="269"/>
                                  <a:pt x="1588" y="270"/>
                                </a:cubicBezTo>
                                <a:cubicBezTo>
                                  <a:pt x="1521" y="321"/>
                                  <a:pt x="1521" y="321"/>
                                  <a:pt x="1521" y="321"/>
                                </a:cubicBezTo>
                                <a:cubicBezTo>
                                  <a:pt x="1518" y="319"/>
                                  <a:pt x="1515" y="317"/>
                                  <a:pt x="1511" y="317"/>
                                </a:cubicBezTo>
                                <a:close/>
                                <a:moveTo>
                                  <a:pt x="1586" y="591"/>
                                </a:moveTo>
                                <a:cubicBezTo>
                                  <a:pt x="1516" y="341"/>
                                  <a:pt x="1516" y="341"/>
                                  <a:pt x="1516" y="341"/>
                                </a:cubicBezTo>
                                <a:cubicBezTo>
                                  <a:pt x="1516" y="341"/>
                                  <a:pt x="1517" y="341"/>
                                  <a:pt x="1517" y="340"/>
                                </a:cubicBezTo>
                                <a:cubicBezTo>
                                  <a:pt x="1585" y="452"/>
                                  <a:pt x="1585" y="452"/>
                                  <a:pt x="1585" y="452"/>
                                </a:cubicBezTo>
                                <a:cubicBezTo>
                                  <a:pt x="1585" y="452"/>
                                  <a:pt x="1584" y="453"/>
                                  <a:pt x="1584" y="455"/>
                                </a:cubicBezTo>
                                <a:cubicBezTo>
                                  <a:pt x="1584" y="457"/>
                                  <a:pt x="1585" y="459"/>
                                  <a:pt x="1588" y="460"/>
                                </a:cubicBezTo>
                                <a:cubicBezTo>
                                  <a:pt x="1588" y="590"/>
                                  <a:pt x="1588" y="590"/>
                                  <a:pt x="1588" y="590"/>
                                </a:cubicBezTo>
                                <a:cubicBezTo>
                                  <a:pt x="1587" y="590"/>
                                  <a:pt x="1587" y="590"/>
                                  <a:pt x="1586" y="591"/>
                                </a:cubicBezTo>
                                <a:close/>
                                <a:moveTo>
                                  <a:pt x="1584" y="778"/>
                                </a:moveTo>
                                <a:cubicBezTo>
                                  <a:pt x="1583" y="776"/>
                                  <a:pt x="1581" y="775"/>
                                  <a:pt x="1578" y="775"/>
                                </a:cubicBezTo>
                                <a:cubicBezTo>
                                  <a:pt x="1589" y="615"/>
                                  <a:pt x="1589" y="615"/>
                                  <a:pt x="1589" y="615"/>
                                </a:cubicBezTo>
                                <a:cubicBezTo>
                                  <a:pt x="1594" y="615"/>
                                  <a:pt x="1597" y="612"/>
                                  <a:pt x="1600" y="609"/>
                                </a:cubicBezTo>
                                <a:cubicBezTo>
                                  <a:pt x="1689" y="649"/>
                                  <a:pt x="1689" y="649"/>
                                  <a:pt x="1689" y="649"/>
                                </a:cubicBezTo>
                                <a:cubicBezTo>
                                  <a:pt x="1688" y="651"/>
                                  <a:pt x="1687" y="654"/>
                                  <a:pt x="1687" y="657"/>
                                </a:cubicBezTo>
                                <a:cubicBezTo>
                                  <a:pt x="1687" y="662"/>
                                  <a:pt x="1689" y="667"/>
                                  <a:pt x="1692" y="671"/>
                                </a:cubicBezTo>
                                <a:lnTo>
                                  <a:pt x="1584" y="778"/>
                                </a:lnTo>
                                <a:close/>
                                <a:moveTo>
                                  <a:pt x="1728" y="746"/>
                                </a:moveTo>
                                <a:cubicBezTo>
                                  <a:pt x="1728" y="747"/>
                                  <a:pt x="1728" y="747"/>
                                  <a:pt x="1728" y="747"/>
                                </a:cubicBezTo>
                                <a:cubicBezTo>
                                  <a:pt x="1588" y="783"/>
                                  <a:pt x="1588" y="783"/>
                                  <a:pt x="1588" y="783"/>
                                </a:cubicBezTo>
                                <a:cubicBezTo>
                                  <a:pt x="1588" y="782"/>
                                  <a:pt x="1587" y="780"/>
                                  <a:pt x="1586" y="779"/>
                                </a:cubicBezTo>
                                <a:cubicBezTo>
                                  <a:pt x="1694" y="672"/>
                                  <a:pt x="1694" y="672"/>
                                  <a:pt x="1694" y="672"/>
                                </a:cubicBezTo>
                                <a:cubicBezTo>
                                  <a:pt x="1698" y="676"/>
                                  <a:pt x="1703" y="679"/>
                                  <a:pt x="1710" y="679"/>
                                </a:cubicBezTo>
                                <a:cubicBezTo>
                                  <a:pt x="1711" y="679"/>
                                  <a:pt x="1712" y="679"/>
                                  <a:pt x="1714" y="679"/>
                                </a:cubicBezTo>
                                <a:cubicBezTo>
                                  <a:pt x="1730" y="743"/>
                                  <a:pt x="1730" y="743"/>
                                  <a:pt x="1730" y="743"/>
                                </a:cubicBezTo>
                                <a:cubicBezTo>
                                  <a:pt x="1729" y="743"/>
                                  <a:pt x="1728" y="745"/>
                                  <a:pt x="1728" y="746"/>
                                </a:cubicBezTo>
                                <a:close/>
                                <a:moveTo>
                                  <a:pt x="1800" y="738"/>
                                </a:moveTo>
                                <a:cubicBezTo>
                                  <a:pt x="1794" y="738"/>
                                  <a:pt x="1789" y="743"/>
                                  <a:pt x="1788" y="749"/>
                                </a:cubicBezTo>
                                <a:cubicBezTo>
                                  <a:pt x="1737" y="746"/>
                                  <a:pt x="1737" y="746"/>
                                  <a:pt x="1737" y="746"/>
                                </a:cubicBezTo>
                                <a:cubicBezTo>
                                  <a:pt x="1737" y="744"/>
                                  <a:pt x="1735" y="742"/>
                                  <a:pt x="1733" y="742"/>
                                </a:cubicBezTo>
                                <a:cubicBezTo>
                                  <a:pt x="1733" y="742"/>
                                  <a:pt x="1733" y="742"/>
                                  <a:pt x="1732" y="742"/>
                                </a:cubicBezTo>
                                <a:cubicBezTo>
                                  <a:pt x="1716" y="678"/>
                                  <a:pt x="1716" y="678"/>
                                  <a:pt x="1716" y="678"/>
                                </a:cubicBezTo>
                                <a:cubicBezTo>
                                  <a:pt x="1725" y="675"/>
                                  <a:pt x="1732" y="667"/>
                                  <a:pt x="1732" y="657"/>
                                </a:cubicBezTo>
                                <a:cubicBezTo>
                                  <a:pt x="1836" y="650"/>
                                  <a:pt x="1836" y="650"/>
                                  <a:pt x="1836" y="650"/>
                                </a:cubicBezTo>
                                <a:cubicBezTo>
                                  <a:pt x="1836" y="651"/>
                                  <a:pt x="1837" y="651"/>
                                  <a:pt x="1838" y="652"/>
                                </a:cubicBezTo>
                                <a:cubicBezTo>
                                  <a:pt x="1804" y="738"/>
                                  <a:pt x="1804" y="738"/>
                                  <a:pt x="1804" y="738"/>
                                </a:cubicBezTo>
                                <a:cubicBezTo>
                                  <a:pt x="1803" y="738"/>
                                  <a:pt x="1801" y="738"/>
                                  <a:pt x="1800" y="738"/>
                                </a:cubicBezTo>
                                <a:close/>
                                <a:moveTo>
                                  <a:pt x="1806" y="739"/>
                                </a:moveTo>
                                <a:cubicBezTo>
                                  <a:pt x="1840" y="653"/>
                                  <a:pt x="1840" y="653"/>
                                  <a:pt x="1840" y="653"/>
                                </a:cubicBezTo>
                                <a:cubicBezTo>
                                  <a:pt x="1840" y="653"/>
                                  <a:pt x="1840" y="653"/>
                                  <a:pt x="1840" y="653"/>
                                </a:cubicBezTo>
                                <a:cubicBezTo>
                                  <a:pt x="1842" y="653"/>
                                  <a:pt x="1843" y="652"/>
                                  <a:pt x="1844" y="651"/>
                                </a:cubicBezTo>
                                <a:cubicBezTo>
                                  <a:pt x="1946" y="694"/>
                                  <a:pt x="1946" y="694"/>
                                  <a:pt x="1946" y="694"/>
                                </a:cubicBezTo>
                                <a:cubicBezTo>
                                  <a:pt x="1945" y="695"/>
                                  <a:pt x="1945" y="697"/>
                                  <a:pt x="1945" y="698"/>
                                </a:cubicBezTo>
                                <a:cubicBezTo>
                                  <a:pt x="1945" y="699"/>
                                  <a:pt x="1945" y="700"/>
                                  <a:pt x="1945" y="701"/>
                                </a:cubicBezTo>
                                <a:cubicBezTo>
                                  <a:pt x="1812" y="745"/>
                                  <a:pt x="1812" y="745"/>
                                  <a:pt x="1812" y="745"/>
                                </a:cubicBezTo>
                                <a:cubicBezTo>
                                  <a:pt x="1810" y="743"/>
                                  <a:pt x="1808" y="741"/>
                                  <a:pt x="1806" y="739"/>
                                </a:cubicBezTo>
                                <a:close/>
                                <a:moveTo>
                                  <a:pt x="2013" y="886"/>
                                </a:moveTo>
                                <a:cubicBezTo>
                                  <a:pt x="1811" y="756"/>
                                  <a:pt x="1811" y="756"/>
                                  <a:pt x="1811" y="756"/>
                                </a:cubicBezTo>
                                <a:cubicBezTo>
                                  <a:pt x="1812" y="754"/>
                                  <a:pt x="1813" y="752"/>
                                  <a:pt x="1813" y="750"/>
                                </a:cubicBezTo>
                                <a:cubicBezTo>
                                  <a:pt x="1813" y="749"/>
                                  <a:pt x="1812" y="748"/>
                                  <a:pt x="1812" y="747"/>
                                </a:cubicBezTo>
                                <a:cubicBezTo>
                                  <a:pt x="1946" y="703"/>
                                  <a:pt x="1946" y="703"/>
                                  <a:pt x="1946" y="703"/>
                                </a:cubicBezTo>
                                <a:cubicBezTo>
                                  <a:pt x="1948" y="707"/>
                                  <a:pt x="1952" y="710"/>
                                  <a:pt x="1957" y="710"/>
                                </a:cubicBezTo>
                                <a:cubicBezTo>
                                  <a:pt x="1958" y="710"/>
                                  <a:pt x="1959" y="710"/>
                                  <a:pt x="1960" y="710"/>
                                </a:cubicBezTo>
                                <a:cubicBezTo>
                                  <a:pt x="2016" y="884"/>
                                  <a:pt x="2016" y="884"/>
                                  <a:pt x="2016" y="884"/>
                                </a:cubicBezTo>
                                <a:cubicBezTo>
                                  <a:pt x="2015" y="884"/>
                                  <a:pt x="2014" y="885"/>
                                  <a:pt x="2013" y="886"/>
                                </a:cubicBezTo>
                                <a:close/>
                                <a:moveTo>
                                  <a:pt x="2020" y="883"/>
                                </a:moveTo>
                                <a:cubicBezTo>
                                  <a:pt x="2020" y="883"/>
                                  <a:pt x="2019" y="883"/>
                                  <a:pt x="2018" y="883"/>
                                </a:cubicBezTo>
                                <a:cubicBezTo>
                                  <a:pt x="1962" y="709"/>
                                  <a:pt x="1962" y="709"/>
                                  <a:pt x="1962" y="709"/>
                                </a:cubicBezTo>
                                <a:cubicBezTo>
                                  <a:pt x="1964" y="709"/>
                                  <a:pt x="1965" y="708"/>
                                  <a:pt x="1966" y="707"/>
                                </a:cubicBezTo>
                                <a:cubicBezTo>
                                  <a:pt x="2046" y="773"/>
                                  <a:pt x="2046" y="773"/>
                                  <a:pt x="2046" y="773"/>
                                </a:cubicBezTo>
                                <a:cubicBezTo>
                                  <a:pt x="2046" y="773"/>
                                  <a:pt x="2045" y="774"/>
                                  <a:pt x="2045" y="775"/>
                                </a:cubicBezTo>
                                <a:cubicBezTo>
                                  <a:pt x="2045" y="777"/>
                                  <a:pt x="2046" y="779"/>
                                  <a:pt x="2048" y="779"/>
                                </a:cubicBezTo>
                                <a:cubicBezTo>
                                  <a:pt x="2021" y="883"/>
                                  <a:pt x="2021" y="883"/>
                                  <a:pt x="2021" y="883"/>
                                </a:cubicBezTo>
                                <a:cubicBezTo>
                                  <a:pt x="2021" y="883"/>
                                  <a:pt x="2021" y="883"/>
                                  <a:pt x="2020" y="883"/>
                                </a:cubicBezTo>
                                <a:close/>
                                <a:moveTo>
                                  <a:pt x="2023" y="899"/>
                                </a:moveTo>
                                <a:cubicBezTo>
                                  <a:pt x="2024" y="899"/>
                                  <a:pt x="2025" y="898"/>
                                  <a:pt x="2026" y="897"/>
                                </a:cubicBezTo>
                                <a:cubicBezTo>
                                  <a:pt x="2107" y="958"/>
                                  <a:pt x="2107" y="958"/>
                                  <a:pt x="2107" y="958"/>
                                </a:cubicBezTo>
                                <a:cubicBezTo>
                                  <a:pt x="2106" y="960"/>
                                  <a:pt x="2105" y="962"/>
                                  <a:pt x="2105" y="964"/>
                                </a:cubicBezTo>
                                <a:cubicBezTo>
                                  <a:pt x="2105" y="969"/>
                                  <a:pt x="2108" y="973"/>
                                  <a:pt x="2113" y="975"/>
                                </a:cubicBezTo>
                                <a:cubicBezTo>
                                  <a:pt x="2074" y="1084"/>
                                  <a:pt x="2074" y="1084"/>
                                  <a:pt x="2074" y="1084"/>
                                </a:cubicBezTo>
                                <a:cubicBezTo>
                                  <a:pt x="2072" y="1083"/>
                                  <a:pt x="2070" y="1083"/>
                                  <a:pt x="2068" y="1083"/>
                                </a:cubicBezTo>
                                <a:cubicBezTo>
                                  <a:pt x="2067" y="1083"/>
                                  <a:pt x="2065" y="1083"/>
                                  <a:pt x="2064" y="1083"/>
                                </a:cubicBezTo>
                                <a:lnTo>
                                  <a:pt x="2023" y="899"/>
                                </a:lnTo>
                                <a:close/>
                                <a:moveTo>
                                  <a:pt x="2060" y="1126"/>
                                </a:moveTo>
                                <a:cubicBezTo>
                                  <a:pt x="2062" y="1127"/>
                                  <a:pt x="2065" y="1127"/>
                                  <a:pt x="2068" y="1127"/>
                                </a:cubicBezTo>
                                <a:cubicBezTo>
                                  <a:pt x="2072" y="1127"/>
                                  <a:pt x="2076" y="1126"/>
                                  <a:pt x="2079" y="1124"/>
                                </a:cubicBezTo>
                                <a:cubicBezTo>
                                  <a:pt x="2102" y="1161"/>
                                  <a:pt x="2102" y="1161"/>
                                  <a:pt x="2102" y="1161"/>
                                </a:cubicBezTo>
                                <a:cubicBezTo>
                                  <a:pt x="2101" y="1162"/>
                                  <a:pt x="2101" y="1163"/>
                                  <a:pt x="2101" y="1164"/>
                                </a:cubicBezTo>
                                <a:cubicBezTo>
                                  <a:pt x="2101" y="1165"/>
                                  <a:pt x="2101" y="1166"/>
                                  <a:pt x="2101" y="1167"/>
                                </a:cubicBezTo>
                                <a:cubicBezTo>
                                  <a:pt x="2003" y="1254"/>
                                  <a:pt x="2003" y="1254"/>
                                  <a:pt x="2003" y="1254"/>
                                </a:cubicBezTo>
                                <a:cubicBezTo>
                                  <a:pt x="2002" y="1254"/>
                                  <a:pt x="2002" y="1253"/>
                                  <a:pt x="2001" y="1252"/>
                                </a:cubicBezTo>
                                <a:lnTo>
                                  <a:pt x="2060" y="1126"/>
                                </a:lnTo>
                                <a:close/>
                                <a:moveTo>
                                  <a:pt x="1986" y="1272"/>
                                </a:moveTo>
                                <a:cubicBezTo>
                                  <a:pt x="1988" y="1274"/>
                                  <a:pt x="1991" y="1276"/>
                                  <a:pt x="1995" y="1276"/>
                                </a:cubicBezTo>
                                <a:cubicBezTo>
                                  <a:pt x="1997" y="1276"/>
                                  <a:pt x="2000" y="1275"/>
                                  <a:pt x="2002" y="1273"/>
                                </a:cubicBezTo>
                                <a:cubicBezTo>
                                  <a:pt x="2083" y="1366"/>
                                  <a:pt x="2083" y="1366"/>
                                  <a:pt x="2083" y="1366"/>
                                </a:cubicBezTo>
                                <a:cubicBezTo>
                                  <a:pt x="2083" y="1367"/>
                                  <a:pt x="2082" y="1368"/>
                                  <a:pt x="2082" y="1369"/>
                                </a:cubicBezTo>
                                <a:cubicBezTo>
                                  <a:pt x="1938" y="1338"/>
                                  <a:pt x="1938" y="1338"/>
                                  <a:pt x="1938" y="1338"/>
                                </a:cubicBezTo>
                                <a:cubicBezTo>
                                  <a:pt x="1938" y="1337"/>
                                  <a:pt x="1938" y="1336"/>
                                  <a:pt x="1938" y="1334"/>
                                </a:cubicBezTo>
                                <a:cubicBezTo>
                                  <a:pt x="1938" y="1329"/>
                                  <a:pt x="1936" y="1324"/>
                                  <a:pt x="1933" y="1320"/>
                                </a:cubicBezTo>
                                <a:lnTo>
                                  <a:pt x="1986" y="1272"/>
                                </a:lnTo>
                                <a:close/>
                                <a:moveTo>
                                  <a:pt x="1900" y="1350"/>
                                </a:moveTo>
                                <a:cubicBezTo>
                                  <a:pt x="1827" y="1471"/>
                                  <a:pt x="1827" y="1471"/>
                                  <a:pt x="1827" y="1471"/>
                                </a:cubicBezTo>
                                <a:cubicBezTo>
                                  <a:pt x="1826" y="1471"/>
                                  <a:pt x="1826" y="1471"/>
                                  <a:pt x="1826" y="1471"/>
                                </a:cubicBezTo>
                                <a:cubicBezTo>
                                  <a:pt x="1824" y="1471"/>
                                  <a:pt x="1823" y="1471"/>
                                  <a:pt x="1822" y="1472"/>
                                </a:cubicBezTo>
                                <a:cubicBezTo>
                                  <a:pt x="1727" y="1414"/>
                                  <a:pt x="1727" y="1414"/>
                                  <a:pt x="1727" y="1414"/>
                                </a:cubicBezTo>
                                <a:cubicBezTo>
                                  <a:pt x="1728" y="1412"/>
                                  <a:pt x="1729" y="1410"/>
                                  <a:pt x="1729" y="1408"/>
                                </a:cubicBezTo>
                                <a:cubicBezTo>
                                  <a:pt x="1729" y="1407"/>
                                  <a:pt x="1728" y="1406"/>
                                  <a:pt x="1728" y="1405"/>
                                </a:cubicBezTo>
                                <a:cubicBezTo>
                                  <a:pt x="1896" y="1343"/>
                                  <a:pt x="1896" y="1343"/>
                                  <a:pt x="1896" y="1343"/>
                                </a:cubicBezTo>
                                <a:cubicBezTo>
                                  <a:pt x="1897" y="1346"/>
                                  <a:pt x="1898" y="1348"/>
                                  <a:pt x="1900" y="1350"/>
                                </a:cubicBezTo>
                                <a:close/>
                                <a:moveTo>
                                  <a:pt x="1637" y="1361"/>
                                </a:moveTo>
                                <a:cubicBezTo>
                                  <a:pt x="1894" y="1337"/>
                                  <a:pt x="1894" y="1337"/>
                                  <a:pt x="1894" y="1337"/>
                                </a:cubicBezTo>
                                <a:cubicBezTo>
                                  <a:pt x="1894" y="1338"/>
                                  <a:pt x="1895" y="1340"/>
                                  <a:pt x="1895" y="1341"/>
                                </a:cubicBezTo>
                                <a:cubicBezTo>
                                  <a:pt x="1727" y="1403"/>
                                  <a:pt x="1727" y="1403"/>
                                  <a:pt x="1727" y="1403"/>
                                </a:cubicBezTo>
                                <a:cubicBezTo>
                                  <a:pt x="1725" y="1399"/>
                                  <a:pt x="1721" y="1396"/>
                                  <a:pt x="1716" y="1396"/>
                                </a:cubicBezTo>
                                <a:cubicBezTo>
                                  <a:pt x="1712" y="1396"/>
                                  <a:pt x="1708" y="1398"/>
                                  <a:pt x="1706" y="1402"/>
                                </a:cubicBezTo>
                                <a:cubicBezTo>
                                  <a:pt x="1637" y="1364"/>
                                  <a:pt x="1637" y="1364"/>
                                  <a:pt x="1637" y="1364"/>
                                </a:cubicBezTo>
                                <a:cubicBezTo>
                                  <a:pt x="1637" y="1363"/>
                                  <a:pt x="1637" y="1362"/>
                                  <a:pt x="1637" y="1361"/>
                                </a:cubicBezTo>
                                <a:close/>
                                <a:moveTo>
                                  <a:pt x="1311" y="1007"/>
                                </a:moveTo>
                                <a:cubicBezTo>
                                  <a:pt x="1506" y="1266"/>
                                  <a:pt x="1506" y="1266"/>
                                  <a:pt x="1506" y="1266"/>
                                </a:cubicBezTo>
                                <a:cubicBezTo>
                                  <a:pt x="1505" y="1267"/>
                                  <a:pt x="1505" y="1267"/>
                                  <a:pt x="1505" y="1267"/>
                                </a:cubicBezTo>
                                <a:cubicBezTo>
                                  <a:pt x="1372" y="1166"/>
                                  <a:pt x="1372" y="1166"/>
                                  <a:pt x="1372" y="1166"/>
                                </a:cubicBezTo>
                                <a:cubicBezTo>
                                  <a:pt x="1372" y="1166"/>
                                  <a:pt x="1372" y="1165"/>
                                  <a:pt x="1372" y="1165"/>
                                </a:cubicBezTo>
                                <a:cubicBezTo>
                                  <a:pt x="1372" y="1162"/>
                                  <a:pt x="1370" y="1160"/>
                                  <a:pt x="1368" y="1160"/>
                                </a:cubicBezTo>
                                <a:cubicBezTo>
                                  <a:pt x="1367" y="1159"/>
                                  <a:pt x="1367" y="1160"/>
                                  <a:pt x="1367" y="1160"/>
                                </a:cubicBezTo>
                                <a:cubicBezTo>
                                  <a:pt x="1311" y="1007"/>
                                  <a:pt x="1311" y="1007"/>
                                  <a:pt x="1311" y="1007"/>
                                </a:cubicBezTo>
                                <a:cubicBezTo>
                                  <a:pt x="1311" y="1007"/>
                                  <a:pt x="1311" y="1007"/>
                                  <a:pt x="1311" y="1007"/>
                                </a:cubicBezTo>
                                <a:close/>
                                <a:moveTo>
                                  <a:pt x="1116" y="1014"/>
                                </a:moveTo>
                                <a:cubicBezTo>
                                  <a:pt x="1115" y="1014"/>
                                  <a:pt x="1115" y="1014"/>
                                  <a:pt x="1115" y="1014"/>
                                </a:cubicBezTo>
                                <a:cubicBezTo>
                                  <a:pt x="1112" y="1014"/>
                                  <a:pt x="1111" y="1015"/>
                                  <a:pt x="1110" y="1017"/>
                                </a:cubicBezTo>
                                <a:cubicBezTo>
                                  <a:pt x="973" y="994"/>
                                  <a:pt x="973" y="994"/>
                                  <a:pt x="973" y="994"/>
                                </a:cubicBezTo>
                                <a:cubicBezTo>
                                  <a:pt x="973" y="993"/>
                                  <a:pt x="973" y="993"/>
                                  <a:pt x="973" y="992"/>
                                </a:cubicBezTo>
                                <a:cubicBezTo>
                                  <a:pt x="973" y="992"/>
                                  <a:pt x="973" y="992"/>
                                  <a:pt x="973" y="991"/>
                                </a:cubicBezTo>
                                <a:cubicBezTo>
                                  <a:pt x="1149" y="942"/>
                                  <a:pt x="1149" y="942"/>
                                  <a:pt x="1149" y="942"/>
                                </a:cubicBezTo>
                                <a:cubicBezTo>
                                  <a:pt x="1151" y="947"/>
                                  <a:pt x="1153" y="950"/>
                                  <a:pt x="1157" y="953"/>
                                </a:cubicBezTo>
                                <a:lnTo>
                                  <a:pt x="1116" y="1014"/>
                                </a:lnTo>
                                <a:close/>
                                <a:moveTo>
                                  <a:pt x="1181" y="1085"/>
                                </a:moveTo>
                                <a:cubicBezTo>
                                  <a:pt x="1118" y="1021"/>
                                  <a:pt x="1118" y="1021"/>
                                  <a:pt x="1118" y="1021"/>
                                </a:cubicBezTo>
                                <a:cubicBezTo>
                                  <a:pt x="1119" y="1021"/>
                                  <a:pt x="1119" y="1020"/>
                                  <a:pt x="1119" y="1019"/>
                                </a:cubicBezTo>
                                <a:cubicBezTo>
                                  <a:pt x="1119" y="1018"/>
                                  <a:pt x="1119" y="1016"/>
                                  <a:pt x="1118" y="1015"/>
                                </a:cubicBezTo>
                                <a:cubicBezTo>
                                  <a:pt x="1159" y="954"/>
                                  <a:pt x="1159" y="954"/>
                                  <a:pt x="1159" y="954"/>
                                </a:cubicBezTo>
                                <a:cubicBezTo>
                                  <a:pt x="1162" y="956"/>
                                  <a:pt x="1166" y="958"/>
                                  <a:pt x="1170" y="958"/>
                                </a:cubicBezTo>
                                <a:cubicBezTo>
                                  <a:pt x="1170" y="958"/>
                                  <a:pt x="1171" y="958"/>
                                  <a:pt x="1171" y="958"/>
                                </a:cubicBezTo>
                                <a:cubicBezTo>
                                  <a:pt x="1182" y="1084"/>
                                  <a:pt x="1182" y="1084"/>
                                  <a:pt x="1182" y="1084"/>
                                </a:cubicBezTo>
                                <a:cubicBezTo>
                                  <a:pt x="1182" y="1084"/>
                                  <a:pt x="1181" y="1084"/>
                                  <a:pt x="1181" y="1085"/>
                                </a:cubicBezTo>
                                <a:close/>
                                <a:moveTo>
                                  <a:pt x="1184" y="1084"/>
                                </a:moveTo>
                                <a:cubicBezTo>
                                  <a:pt x="1173" y="957"/>
                                  <a:pt x="1173" y="957"/>
                                  <a:pt x="1173" y="957"/>
                                </a:cubicBezTo>
                                <a:cubicBezTo>
                                  <a:pt x="1180" y="956"/>
                                  <a:pt x="1187" y="952"/>
                                  <a:pt x="1190" y="946"/>
                                </a:cubicBezTo>
                                <a:cubicBezTo>
                                  <a:pt x="1293" y="993"/>
                                  <a:pt x="1293" y="993"/>
                                  <a:pt x="1293" y="993"/>
                                </a:cubicBezTo>
                                <a:cubicBezTo>
                                  <a:pt x="1293" y="994"/>
                                  <a:pt x="1292" y="995"/>
                                  <a:pt x="1292" y="997"/>
                                </a:cubicBezTo>
                                <a:cubicBezTo>
                                  <a:pt x="1292" y="999"/>
                                  <a:pt x="1293" y="1001"/>
                                  <a:pt x="1294" y="1003"/>
                                </a:cubicBezTo>
                                <a:cubicBezTo>
                                  <a:pt x="1187" y="1085"/>
                                  <a:pt x="1187" y="1085"/>
                                  <a:pt x="1187" y="1085"/>
                                </a:cubicBezTo>
                                <a:cubicBezTo>
                                  <a:pt x="1186" y="1084"/>
                                  <a:pt x="1185" y="1084"/>
                                  <a:pt x="1184" y="1084"/>
                                </a:cubicBezTo>
                                <a:close/>
                                <a:moveTo>
                                  <a:pt x="1256" y="1184"/>
                                </a:moveTo>
                                <a:cubicBezTo>
                                  <a:pt x="1254" y="1184"/>
                                  <a:pt x="1252" y="1185"/>
                                  <a:pt x="1250" y="1186"/>
                                </a:cubicBezTo>
                                <a:cubicBezTo>
                                  <a:pt x="1187" y="1092"/>
                                  <a:pt x="1187" y="1092"/>
                                  <a:pt x="1187" y="1092"/>
                                </a:cubicBezTo>
                                <a:cubicBezTo>
                                  <a:pt x="1188" y="1091"/>
                                  <a:pt x="1188" y="1090"/>
                                  <a:pt x="1188" y="1089"/>
                                </a:cubicBezTo>
                                <a:cubicBezTo>
                                  <a:pt x="1188" y="1088"/>
                                  <a:pt x="1188" y="1087"/>
                                  <a:pt x="1188" y="1087"/>
                                </a:cubicBezTo>
                                <a:cubicBezTo>
                                  <a:pt x="1296" y="1005"/>
                                  <a:pt x="1296" y="1005"/>
                                  <a:pt x="1296" y="1005"/>
                                </a:cubicBezTo>
                                <a:cubicBezTo>
                                  <a:pt x="1297" y="1006"/>
                                  <a:pt x="1299" y="1008"/>
                                  <a:pt x="1301" y="1008"/>
                                </a:cubicBezTo>
                                <a:cubicBezTo>
                                  <a:pt x="1258" y="1184"/>
                                  <a:pt x="1258" y="1184"/>
                                  <a:pt x="1258" y="1184"/>
                                </a:cubicBezTo>
                                <a:cubicBezTo>
                                  <a:pt x="1257" y="1184"/>
                                  <a:pt x="1257" y="1184"/>
                                  <a:pt x="1256" y="1184"/>
                                </a:cubicBezTo>
                                <a:close/>
                                <a:moveTo>
                                  <a:pt x="1260" y="1185"/>
                                </a:moveTo>
                                <a:cubicBezTo>
                                  <a:pt x="1303" y="1009"/>
                                  <a:pt x="1303" y="1009"/>
                                  <a:pt x="1303" y="1009"/>
                                </a:cubicBezTo>
                                <a:cubicBezTo>
                                  <a:pt x="1304" y="1009"/>
                                  <a:pt x="1304" y="1009"/>
                                  <a:pt x="1305" y="1009"/>
                                </a:cubicBezTo>
                                <a:cubicBezTo>
                                  <a:pt x="1306" y="1009"/>
                                  <a:pt x="1308" y="1009"/>
                                  <a:pt x="1309" y="1008"/>
                                </a:cubicBezTo>
                                <a:cubicBezTo>
                                  <a:pt x="1365" y="1160"/>
                                  <a:pt x="1365" y="1160"/>
                                  <a:pt x="1365" y="1160"/>
                                </a:cubicBezTo>
                                <a:cubicBezTo>
                                  <a:pt x="1363" y="1161"/>
                                  <a:pt x="1363" y="1162"/>
                                  <a:pt x="1362" y="1164"/>
                                </a:cubicBezTo>
                                <a:cubicBezTo>
                                  <a:pt x="1362" y="1164"/>
                                  <a:pt x="1363" y="1164"/>
                                  <a:pt x="1363" y="1165"/>
                                </a:cubicBezTo>
                                <a:cubicBezTo>
                                  <a:pt x="1268" y="1192"/>
                                  <a:pt x="1268" y="1192"/>
                                  <a:pt x="1268" y="1192"/>
                                </a:cubicBezTo>
                                <a:cubicBezTo>
                                  <a:pt x="1266" y="1189"/>
                                  <a:pt x="1263" y="1186"/>
                                  <a:pt x="1260" y="1185"/>
                                </a:cubicBezTo>
                                <a:close/>
                                <a:moveTo>
                                  <a:pt x="1403" y="1409"/>
                                </a:moveTo>
                                <a:cubicBezTo>
                                  <a:pt x="1264" y="1206"/>
                                  <a:pt x="1264" y="1206"/>
                                  <a:pt x="1264" y="1206"/>
                                </a:cubicBezTo>
                                <a:cubicBezTo>
                                  <a:pt x="1267" y="1204"/>
                                  <a:pt x="1268" y="1200"/>
                                  <a:pt x="1268" y="1197"/>
                                </a:cubicBezTo>
                                <a:cubicBezTo>
                                  <a:pt x="1268" y="1196"/>
                                  <a:pt x="1268" y="1195"/>
                                  <a:pt x="1268" y="1194"/>
                                </a:cubicBezTo>
                                <a:cubicBezTo>
                                  <a:pt x="1363" y="1167"/>
                                  <a:pt x="1363" y="1167"/>
                                  <a:pt x="1363" y="1167"/>
                                </a:cubicBezTo>
                                <a:cubicBezTo>
                                  <a:pt x="1364" y="1168"/>
                                  <a:pt x="1365" y="1169"/>
                                  <a:pt x="1367" y="1169"/>
                                </a:cubicBezTo>
                                <a:cubicBezTo>
                                  <a:pt x="1367" y="1169"/>
                                  <a:pt x="1367" y="1169"/>
                                  <a:pt x="1367" y="1169"/>
                                </a:cubicBezTo>
                                <a:cubicBezTo>
                                  <a:pt x="1403" y="1409"/>
                                  <a:pt x="1403" y="1409"/>
                                  <a:pt x="1403" y="1409"/>
                                </a:cubicBezTo>
                                <a:cubicBezTo>
                                  <a:pt x="1403" y="1409"/>
                                  <a:pt x="1403" y="1409"/>
                                  <a:pt x="1403" y="1409"/>
                                </a:cubicBezTo>
                                <a:close/>
                                <a:moveTo>
                                  <a:pt x="1407" y="1409"/>
                                </a:moveTo>
                                <a:cubicBezTo>
                                  <a:pt x="1407" y="1409"/>
                                  <a:pt x="1406" y="1409"/>
                                  <a:pt x="1406" y="1408"/>
                                </a:cubicBezTo>
                                <a:cubicBezTo>
                                  <a:pt x="1406" y="1408"/>
                                  <a:pt x="1406" y="1408"/>
                                  <a:pt x="1405" y="1408"/>
                                </a:cubicBezTo>
                                <a:cubicBezTo>
                                  <a:pt x="1369" y="1169"/>
                                  <a:pt x="1369" y="1169"/>
                                  <a:pt x="1369" y="1169"/>
                                </a:cubicBezTo>
                                <a:cubicBezTo>
                                  <a:pt x="1370" y="1169"/>
                                  <a:pt x="1370" y="1168"/>
                                  <a:pt x="1370" y="1168"/>
                                </a:cubicBezTo>
                                <a:cubicBezTo>
                                  <a:pt x="1503" y="1269"/>
                                  <a:pt x="1503" y="1269"/>
                                  <a:pt x="1503" y="1269"/>
                                </a:cubicBezTo>
                                <a:cubicBezTo>
                                  <a:pt x="1502" y="1271"/>
                                  <a:pt x="1501" y="1273"/>
                                  <a:pt x="1501" y="1276"/>
                                </a:cubicBezTo>
                                <a:cubicBezTo>
                                  <a:pt x="1501" y="1279"/>
                                  <a:pt x="1503" y="1282"/>
                                  <a:pt x="1505" y="1285"/>
                                </a:cubicBezTo>
                                <a:lnTo>
                                  <a:pt x="1407" y="1409"/>
                                </a:lnTo>
                                <a:close/>
                                <a:moveTo>
                                  <a:pt x="1527" y="1530"/>
                                </a:moveTo>
                                <a:cubicBezTo>
                                  <a:pt x="1409" y="1416"/>
                                  <a:pt x="1409" y="1416"/>
                                  <a:pt x="1409" y="1416"/>
                                </a:cubicBezTo>
                                <a:cubicBezTo>
                                  <a:pt x="1410" y="1415"/>
                                  <a:pt x="1410" y="1415"/>
                                  <a:pt x="1410" y="1414"/>
                                </a:cubicBezTo>
                                <a:cubicBezTo>
                                  <a:pt x="1410" y="1412"/>
                                  <a:pt x="1410" y="1411"/>
                                  <a:pt x="1409" y="1410"/>
                                </a:cubicBezTo>
                                <a:cubicBezTo>
                                  <a:pt x="1507" y="1286"/>
                                  <a:pt x="1507" y="1286"/>
                                  <a:pt x="1507" y="1286"/>
                                </a:cubicBezTo>
                                <a:cubicBezTo>
                                  <a:pt x="1509" y="1287"/>
                                  <a:pt x="1511" y="1288"/>
                                  <a:pt x="1514" y="1288"/>
                                </a:cubicBezTo>
                                <a:cubicBezTo>
                                  <a:pt x="1533" y="1528"/>
                                  <a:pt x="1533" y="1528"/>
                                  <a:pt x="1533" y="1528"/>
                                </a:cubicBezTo>
                                <a:cubicBezTo>
                                  <a:pt x="1531" y="1528"/>
                                  <a:pt x="1529" y="1529"/>
                                  <a:pt x="1527" y="1530"/>
                                </a:cubicBezTo>
                                <a:close/>
                                <a:moveTo>
                                  <a:pt x="1535" y="1527"/>
                                </a:moveTo>
                                <a:cubicBezTo>
                                  <a:pt x="1516" y="1288"/>
                                  <a:pt x="1516" y="1288"/>
                                  <a:pt x="1516" y="1288"/>
                                </a:cubicBezTo>
                                <a:cubicBezTo>
                                  <a:pt x="1518" y="1287"/>
                                  <a:pt x="1521" y="1286"/>
                                  <a:pt x="1523" y="1284"/>
                                </a:cubicBezTo>
                                <a:cubicBezTo>
                                  <a:pt x="1613" y="1358"/>
                                  <a:pt x="1613" y="1358"/>
                                  <a:pt x="1613" y="1358"/>
                                </a:cubicBezTo>
                                <a:cubicBezTo>
                                  <a:pt x="1613" y="1359"/>
                                  <a:pt x="1613" y="1360"/>
                                  <a:pt x="1613" y="1361"/>
                                </a:cubicBezTo>
                                <a:cubicBezTo>
                                  <a:pt x="1613" y="1366"/>
                                  <a:pt x="1616" y="1370"/>
                                  <a:pt x="1620" y="1372"/>
                                </a:cubicBezTo>
                                <a:cubicBezTo>
                                  <a:pt x="1540" y="1528"/>
                                  <a:pt x="1540" y="1528"/>
                                  <a:pt x="1540" y="1528"/>
                                </a:cubicBezTo>
                                <a:cubicBezTo>
                                  <a:pt x="1539" y="1528"/>
                                  <a:pt x="1537" y="1527"/>
                                  <a:pt x="1535" y="1527"/>
                                </a:cubicBezTo>
                                <a:close/>
                                <a:moveTo>
                                  <a:pt x="1542" y="1529"/>
                                </a:moveTo>
                                <a:cubicBezTo>
                                  <a:pt x="1622" y="1373"/>
                                  <a:pt x="1622" y="1373"/>
                                  <a:pt x="1622" y="1373"/>
                                </a:cubicBezTo>
                                <a:cubicBezTo>
                                  <a:pt x="1623" y="1373"/>
                                  <a:pt x="1624" y="1373"/>
                                  <a:pt x="1625" y="1373"/>
                                </a:cubicBezTo>
                                <a:cubicBezTo>
                                  <a:pt x="1630" y="1373"/>
                                  <a:pt x="1634" y="1370"/>
                                  <a:pt x="1636" y="1366"/>
                                </a:cubicBezTo>
                                <a:cubicBezTo>
                                  <a:pt x="1705" y="1403"/>
                                  <a:pt x="1705" y="1403"/>
                                  <a:pt x="1705" y="1403"/>
                                </a:cubicBezTo>
                                <a:cubicBezTo>
                                  <a:pt x="1704" y="1405"/>
                                  <a:pt x="1704" y="1407"/>
                                  <a:pt x="1704" y="1408"/>
                                </a:cubicBezTo>
                                <a:cubicBezTo>
                                  <a:pt x="1704" y="1411"/>
                                  <a:pt x="1704" y="1413"/>
                                  <a:pt x="1706" y="1415"/>
                                </a:cubicBezTo>
                                <a:cubicBezTo>
                                  <a:pt x="1545" y="1532"/>
                                  <a:pt x="1545" y="1532"/>
                                  <a:pt x="1545" y="1532"/>
                                </a:cubicBezTo>
                                <a:cubicBezTo>
                                  <a:pt x="1544" y="1531"/>
                                  <a:pt x="1543" y="1530"/>
                                  <a:pt x="1542" y="1529"/>
                                </a:cubicBezTo>
                                <a:close/>
                                <a:moveTo>
                                  <a:pt x="1682" y="1560"/>
                                </a:moveTo>
                                <a:cubicBezTo>
                                  <a:pt x="1672" y="1560"/>
                                  <a:pt x="1664" y="1567"/>
                                  <a:pt x="1661" y="1575"/>
                                </a:cubicBezTo>
                                <a:cubicBezTo>
                                  <a:pt x="1547" y="1542"/>
                                  <a:pt x="1547" y="1542"/>
                                  <a:pt x="1547" y="1542"/>
                                </a:cubicBezTo>
                                <a:cubicBezTo>
                                  <a:pt x="1548" y="1541"/>
                                  <a:pt x="1548" y="1541"/>
                                  <a:pt x="1548" y="1540"/>
                                </a:cubicBezTo>
                                <a:cubicBezTo>
                                  <a:pt x="1548" y="1537"/>
                                  <a:pt x="1547" y="1535"/>
                                  <a:pt x="1546" y="1533"/>
                                </a:cubicBezTo>
                                <a:cubicBezTo>
                                  <a:pt x="1707" y="1417"/>
                                  <a:pt x="1707" y="1417"/>
                                  <a:pt x="1707" y="1417"/>
                                </a:cubicBezTo>
                                <a:cubicBezTo>
                                  <a:pt x="1708" y="1418"/>
                                  <a:pt x="1710" y="1420"/>
                                  <a:pt x="1713" y="1420"/>
                                </a:cubicBezTo>
                                <a:cubicBezTo>
                                  <a:pt x="1685" y="1561"/>
                                  <a:pt x="1685" y="1561"/>
                                  <a:pt x="1685" y="1561"/>
                                </a:cubicBezTo>
                                <a:cubicBezTo>
                                  <a:pt x="1684" y="1560"/>
                                  <a:pt x="1683" y="1560"/>
                                  <a:pt x="1682" y="1560"/>
                                </a:cubicBezTo>
                                <a:close/>
                                <a:moveTo>
                                  <a:pt x="1788" y="1576"/>
                                </a:moveTo>
                                <a:cubicBezTo>
                                  <a:pt x="1704" y="1580"/>
                                  <a:pt x="1704" y="1580"/>
                                  <a:pt x="1704" y="1580"/>
                                </a:cubicBezTo>
                                <a:cubicBezTo>
                                  <a:pt x="1703" y="1571"/>
                                  <a:pt x="1696" y="1563"/>
                                  <a:pt x="1687" y="1561"/>
                                </a:cubicBezTo>
                                <a:cubicBezTo>
                                  <a:pt x="1715" y="1421"/>
                                  <a:pt x="1715" y="1421"/>
                                  <a:pt x="1715" y="1421"/>
                                </a:cubicBezTo>
                                <a:cubicBezTo>
                                  <a:pt x="1715" y="1421"/>
                                  <a:pt x="1716" y="1421"/>
                                  <a:pt x="1716" y="1421"/>
                                </a:cubicBezTo>
                                <a:cubicBezTo>
                                  <a:pt x="1718" y="1421"/>
                                  <a:pt x="1719" y="1420"/>
                                  <a:pt x="1721" y="1420"/>
                                </a:cubicBezTo>
                                <a:cubicBezTo>
                                  <a:pt x="1794" y="1566"/>
                                  <a:pt x="1794" y="1566"/>
                                  <a:pt x="1794" y="1566"/>
                                </a:cubicBezTo>
                                <a:cubicBezTo>
                                  <a:pt x="1790" y="1569"/>
                                  <a:pt x="1788" y="1572"/>
                                  <a:pt x="1788" y="1576"/>
                                </a:cubicBezTo>
                                <a:close/>
                                <a:moveTo>
                                  <a:pt x="1800" y="1565"/>
                                </a:moveTo>
                                <a:cubicBezTo>
                                  <a:pt x="1799" y="1565"/>
                                  <a:pt x="1797" y="1565"/>
                                  <a:pt x="1796" y="1565"/>
                                </a:cubicBezTo>
                                <a:cubicBezTo>
                                  <a:pt x="1723" y="1419"/>
                                  <a:pt x="1723" y="1419"/>
                                  <a:pt x="1723" y="1419"/>
                                </a:cubicBezTo>
                                <a:cubicBezTo>
                                  <a:pt x="1724" y="1418"/>
                                  <a:pt x="1725" y="1417"/>
                                  <a:pt x="1726" y="1416"/>
                                </a:cubicBezTo>
                                <a:cubicBezTo>
                                  <a:pt x="1821" y="1474"/>
                                  <a:pt x="1821" y="1474"/>
                                  <a:pt x="1821" y="1474"/>
                                </a:cubicBezTo>
                                <a:cubicBezTo>
                                  <a:pt x="1821" y="1475"/>
                                  <a:pt x="1820" y="1475"/>
                                  <a:pt x="1820" y="1475"/>
                                </a:cubicBezTo>
                                <a:cubicBezTo>
                                  <a:pt x="1820" y="1477"/>
                                  <a:pt x="1821" y="1479"/>
                                  <a:pt x="1823" y="1480"/>
                                </a:cubicBezTo>
                                <a:cubicBezTo>
                                  <a:pt x="1802" y="1565"/>
                                  <a:pt x="1802" y="1565"/>
                                  <a:pt x="1802" y="1565"/>
                                </a:cubicBezTo>
                                <a:cubicBezTo>
                                  <a:pt x="1802" y="1565"/>
                                  <a:pt x="1801" y="1565"/>
                                  <a:pt x="1800" y="1565"/>
                                </a:cubicBezTo>
                                <a:close/>
                                <a:moveTo>
                                  <a:pt x="1812" y="1573"/>
                                </a:moveTo>
                                <a:cubicBezTo>
                                  <a:pt x="1810" y="1569"/>
                                  <a:pt x="1808" y="1566"/>
                                  <a:pt x="1804" y="1565"/>
                                </a:cubicBezTo>
                                <a:cubicBezTo>
                                  <a:pt x="1825" y="1481"/>
                                  <a:pt x="1825" y="1481"/>
                                  <a:pt x="1825" y="1481"/>
                                </a:cubicBezTo>
                                <a:cubicBezTo>
                                  <a:pt x="1827" y="1481"/>
                                  <a:pt x="1829" y="1480"/>
                                  <a:pt x="1830" y="1478"/>
                                </a:cubicBezTo>
                                <a:cubicBezTo>
                                  <a:pt x="2000" y="1515"/>
                                  <a:pt x="2000" y="1515"/>
                                  <a:pt x="2000" y="1515"/>
                                </a:cubicBezTo>
                                <a:cubicBezTo>
                                  <a:pt x="2000" y="1516"/>
                                  <a:pt x="2000" y="1516"/>
                                  <a:pt x="2000" y="1517"/>
                                </a:cubicBezTo>
                                <a:cubicBezTo>
                                  <a:pt x="2000" y="1518"/>
                                  <a:pt x="2000" y="1518"/>
                                  <a:pt x="2000" y="1519"/>
                                </a:cubicBezTo>
                                <a:lnTo>
                                  <a:pt x="1812" y="1573"/>
                                </a:lnTo>
                                <a:close/>
                                <a:moveTo>
                                  <a:pt x="2001" y="1513"/>
                                </a:moveTo>
                                <a:cubicBezTo>
                                  <a:pt x="1830" y="1476"/>
                                  <a:pt x="1830" y="1476"/>
                                  <a:pt x="1830" y="1476"/>
                                </a:cubicBezTo>
                                <a:cubicBezTo>
                                  <a:pt x="1830" y="1474"/>
                                  <a:pt x="1830" y="1473"/>
                                  <a:pt x="1829" y="1472"/>
                                </a:cubicBezTo>
                                <a:cubicBezTo>
                                  <a:pt x="1902" y="1351"/>
                                  <a:pt x="1902" y="1351"/>
                                  <a:pt x="1902" y="1351"/>
                                </a:cubicBezTo>
                                <a:cubicBezTo>
                                  <a:pt x="1906" y="1355"/>
                                  <a:pt x="1911" y="1357"/>
                                  <a:pt x="1916" y="1357"/>
                                </a:cubicBezTo>
                                <a:cubicBezTo>
                                  <a:pt x="1919" y="1357"/>
                                  <a:pt x="1923" y="1356"/>
                                  <a:pt x="1925" y="1354"/>
                                </a:cubicBezTo>
                                <a:cubicBezTo>
                                  <a:pt x="2006" y="1506"/>
                                  <a:pt x="2006" y="1506"/>
                                  <a:pt x="2006" y="1506"/>
                                </a:cubicBezTo>
                                <a:cubicBezTo>
                                  <a:pt x="2003" y="1508"/>
                                  <a:pt x="2002" y="1510"/>
                                  <a:pt x="2001" y="1513"/>
                                </a:cubicBezTo>
                                <a:close/>
                                <a:moveTo>
                                  <a:pt x="2013" y="1504"/>
                                </a:moveTo>
                                <a:cubicBezTo>
                                  <a:pt x="2011" y="1504"/>
                                  <a:pt x="2009" y="1505"/>
                                  <a:pt x="2008" y="1505"/>
                                </a:cubicBezTo>
                                <a:cubicBezTo>
                                  <a:pt x="1927" y="1353"/>
                                  <a:pt x="1927" y="1353"/>
                                  <a:pt x="1927" y="1353"/>
                                </a:cubicBezTo>
                                <a:cubicBezTo>
                                  <a:pt x="1932" y="1350"/>
                                  <a:pt x="1936" y="1346"/>
                                  <a:pt x="1937" y="1340"/>
                                </a:cubicBezTo>
                                <a:cubicBezTo>
                                  <a:pt x="2081" y="1371"/>
                                  <a:pt x="2081" y="1371"/>
                                  <a:pt x="2081" y="1371"/>
                                </a:cubicBezTo>
                                <a:cubicBezTo>
                                  <a:pt x="2081" y="1374"/>
                                  <a:pt x="2083" y="1377"/>
                                  <a:pt x="2085" y="1378"/>
                                </a:cubicBezTo>
                                <a:cubicBezTo>
                                  <a:pt x="2017" y="1505"/>
                                  <a:pt x="2017" y="1505"/>
                                  <a:pt x="2017" y="1505"/>
                                </a:cubicBezTo>
                                <a:cubicBezTo>
                                  <a:pt x="2016" y="1505"/>
                                  <a:pt x="2014" y="1504"/>
                                  <a:pt x="2013" y="1504"/>
                                </a:cubicBezTo>
                                <a:close/>
                                <a:moveTo>
                                  <a:pt x="2021" y="1508"/>
                                </a:moveTo>
                                <a:cubicBezTo>
                                  <a:pt x="2020" y="1507"/>
                                  <a:pt x="2020" y="1507"/>
                                  <a:pt x="2019" y="1506"/>
                                </a:cubicBezTo>
                                <a:cubicBezTo>
                                  <a:pt x="2087" y="1379"/>
                                  <a:pt x="2087" y="1379"/>
                                  <a:pt x="2087" y="1379"/>
                                </a:cubicBezTo>
                                <a:cubicBezTo>
                                  <a:pt x="2088" y="1380"/>
                                  <a:pt x="2089" y="1380"/>
                                  <a:pt x="2089" y="1380"/>
                                </a:cubicBezTo>
                                <a:cubicBezTo>
                                  <a:pt x="2094" y="1380"/>
                                  <a:pt x="2098" y="1377"/>
                                  <a:pt x="2099" y="1372"/>
                                </a:cubicBezTo>
                                <a:cubicBezTo>
                                  <a:pt x="2099" y="1371"/>
                                  <a:pt x="2099" y="1370"/>
                                  <a:pt x="2099" y="1370"/>
                                </a:cubicBezTo>
                                <a:cubicBezTo>
                                  <a:pt x="2214" y="1326"/>
                                  <a:pt x="2214" y="1326"/>
                                  <a:pt x="2214" y="1326"/>
                                </a:cubicBezTo>
                                <a:lnTo>
                                  <a:pt x="2021" y="1508"/>
                                </a:lnTo>
                                <a:close/>
                                <a:moveTo>
                                  <a:pt x="2214" y="1323"/>
                                </a:moveTo>
                                <a:cubicBezTo>
                                  <a:pt x="2214" y="1323"/>
                                  <a:pt x="2214" y="1324"/>
                                  <a:pt x="2214" y="1324"/>
                                </a:cubicBezTo>
                                <a:cubicBezTo>
                                  <a:pt x="2098" y="1368"/>
                                  <a:pt x="2098" y="1368"/>
                                  <a:pt x="2098" y="1368"/>
                                </a:cubicBezTo>
                                <a:cubicBezTo>
                                  <a:pt x="2098" y="1367"/>
                                  <a:pt x="2098" y="1367"/>
                                  <a:pt x="2097" y="1366"/>
                                </a:cubicBezTo>
                                <a:cubicBezTo>
                                  <a:pt x="2198" y="1272"/>
                                  <a:pt x="2198" y="1272"/>
                                  <a:pt x="2198" y="1272"/>
                                </a:cubicBezTo>
                                <a:cubicBezTo>
                                  <a:pt x="2200" y="1274"/>
                                  <a:pt x="2203" y="1276"/>
                                  <a:pt x="2206" y="1276"/>
                                </a:cubicBezTo>
                                <a:cubicBezTo>
                                  <a:pt x="2207" y="1276"/>
                                  <a:pt x="2207" y="1275"/>
                                  <a:pt x="2208" y="1275"/>
                                </a:cubicBezTo>
                                <a:cubicBezTo>
                                  <a:pt x="2217" y="1319"/>
                                  <a:pt x="2217" y="1319"/>
                                  <a:pt x="2217" y="1319"/>
                                </a:cubicBezTo>
                                <a:cubicBezTo>
                                  <a:pt x="2215" y="1320"/>
                                  <a:pt x="2214" y="1321"/>
                                  <a:pt x="2214" y="1323"/>
                                </a:cubicBezTo>
                                <a:close/>
                                <a:moveTo>
                                  <a:pt x="2219" y="1318"/>
                                </a:moveTo>
                                <a:cubicBezTo>
                                  <a:pt x="2210" y="1275"/>
                                  <a:pt x="2210" y="1275"/>
                                  <a:pt x="2210" y="1275"/>
                                </a:cubicBezTo>
                                <a:cubicBezTo>
                                  <a:pt x="2215" y="1273"/>
                                  <a:pt x="2219" y="1269"/>
                                  <a:pt x="2219" y="1263"/>
                                </a:cubicBezTo>
                                <a:cubicBezTo>
                                  <a:pt x="2219" y="1258"/>
                                  <a:pt x="2216" y="1254"/>
                                  <a:pt x="2211" y="1252"/>
                                </a:cubicBezTo>
                                <a:cubicBezTo>
                                  <a:pt x="2271" y="1065"/>
                                  <a:pt x="2271" y="1065"/>
                                  <a:pt x="2271" y="1065"/>
                                </a:cubicBezTo>
                                <a:lnTo>
                                  <a:pt x="2219" y="1318"/>
                                </a:lnTo>
                                <a:close/>
                                <a:moveTo>
                                  <a:pt x="2209" y="1251"/>
                                </a:moveTo>
                                <a:cubicBezTo>
                                  <a:pt x="2209" y="1251"/>
                                  <a:pt x="2208" y="1251"/>
                                  <a:pt x="2208" y="1251"/>
                                </a:cubicBezTo>
                                <a:cubicBezTo>
                                  <a:pt x="2213" y="1130"/>
                                  <a:pt x="2213" y="1130"/>
                                  <a:pt x="2213" y="1130"/>
                                </a:cubicBezTo>
                                <a:cubicBezTo>
                                  <a:pt x="2220" y="1130"/>
                                  <a:pt x="2225" y="1124"/>
                                  <a:pt x="2225" y="1118"/>
                                </a:cubicBezTo>
                                <a:cubicBezTo>
                                  <a:pt x="2225" y="1114"/>
                                  <a:pt x="2223" y="1111"/>
                                  <a:pt x="2221" y="1109"/>
                                </a:cubicBezTo>
                                <a:cubicBezTo>
                                  <a:pt x="2274" y="1050"/>
                                  <a:pt x="2274" y="1050"/>
                                  <a:pt x="2274" y="1050"/>
                                </a:cubicBezTo>
                                <a:lnTo>
                                  <a:pt x="2209" y="1251"/>
                                </a:lnTo>
                                <a:close/>
                                <a:moveTo>
                                  <a:pt x="2220" y="1108"/>
                                </a:moveTo>
                                <a:cubicBezTo>
                                  <a:pt x="2219" y="1107"/>
                                  <a:pt x="2217" y="1106"/>
                                  <a:pt x="2216" y="1106"/>
                                </a:cubicBezTo>
                                <a:cubicBezTo>
                                  <a:pt x="2241" y="985"/>
                                  <a:pt x="2241" y="985"/>
                                  <a:pt x="2241" y="985"/>
                                </a:cubicBezTo>
                                <a:cubicBezTo>
                                  <a:pt x="2243" y="985"/>
                                  <a:pt x="2244" y="985"/>
                                  <a:pt x="2245" y="985"/>
                                </a:cubicBezTo>
                                <a:cubicBezTo>
                                  <a:pt x="2275" y="1045"/>
                                  <a:pt x="2275" y="1045"/>
                                  <a:pt x="2275" y="1045"/>
                                </a:cubicBezTo>
                                <a:lnTo>
                                  <a:pt x="2220" y="1108"/>
                                </a:lnTo>
                                <a:close/>
                              </a:path>
                            </a:pathLst>
                          </a:custGeom>
                          <a:solidFill>
                            <a:srgbClr val="949495"/>
                          </a:solidFill>
                          <a:ln>
                            <a:noFill/>
                          </a:ln>
                        </wps:spPr>
                        <wps:txbx>
                          <w:txbxContent>
                            <w:p w14:paraId="054AA8F5" w14:textId="77777777" w:rsidR="00AB6CCE" w:rsidRDefault="00AB6CCE"/>
                          </w:txbxContent>
                        </wps:txbx>
                        <wps:bodyPr rot="0" vert="horz" wrap="square" lIns="91440" tIns="45720" rIns="91440" bIns="45720" anchor="t" anchorCtr="0" upright="1">
                          <a:noAutofit/>
                        </wps:bodyPr>
                      </wps:wsp>
                    </wpc:wpc>
                  </a:graphicData>
                </a:graphic>
              </wp:anchor>
            </w:drawing>
          </mc:Choice>
          <mc:Fallback>
            <w:pict>
              <v:group w14:anchorId="2533E1E3" id="画布 21" o:spid="_x0000_s1027" editas="canvas" style="position:absolute;left:0;text-align:left;margin-left:156.45pt;margin-top:-19.2pt;width:569.15pt;height:445.3pt;z-index:251670528;mso-position-horizontal-relative:page" coordsize="72282,56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72282;height:56553;visibility:visible;mso-wrap-style:square">
                  <v:fill o:detectmouseclick="t"/>
                  <v:path o:connecttype="none"/>
                </v:shape>
                <v:shape id="Freeform 5" o:spid="_x0000_s1029" style="position:absolute;left:238;top:4006;width:66411;height:51787;visibility:visible;mso-wrap-style:square;v-text-anchor:top" coordsize="2242,1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" path="m1709,1588v-20,,-20,,-20,c1699,1588,1699,1588,1699,1588v-120,,-221,-50,-301,-141c1388,1437,1388,1437,1388,1437v-21,-30,-21,-30,-21,-30c1367,1397,1367,1397,1367,1397v-20,-20,-20,-20,-20,-20c1146,1076,1146,1076,1146,1076v-10,,-10,,-10,c1116,1045,1076,1025,1026,1025v-21,,-51,,-71,20c965,1045,965,1055,975,1065v342,523,342,523,342,523c1347,1638,1408,1679,1478,1679v30,,50,-10,81,-20c1498,1719,1428,1749,1347,1749v-110,,-201,-60,-261,-141c935,1377,935,1377,935,1377v-80,131,-231,211,-392,211c533,1588,533,1588,533,1588,241,1588,,1347,,1055,,774,211,543,482,513,553,221,814,,1126,v322,,593,231,644,543c2041,573,2242,794,2242,1065v,292,-241,523,-533,523m1709,754v-60,,-120,20,-171,50c1559,754,1569,704,1569,653v,-241,-202,-442,-443,-442c885,211,684,412,684,653v,40,10,71,20,111c653,734,603,724,543,724v-181,,-332,150,-332,331c211,1236,362,1377,543,1377v131,,231,-90,251,-211c794,1146,794,1146,794,1146v,-20,,-20,,-20c794,1045,764,985,704,945v20,-10,30,-10,50,-10c834,935,895,975,945,1025v50,-50,121,-90,201,-90c1237,935,1327,985,1367,1065v151,212,151,212,151,212c1559,1337,1629,1377,1709,1377v181,,322,-141,322,-312c2031,895,1890,754,1709,754e" fillcolor="#f7f8f8" stroked="f">
                  <v:path arrowok="t" o:connecttype="custom" o:connectlocs="5062281,4701941;5003039,4701941;5032660,4701941;4141059,4284451;4111437,4254842;4049233,4166014;4049233,4136405;3989990,4077187;3394602,3185950;3364980,3185950;3039146,3034943;2828835,3094161;2888077,3153380;3901126,4701941;4378029,4971385;4617962,4912166;3989990,5178649;3216874,4761159;2769592,4077187;1608437,4701941;1578816,4701941;0,3123771;1427747,1518952;3335359,0;5242971,1607780;6641097,3153380;5062281,4701941;5062281,2232534;4555757,2380580;4647583,1933481;3335359,624754;2026097,1933481;2085340,2262143;1608437,2143706;625010,3123771;1608437,4077187;2351932,3452433;2351932,3393214;2351932,3333996;2085340,2798069;2233447,2768460;2799213,3034943;3394602,2768460;4049233,3153380;4496514,3781095;5062281,4077187;6016087,3153380;5062281,2232534" o:connectangles="0,0,0,0,0,0,0,0,0,0,0,0,0,0,0,0,0,0,0,0,0,0,0,0,0,0,0,0,0,0,0,0,0,0,0,0,0,0,0,0,0,0,0,0,0,0,0,0"/>
                  <o:lock v:ext="edit" verticies="t"/>
                </v:shape>
                <v:shape id="Freeform 6" o:spid="_x0000_s1030" style="position:absolute;top:4180;width:66649;height:51773;visibility:visible;mso-wrap-style:square;v-text-anchor:top" coordsize="2277,1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" adj="-11796480,,5400" path="m2277,1045v-30,-61,-30,-61,-30,-61c2249,982,2250,980,2251,977v,-4,-3,-9,-8,-9c2242,968,2241,968,2240,968,2175,774,2175,774,2175,774v4,-2,7,-6,7,-11c2182,756,2177,750,2170,750v-3,,-5,1,-7,3c2064,638,2064,638,2064,638v,-1,1,-2,1,-3c2065,633,2063,630,2060,630v-1,,-3,1,-4,2c1829,543,1829,543,1829,543v,-1,1,-3,1,-4c1830,532,1824,527,1817,527v-1,,-3,,-4,1c1708,305,1708,305,1708,305v1,-1,1,-2,2,-4c1710,299,1708,296,1705,296v-1,,-3,1,-4,2c1528,112,1528,112,1528,112v,-1,1,-2,1,-2c1529,107,1527,105,1524,104v-1,,-3,1,-4,2c1381,41,1381,41,1381,41v1,-1,1,-2,1,-3c1383,31,1378,25,1371,24v-7,,-12,4,-13,11c1101,12,1101,12,1101,12v,,,,,c1101,5,1096,,1089,v-7,,-12,5,-12,12c1077,12,1077,13,1077,13,937,35,937,35,937,35v-1,-2,-2,-3,-4,-3c930,32,928,34,928,36v,1,,2,,2c830,98,830,98,830,98v-1,,-2,-1,-3,-1c824,97,822,99,822,101v,1,,2,,3c665,225,665,225,665,225v-2,-1,-5,-2,-8,-2c651,223,645,228,645,235v,4,2,7,4,9c570,338,570,338,570,338v-2,-1,-4,-2,-7,-2c556,336,551,342,551,349v,4,2,8,5,10c516,437,516,437,516,437v-26,58,-26,58,-26,58c489,494,487,494,486,494v-7,,-13,5,-13,12c473,507,474,508,474,509,355,552,355,552,355,552v-1,-1,-2,-2,-4,-2c348,550,346,552,346,555v,1,,2,1,2c117,770,117,770,117,770v-3,-2,-6,-3,-9,-3c101,767,96,772,96,779v,5,3,10,7,12c15,1047,15,1047,15,1047v-1,,-2,,-3,c5,1047,,1052,,1059v,7,5,13,12,13c13,1072,13,1071,14,1071v50,195,50,195,50,195c63,1266,63,1266,62,1267v-1,-1,-1,-1,-1,-1c62,1267,62,1267,62,1267v-1,1,-1,2,-1,3c61,1272,63,1275,65,1275v1,,2,,3,-1c253,1492,253,1492,253,1492v-1,1,-1,2,-1,3c252,1497,254,1500,256,1500v2,,4,-1,5,-3c353,1525,353,1525,353,1525v-1,1,-1,2,-1,2c352,1534,358,1540,365,1540v5,,10,-4,11,-9c616,1582,616,1582,616,1582v,1,1,2,2,3c617,1586,617,1586,617,1586v1,,1,,1,c619,1586,620,1587,621,1587v3,,5,-2,5,-5c626,1582,626,1582,626,1582v222,-89,222,-89,222,-89c849,1494,850,1495,851,1495v3,,5,-2,6,-4c857,1489,856,1487,855,1486v44,-91,44,-91,44,-91c900,1396,902,1396,903,1396v7,,12,-6,12,-12c915,1378,912,1373,907,1372v15,-66,15,-66,15,-66c922,1306,923,1306,923,1306v3,,5,-1,7,-2c987,1379,987,1379,987,1379v-4,4,-8,10,-8,17c979,1408,989,1418,1002,1418v3,,6,,8,-2c1074,1542,1074,1542,1074,1542v-4,2,-6,6,-6,10c1068,1559,1074,1565,1080,1565v3,,6,-2,8,-3c1242,1721,1242,1721,1242,1721v-2,2,-3,5,-3,8c1239,1736,1244,1742,1251,1742v6,,11,-5,12,-11c1396,1743,1396,1743,1396,1743v,2,2,4,4,4c1403,1748,1405,1746,1405,1743v,,,-1,,-1c1589,1672,1589,1672,1589,1672v1,1,2,2,4,2c1595,1675,1598,1673,1598,1670v,-3,-2,-5,-5,-5c1591,1664,1589,1666,1588,1668v-182,-12,-182,-12,-182,-12c1406,1656,1406,1656,1406,1656v,-13,-10,-23,-22,-23c1379,1633,1375,1635,1371,1637,1264,1497,1264,1497,1264,1497v3,-2,4,-5,4,-9c1268,1481,1263,1476,1256,1476v-2,,-4,,-6,1c1145,1317,1145,1317,1145,1317v3,-3,5,-6,5,-11c1150,1299,1145,1294,1138,1294v-2,,-5,1,-7,2c1039,1151,1039,1151,1039,1151v3,-3,5,-6,5,-10c1044,1134,1039,1128,1032,1128v-3,,-6,1,-8,3c898,984,898,984,898,984v2,-2,3,-4,3,-7c901,972,897,967,891,967v-3,,-6,2,-8,4c851,953,851,953,851,953v,-1,,-1,,-1c851,949,849,947,847,946v-3,,-5,2,-5,4c745,949,745,949,745,949v,-3,-2,-4,-4,-4c738,944,736,946,735,949v,3,2,5,5,5c741,954,741,954,742,954v31,43,31,43,31,43c771,1000,769,1003,769,1006v,7,6,13,13,13c783,1019,784,1019,785,1018v25,62,25,62,25,62c809,1081,808,1082,808,1083v,3,1,5,3,5c786,1253,786,1253,786,1253v,,,,,c779,1253,773,1258,773,1265v,2,1,4,2,6c673,1337,673,1337,673,1337v-1,,-2,-1,-3,-1c668,1336,665,1338,665,1340v,1,,1,,1c548,1379,548,1379,548,1379v-2,-5,-6,-8,-11,-8c532,1371,527,1374,525,1379,389,1331,389,1331,389,1331v,-1,,-3,,-4c389,1321,384,1315,377,1315v-2,,-4,1,-6,2c228,1119,228,1119,228,1119v1,-1,1,-2,1,-3c230,1113,228,1111,225,1111,221,992,221,992,221,992v6,-1,11,-6,11,-12c232,976,230,972,226,970,312,811,312,811,312,811v3,2,6,3,10,3c334,814,344,804,344,792v,-2,,-4,-1,-5c633,709,633,709,633,709v2,5,7,8,12,8c649,717,653,715,655,713v61,40,61,40,61,40c697,646,697,646,697,646v10,-2,17,-11,17,-21c714,615,707,607,698,604,733,467,733,467,733,467v1,,2,1,2,1c742,468,748,462,748,455v,-4,-2,-7,-5,-9c807,353,807,353,807,353v,,1,,1,c811,354,813,352,814,349v,-1,-1,-2,-1,-3c936,244,936,244,936,244v2,2,5,3,9,3c952,247,957,242,957,236v178,-38,178,-38,178,-38c1137,202,1141,205,1146,205v5,,9,-2,11,-6c1323,245,1323,245,1323,245v,1,,1,,1c1322,253,1327,259,1334,260v5,,9,-2,12,-6c1500,325,1500,325,1500,325v-1,1,-1,3,-1,4c1499,336,1505,342,1511,342v1,,2,,3,c1584,591,1584,591,1584,591v-4,2,-8,6,-8,12c1576,609,1581,614,1587,615v-11,160,-11,160,-11,160c1569,775,1564,780,1564,787v,7,6,12,12,12c1583,799,1589,794,1589,787v,-1,,-1,,-2c1728,749,1728,749,1728,749v1,1,2,3,4,3c1735,752,1737,750,1737,748v51,3,51,3,51,3c1788,757,1794,763,1800,763v4,,8,-2,10,-5c2012,888,2012,888,2012,888v,1,-1,1,-1,2c2011,895,2014,899,2019,900v,,1,,2,c2062,1084,2062,1084,2062,1084v-9,2,-16,11,-16,21c2046,1114,2051,1121,2058,1125v-59,127,-59,127,-59,127c1998,1251,1996,1251,1995,1251v-7,,-13,5,-13,12c1982,1266,1983,1269,1985,1271v-53,48,-53,48,-53,48c1928,1315,1922,1312,1916,1312v-12,,-22,10,-22,22c1894,1334,1894,1335,1894,1335v-257,24,-257,24,-257,24c1637,1353,1632,1348,1625,1348v-5,,-9,3,-11,7c1524,1283,1524,1283,1524,1283v1,-2,2,-5,2,-7c1526,1269,1521,1263,1514,1263v-3,,-5,1,-7,2c1313,1006,1313,1006,1313,1006v3,-2,4,-6,4,-9c1317,990,1312,984,1305,984v-5,,-9,3,-11,7c1191,944,1191,944,1191,944v1,-3,1,-6,1,-9c1192,923,1182,913,1170,913v-12,,-22,10,-22,22c1148,937,1148,939,1149,940,972,989,972,989,972,989v-1,-4,-4,-7,-9,-7c958,982,953,987,953,992v,6,5,10,10,10c967,1002,971,1000,972,996v137,23,137,23,137,23c1110,1021,1111,1023,1114,1024v1,,2,-1,3,-1c1179,1086,1179,1086,1179,1086v,1,,1,,2c1178,1091,1180,1093,1183,1094v1,,2,-1,2,-1c1248,1187,1248,1187,1248,1187v-3,2,-4,6,-4,10c1244,1203,1249,1209,1256,1209v2,,4,-1,6,-2c1402,1410,1402,1410,1402,1410v-1,1,-2,2,-2,3c1400,1416,1402,1418,1405,1418v1,,2,,3,-1c1526,1532,1526,1532,1526,1532v-2,2,-3,5,-3,8c1523,1547,1528,1552,1535,1552v6,,10,-3,12,-8c1660,1577,1660,1577,1660,1577v,2,,4,,5c1660,1595,1669,1604,1682,1604v12,,22,-9,22,-22c1788,1579,1788,1579,1788,1579v1,6,6,10,12,10c1807,1589,1813,1584,1813,1577v,-1,,-2,-1,-2c2001,1521,2001,1521,2001,1521v2,5,6,8,12,8c2019,1529,2025,1524,2025,1517v,-3,-1,-6,-3,-8c2216,1327,2216,1327,2216,1327v1,1,1,1,2,1c2221,1329,2223,1327,2224,1324v,-2,-1,-4,-3,-5c2277,1046,2277,1046,2277,1046r,-1xm2194,1262v-187,1,-187,1,-187,1c2007,1263,2007,1263,2007,1263v,-3,-1,-5,-2,-7c2103,1168,2103,1168,2103,1168v,1,1,1,2,1c2106,1169,2107,1169,2108,1168v89,87,89,87,89,87c2195,1257,2194,1260,2194,1262xm2197,1271v-101,94,-101,94,-101,94c2095,1364,2093,1363,2091,1363v-2,-1,-4,,-6,1c2004,1272,2004,1272,2004,1272v1,-2,2,-4,3,-7c2194,1264,2194,1264,2194,1264v,3,1,5,3,7xm2076,1085v39,-109,39,-109,39,-109c2116,976,2117,977,2118,977v2,,4,-1,5,-2c2205,1108,2205,1108,2205,1108v-2,1,-4,4,-5,7c2090,1106,2090,1106,2090,1106v,,,-1,,-1c2090,1096,2084,1088,2076,1085xm2090,1108v110,10,110,10,110,10c2200,1118,2200,1118,2200,1118v,1,,2,1,3c2109,1162,2109,1162,2109,1162v,-2,-2,-2,-3,-2c2105,1159,2104,1160,2104,1160v-23,-37,-23,-37,-23,-37c2086,1120,2089,1114,2090,1108xm2110,1167v,-1,,-1,,-2c2110,1164,2110,1164,2110,1163v92,-40,92,-40,92,-40c2203,1127,2207,1129,2211,1130v-5,121,-5,121,-5,121c2203,1251,2200,1252,2198,1254r-88,-87xm2207,1106c2125,974,2125,974,2125,974v3,-2,4,-4,5,-8c2233,977,2233,977,2233,977v,3,3,7,6,8c2214,1105,2214,1105,2214,1105v-1,,-1,,-2,c2210,1105,2208,1106,2207,1106xm2170,775v1,,2,,3,c2238,969,2238,969,2238,969v-2,1,-4,3,-4,6c2130,964,2130,964,2130,964v,,,,,c2130,959,2127,954,2122,952v46,-177,46,-177,46,-177c2168,775,2169,775,2170,775xm2166,774v-46,178,-46,178,-46,178c2119,952,2119,952,2118,952v-1,,-2,,-3,c2053,779,2053,779,2053,779v1,-1,2,-2,2,-3c2158,765,2158,765,2158,765v,4,4,8,8,9xm2023,884v27,-104,27,-104,27,-104c2050,780,2051,780,2051,780v62,173,62,173,62,173c2111,954,2110,955,2109,956v-82,-61,-82,-61,-82,-61c2028,894,2028,893,2028,892v,-4,-2,-7,-5,-8xm2061,640v,,1,-1,1,-1c2161,754,2161,754,2161,754v-2,2,-4,5,-4,9c2157,763,2157,763,2157,763v-102,11,-102,11,-102,11c2054,772,2053,771,2052,770r9,-130xm2057,638v,1,1,1,2,2c2050,770,2050,770,2050,770v-1,,-2,1,-3,1c1968,705,1968,705,1968,705v1,-2,2,-4,2,-7c1970,696,1969,694,1969,692r88,-54xm1828,545v227,89,227,89,227,89c2055,634,2055,634,2055,635v,,,1,,2c1967,691,1967,691,1967,691v-2,-3,-5,-5,-10,-5c1955,686,1952,687,1950,688,1826,548,1826,548,1826,548v1,-1,2,-2,2,-3xm1825,549v124,140,124,140,124,140c1948,690,1947,691,1947,692,1845,649,1845,649,1845,649v,,,,,c1846,646,1844,643,1841,643v,,,,,c1821,551,1821,551,1821,551v1,,2,-1,4,-2xm1817,552v1,,1,-1,2,-1c1839,644,1839,644,1839,644v-2,,-3,2,-3,3c1731,655,1731,655,1731,655v-1,-11,-10,-20,-21,-20c1707,635,1705,635,1703,636v-30,-90,-30,-90,-30,-90c1674,545,1675,544,1676,543v129,-3,129,-3,129,-3c1806,547,1811,552,1817,552xm1599,596v69,-50,69,-50,69,-50c1668,546,1669,547,1670,547v1,,1,,1,c1701,636,1701,636,1701,636v-5,2,-9,6,-11,11c1600,607,1600,607,1600,607v1,-1,1,-3,1,-4c1601,600,1600,598,1599,596xm1522,323v68,-52,68,-52,68,-52c1590,272,1591,272,1591,272v-3,178,-3,178,-3,178c1588,450,1587,450,1587,451,1519,339,1519,339,1519,339v3,-2,5,-5,5,-10c1524,327,1523,325,1522,323xm1670,537v,,-1,1,-2,1c1593,458,1593,458,1593,458v,-1,1,-2,1,-2c1594,455,1594,455,1594,455v82,-28,82,-28,82,-28c1677,430,1680,433,1684,434r-14,103xm1686,434v,1,1,1,1,1c1691,435,1694,433,1696,431v111,101,111,101,111,101c1806,534,1805,536,1805,538v-129,3,-129,3,-129,3c1675,539,1674,538,1672,538r14,-104xm1675,422v,1,,2,,3c1593,453,1593,453,1593,453v-1,-1,-2,-2,-3,-3c1594,272,1594,272,1594,272v,,,,,c1680,412,1680,412,1680,412v-3,2,-5,6,-5,10xm1590,460v,,1,,1,-1c1667,539,1667,539,1667,539v-1,1,-1,2,-1,3c1666,542,1666,543,1666,544v-68,51,-68,51,-68,51c1596,592,1593,591,1590,590r,-130xm1706,306v,,,,,c1811,528,1811,528,1811,528v-1,1,-1,1,-2,2c1697,429,1697,429,1697,429v2,-2,3,-4,3,-7c1700,416,1696,411,1690,410v15,-104,15,-104,15,-104c1705,306,1706,306,1706,306xm1703,305v-15,105,-15,105,-15,105c1688,410,1688,410,1687,410v-1,,-3,,-5,1c1596,271,1596,271,1596,271v,,1,,1,-1c1700,301,1700,301,1700,301v,2,1,4,3,4xm1699,298c1597,268,1597,268,1597,268v1,-3,-1,-5,-4,-5c1593,263,1592,263,1592,263,1527,114,1527,114,1527,114r172,184xm1369,49v5,1,9,-2,12,-6c1519,108,1519,108,1519,108v,,,,,1c1368,124,1368,124,1368,124v-2,-8,-8,-15,-16,-18c1368,49,1368,49,1368,49v,,,,1,xm1366,48v-16,58,-16,58,-16,58c1349,105,1347,105,1346,105v-12,,-22,9,-22,21c1222,126,1222,126,1222,126v,,,,,c1359,43,1359,43,1359,43v2,3,4,4,7,5xm1358,40v,1,,1,,1c1220,124,1220,124,1220,124v,-1,-1,-2,-3,-2c1216,122,1215,123,1215,123,1179,80,1179,80,1179,80v,-1,1,-2,1,-3c1180,77,1180,77,1180,77l1358,40xm1101,14v257,23,257,23,257,23c1358,37,1357,38,1358,38,1179,75,1179,75,1179,75v,-2,-2,-3,-4,-3c1174,72,1173,72,1172,73,1099,19,1099,19,1099,19v1,-2,2,-3,2,-5xm937,37c1077,15,1077,15,1077,15v1,4,3,7,7,8c1060,87,1060,87,1060,87v,,,,,c1058,87,1057,88,1056,89,937,38,937,38,937,38v,-1,,-1,,-1c937,37,937,37,937,37xm936,40v119,51,119,51,119,51c1055,91,1055,91,1055,91v-85,4,-85,4,-85,4c969,89,964,84,957,84v-1,,-2,1,-3,1c935,41,935,41,935,41v1,-1,1,-1,1,-1xm929,40v1,1,2,2,3,2c933,42,933,42,933,41v19,45,19,45,19,45c948,88,945,92,945,96v-114,4,-114,4,-114,4c831,100,831,100,831,100l929,40xm828,106v2,,3,-1,3,-3c945,98,945,98,945,98v,2,1,4,2,5c832,193,832,193,832,193v-2,-1,-3,-2,-5,-2l828,106xm825,106v,,,,1,c824,191,824,191,824,191v-4,,-7,4,-7,8c817,199,817,200,817,200v-65,12,-65,12,-65,12c752,211,751,210,750,209l825,106xm822,107c749,208,749,208,749,208v-1,,-2,-1,-3,-1c742,207,738,210,738,214v,,,1,,1c669,231,669,231,669,231v,-1,-1,-3,-2,-4l822,107xm670,235v,-1,,-1,,-2c739,217,739,217,739,217v,2,1,3,2,4c672,367,672,367,672,367v-1,,-1,,-2,c670,367,670,367,670,367,660,247,660,247,660,247v5,-1,10,-6,10,-12xm724,461v-94,58,-94,58,-94,58c629,518,628,517,627,516,669,380,669,380,669,380v,,,,,c671,380,672,379,673,379v54,67,54,67,54,67c724,448,723,452,723,455v,2,,4,1,6xm496,500c666,378,666,378,666,378v,,,1,1,1c624,516,624,516,624,516v-3,,-7,2,-7,6c498,507,498,507,498,507v,,,-1,,-1c498,504,498,502,496,500xm650,245v2,2,5,2,7,2c658,247,658,247,658,247v10,120,10,120,10,120c666,368,665,369,664,371,575,350,575,350,575,350v,,,-1,,-1c575,345,574,342,572,340r78,-95xm518,438v40,-78,40,-78,40,-78c560,361,561,361,563,361v5,,10,-4,12,-9c664,373,664,373,664,373v,1,,2,,3c495,498,495,498,495,498v-1,-1,-2,-2,-3,-2l518,438xm486,519v6,,11,-5,12,-10c616,524,616,524,616,524v,1,1,2,2,4c482,643,482,643,482,643v-2,-2,-4,-3,-6,-4c486,519,486,519,486,519v,,,,,xm355,554c475,511,475,511,475,511v1,4,5,7,9,7c473,639,473,639,473,639v-3,,-6,2,-9,4c355,557,355,557,355,557v,,1,-1,1,-2c356,555,355,555,355,554xm349,560v1,,1,,1,c352,560,353,560,354,559v109,86,109,86,109,86c462,647,461,649,461,652v,,,,,1c289,689,289,689,289,689v-1,-3,-3,-5,-5,-7l349,560xm347,560c282,681,282,681,282,681v-2,,-3,-1,-5,-1c270,680,265,686,265,693v,1,,3,1,4c119,773,119,773,119,773v-1,-1,-1,-1,-1,-1l347,560xm24,1056c208,985,208,985,208,985v2,3,3,5,6,6c145,1165,145,1165,145,1165v-1,,-2,-1,-3,-1c138,1164,135,1166,133,1168,22,1067,22,1067,22,1067v1,-2,2,-5,2,-8c24,1058,24,1057,24,1056xm209,974c120,934,120,934,120,934v,-1,1,-2,1,-4c121,927,119,924,117,922v85,-96,85,-96,85,-96c203,826,205,827,206,827v,,1,,1,c217,968,217,968,217,968v-3,,-7,3,-8,6xm199,814c120,783,120,783,120,783v,-1,1,-3,1,-4c121,778,120,776,120,775,267,699,267,699,267,699v1,2,2,3,3,4c210,810,210,810,210,810v,-1,-1,-1,-2,-1c204,809,201,811,199,814xm109,792v5,-1,8,-4,10,-7c198,816,198,816,198,816v,,,1,,1c198,820,199,822,200,824v-84,96,-84,96,-84,96c114,919,112,918,109,918r,-126xm119,936v89,40,89,40,89,40c207,977,207,978,207,980v,1,,2,1,3c23,1054,23,1054,23,1054v-1,-2,-2,-3,-3,-4c102,941,102,941,102,941v2,1,4,2,6,2c113,943,117,940,119,936xm105,791v1,,1,,2,1c107,918,107,918,107,918v-6,,-11,6,-11,12c96,934,97,937,100,939,19,1049,19,1049,19,1049v-1,-1,-1,-1,-2,-1l105,791xm66,1265v,,,,,c16,1071,16,1071,16,1071v2,-1,3,-2,4,-3c132,1169,132,1169,132,1169v-2,2,-3,5,-3,8c129,1181,131,1184,134,1187v-66,79,-66,79,-66,79c67,1265,67,1265,66,1265xm136,1188v2,1,3,1,6,1c144,1189,146,1188,148,1187v72,68,72,68,72,68c220,1256,220,1256,220,1257,70,1269,70,1269,70,1269v,-1,,-2,,-2l136,1188xm254,1491c70,1274,70,1274,70,1274v163,92,163,92,163,92c232,1368,232,1369,232,1371v,7,5,13,12,13c244,1384,244,1384,244,1384v11,106,11,106,11,106c255,1491,255,1491,254,1491xm365,1330v-109,36,-109,36,-109,36c254,1362,249,1359,244,1359v,,,,-1,c226,1262,226,1262,226,1262v1,,2,-1,2,-2c365,1323,365,1323,365,1323v,2,,3,,4c365,1328,365,1329,365,1330xm353,1523v-92,-28,-92,-28,-92,-28c262,1493,260,1491,257,1490,247,1383,247,1383,247,1383v1,,3,-1,4,-1c356,1518,356,1518,356,1518v-1,2,-2,3,-3,5xm617,1580c377,1529,377,1529,377,1529v,-1,,-1,,-1c465,1521,465,1521,465,1521v,2,2,4,4,4c471,1525,474,1523,474,1520v,,,,,c542,1511,542,1511,542,1511v2,11,11,19,22,19c569,1530,573,1528,577,1526v41,53,41,53,41,53c617,1579,617,1580,617,1580xm623,1577v-1,,-1,,-1,c621,1577,620,1577,619,1578v-41,-54,-41,-54,-41,-54c583,1520,586,1514,586,1508v72,-4,72,-4,72,-4c658,1508,660,1511,663,1513r-40,64xm627,1579c760,1475,760,1475,760,1475v3,3,6,4,9,4c775,1479,779,1476,781,1471v66,19,66,19,66,19c847,1490,847,1491,847,1491r-220,88xm757,1470v-76,27,-76,27,-76,27c680,1496,680,1495,678,1494v75,-94,75,-94,75,-94c753,1401,754,1401,755,1401v,,,,,c766,1455,766,1455,766,1455v-5,2,-9,6,-9,12c757,1468,757,1469,757,1470xm847,1488v-65,-19,-65,-19,-65,-19c782,1469,782,1468,782,1467v,-7,-6,-12,-13,-12c769,1455,769,1455,768,1455v-11,-55,-11,-55,-11,-55c759,1400,760,1398,760,1397v62,-5,62,-5,62,-5c849,1486,849,1486,849,1486v,,-1,1,-2,2xm790,1277v2,-1,3,-2,4,-3c894,1376,894,1376,894,1376v-2,2,-3,5,-3,8c823,1389,823,1389,823,1389l790,1277xm853,1486v,-1,-1,-1,-1,-1c852,1485,852,1485,851,1485v-27,-94,-27,-94,-27,-94c891,1386,891,1386,891,1386v1,3,3,6,6,8l853,1486xm905,1371v-1,,-1,,-2,c900,1371,897,1372,895,1374,795,1273,795,1273,795,1273v1,-2,2,-3,3,-5c911,1292,911,1292,911,1292v,1,,1,,2c911,1299,914,1304,920,1306r-15,65xm818,1084v29,-8,29,-8,29,-8c848,1077,850,1078,851,1078v,,,,,c872,1225,872,1225,872,1225,816,1088,816,1088,816,1088v1,-1,2,-2,2,-4c818,1084,818,1084,818,1084xm1019,1142v-71,13,-71,13,-71,13c947,1149,942,1144,935,1144v-3,,-6,1,-8,4c856,1076,856,1076,856,1076v164,62,164,62,164,62c1020,1139,1019,1140,1019,1141v,,,1,,1xm925,1149v-1,2,-2,5,-2,8c923,1160,925,1164,927,1166v-50,63,-50,63,-50,63c876,1229,876,1228,875,1228v,,,,,c853,1078,853,1078,853,1078v1,,1,,1,-1l925,1149xm874,1238v1,,2,,3,c915,1285,915,1285,915,1285v-2,1,-3,3,-4,5c798,1266,798,1266,798,1266v,,,-1,,-1c798,1264,798,1263,798,1262v73,-26,73,-26,73,-26c871,1237,873,1238,874,1238xm923,1281v-2,,-5,1,-7,2c878,1236,878,1236,878,1236v1,,1,-1,1,-2c880,1232,879,1231,878,1230v51,-63,51,-63,51,-63c930,1168,932,1168,933,1169v-10,112,-10,112,-10,112c923,1281,923,1281,923,1281xm1002,1374v-5,,-9,1,-13,4c932,1303,932,1303,932,1303v,-1,1,-2,2,-3c1002,1335,1002,1335,1002,1335v,,,,,c1002,1338,1003,1340,1005,1340v-2,34,-2,34,-2,34c1002,1374,1002,1374,1002,1374xm1005,1374v3,-33,3,-33,3,-33c1010,1340,1012,1339,1012,1336v,,,,,c1126,1310,1126,1310,1126,1310v1,1,1,1,1,2c1019,1383,1019,1383,1019,1383v-3,-5,-8,-8,-14,-9xm1248,1497v-42,57,-42,57,-42,57c1204,1553,1202,1552,1199,1552v-4,,-7,2,-9,4c1019,1410,1019,1410,1019,1410v1,-2,2,-3,3,-5c1244,1485,1244,1485,1244,1485v,1,,2,,3c1244,1492,1245,1495,1248,1497xm1203,1576v38,76,38,76,38,76c1240,1652,1240,1652,1240,1652v-149,-94,-149,-94,-149,-94c1092,1557,1092,1556,1093,1555v94,10,94,10,94,10c1187,1572,1192,1577,1199,1577v1,,3,,4,-1xm1080,1540v-1,,-3,,-4,1c1012,1415,1012,1415,1012,1415v2,-1,4,-2,6,-4c1189,1558,1189,1558,1189,1558v-1,1,-2,3,-2,5c1093,1552,1093,1552,1093,1552v,,,,,c1093,1545,1087,1540,1080,1540xm1243,1720c1090,1560,1090,1560,1090,1560v,,,,,c1239,1654,1239,1654,1239,1654v,,,1,,1c1238,1658,1240,1660,1243,1660v6,57,6,57,6,57c1247,1717,1245,1718,1243,1720xm1251,1717v,,,,,c1245,1660,1245,1660,1245,1660v2,,3,-2,3,-3c1362,1657,1362,1657,1362,1657v,3,1,6,2,8c1261,1722,1261,1722,1261,1722v-2,-3,-6,-5,-10,-5xm1405,1658v183,12,183,12,183,12c1404,1740,1404,1740,1404,1740v-1,-1,-2,-2,-3,-2c1401,1738,1401,1738,1400,1738v-11,-61,-11,-61,-11,-61c1398,1675,1404,1667,1405,1658xm1384,1678v1,,2,,3,-1c1398,1738,1398,1738,1398,1738v-1,1,-2,2,-2,3c1263,1729,1263,1729,1263,1729v,,,,,c1263,1727,1263,1726,1262,1724v103,-57,103,-57,103,-57c1369,1673,1376,1678,1384,1678xm1256,1501v3,,5,-1,7,-2c1369,1639,1369,1639,1369,1639v-4,4,-7,9,-7,16c1248,1655,1248,1655,1248,1655v,-2,-1,-3,-3,-4l1256,1501xm1254,1500v-11,151,-11,151,-11,151c1243,1651,1243,1651,1242,1651v-37,-76,-37,-76,-37,-76c1209,1573,1211,1569,1211,1565v,-4,-1,-7,-3,-9c1250,1499,1250,1499,1250,1499v1,1,2,1,4,1xm1138,1319v2,,3,-1,5,-1c1248,1479,1248,1479,1248,1479v-1,1,-2,2,-3,4c1022,1403,1022,1403,1022,1403v1,-2,2,-4,2,-7c1024,1392,1022,1388,1020,1385v108,-71,108,-71,108,-71c1131,1317,1134,1319,1138,1319xm1032,1153v2,,4,,5,-1c1130,1297,1130,1297,1130,1297v-3,2,-4,6,-4,9c1126,1307,1126,1307,1126,1308v-115,26,-115,26,-115,26c1011,1333,1010,1332,1009,1331v22,-178,22,-178,22,-178c1031,1153,1032,1153,1032,1153xm1025,1151v2,1,3,2,4,2c1006,1331,1006,1331,1006,1331v-1,,-2,1,-3,2c935,1298,935,1298,935,1298v,-1,1,-3,1,-4c936,1290,934,1287,931,1284r94,-133xm929,1283v-1,-1,-2,-1,-4,-1c935,1169,935,1169,935,1169v7,,13,-6,13,-12c1020,1144,1020,1144,1020,1144v,3,2,5,4,6l929,1283xm891,987v2,,4,-1,6,-2c1023,1132,1023,1132,1023,1132v-1,1,-2,2,-2,4c857,1074,857,1074,857,1074v,,,,,c857,1072,856,1070,854,1069v34,-82,34,-82,34,-82c889,987,890,987,891,987xm850,955v32,18,32,18,32,18c882,974,881,976,881,977v,4,2,7,5,9c853,1069,853,1069,853,1069,847,956,847,956,847,956v1,,2,-1,3,-1xm845,956v5,113,5,113,5,113c850,1069,849,1069,849,1069v-58,-55,-58,-55,-58,-55c793,1012,794,1009,794,1006v,-2,-1,-4,-2,-6c843,955,843,955,843,955v1,1,2,1,2,1xm782,994v-3,,-5,1,-7,2c744,953,744,953,744,953v,-1,1,-2,1,-2c842,952,842,952,842,952v,1,,1,,2c791,998,791,998,791,998v-2,-2,-6,-4,-9,-4xm787,1017v1,,2,,3,-1c848,1071,848,1071,848,1071v-1,,-1,1,-1,2c847,1073,847,1073,847,1074v-30,8,-30,8,-30,8c817,1080,815,1079,814,1079v-1,,-1,,-2,l787,1017xm814,1089v,,,,,c872,1229,872,1229,872,1229v-1,1,-2,2,-2,4c870,1233,870,1234,870,1234v-73,26,-73,26,-73,26c795,1257,792,1254,789,1253r25,-164xm786,1277v1,,1,,2,c821,1389,821,1389,821,1389v-61,6,-61,6,-61,6c759,1393,758,1392,757,1392v27,-115,27,-115,27,-115c785,1277,785,1277,786,1277xm674,1339v102,-66,102,-66,102,-66c777,1275,780,1276,782,1277v-27,114,-27,114,-27,114c754,1391,753,1392,752,1393v-78,-51,-78,-51,-78,-51c675,1342,675,1342,675,1341v,-1,,-1,-1,-2xm671,1345v1,,2,,2,-1c751,1394,751,1394,751,1394v-1,1,-1,1,-1,2c750,1397,751,1398,751,1399v-74,93,-74,93,-74,93c675,1491,673,1490,671,1490r,-145xm682,1503v,-2,,-3,,-4c758,1472,758,1472,758,1472v,1,1,1,1,2c625,1578,625,1578,625,1578v39,-64,39,-64,39,-64c666,1514,668,1515,670,1515v7,,12,-6,12,-12xm549,1384v,-1,,-2,,-3c666,1343,666,1343,666,1343v,1,1,2,3,2c669,1490,669,1490,669,1490v-3,1,-6,2,-8,4c547,1391,547,1391,547,1391v1,-2,2,-5,2,-7xm545,1393v115,102,115,102,115,102c659,1497,658,1500,658,1502v-72,3,-72,3,-72,3c585,1494,575,1485,564,1485v-1,,-3,1,-4,1c540,1395,540,1395,540,1395v2,,4,-1,5,-2xm537,1396v,,1,,1,c558,1486,558,1486,558,1486v-9,3,-16,11,-16,21c542,1508,542,1509,542,1509v-68,9,-68,9,-68,9c473,1517,473,1517,472,1516v60,-121,60,-121,60,-121c534,1396,535,1396,537,1396xm388,1333v137,48,137,48,137,48c524,1382,524,1383,524,1384v,4,3,8,6,10c470,1515,470,1515,470,1515v,,,,,c469,1515,469,1515,468,1515,383,1338,383,1338,383,1338v2,-1,4,-3,5,-5xm377,1340v2,,3,-1,4,-1c466,1516,466,1516,466,1516v-1,1,-1,2,-2,3c377,1525,377,1525,377,1525v-1,-5,-5,-9,-11,-10l377,1340xm375,1340v-11,175,-11,175,-11,175c362,1515,360,1516,358,1517,253,1380,253,1380,253,1380v2,-2,4,-5,4,-9c257,1370,256,1369,256,1368v110,-36,110,-36,110,-36c367,1336,371,1339,375,1340xm226,1120v,,,,,c369,1318,369,1318,369,1318v-1,1,-2,2,-3,3c229,1259,229,1259,229,1259v,-1,,-1,,-1c230,1256,228,1253,226,1253r,-133xm224,1262v17,97,17,97,17,97c238,1360,236,1362,234,1364,70,1271,70,1271,70,1271v,,1,,1,c220,1259,220,1259,220,1259v,2,2,3,4,3c224,1262,224,1262,224,1262xm223,1253v,,-1,,-1,1c150,1186,150,1186,150,1186v2,-2,4,-6,4,-9c154,1175,154,1173,153,1172v68,-53,68,-53,68,-53c222,1120,223,1120,223,1120r,133xm223,1111v-2,,-3,2,-3,4c220,1116,220,1117,220,1117v-68,53,-68,53,-68,53c151,1168,149,1167,147,1166,216,992,216,992,216,992v1,,2,,3,l223,1111xm224,969v-1,-1,-3,-2,-5,-2c219,967,219,967,219,967,209,827,209,827,209,827v4,-1,7,-4,7,-8c216,818,216,818,216,817v84,-19,84,-19,84,-19c302,803,306,808,310,810l224,969xm300,792v,1,,2,,4c216,815,216,815,216,815v-1,-2,-2,-3,-4,-4c272,704,272,704,272,704v2,1,3,1,5,1c279,705,280,705,281,704v31,68,31,68,31,68c304,776,300,783,300,792xm337,776v-4,-4,-9,-7,-15,-7c319,769,316,770,314,771,283,703,283,703,283,703v4,-2,6,-6,6,-10c289,692,289,692,289,691,462,655,462,655,462,655v,2,1,3,2,4l337,776xm633,707c343,785,343,785,343,785v-1,-3,-3,-5,-4,-8c465,661,465,661,465,661v2,2,5,3,8,3c479,664,483,661,485,656v148,46,148,46,148,46c633,703,633,704,633,705v,1,,1,,2xm634,700c486,654,486,654,486,654v,-1,,-2,,-2c486,649,485,646,484,644,619,529,619,529,619,529v1,1,3,2,4,2c623,531,624,531,624,531v19,162,19,162,19,162c639,694,635,697,634,700xm645,693v,,,,,c626,531,626,531,626,531v,,1,,1,-1c679,607,679,607,679,607v-6,4,-9,11,-9,18c670,633,674,639,680,643v-12,21,-12,21,-12,21c650,694,650,694,650,694v-1,-1,-3,-1,-5,-1xm713,748c656,711,656,711,656,711v1,-2,1,-4,1,-6c657,701,655,697,652,695v30,-51,30,-51,30,-51c685,646,688,647,692,647v1,,2,,3,l713,748xm696,603v-1,,-2,,-4,c688,603,684,604,681,606,629,529,629,529,629,529v2,-1,3,-3,3,-5c632,523,632,522,631,521v94,-59,94,-59,94,-59c727,464,729,466,731,467l696,603xm735,443v-3,,-5,1,-7,2c675,377,675,377,675,377v,,1,-2,1,-3c676,372,675,369,673,368,743,221,743,221,743,221v,1,1,1,1,1l735,443xm805,352v-64,92,-64,92,-64,92c740,444,739,443,737,443v9,-221,9,-221,9,-221c746,222,747,222,747,221v59,124,59,124,59,124c805,346,804,347,804,348v,2,,3,1,4xm808,344v,,,,,c749,221,749,221,749,221v2,-2,3,-4,3,-6c752,215,752,215,752,214v65,-12,65,-12,65,-12c818,205,820,207,823,208l808,344xm812,345v-1,-1,-1,-1,-2,-1c826,208,826,208,826,208v3,,6,-2,7,-5c933,233,933,233,933,233v,,,1,,2c933,238,933,240,935,242l812,345xm945,223v-5,,-10,3,-12,8c834,201,834,201,834,201v,,,,,-1c834,198,834,197,833,195,948,105,948,105,948,105v2,2,4,3,7,4c945,223,945,223,945,223v,,,,,xm947,223c957,109,957,109,957,109v,,,,,c964,109,969,104,970,97v85,-4,85,-4,85,-4c1055,94,1056,95,1057,96,954,227,954,227,954,227v-2,-2,-4,-4,-7,-4xm1134,193v,1,,2,,3c957,234,957,234,957,234v,-2,-1,-4,-1,-5c1059,97,1059,97,1059,97v,,,,,c1061,97,1062,96,1063,96v74,89,74,89,74,89c1135,187,1134,190,1134,193xm1138,183c1064,94,1064,94,1064,94v,-1,1,-1,1,-2c1065,90,1064,89,1062,88v24,-64,24,-64,24,-64c1087,24,1088,24,1089,24v1,,2,,3,c1142,181,1142,181,1142,181v-2,1,-3,2,-4,2xm1146,180v-1,,-1,1,-2,1c1094,23,1094,23,1094,23v1,,3,-1,4,-3c1170,75,1170,75,1170,75v,,,1,,1c1170,78,1171,80,1173,81v-25,100,-25,100,-25,100c1148,181,1147,180,1146,180xm1155,184v-2,-1,-3,-2,-5,-3c1175,82,1175,82,1175,82v1,,1,-1,2,-1c1213,124,1213,124,1213,124v,1,-1,2,-1,3c1212,128,1212,129,1213,130r-58,54xm1323,243c1158,197,1158,197,1158,197v,-2,1,-3,1,-4c1159,190,1158,187,1156,185v58,-54,58,-54,58,-54c1215,132,1216,132,1216,132v2,,3,,3,-1c1326,239,1326,239,1326,239v-1,2,-2,3,-3,4xm1335,235v-3,,-6,1,-8,3c1221,130,1221,130,1221,130v,-1,,-1,1,-2c1324,128,1324,128,1324,128v,11,8,20,19,21l1335,235xm1337,235v8,-86,8,-86,8,-86c1345,149,1345,149,1346,149v12,,22,-10,22,-22c1368,127,1368,127,1368,126v151,-15,151,-15,151,-15c1519,111,1519,111,1519,111,1344,239,1344,239,1344,239v-1,-2,-4,-3,-7,-4xm1346,241c1521,113,1521,113,1521,113v,,1,1,2,1c1524,114,1524,114,1525,114v65,150,65,150,65,150c1589,264,1588,265,1588,266,1347,247,1347,247,1347,247v,-2,,-4,-1,-6xm1511,317v-4,,-8,2,-10,6c1347,252,1347,252,1347,252v,-1,,-2,,-2c1588,268,1588,268,1588,268v,1,,1,,2c1521,321,1521,321,1521,321v-3,-2,-6,-4,-10,-4xm1586,591c1516,341,1516,341,1516,341v,,1,,1,-1c1585,452,1585,452,1585,452v,,-1,1,-1,3c1584,457,1585,459,1588,460v,130,,130,,130c1587,590,1587,590,1586,591xm1584,778v-1,-2,-3,-3,-6,-3c1589,615,1589,615,1589,615v5,,8,-3,11,-6c1689,649,1689,649,1689,649v-1,2,-2,5,-2,8c1687,662,1689,667,1692,671l1584,778xm1728,746v,1,,1,,1c1588,783,1588,783,1588,783v,-1,-1,-3,-2,-4c1694,672,1694,672,1694,672v4,4,9,7,16,7c1711,679,1712,679,1714,679v16,64,16,64,16,64c1729,743,1728,745,1728,746xm1800,738v-6,,-11,5,-12,11c1737,746,1737,746,1737,746v,-2,-2,-4,-4,-4c1733,742,1733,742,1732,742v-16,-64,-16,-64,-16,-64c1725,675,1732,667,1732,657v104,-7,104,-7,104,-7c1836,651,1837,651,1838,652v-34,86,-34,86,-34,86c1803,738,1801,738,1800,738xm1806,739v34,-86,34,-86,34,-86c1840,653,1840,653,1840,653v2,,3,-1,4,-2c1946,694,1946,694,1946,694v-1,1,-1,3,-1,4c1945,699,1945,700,1945,701v-133,44,-133,44,-133,44c1810,743,1808,741,1806,739xm2013,886c1811,756,1811,756,1811,756v1,-2,2,-4,2,-6c1813,749,1812,748,1812,747v134,-44,134,-44,134,-44c1948,707,1952,710,1957,710v1,,2,,3,c2016,884,2016,884,2016,884v-1,,-2,1,-3,2xm2020,883v,,-1,,-2,c1962,709,1962,709,1962,709v2,,3,-1,4,-2c2046,773,2046,773,2046,773v,,-1,1,-1,2c2045,777,2046,779,2048,779v-27,104,-27,104,-27,104c2021,883,2021,883,2020,883xm2023,899v1,,2,-1,3,-2c2107,958,2107,958,2107,958v-1,2,-2,4,-2,6c2105,969,2108,973,2113,975v-39,109,-39,109,-39,109c2072,1083,2070,1083,2068,1083v-1,,-3,,-4,l2023,899xm2060,1126v2,1,5,1,8,1c2072,1127,2076,1126,2079,1124v23,37,23,37,23,37c2101,1162,2101,1163,2101,1164v,1,,2,,3c2003,1254,2003,1254,2003,1254v-1,,-1,-1,-2,-2l2060,1126xm1986,1272v2,2,5,4,9,4c1997,1276,2000,1275,2002,1273v81,93,81,93,81,93c2083,1367,2082,1368,2082,1369v-144,-31,-144,-31,-144,-31c1938,1337,1938,1336,1938,1334v,-5,-2,-10,-5,-14l1986,1272xm1900,1350v-73,121,-73,121,-73,121c1826,1471,1826,1471,1826,1471v-2,,-3,,-4,1c1727,1414,1727,1414,1727,1414v1,-2,2,-4,2,-6c1729,1407,1728,1406,1728,1405v168,-62,168,-62,168,-62c1897,1346,1898,1348,1900,1350xm1637,1361v257,-24,257,-24,257,-24c1894,1338,1895,1340,1895,1341v-168,62,-168,62,-168,62c1725,1399,1721,1396,1716,1396v-4,,-8,2,-10,6c1637,1364,1637,1364,1637,1364v,-1,,-2,,-3xm1311,1007v195,259,195,259,195,259c1505,1267,1505,1267,1505,1267,1372,1166,1372,1166,1372,1166v,,,-1,,-1c1372,1162,1370,1160,1368,1160v-1,-1,-1,,-1,c1311,1007,1311,1007,1311,1007v,,,,,xm1116,1014v-1,,-1,,-1,c1112,1014,1111,1015,1110,1017,973,994,973,994,973,994v,-1,,-1,,-2c973,992,973,992,973,991v176,-49,176,-49,176,-49c1151,947,1153,950,1157,953r-41,61xm1181,1085v-63,-64,-63,-64,-63,-64c1119,1021,1119,1020,1119,1019v,-1,,-3,-1,-4c1159,954,1159,954,1159,954v3,2,7,4,11,4c1170,958,1171,958,1171,958v11,126,11,126,11,126c1182,1084,1181,1084,1181,1085xm1184,1084c1173,957,1173,957,1173,957v7,-1,14,-5,17,-11c1293,993,1293,993,1293,993v,1,-1,2,-1,4c1292,999,1293,1001,1294,1003v-107,82,-107,82,-107,82c1186,1084,1185,1084,1184,1084xm1256,1184v-2,,-4,1,-6,2c1187,1092,1187,1092,1187,1092v1,-1,1,-2,1,-3c1188,1088,1188,1087,1188,1087v108,-82,108,-82,108,-82c1297,1006,1299,1008,1301,1008v-43,176,-43,176,-43,176c1257,1184,1257,1184,1256,1184xm1260,1185v43,-176,43,-176,43,-176c1304,1009,1304,1009,1305,1009v1,,3,,4,-1c1365,1160,1365,1160,1365,1160v-2,1,-2,2,-3,4c1362,1164,1363,1164,1363,1165v-95,27,-95,27,-95,27c1266,1189,1263,1186,1260,1185xm1403,1409c1264,1206,1264,1206,1264,1206v3,-2,4,-6,4,-9c1268,1196,1268,1195,1268,1194v95,-27,95,-27,95,-27c1364,1168,1365,1169,1367,1169v,,,,,c1403,1409,1403,1409,1403,1409v,,,,,xm1407,1409v,,-1,,-1,-1c1406,1408,1406,1408,1405,1408v-36,-239,-36,-239,-36,-239c1370,1169,1370,1168,1370,1168v133,101,133,101,133,101c1502,1271,1501,1273,1501,1276v,3,2,6,4,9l1407,1409xm1527,1530c1409,1416,1409,1416,1409,1416v1,-1,1,-1,1,-2c1410,1412,1410,1411,1409,1410v98,-124,98,-124,98,-124c1509,1287,1511,1288,1514,1288v19,240,19,240,19,240c1531,1528,1529,1529,1527,1530xm1535,1527v-19,-239,-19,-239,-19,-239c1518,1287,1521,1286,1523,1284v90,74,90,74,90,74c1613,1359,1613,1360,1613,1361v,5,3,9,7,11c1540,1528,1540,1528,1540,1528v-1,,-3,-1,-5,-1xm1542,1529v80,-156,80,-156,80,-156c1623,1373,1624,1373,1625,1373v5,,9,-3,11,-7c1705,1403,1705,1403,1705,1403v-1,2,-1,4,-1,5c1704,1411,1704,1413,1706,1415v-161,117,-161,117,-161,117c1544,1531,1543,1530,1542,1529xm1682,1560v-10,,-18,7,-21,15c1547,1542,1547,1542,1547,1542v1,-1,1,-1,1,-2c1548,1537,1547,1535,1546,1533v161,-116,161,-116,161,-116c1708,1418,1710,1420,1713,1420v-28,141,-28,141,-28,141c1684,1560,1683,1560,1682,1560xm1788,1576v-84,4,-84,4,-84,4c1703,1571,1696,1563,1687,1561v28,-140,28,-140,28,-140c1715,1421,1716,1421,1716,1421v2,,3,-1,5,-1c1794,1566,1794,1566,1794,1566v-4,3,-6,6,-6,10xm1800,1565v-1,,-3,,-4,c1723,1419,1723,1419,1723,1419v1,-1,2,-2,3,-3c1821,1474,1821,1474,1821,1474v,1,-1,1,-1,1c1820,1477,1821,1479,1823,1480v-21,85,-21,85,-21,85c1802,1565,1801,1565,1800,1565xm1812,1573v-2,-4,-4,-7,-8,-8c1825,1481,1825,1481,1825,1481v2,,4,-1,5,-3c2000,1515,2000,1515,2000,1515v,1,,1,,2c2000,1518,2000,1518,2000,1519r-188,54xm2001,1513v-171,-37,-171,-37,-171,-37c1830,1474,1830,1473,1829,1472v73,-121,73,-121,73,-121c1906,1355,1911,1357,1916,1357v3,,7,-1,9,-3c2006,1506,2006,1506,2006,1506v-3,2,-4,4,-5,7xm2013,1504v-2,,-4,1,-5,1c1927,1353,1927,1353,1927,1353v5,-3,9,-7,10,-13c2081,1371,2081,1371,2081,1371v,3,2,6,4,7c2017,1505,2017,1505,2017,1505v-1,,-3,-1,-4,-1xm2021,1508v-1,-1,-1,-1,-2,-2c2087,1379,2087,1379,2087,1379v1,1,2,1,2,1c2094,1380,2098,1377,2099,1372v,-1,,-2,,-2c2214,1326,2214,1326,2214,1326r-193,182xm2214,1323v,,,1,,1c2098,1368,2098,1368,2098,1368v,-1,,-1,-1,-2c2198,1272,2198,1272,2198,1272v2,2,5,4,8,4c2207,1276,2207,1275,2208,1275v9,44,9,44,9,44c2215,1320,2214,1321,2214,1323xm2219,1318v-9,-43,-9,-43,-9,-43c2215,1273,2219,1269,2219,1263v,-5,-3,-9,-8,-11c2271,1065,2271,1065,2271,1065r-52,253xm2209,1251v,,-1,,-1,c2213,1130,2213,1130,2213,1130v7,,12,-6,12,-12c2225,1114,2223,1111,2221,1109v53,-59,53,-59,53,-59l2209,1251xm2220,1108v-1,-1,-3,-2,-4,-2c2241,985,2241,985,2241,985v2,,3,,4,c2275,1045,2275,1045,2275,1045r-55,63xe" fillcolor="#949495" stroked="f">
                  <v:stroke joinstyle="miter"/>
                  <v:formulas/>
                  <v:path arrowok="t" o:connecttype="custom" o:connectlocs="4042291,121436;1434267,1466121;749331,4442791;2932929,4199919;3658844,4374669;2370931,3198810;1006914,2345794;3939843,752313;5851223,3708250;2789503,2938166;5233610,4676778;6102952,4039978;6445419,3326170;6009285,2307290;5763411,2049608;4984809,1883744;4665758,1347647;4654049,1747498;4042291,127360;3974968,112551;2786575,254720;1952359,672342;1457683,1498702;1422558,1537206;1015695,1658642;608832,2396146;307343,2342832;1068382,3939275;1808932,4676778;2479233,4407249;2327025,3770449;2561191,3637165;2733888,3850419;3193439,4614579;3986676,4907804;3676406,4445753;3020742,3415026;2581680,2881891;2479233,3181039;1975776,3971856;1595256,4125872;1103507,3968894;204895,3764525;632248,2419840;1384507,1966676;1923088,2088112;2183598,657533;2774867,310995;3187585,71085;3559323,390966;3942770,731580;5057986,2209548;5693161,2076265;6070754,3210657;5055059,4188071;2848044,2938166;3477365,3219543;4007166,3462415;4990663,4155491;5330204,4365783;6102952,4081444;6465909,3705288" o:connectangles="0,0,0,0,0,0,0,0,0,0,0,0,0,0,0,0,0,0,0,0,0,0,0,0,0,0,0,0,0,0,0,0,0,0,0,0,0,0,0,0,0,0,0,0,0,0,0,0,0,0,0,0,0,0,0,0,0,0,0,0,0,0" textboxrect="0,0,2277,1748"/>
                  <o:lock v:ext="edit" verticies="t"/>
                  <v:textbox>
                    <w:txbxContent>
                      <w:p w14:paraId="054AA8F5" w14:textId="77777777" w:rsidR="00AB6CCE" w:rsidRDefault="00AB6CCE"/>
                    </w:txbxContent>
                  </v:textbox>
                </v:shape>
                <w10:wrap anchorx="page"/>
                <w10:anchorlock/>
              </v:group>
            </w:pict>
          </mc:Fallback>
        </mc:AlternateContent>
      </w:r>
    </w:p>
    <w:p w14:paraId="7C97F82C" w14:textId="77777777" w:rsidR="00AB6CCE" w:rsidRDefault="00AB6CCE"/>
    <w:p w14:paraId="6D18B967" w14:textId="77777777" w:rsidR="00AB6CCE" w:rsidRDefault="00AB6CCE"/>
    <w:p w14:paraId="688D835A" w14:textId="77777777" w:rsidR="00AB6CCE" w:rsidRDefault="00AB6CCE"/>
    <w:p w14:paraId="17F4F2EF" w14:textId="77777777" w:rsidR="00AB6CCE" w:rsidRDefault="00AB6CCE"/>
    <w:p w14:paraId="2B186922" w14:textId="77777777" w:rsidR="00AB6CCE" w:rsidRDefault="00AB6CCE"/>
    <w:p w14:paraId="6285FA91" w14:textId="77777777" w:rsidR="00AB6CCE" w:rsidRDefault="00AB6CCE"/>
    <w:p w14:paraId="48EA75E0" w14:textId="77777777" w:rsidR="00AB6CCE" w:rsidRDefault="00AB6CCE"/>
    <w:p w14:paraId="65B8ED1C" w14:textId="77777777" w:rsidR="00AB6CCE" w:rsidRDefault="00AB6CCE"/>
    <w:p w14:paraId="026D4A1B" w14:textId="77777777" w:rsidR="00AB6CCE" w:rsidRDefault="00AB6CCE"/>
    <w:p w14:paraId="35C095BF" w14:textId="77777777" w:rsidR="00AB6CCE" w:rsidRDefault="00AB6CCE"/>
    <w:p w14:paraId="383D931C" w14:textId="77777777" w:rsidR="00AB6CCE" w:rsidRDefault="00AB6CCE"/>
    <w:p w14:paraId="2D417808" w14:textId="77777777" w:rsidR="00AB6CCE" w:rsidRDefault="00AB6CCE"/>
    <w:p w14:paraId="43A6A319" w14:textId="77777777" w:rsidR="00AB6CCE" w:rsidRDefault="00AB6CCE"/>
    <w:p w14:paraId="6ACBC7E7" w14:textId="77777777" w:rsidR="00AB6CCE" w:rsidRDefault="00AB6CCE"/>
    <w:p w14:paraId="26C0D03F" w14:textId="77777777" w:rsidR="00AB6CCE" w:rsidRDefault="00AB6CCE"/>
    <w:p w14:paraId="4E01C6F2" w14:textId="77777777" w:rsidR="00AB6CCE" w:rsidRDefault="00AB6CCE"/>
    <w:p w14:paraId="353A0563" w14:textId="77777777" w:rsidR="00AB6CCE" w:rsidRDefault="00AB6CCE"/>
    <w:p w14:paraId="0DED67C8" w14:textId="77777777" w:rsidR="00AB6CCE" w:rsidRDefault="00AB6CCE"/>
    <w:p w14:paraId="67B31BB3" w14:textId="77777777" w:rsidR="00AB6CCE" w:rsidRDefault="00AB6CCE"/>
    <w:p w14:paraId="5D3A9D22" w14:textId="77777777" w:rsidR="00AB6CCE" w:rsidRDefault="00AB6CCE"/>
    <w:p w14:paraId="2CAB0BE7" w14:textId="77777777" w:rsidR="00AB6CCE" w:rsidRDefault="00AB6CCE"/>
    <w:p w14:paraId="38F45BA2" w14:textId="77777777" w:rsidR="00AB6CCE" w:rsidRDefault="00AB6CCE"/>
    <w:p w14:paraId="116C30F8" w14:textId="77777777" w:rsidR="00AB6CCE" w:rsidRDefault="00AB6CCE"/>
    <w:p w14:paraId="7E9F48C5" w14:textId="77777777" w:rsidR="00AB6CCE" w:rsidRDefault="00AB6CCE"/>
    <w:p w14:paraId="3FB7B3FD" w14:textId="77777777" w:rsidR="00AB6CCE" w:rsidRDefault="00AB6CCE"/>
    <w:p w14:paraId="0580C5A8" w14:textId="77777777" w:rsidR="00AB6CCE" w:rsidRDefault="00AB6CCE"/>
    <w:p w14:paraId="382B8238" w14:textId="77777777" w:rsidR="00AB6CCE" w:rsidRDefault="00AB6CCE"/>
    <w:p w14:paraId="782F5D0E" w14:textId="77777777" w:rsidR="00AB6CCE" w:rsidRDefault="00AB6CCE"/>
    <w:p w14:paraId="4C11E390" w14:textId="77777777" w:rsidR="00AB6CCE" w:rsidRDefault="00AB6CCE"/>
    <w:p w14:paraId="6553E05B" w14:textId="77777777" w:rsidR="00AB6CCE" w:rsidRDefault="008134F4">
      <w:pPr>
        <w:rPr>
          <w:sz w:val="56"/>
        </w:rPr>
      </w:pPr>
      <w:r>
        <w:rPr>
          <w:noProof/>
        </w:rPr>
        <mc:AlternateContent>
          <mc:Choice Requires="wps">
            <w:drawing>
              <wp:anchor distT="0" distB="0" distL="114300" distR="114300" simplePos="0" relativeHeight="251671552" behindDoc="0" locked="0" layoutInCell="1" allowOverlap="1" wp14:anchorId="4F5C6E7E" wp14:editId="2807C40C">
                <wp:simplePos x="0" y="0"/>
                <wp:positionH relativeFrom="page">
                  <wp:posOffset>-128905</wp:posOffset>
                </wp:positionH>
                <wp:positionV relativeFrom="paragraph">
                  <wp:posOffset>506730</wp:posOffset>
                </wp:positionV>
                <wp:extent cx="860425" cy="1889125"/>
                <wp:effectExtent l="0" t="0" r="0" b="0"/>
                <wp:wrapNone/>
                <wp:docPr id="22" name="矩形 22"/>
                <wp:cNvGraphicFramePr/>
                <a:graphic xmlns:a="http://schemas.openxmlformats.org/drawingml/2006/main">
                  <a:graphicData uri="http://schemas.microsoft.com/office/word/2010/wordprocessingShape">
                    <wps:wsp>
                      <wps:cNvSpPr/>
                      <wps:spPr>
                        <a:xfrm>
                          <a:off x="0" y="0"/>
                          <a:ext cx="860425" cy="1889185"/>
                        </a:xfrm>
                        <a:prstGeom prst="rect">
                          <a:avLst/>
                        </a:prstGeom>
                        <a:solidFill>
                          <a:srgbClr val="E5232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dh="http://schemas.microsoft.com/office/word/2020/wordml/sdtdatahash" xmlns:w16="http://schemas.microsoft.com/office/word/2018/wordml" xmlns:w16cex="http://schemas.microsoft.com/office/word/2018/wordml/cex">
            <w:pict>
              <v:rect w14:anchorId="02C4E1F2" id="矩形 22" o:spid="_x0000_s1026" style="position:absolute;left:0;text-align:left;margin-left:-10.15pt;margin-top:39.9pt;width:67.75pt;height:148.75pt;z-index:25167155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" fillcolor="#e52323" stroked="f" strokeweight="1pt">
                <w10:wrap anchorx="page"/>
              </v:rect>
            </w:pict>
          </mc:Fallback>
        </mc:AlternateContent>
      </w:r>
    </w:p>
    <w:p w14:paraId="5DD2E31D" w14:textId="77777777" w:rsidR="00AB6CCE" w:rsidRDefault="008134F4">
      <w:pPr>
        <w:rPr>
          <w:rFonts w:asciiTheme="majorEastAsia" w:eastAsiaTheme="majorEastAsia" w:hAnsiTheme="majorEastAsia"/>
          <w:color w:val="3B3838" w:themeColor="background2" w:themeShade="40"/>
          <w:sz w:val="52"/>
        </w:rPr>
      </w:pPr>
      <w:r>
        <w:rPr>
          <w:rFonts w:asciiTheme="majorEastAsia" w:eastAsiaTheme="majorEastAsia" w:hAnsiTheme="majorEastAsia" w:hint="eastAsia"/>
          <w:color w:val="3B3838" w:themeColor="background2" w:themeShade="40"/>
          <w:sz w:val="52"/>
        </w:rPr>
        <w:t>金山云</w:t>
      </w:r>
    </w:p>
    <w:p w14:paraId="7E5FCA7D" w14:textId="77777777" w:rsidR="00AB6CCE" w:rsidRDefault="008134F4">
      <w:pPr>
        <w:spacing w:afterLines="150" w:after="360"/>
        <w:rPr>
          <w:rFonts w:asciiTheme="majorEastAsia" w:eastAsiaTheme="majorEastAsia" w:hAnsiTheme="majorEastAsia"/>
          <w:color w:val="3B3838" w:themeColor="background2" w:themeShade="40"/>
          <w:sz w:val="48"/>
        </w:rPr>
      </w:pPr>
      <w:r>
        <w:rPr>
          <w:rFonts w:asciiTheme="majorEastAsia" w:eastAsiaTheme="majorEastAsia" w:hAnsiTheme="majorEastAsia" w:hint="eastAsia"/>
          <w:noProof/>
          <w:color w:val="3B3838" w:themeColor="background2" w:themeShade="40"/>
          <w:sz w:val="48"/>
        </w:rPr>
        <mc:AlternateContent>
          <mc:Choice Requires="wps">
            <w:drawing>
              <wp:anchor distT="0" distB="0" distL="114300" distR="114300" simplePos="0" relativeHeight="251672576" behindDoc="0" locked="0" layoutInCell="1" allowOverlap="1" wp14:anchorId="4CF8C5E4" wp14:editId="7ECCAB3E">
                <wp:simplePos x="0" y="0"/>
                <wp:positionH relativeFrom="column">
                  <wp:posOffset>10795</wp:posOffset>
                </wp:positionH>
                <wp:positionV relativeFrom="paragraph">
                  <wp:posOffset>502920</wp:posOffset>
                </wp:positionV>
                <wp:extent cx="2689860" cy="0"/>
                <wp:effectExtent l="0" t="0" r="0" b="0"/>
                <wp:wrapNone/>
                <wp:docPr id="23" name="直接连接符 23"/>
                <wp:cNvGraphicFramePr/>
                <a:graphic xmlns:a="http://schemas.openxmlformats.org/drawingml/2006/main">
                  <a:graphicData uri="http://schemas.microsoft.com/office/word/2010/wordprocessingShape">
                    <wps:wsp>
                      <wps:cNvCnPr/>
                      <wps:spPr>
                        <a:xfrm>
                          <a:off x="0" y="0"/>
                          <a:ext cx="2690037" cy="0"/>
                        </a:xfrm>
                        <a:prstGeom prst="line">
                          <a:avLst/>
                        </a:prstGeom>
                        <a:ln w="19050">
                          <a:solidFill>
                            <a:schemeClr val="bg2">
                              <a:lumMod val="2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640E2354" id="直接连接符 23"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85pt,39.6pt" to="212.6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" strokecolor="#393737 [814]" strokeweight="1.5pt">
                <v:stroke joinstyle="miter"/>
              </v:line>
            </w:pict>
          </mc:Fallback>
        </mc:AlternateContent>
      </w:r>
      <w:r>
        <w:rPr>
          <w:rFonts w:asciiTheme="majorEastAsia" w:eastAsiaTheme="majorEastAsia" w:hAnsiTheme="majorEastAsia" w:hint="eastAsia"/>
          <w:color w:val="3B3838" w:themeColor="background2" w:themeShade="40"/>
          <w:sz w:val="48"/>
        </w:rPr>
        <w:t>银河平台</w:t>
      </w:r>
    </w:p>
    <w:p w14:paraId="3BE82063" w14:textId="1FF83FAA" w:rsidR="00AB6CCE" w:rsidRDefault="00DF014D">
      <w:pPr>
        <w:rPr>
          <w:rFonts w:asciiTheme="majorEastAsia" w:eastAsiaTheme="majorEastAsia" w:hAnsiTheme="majorEastAsia"/>
          <w:color w:val="3B3838" w:themeColor="background2" w:themeShade="40"/>
          <w:sz w:val="32"/>
        </w:rPr>
      </w:pPr>
      <w:r>
        <w:rPr>
          <w:rFonts w:asciiTheme="majorEastAsia" w:eastAsiaTheme="majorEastAsia" w:hAnsiTheme="majorEastAsia" w:hint="eastAsia"/>
          <w:color w:val="3B3838" w:themeColor="background2" w:themeShade="40"/>
          <w:sz w:val="32"/>
        </w:rPr>
        <w:t>裸金属服务器</w:t>
      </w:r>
      <w:r w:rsidR="008134F4">
        <w:rPr>
          <w:rFonts w:asciiTheme="majorEastAsia" w:eastAsiaTheme="majorEastAsia" w:hAnsiTheme="majorEastAsia" w:hint="eastAsia"/>
          <w:color w:val="3B3838" w:themeColor="background2" w:themeShade="40"/>
          <w:sz w:val="32"/>
        </w:rPr>
        <w:t>产品A</w:t>
      </w:r>
      <w:r w:rsidR="008134F4">
        <w:rPr>
          <w:rFonts w:asciiTheme="majorEastAsia" w:eastAsiaTheme="majorEastAsia" w:hAnsiTheme="majorEastAsia"/>
          <w:color w:val="3B3838" w:themeColor="background2" w:themeShade="40"/>
          <w:sz w:val="32"/>
        </w:rPr>
        <w:t>PI</w:t>
      </w:r>
      <w:r w:rsidR="008134F4">
        <w:rPr>
          <w:rFonts w:asciiTheme="majorEastAsia" w:eastAsiaTheme="majorEastAsia" w:hAnsiTheme="majorEastAsia" w:hint="eastAsia"/>
          <w:color w:val="3B3838" w:themeColor="background2" w:themeShade="40"/>
          <w:sz w:val="32"/>
        </w:rPr>
        <w:t>文档</w:t>
      </w:r>
    </w:p>
    <w:p w14:paraId="532F3CEC" w14:textId="77777777" w:rsidR="00AB6CCE" w:rsidRDefault="00AB6CCE">
      <w:pPr>
        <w:rPr>
          <w:rFonts w:asciiTheme="majorEastAsia" w:eastAsiaTheme="majorEastAsia" w:hAnsiTheme="majorEastAsia"/>
          <w:color w:val="3B3838" w:themeColor="background2" w:themeShade="40"/>
          <w:sz w:val="32"/>
        </w:rPr>
      </w:pPr>
    </w:p>
    <w:p w14:paraId="56410419" w14:textId="3B1971EF" w:rsidR="00AB6CCE" w:rsidRDefault="008134F4">
      <w:pPr>
        <w:rPr>
          <w:rFonts w:asciiTheme="majorEastAsia" w:eastAsiaTheme="majorEastAsia" w:hAnsiTheme="majorEastAsia"/>
          <w:color w:val="3B3838" w:themeColor="background2" w:themeShade="40"/>
          <w:sz w:val="22"/>
        </w:rPr>
      </w:pPr>
      <w:r>
        <w:rPr>
          <w:rFonts w:asciiTheme="majorEastAsia" w:eastAsiaTheme="majorEastAsia" w:hAnsiTheme="majorEastAsia" w:hint="eastAsia"/>
          <w:color w:val="3B3838" w:themeColor="background2" w:themeShade="40"/>
          <w:sz w:val="22"/>
        </w:rPr>
        <w:t>文档版本：V</w:t>
      </w:r>
      <w:r w:rsidR="002537A4">
        <w:rPr>
          <w:rFonts w:asciiTheme="majorEastAsia" w:eastAsiaTheme="majorEastAsia" w:hAnsiTheme="majorEastAsia"/>
          <w:color w:val="3B3838" w:themeColor="background2" w:themeShade="40"/>
          <w:sz w:val="22"/>
        </w:rPr>
        <w:t>3.0</w:t>
      </w:r>
      <w:r w:rsidR="00360B31">
        <w:rPr>
          <w:rFonts w:asciiTheme="majorEastAsia" w:eastAsiaTheme="majorEastAsia" w:hAnsiTheme="majorEastAsia"/>
          <w:color w:val="3B3838" w:themeColor="background2" w:themeShade="40"/>
          <w:sz w:val="22"/>
        </w:rPr>
        <w:t>.0</w:t>
      </w:r>
    </w:p>
    <w:p w14:paraId="17470F2C" w14:textId="76BA3DC8" w:rsidR="00AB6CCE" w:rsidRDefault="008134F4">
      <w:pPr>
        <w:rPr>
          <w:rFonts w:asciiTheme="majorEastAsia" w:eastAsiaTheme="majorEastAsia" w:hAnsiTheme="majorEastAsia"/>
          <w:color w:val="3B3838" w:themeColor="background2" w:themeShade="40"/>
          <w:sz w:val="22"/>
        </w:rPr>
      </w:pPr>
      <w:r>
        <w:rPr>
          <w:rFonts w:asciiTheme="majorEastAsia" w:eastAsiaTheme="majorEastAsia" w:hAnsiTheme="majorEastAsia" w:hint="eastAsia"/>
          <w:color w:val="3B3838" w:themeColor="background2" w:themeShade="40"/>
          <w:sz w:val="22"/>
        </w:rPr>
        <w:t>发布日期：2</w:t>
      </w:r>
      <w:r>
        <w:rPr>
          <w:rFonts w:asciiTheme="majorEastAsia" w:eastAsiaTheme="majorEastAsia" w:hAnsiTheme="majorEastAsia"/>
          <w:color w:val="3B3838" w:themeColor="background2" w:themeShade="40"/>
          <w:sz w:val="22"/>
        </w:rPr>
        <w:t>02</w:t>
      </w:r>
      <w:r w:rsidR="00FB4B26">
        <w:rPr>
          <w:rFonts w:asciiTheme="majorEastAsia" w:eastAsiaTheme="majorEastAsia" w:hAnsiTheme="majorEastAsia"/>
          <w:color w:val="3B3838" w:themeColor="background2" w:themeShade="40"/>
          <w:sz w:val="22"/>
        </w:rPr>
        <w:t>0-11</w:t>
      </w:r>
    </w:p>
    <w:p w14:paraId="1C1DC787" w14:textId="7ADF477E" w:rsidR="00AB6CCE" w:rsidRDefault="00443E9E">
      <w:pPr>
        <w:rPr>
          <w:rFonts w:asciiTheme="majorEastAsia" w:eastAsiaTheme="majorEastAsia" w:hAnsiTheme="majorEastAsia"/>
          <w:color w:val="3B3838" w:themeColor="background2" w:themeShade="40"/>
          <w:sz w:val="22"/>
        </w:rPr>
      </w:pPr>
      <w:r>
        <w:rPr>
          <w:rFonts w:asciiTheme="majorEastAsia" w:eastAsiaTheme="majorEastAsia" w:hAnsiTheme="majorEastAsia" w:hint="eastAsia"/>
          <w:color w:val="3B3838" w:themeColor="background2" w:themeShade="40"/>
          <w:sz w:val="22"/>
        </w:rPr>
        <w:t>更新日期：2022-05</w:t>
      </w:r>
      <w:bookmarkStart w:id="0" w:name="_GoBack"/>
      <w:bookmarkEnd w:id="0"/>
    </w:p>
    <w:bookmarkStart w:id="1" w:name="_Toc109913500" w:displacedByCustomXml="next"/>
    <w:sdt>
      <w:sdtPr>
        <w:rPr>
          <w:rFonts w:ascii="Calibri" w:eastAsia="宋体" w:hAnsi="Calibri" w:hint="eastAsia"/>
          <w:b w:val="0"/>
          <w:bCs w:val="0"/>
          <w:sz w:val="21"/>
          <w:szCs w:val="24"/>
          <w:lang w:val="zh-CN"/>
        </w:rPr>
        <w:id w:val="1060374440"/>
        <w:docPartObj>
          <w:docPartGallery w:val="Table of Contents"/>
          <w:docPartUnique/>
        </w:docPartObj>
      </w:sdtPr>
      <w:sdtEndPr>
        <w:rPr>
          <w:rFonts w:cstheme="majorEastAsia"/>
        </w:rPr>
      </w:sdtEndPr>
      <w:sdtContent>
        <w:p w14:paraId="3D7C56E4" w14:textId="77777777" w:rsidR="00AB6CCE" w:rsidRDefault="008134F4" w:rsidP="00360B31">
          <w:pPr>
            <w:pStyle w:val="af9"/>
            <w:spacing w:after="288"/>
          </w:pPr>
          <w:r>
            <w:rPr>
              <w:rFonts w:hint="eastAsia"/>
            </w:rPr>
            <w:t>目录</w:t>
          </w:r>
          <w:bookmarkEnd w:id="1"/>
        </w:p>
        <w:p w14:paraId="37183093" w14:textId="078FB9DE" w:rsidR="00360B31" w:rsidRDefault="008134F4">
          <w:pPr>
            <w:pStyle w:val="TOC1"/>
            <w:tabs>
              <w:tab w:val="right" w:leader="dot" w:pos="8682"/>
            </w:tabs>
            <w:rPr>
              <w:rFonts w:asciiTheme="minorHAnsi" w:eastAsiaTheme="minorEastAsia" w:hAnsiTheme="minorHAnsi" w:cstheme="minorBidi"/>
              <w:noProof/>
              <w:szCs w:val="22"/>
            </w:rPr>
          </w:pPr>
          <w:r>
            <w:rPr>
              <w:sz w:val="24"/>
            </w:rPr>
            <w:fldChar w:fldCharType="begin"/>
          </w:r>
          <w:r>
            <w:rPr>
              <w:sz w:val="24"/>
            </w:rPr>
            <w:instrText xml:space="preserve"> TOC \o "1-3" \h \z \u </w:instrText>
          </w:r>
          <w:r>
            <w:rPr>
              <w:sz w:val="24"/>
            </w:rPr>
            <w:fldChar w:fldCharType="separate"/>
          </w:r>
          <w:hyperlink w:anchor="_Toc109913500" w:history="1">
            <w:r w:rsidR="00360B31" w:rsidRPr="00F07B1B">
              <w:rPr>
                <w:rStyle w:val="af2"/>
                <w:noProof/>
              </w:rPr>
              <w:t>目录</w:t>
            </w:r>
            <w:r w:rsidR="00360B31">
              <w:rPr>
                <w:noProof/>
                <w:webHidden/>
              </w:rPr>
              <w:tab/>
            </w:r>
            <w:r w:rsidR="00360B31">
              <w:rPr>
                <w:noProof/>
                <w:webHidden/>
              </w:rPr>
              <w:fldChar w:fldCharType="begin"/>
            </w:r>
            <w:r w:rsidR="00360B31">
              <w:rPr>
                <w:noProof/>
                <w:webHidden/>
              </w:rPr>
              <w:instrText xml:space="preserve"> PAGEREF _Toc109913500 \h </w:instrText>
            </w:r>
            <w:r w:rsidR="00360B31">
              <w:rPr>
                <w:noProof/>
                <w:webHidden/>
              </w:rPr>
            </w:r>
            <w:r w:rsidR="00360B31">
              <w:rPr>
                <w:noProof/>
                <w:webHidden/>
              </w:rPr>
              <w:fldChar w:fldCharType="separate"/>
            </w:r>
            <w:r w:rsidR="00360B31">
              <w:rPr>
                <w:noProof/>
                <w:webHidden/>
              </w:rPr>
              <w:t>1</w:t>
            </w:r>
            <w:r w:rsidR="00360B31">
              <w:rPr>
                <w:noProof/>
                <w:webHidden/>
              </w:rPr>
              <w:fldChar w:fldCharType="end"/>
            </w:r>
          </w:hyperlink>
        </w:p>
        <w:p w14:paraId="360C384B" w14:textId="0F686BC6" w:rsidR="00360B31" w:rsidRDefault="00854B6D">
          <w:pPr>
            <w:pStyle w:val="TOC1"/>
            <w:tabs>
              <w:tab w:val="right" w:leader="dot" w:pos="8682"/>
            </w:tabs>
            <w:rPr>
              <w:rFonts w:asciiTheme="minorHAnsi" w:eastAsiaTheme="minorEastAsia" w:hAnsiTheme="minorHAnsi" w:cstheme="minorBidi"/>
              <w:noProof/>
              <w:szCs w:val="22"/>
            </w:rPr>
          </w:pPr>
          <w:hyperlink w:anchor="_Toc109913501" w:history="1">
            <w:r w:rsidR="00360B31" w:rsidRPr="00F07B1B">
              <w:rPr>
                <w:rStyle w:val="af2"/>
                <w:noProof/>
              </w:rPr>
              <w:t>法律声明</w:t>
            </w:r>
            <w:r w:rsidR="00360B31">
              <w:rPr>
                <w:noProof/>
                <w:webHidden/>
              </w:rPr>
              <w:tab/>
            </w:r>
            <w:r w:rsidR="00360B31">
              <w:rPr>
                <w:noProof/>
                <w:webHidden/>
              </w:rPr>
              <w:fldChar w:fldCharType="begin"/>
            </w:r>
            <w:r w:rsidR="00360B31">
              <w:rPr>
                <w:noProof/>
                <w:webHidden/>
              </w:rPr>
              <w:instrText xml:space="preserve"> PAGEREF _Toc109913501 \h </w:instrText>
            </w:r>
            <w:r w:rsidR="00360B31">
              <w:rPr>
                <w:noProof/>
                <w:webHidden/>
              </w:rPr>
            </w:r>
            <w:r w:rsidR="00360B31">
              <w:rPr>
                <w:noProof/>
                <w:webHidden/>
              </w:rPr>
              <w:fldChar w:fldCharType="separate"/>
            </w:r>
            <w:r w:rsidR="00360B31">
              <w:rPr>
                <w:noProof/>
                <w:webHidden/>
              </w:rPr>
              <w:t>3</w:t>
            </w:r>
            <w:r w:rsidR="00360B31">
              <w:rPr>
                <w:noProof/>
                <w:webHidden/>
              </w:rPr>
              <w:fldChar w:fldCharType="end"/>
            </w:r>
          </w:hyperlink>
        </w:p>
        <w:p w14:paraId="0DD85444" w14:textId="61CED909" w:rsidR="00360B31" w:rsidRDefault="00854B6D">
          <w:pPr>
            <w:pStyle w:val="TOC1"/>
            <w:tabs>
              <w:tab w:val="right" w:leader="dot" w:pos="8682"/>
            </w:tabs>
            <w:rPr>
              <w:rFonts w:asciiTheme="minorHAnsi" w:eastAsiaTheme="minorEastAsia" w:hAnsiTheme="minorHAnsi" w:cstheme="minorBidi"/>
              <w:noProof/>
              <w:szCs w:val="22"/>
            </w:rPr>
          </w:pPr>
          <w:hyperlink w:anchor="_Toc109913502" w:history="1">
            <w:r w:rsidR="00360B31" w:rsidRPr="00F07B1B">
              <w:rPr>
                <w:rStyle w:val="af2"/>
                <w:noProof/>
              </w:rPr>
              <w:t>一、</w:t>
            </w:r>
            <w:r w:rsidR="00360B31" w:rsidRPr="00F07B1B">
              <w:rPr>
                <w:rStyle w:val="af2"/>
                <w:noProof/>
              </w:rPr>
              <w:t xml:space="preserve"> </w:t>
            </w:r>
            <w:r w:rsidR="00360B31" w:rsidRPr="00F07B1B">
              <w:rPr>
                <w:rStyle w:val="af2"/>
                <w:noProof/>
              </w:rPr>
              <w:t>裸金属服务器（</w:t>
            </w:r>
            <w:r w:rsidR="00360B31" w:rsidRPr="00F07B1B">
              <w:rPr>
                <w:rStyle w:val="af2"/>
                <w:noProof/>
              </w:rPr>
              <w:t>EPC</w:t>
            </w:r>
            <w:r w:rsidR="00360B31" w:rsidRPr="00F07B1B">
              <w:rPr>
                <w:rStyle w:val="af2"/>
                <w:noProof/>
              </w:rPr>
              <w:t>）</w:t>
            </w:r>
            <w:r w:rsidR="00360B31" w:rsidRPr="00F07B1B">
              <w:rPr>
                <w:rStyle w:val="af2"/>
                <w:noProof/>
              </w:rPr>
              <w:t>OpenAPI</w:t>
            </w:r>
            <w:r w:rsidR="00360B31" w:rsidRPr="00F07B1B">
              <w:rPr>
                <w:rStyle w:val="af2"/>
                <w:noProof/>
              </w:rPr>
              <w:t>文档</w:t>
            </w:r>
            <w:r w:rsidR="00360B31">
              <w:rPr>
                <w:noProof/>
                <w:webHidden/>
              </w:rPr>
              <w:tab/>
            </w:r>
            <w:r w:rsidR="00360B31">
              <w:rPr>
                <w:noProof/>
                <w:webHidden/>
              </w:rPr>
              <w:fldChar w:fldCharType="begin"/>
            </w:r>
            <w:r w:rsidR="00360B31">
              <w:rPr>
                <w:noProof/>
                <w:webHidden/>
              </w:rPr>
              <w:instrText xml:space="preserve"> PAGEREF _Toc109913502 \h </w:instrText>
            </w:r>
            <w:r w:rsidR="00360B31">
              <w:rPr>
                <w:noProof/>
                <w:webHidden/>
              </w:rPr>
            </w:r>
            <w:r w:rsidR="00360B31">
              <w:rPr>
                <w:noProof/>
                <w:webHidden/>
              </w:rPr>
              <w:fldChar w:fldCharType="separate"/>
            </w:r>
            <w:r w:rsidR="00360B31">
              <w:rPr>
                <w:noProof/>
                <w:webHidden/>
              </w:rPr>
              <w:t>4</w:t>
            </w:r>
            <w:r w:rsidR="00360B31">
              <w:rPr>
                <w:noProof/>
                <w:webHidden/>
              </w:rPr>
              <w:fldChar w:fldCharType="end"/>
            </w:r>
          </w:hyperlink>
        </w:p>
        <w:p w14:paraId="3F255EF7" w14:textId="0A52F6BE" w:rsidR="00360B31" w:rsidRDefault="00854B6D">
          <w:pPr>
            <w:pStyle w:val="TOC1"/>
            <w:tabs>
              <w:tab w:val="right" w:leader="dot" w:pos="8682"/>
            </w:tabs>
            <w:rPr>
              <w:rFonts w:asciiTheme="minorHAnsi" w:eastAsiaTheme="minorEastAsia" w:hAnsiTheme="minorHAnsi" w:cstheme="minorBidi"/>
              <w:noProof/>
              <w:szCs w:val="22"/>
            </w:rPr>
          </w:pPr>
          <w:hyperlink w:anchor="_Toc109913503" w:history="1">
            <w:r w:rsidR="00360B31" w:rsidRPr="00F07B1B">
              <w:rPr>
                <w:rStyle w:val="af2"/>
                <w:noProof/>
              </w:rPr>
              <w:t>二、</w:t>
            </w:r>
            <w:r w:rsidR="00360B31" w:rsidRPr="00F07B1B">
              <w:rPr>
                <w:rStyle w:val="af2"/>
                <w:noProof/>
              </w:rPr>
              <w:t xml:space="preserve"> </w:t>
            </w:r>
            <w:r w:rsidR="00360B31" w:rsidRPr="00F07B1B">
              <w:rPr>
                <w:rStyle w:val="af2"/>
                <w:noProof/>
              </w:rPr>
              <w:t>裸金属服务器</w:t>
            </w:r>
            <w:r w:rsidR="00360B31" w:rsidRPr="00F07B1B">
              <w:rPr>
                <w:rStyle w:val="af2"/>
                <w:noProof/>
              </w:rPr>
              <w:t>OpenAPI</w:t>
            </w:r>
            <w:r w:rsidR="00360B31" w:rsidRPr="00F07B1B">
              <w:rPr>
                <w:rStyle w:val="af2"/>
                <w:noProof/>
              </w:rPr>
              <w:t>概览</w:t>
            </w:r>
            <w:r w:rsidR="00360B31">
              <w:rPr>
                <w:noProof/>
                <w:webHidden/>
              </w:rPr>
              <w:tab/>
            </w:r>
            <w:r w:rsidR="00360B31">
              <w:rPr>
                <w:noProof/>
                <w:webHidden/>
              </w:rPr>
              <w:fldChar w:fldCharType="begin"/>
            </w:r>
            <w:r w:rsidR="00360B31">
              <w:rPr>
                <w:noProof/>
                <w:webHidden/>
              </w:rPr>
              <w:instrText xml:space="preserve"> PAGEREF _Toc109913503 \h </w:instrText>
            </w:r>
            <w:r w:rsidR="00360B31">
              <w:rPr>
                <w:noProof/>
                <w:webHidden/>
              </w:rPr>
            </w:r>
            <w:r w:rsidR="00360B31">
              <w:rPr>
                <w:noProof/>
                <w:webHidden/>
              </w:rPr>
              <w:fldChar w:fldCharType="separate"/>
            </w:r>
            <w:r w:rsidR="00360B31">
              <w:rPr>
                <w:noProof/>
                <w:webHidden/>
              </w:rPr>
              <w:t>5</w:t>
            </w:r>
            <w:r w:rsidR="00360B31">
              <w:rPr>
                <w:noProof/>
                <w:webHidden/>
              </w:rPr>
              <w:fldChar w:fldCharType="end"/>
            </w:r>
          </w:hyperlink>
        </w:p>
        <w:p w14:paraId="17B8EE4B" w14:textId="1F295F5C" w:rsidR="00360B31" w:rsidRDefault="00854B6D">
          <w:pPr>
            <w:pStyle w:val="TOC1"/>
            <w:tabs>
              <w:tab w:val="right" w:leader="dot" w:pos="8682"/>
            </w:tabs>
            <w:rPr>
              <w:rFonts w:asciiTheme="minorHAnsi" w:eastAsiaTheme="minorEastAsia" w:hAnsiTheme="minorHAnsi" w:cstheme="minorBidi"/>
              <w:noProof/>
              <w:szCs w:val="22"/>
            </w:rPr>
          </w:pPr>
          <w:hyperlink w:anchor="_Toc109913504" w:history="1">
            <w:r w:rsidR="00360B31" w:rsidRPr="00F07B1B">
              <w:rPr>
                <w:rStyle w:val="af2"/>
                <w:noProof/>
              </w:rPr>
              <w:t>三、</w:t>
            </w:r>
            <w:r w:rsidR="00360B31" w:rsidRPr="00F07B1B">
              <w:rPr>
                <w:rStyle w:val="af2"/>
                <w:noProof/>
              </w:rPr>
              <w:t xml:space="preserve"> </w:t>
            </w:r>
            <w:r w:rsidR="00360B31" w:rsidRPr="00F07B1B">
              <w:rPr>
                <w:rStyle w:val="af2"/>
                <w:noProof/>
              </w:rPr>
              <w:t>调用方式</w:t>
            </w:r>
            <w:r w:rsidR="00360B31">
              <w:rPr>
                <w:noProof/>
                <w:webHidden/>
              </w:rPr>
              <w:tab/>
            </w:r>
            <w:r w:rsidR="00360B31">
              <w:rPr>
                <w:noProof/>
                <w:webHidden/>
              </w:rPr>
              <w:fldChar w:fldCharType="begin"/>
            </w:r>
            <w:r w:rsidR="00360B31">
              <w:rPr>
                <w:noProof/>
                <w:webHidden/>
              </w:rPr>
              <w:instrText xml:space="preserve"> PAGEREF _Toc109913504 \h </w:instrText>
            </w:r>
            <w:r w:rsidR="00360B31">
              <w:rPr>
                <w:noProof/>
                <w:webHidden/>
              </w:rPr>
            </w:r>
            <w:r w:rsidR="00360B31">
              <w:rPr>
                <w:noProof/>
                <w:webHidden/>
              </w:rPr>
              <w:fldChar w:fldCharType="separate"/>
            </w:r>
            <w:r w:rsidR="00360B31">
              <w:rPr>
                <w:noProof/>
                <w:webHidden/>
              </w:rPr>
              <w:t>7</w:t>
            </w:r>
            <w:r w:rsidR="00360B31">
              <w:rPr>
                <w:noProof/>
                <w:webHidden/>
              </w:rPr>
              <w:fldChar w:fldCharType="end"/>
            </w:r>
          </w:hyperlink>
        </w:p>
        <w:p w14:paraId="2C9A6E71" w14:textId="7A8C5E82" w:rsidR="00360B31" w:rsidRDefault="00854B6D">
          <w:pPr>
            <w:pStyle w:val="TOC2"/>
            <w:tabs>
              <w:tab w:val="right" w:leader="dot" w:pos="8682"/>
            </w:tabs>
            <w:ind w:left="420"/>
            <w:rPr>
              <w:rFonts w:asciiTheme="minorHAnsi" w:eastAsiaTheme="minorEastAsia" w:hAnsiTheme="minorHAnsi" w:cstheme="minorBidi"/>
              <w:noProof/>
              <w:szCs w:val="22"/>
            </w:rPr>
          </w:pPr>
          <w:hyperlink w:anchor="_Toc109913505" w:history="1">
            <w:r w:rsidR="00360B31" w:rsidRPr="00F07B1B">
              <w:rPr>
                <w:rStyle w:val="af2"/>
                <w:noProof/>
              </w:rPr>
              <w:t xml:space="preserve">3.1 </w:t>
            </w:r>
            <w:r w:rsidR="00360B31" w:rsidRPr="00F07B1B">
              <w:rPr>
                <w:rStyle w:val="af2"/>
                <w:noProof/>
              </w:rPr>
              <w:t>请求结构</w:t>
            </w:r>
            <w:r w:rsidR="00360B31">
              <w:rPr>
                <w:noProof/>
                <w:webHidden/>
              </w:rPr>
              <w:tab/>
            </w:r>
            <w:r w:rsidR="00360B31">
              <w:rPr>
                <w:noProof/>
                <w:webHidden/>
              </w:rPr>
              <w:fldChar w:fldCharType="begin"/>
            </w:r>
            <w:r w:rsidR="00360B31">
              <w:rPr>
                <w:noProof/>
                <w:webHidden/>
              </w:rPr>
              <w:instrText xml:space="preserve"> PAGEREF _Toc109913505 \h </w:instrText>
            </w:r>
            <w:r w:rsidR="00360B31">
              <w:rPr>
                <w:noProof/>
                <w:webHidden/>
              </w:rPr>
            </w:r>
            <w:r w:rsidR="00360B31">
              <w:rPr>
                <w:noProof/>
                <w:webHidden/>
              </w:rPr>
              <w:fldChar w:fldCharType="separate"/>
            </w:r>
            <w:r w:rsidR="00360B31">
              <w:rPr>
                <w:noProof/>
                <w:webHidden/>
              </w:rPr>
              <w:t>7</w:t>
            </w:r>
            <w:r w:rsidR="00360B31">
              <w:rPr>
                <w:noProof/>
                <w:webHidden/>
              </w:rPr>
              <w:fldChar w:fldCharType="end"/>
            </w:r>
          </w:hyperlink>
        </w:p>
        <w:p w14:paraId="3B8BAB8F" w14:textId="2AD01599" w:rsidR="00360B31" w:rsidRDefault="00854B6D">
          <w:pPr>
            <w:pStyle w:val="TOC2"/>
            <w:tabs>
              <w:tab w:val="right" w:leader="dot" w:pos="8682"/>
            </w:tabs>
            <w:ind w:left="420"/>
            <w:rPr>
              <w:rFonts w:asciiTheme="minorHAnsi" w:eastAsiaTheme="minorEastAsia" w:hAnsiTheme="minorHAnsi" w:cstheme="minorBidi"/>
              <w:noProof/>
              <w:szCs w:val="22"/>
            </w:rPr>
          </w:pPr>
          <w:hyperlink w:anchor="_Toc109913506" w:history="1">
            <w:r w:rsidR="00360B31" w:rsidRPr="00F07B1B">
              <w:rPr>
                <w:rStyle w:val="af2"/>
                <w:noProof/>
              </w:rPr>
              <w:t xml:space="preserve">3.2 </w:t>
            </w:r>
            <w:r w:rsidR="00360B31" w:rsidRPr="00F07B1B">
              <w:rPr>
                <w:rStyle w:val="af2"/>
                <w:noProof/>
              </w:rPr>
              <w:t>公共参数</w:t>
            </w:r>
            <w:r w:rsidR="00360B31">
              <w:rPr>
                <w:noProof/>
                <w:webHidden/>
              </w:rPr>
              <w:tab/>
            </w:r>
            <w:r w:rsidR="00360B31">
              <w:rPr>
                <w:noProof/>
                <w:webHidden/>
              </w:rPr>
              <w:fldChar w:fldCharType="begin"/>
            </w:r>
            <w:r w:rsidR="00360B31">
              <w:rPr>
                <w:noProof/>
                <w:webHidden/>
              </w:rPr>
              <w:instrText xml:space="preserve"> PAGEREF _Toc109913506 \h </w:instrText>
            </w:r>
            <w:r w:rsidR="00360B31">
              <w:rPr>
                <w:noProof/>
                <w:webHidden/>
              </w:rPr>
            </w:r>
            <w:r w:rsidR="00360B31">
              <w:rPr>
                <w:noProof/>
                <w:webHidden/>
              </w:rPr>
              <w:fldChar w:fldCharType="separate"/>
            </w:r>
            <w:r w:rsidR="00360B31">
              <w:rPr>
                <w:noProof/>
                <w:webHidden/>
              </w:rPr>
              <w:t>7</w:t>
            </w:r>
            <w:r w:rsidR="00360B31">
              <w:rPr>
                <w:noProof/>
                <w:webHidden/>
              </w:rPr>
              <w:fldChar w:fldCharType="end"/>
            </w:r>
          </w:hyperlink>
        </w:p>
        <w:p w14:paraId="784163DD" w14:textId="48B70A1C" w:rsidR="00360B31" w:rsidRDefault="00854B6D">
          <w:pPr>
            <w:pStyle w:val="TOC2"/>
            <w:tabs>
              <w:tab w:val="right" w:leader="dot" w:pos="8682"/>
            </w:tabs>
            <w:ind w:left="420"/>
            <w:rPr>
              <w:rFonts w:asciiTheme="minorHAnsi" w:eastAsiaTheme="minorEastAsia" w:hAnsiTheme="minorHAnsi" w:cstheme="minorBidi"/>
              <w:noProof/>
              <w:szCs w:val="22"/>
            </w:rPr>
          </w:pPr>
          <w:hyperlink w:anchor="_Toc109913507" w:history="1">
            <w:r w:rsidR="00360B31" w:rsidRPr="00F07B1B">
              <w:rPr>
                <w:rStyle w:val="af2"/>
                <w:noProof/>
              </w:rPr>
              <w:t xml:space="preserve">3.3 </w:t>
            </w:r>
            <w:r w:rsidR="00360B31" w:rsidRPr="00F07B1B">
              <w:rPr>
                <w:rStyle w:val="af2"/>
                <w:noProof/>
              </w:rPr>
              <w:t>返回结果</w:t>
            </w:r>
            <w:r w:rsidR="00360B31">
              <w:rPr>
                <w:noProof/>
                <w:webHidden/>
              </w:rPr>
              <w:tab/>
            </w:r>
            <w:r w:rsidR="00360B31">
              <w:rPr>
                <w:noProof/>
                <w:webHidden/>
              </w:rPr>
              <w:fldChar w:fldCharType="begin"/>
            </w:r>
            <w:r w:rsidR="00360B31">
              <w:rPr>
                <w:noProof/>
                <w:webHidden/>
              </w:rPr>
              <w:instrText xml:space="preserve"> PAGEREF _Toc109913507 \h </w:instrText>
            </w:r>
            <w:r w:rsidR="00360B31">
              <w:rPr>
                <w:noProof/>
                <w:webHidden/>
              </w:rPr>
            </w:r>
            <w:r w:rsidR="00360B31">
              <w:rPr>
                <w:noProof/>
                <w:webHidden/>
              </w:rPr>
              <w:fldChar w:fldCharType="separate"/>
            </w:r>
            <w:r w:rsidR="00360B31">
              <w:rPr>
                <w:noProof/>
                <w:webHidden/>
              </w:rPr>
              <w:t>9</w:t>
            </w:r>
            <w:r w:rsidR="00360B31">
              <w:rPr>
                <w:noProof/>
                <w:webHidden/>
              </w:rPr>
              <w:fldChar w:fldCharType="end"/>
            </w:r>
          </w:hyperlink>
        </w:p>
        <w:p w14:paraId="7FA10A18" w14:textId="1B04217F" w:rsidR="00360B31" w:rsidRDefault="00854B6D">
          <w:pPr>
            <w:pStyle w:val="TOC2"/>
            <w:tabs>
              <w:tab w:val="right" w:leader="dot" w:pos="8682"/>
            </w:tabs>
            <w:ind w:left="420"/>
            <w:rPr>
              <w:rFonts w:asciiTheme="minorHAnsi" w:eastAsiaTheme="minorEastAsia" w:hAnsiTheme="minorHAnsi" w:cstheme="minorBidi"/>
              <w:noProof/>
              <w:szCs w:val="22"/>
            </w:rPr>
          </w:pPr>
          <w:hyperlink w:anchor="_Toc109913508" w:history="1">
            <w:r w:rsidR="00360B31" w:rsidRPr="00F07B1B">
              <w:rPr>
                <w:rStyle w:val="af2"/>
                <w:noProof/>
              </w:rPr>
              <w:t xml:space="preserve">3.4 </w:t>
            </w:r>
            <w:r w:rsidR="00360B31" w:rsidRPr="00F07B1B">
              <w:rPr>
                <w:rStyle w:val="af2"/>
                <w:noProof/>
              </w:rPr>
              <w:t>签名机制</w:t>
            </w:r>
            <w:r w:rsidR="00360B31">
              <w:rPr>
                <w:noProof/>
                <w:webHidden/>
              </w:rPr>
              <w:tab/>
            </w:r>
            <w:r w:rsidR="00360B31">
              <w:rPr>
                <w:noProof/>
                <w:webHidden/>
              </w:rPr>
              <w:fldChar w:fldCharType="begin"/>
            </w:r>
            <w:r w:rsidR="00360B31">
              <w:rPr>
                <w:noProof/>
                <w:webHidden/>
              </w:rPr>
              <w:instrText xml:space="preserve"> PAGEREF _Toc109913508 \h </w:instrText>
            </w:r>
            <w:r w:rsidR="00360B31">
              <w:rPr>
                <w:noProof/>
                <w:webHidden/>
              </w:rPr>
            </w:r>
            <w:r w:rsidR="00360B31">
              <w:rPr>
                <w:noProof/>
                <w:webHidden/>
              </w:rPr>
              <w:fldChar w:fldCharType="separate"/>
            </w:r>
            <w:r w:rsidR="00360B31">
              <w:rPr>
                <w:noProof/>
                <w:webHidden/>
              </w:rPr>
              <w:t>13</w:t>
            </w:r>
            <w:r w:rsidR="00360B31">
              <w:rPr>
                <w:noProof/>
                <w:webHidden/>
              </w:rPr>
              <w:fldChar w:fldCharType="end"/>
            </w:r>
          </w:hyperlink>
        </w:p>
        <w:p w14:paraId="600D41D0" w14:textId="573229A6" w:rsidR="00360B31" w:rsidRDefault="00854B6D">
          <w:pPr>
            <w:pStyle w:val="TOC2"/>
            <w:tabs>
              <w:tab w:val="right" w:leader="dot" w:pos="8682"/>
            </w:tabs>
            <w:ind w:left="420"/>
            <w:rPr>
              <w:rFonts w:asciiTheme="minorHAnsi" w:eastAsiaTheme="minorEastAsia" w:hAnsiTheme="minorHAnsi" w:cstheme="minorBidi"/>
              <w:noProof/>
              <w:szCs w:val="22"/>
            </w:rPr>
          </w:pPr>
          <w:hyperlink w:anchor="_Toc109913509" w:history="1">
            <w:r w:rsidR="00360B31" w:rsidRPr="00F07B1B">
              <w:rPr>
                <w:rStyle w:val="af2"/>
                <w:noProof/>
              </w:rPr>
              <w:t xml:space="preserve">3.5 </w:t>
            </w:r>
            <w:r w:rsidR="00360B31" w:rsidRPr="00F07B1B">
              <w:rPr>
                <w:rStyle w:val="af2"/>
                <w:noProof/>
              </w:rPr>
              <w:t>支持地域和可用区</w:t>
            </w:r>
            <w:r w:rsidR="00360B31">
              <w:rPr>
                <w:noProof/>
                <w:webHidden/>
              </w:rPr>
              <w:tab/>
            </w:r>
            <w:r w:rsidR="00360B31">
              <w:rPr>
                <w:noProof/>
                <w:webHidden/>
              </w:rPr>
              <w:fldChar w:fldCharType="begin"/>
            </w:r>
            <w:r w:rsidR="00360B31">
              <w:rPr>
                <w:noProof/>
                <w:webHidden/>
              </w:rPr>
              <w:instrText xml:space="preserve"> PAGEREF _Toc109913509 \h </w:instrText>
            </w:r>
            <w:r w:rsidR="00360B31">
              <w:rPr>
                <w:noProof/>
                <w:webHidden/>
              </w:rPr>
            </w:r>
            <w:r w:rsidR="00360B31">
              <w:rPr>
                <w:noProof/>
                <w:webHidden/>
              </w:rPr>
              <w:fldChar w:fldCharType="separate"/>
            </w:r>
            <w:r w:rsidR="00360B31">
              <w:rPr>
                <w:noProof/>
                <w:webHidden/>
              </w:rPr>
              <w:t>13</w:t>
            </w:r>
            <w:r w:rsidR="00360B31">
              <w:rPr>
                <w:noProof/>
                <w:webHidden/>
              </w:rPr>
              <w:fldChar w:fldCharType="end"/>
            </w:r>
          </w:hyperlink>
        </w:p>
        <w:p w14:paraId="77A2B595" w14:textId="160EB99A" w:rsidR="00360B31" w:rsidRDefault="00854B6D">
          <w:pPr>
            <w:pStyle w:val="TOC2"/>
            <w:tabs>
              <w:tab w:val="right" w:leader="dot" w:pos="8682"/>
            </w:tabs>
            <w:ind w:left="420"/>
            <w:rPr>
              <w:rFonts w:asciiTheme="minorHAnsi" w:eastAsiaTheme="minorEastAsia" w:hAnsiTheme="minorHAnsi" w:cstheme="minorBidi"/>
              <w:noProof/>
              <w:szCs w:val="22"/>
            </w:rPr>
          </w:pPr>
          <w:hyperlink w:anchor="_Toc109913510" w:history="1">
            <w:r w:rsidR="00360B31" w:rsidRPr="00F07B1B">
              <w:rPr>
                <w:rStyle w:val="af2"/>
                <w:noProof/>
              </w:rPr>
              <w:t>3.6 Filter.N</w:t>
            </w:r>
            <w:r w:rsidR="00360B31" w:rsidRPr="00F07B1B">
              <w:rPr>
                <w:rStyle w:val="af2"/>
                <w:noProof/>
              </w:rPr>
              <w:t>和</w:t>
            </w:r>
            <w:r w:rsidR="00360B31" w:rsidRPr="00F07B1B">
              <w:rPr>
                <w:rStyle w:val="af2"/>
                <w:noProof/>
              </w:rPr>
              <w:t>ID.N</w:t>
            </w:r>
            <w:r w:rsidR="00360B31" w:rsidRPr="00F07B1B">
              <w:rPr>
                <w:rStyle w:val="af2"/>
                <w:noProof/>
              </w:rPr>
              <w:t>规则</w:t>
            </w:r>
            <w:r w:rsidR="00360B31">
              <w:rPr>
                <w:noProof/>
                <w:webHidden/>
              </w:rPr>
              <w:tab/>
            </w:r>
            <w:r w:rsidR="00360B31">
              <w:rPr>
                <w:noProof/>
                <w:webHidden/>
              </w:rPr>
              <w:fldChar w:fldCharType="begin"/>
            </w:r>
            <w:r w:rsidR="00360B31">
              <w:rPr>
                <w:noProof/>
                <w:webHidden/>
              </w:rPr>
              <w:instrText xml:space="preserve"> PAGEREF _Toc109913510 \h </w:instrText>
            </w:r>
            <w:r w:rsidR="00360B31">
              <w:rPr>
                <w:noProof/>
                <w:webHidden/>
              </w:rPr>
            </w:r>
            <w:r w:rsidR="00360B31">
              <w:rPr>
                <w:noProof/>
                <w:webHidden/>
              </w:rPr>
              <w:fldChar w:fldCharType="separate"/>
            </w:r>
            <w:r w:rsidR="00360B31">
              <w:rPr>
                <w:noProof/>
                <w:webHidden/>
              </w:rPr>
              <w:t>13</w:t>
            </w:r>
            <w:r w:rsidR="00360B31">
              <w:rPr>
                <w:noProof/>
                <w:webHidden/>
              </w:rPr>
              <w:fldChar w:fldCharType="end"/>
            </w:r>
          </w:hyperlink>
        </w:p>
        <w:p w14:paraId="381CF9FC" w14:textId="41839E17" w:rsidR="00360B31" w:rsidRDefault="00854B6D">
          <w:pPr>
            <w:pStyle w:val="TOC1"/>
            <w:tabs>
              <w:tab w:val="right" w:leader="dot" w:pos="8682"/>
            </w:tabs>
            <w:rPr>
              <w:rFonts w:asciiTheme="minorHAnsi" w:eastAsiaTheme="minorEastAsia" w:hAnsiTheme="minorHAnsi" w:cstheme="minorBidi"/>
              <w:noProof/>
              <w:szCs w:val="22"/>
            </w:rPr>
          </w:pPr>
          <w:hyperlink w:anchor="_Toc109913511" w:history="1">
            <w:r w:rsidR="00360B31" w:rsidRPr="00F07B1B">
              <w:rPr>
                <w:rStyle w:val="af2"/>
                <w:noProof/>
              </w:rPr>
              <w:t>四、</w:t>
            </w:r>
            <w:r w:rsidR="00360B31" w:rsidRPr="00F07B1B">
              <w:rPr>
                <w:rStyle w:val="af2"/>
                <w:noProof/>
              </w:rPr>
              <w:t xml:space="preserve"> </w:t>
            </w:r>
            <w:r w:rsidR="00360B31" w:rsidRPr="00F07B1B">
              <w:rPr>
                <w:rStyle w:val="af2"/>
                <w:noProof/>
              </w:rPr>
              <w:t>数据类型</w:t>
            </w:r>
            <w:r w:rsidR="00360B31">
              <w:rPr>
                <w:noProof/>
                <w:webHidden/>
              </w:rPr>
              <w:tab/>
            </w:r>
            <w:r w:rsidR="00360B31">
              <w:rPr>
                <w:noProof/>
                <w:webHidden/>
              </w:rPr>
              <w:fldChar w:fldCharType="begin"/>
            </w:r>
            <w:r w:rsidR="00360B31">
              <w:rPr>
                <w:noProof/>
                <w:webHidden/>
              </w:rPr>
              <w:instrText xml:space="preserve"> PAGEREF _Toc109913511 \h </w:instrText>
            </w:r>
            <w:r w:rsidR="00360B31">
              <w:rPr>
                <w:noProof/>
                <w:webHidden/>
              </w:rPr>
            </w:r>
            <w:r w:rsidR="00360B31">
              <w:rPr>
                <w:noProof/>
                <w:webHidden/>
              </w:rPr>
              <w:fldChar w:fldCharType="separate"/>
            </w:r>
            <w:r w:rsidR="00360B31">
              <w:rPr>
                <w:noProof/>
                <w:webHidden/>
              </w:rPr>
              <w:t>15</w:t>
            </w:r>
            <w:r w:rsidR="00360B31">
              <w:rPr>
                <w:noProof/>
                <w:webHidden/>
              </w:rPr>
              <w:fldChar w:fldCharType="end"/>
            </w:r>
          </w:hyperlink>
        </w:p>
        <w:p w14:paraId="4AAEFEE7" w14:textId="462D7658" w:rsidR="00360B31" w:rsidRDefault="00854B6D">
          <w:pPr>
            <w:pStyle w:val="TOC2"/>
            <w:tabs>
              <w:tab w:val="right" w:leader="dot" w:pos="8682"/>
            </w:tabs>
            <w:ind w:left="420"/>
            <w:rPr>
              <w:rFonts w:asciiTheme="minorHAnsi" w:eastAsiaTheme="minorEastAsia" w:hAnsiTheme="minorHAnsi" w:cstheme="minorBidi"/>
              <w:noProof/>
              <w:szCs w:val="22"/>
            </w:rPr>
          </w:pPr>
          <w:hyperlink w:anchor="_Toc109913512" w:history="1">
            <w:r w:rsidR="00360B31" w:rsidRPr="00F07B1B">
              <w:rPr>
                <w:rStyle w:val="af2"/>
                <w:noProof/>
              </w:rPr>
              <w:t xml:space="preserve">4.1 </w:t>
            </w:r>
            <w:r w:rsidR="00360B31" w:rsidRPr="00F07B1B">
              <w:rPr>
                <w:rStyle w:val="af2"/>
                <w:noProof/>
              </w:rPr>
              <w:t>物理机信息</w:t>
            </w:r>
            <w:r w:rsidR="00360B31">
              <w:rPr>
                <w:noProof/>
                <w:webHidden/>
              </w:rPr>
              <w:tab/>
            </w:r>
            <w:r w:rsidR="00360B31">
              <w:rPr>
                <w:noProof/>
                <w:webHidden/>
              </w:rPr>
              <w:fldChar w:fldCharType="begin"/>
            </w:r>
            <w:r w:rsidR="00360B31">
              <w:rPr>
                <w:noProof/>
                <w:webHidden/>
              </w:rPr>
              <w:instrText xml:space="preserve"> PAGEREF _Toc109913512 \h </w:instrText>
            </w:r>
            <w:r w:rsidR="00360B31">
              <w:rPr>
                <w:noProof/>
                <w:webHidden/>
              </w:rPr>
            </w:r>
            <w:r w:rsidR="00360B31">
              <w:rPr>
                <w:noProof/>
                <w:webHidden/>
              </w:rPr>
              <w:fldChar w:fldCharType="separate"/>
            </w:r>
            <w:r w:rsidR="00360B31">
              <w:rPr>
                <w:noProof/>
                <w:webHidden/>
              </w:rPr>
              <w:t>15</w:t>
            </w:r>
            <w:r w:rsidR="00360B31">
              <w:rPr>
                <w:noProof/>
                <w:webHidden/>
              </w:rPr>
              <w:fldChar w:fldCharType="end"/>
            </w:r>
          </w:hyperlink>
        </w:p>
        <w:p w14:paraId="3675D343" w14:textId="56C6DFD2" w:rsidR="00360B31" w:rsidRDefault="00854B6D">
          <w:pPr>
            <w:pStyle w:val="TOC2"/>
            <w:tabs>
              <w:tab w:val="right" w:leader="dot" w:pos="8682"/>
            </w:tabs>
            <w:ind w:left="420"/>
            <w:rPr>
              <w:rFonts w:asciiTheme="minorHAnsi" w:eastAsiaTheme="minorEastAsia" w:hAnsiTheme="minorHAnsi" w:cstheme="minorBidi"/>
              <w:noProof/>
              <w:szCs w:val="22"/>
            </w:rPr>
          </w:pPr>
          <w:hyperlink w:anchor="_Toc109913513" w:history="1">
            <w:r w:rsidR="00360B31" w:rsidRPr="00F07B1B">
              <w:rPr>
                <w:rStyle w:val="af2"/>
                <w:noProof/>
              </w:rPr>
              <w:t xml:space="preserve">4.2 </w:t>
            </w:r>
            <w:r w:rsidR="00360B31" w:rsidRPr="00F07B1B">
              <w:rPr>
                <w:rStyle w:val="af2"/>
                <w:noProof/>
              </w:rPr>
              <w:t>镜像信息</w:t>
            </w:r>
            <w:r w:rsidR="00360B31">
              <w:rPr>
                <w:noProof/>
                <w:webHidden/>
              </w:rPr>
              <w:tab/>
            </w:r>
            <w:r w:rsidR="00360B31">
              <w:rPr>
                <w:noProof/>
                <w:webHidden/>
              </w:rPr>
              <w:fldChar w:fldCharType="begin"/>
            </w:r>
            <w:r w:rsidR="00360B31">
              <w:rPr>
                <w:noProof/>
                <w:webHidden/>
              </w:rPr>
              <w:instrText xml:space="preserve"> PAGEREF _Toc109913513 \h </w:instrText>
            </w:r>
            <w:r w:rsidR="00360B31">
              <w:rPr>
                <w:noProof/>
                <w:webHidden/>
              </w:rPr>
            </w:r>
            <w:r w:rsidR="00360B31">
              <w:rPr>
                <w:noProof/>
                <w:webHidden/>
              </w:rPr>
              <w:fldChar w:fldCharType="separate"/>
            </w:r>
            <w:r w:rsidR="00360B31">
              <w:rPr>
                <w:noProof/>
                <w:webHidden/>
              </w:rPr>
              <w:t>23</w:t>
            </w:r>
            <w:r w:rsidR="00360B31">
              <w:rPr>
                <w:noProof/>
                <w:webHidden/>
              </w:rPr>
              <w:fldChar w:fldCharType="end"/>
            </w:r>
          </w:hyperlink>
        </w:p>
        <w:p w14:paraId="61368808" w14:textId="7BA0987E" w:rsidR="00360B31" w:rsidRDefault="00854B6D">
          <w:pPr>
            <w:pStyle w:val="TOC2"/>
            <w:tabs>
              <w:tab w:val="right" w:leader="dot" w:pos="8682"/>
            </w:tabs>
            <w:ind w:left="420"/>
            <w:rPr>
              <w:rFonts w:asciiTheme="minorHAnsi" w:eastAsiaTheme="minorEastAsia" w:hAnsiTheme="minorHAnsi" w:cstheme="minorBidi"/>
              <w:noProof/>
              <w:szCs w:val="22"/>
            </w:rPr>
          </w:pPr>
          <w:hyperlink w:anchor="_Toc109913514" w:history="1">
            <w:r w:rsidR="00360B31" w:rsidRPr="00F07B1B">
              <w:rPr>
                <w:rStyle w:val="af2"/>
                <w:noProof/>
              </w:rPr>
              <w:t xml:space="preserve">4.3 </w:t>
            </w:r>
            <w:r w:rsidR="00360B31" w:rsidRPr="00F07B1B">
              <w:rPr>
                <w:rStyle w:val="af2"/>
                <w:noProof/>
              </w:rPr>
              <w:t>密钥信息</w:t>
            </w:r>
            <w:r w:rsidR="00360B31">
              <w:rPr>
                <w:noProof/>
                <w:webHidden/>
              </w:rPr>
              <w:tab/>
            </w:r>
            <w:r w:rsidR="00360B31">
              <w:rPr>
                <w:noProof/>
                <w:webHidden/>
              </w:rPr>
              <w:fldChar w:fldCharType="begin"/>
            </w:r>
            <w:r w:rsidR="00360B31">
              <w:rPr>
                <w:noProof/>
                <w:webHidden/>
              </w:rPr>
              <w:instrText xml:space="preserve"> PAGEREF _Toc109913514 \h </w:instrText>
            </w:r>
            <w:r w:rsidR="00360B31">
              <w:rPr>
                <w:noProof/>
                <w:webHidden/>
              </w:rPr>
            </w:r>
            <w:r w:rsidR="00360B31">
              <w:rPr>
                <w:noProof/>
                <w:webHidden/>
              </w:rPr>
              <w:fldChar w:fldCharType="separate"/>
            </w:r>
            <w:r w:rsidR="00360B31">
              <w:rPr>
                <w:noProof/>
                <w:webHidden/>
              </w:rPr>
              <w:t>23</w:t>
            </w:r>
            <w:r w:rsidR="00360B31">
              <w:rPr>
                <w:noProof/>
                <w:webHidden/>
              </w:rPr>
              <w:fldChar w:fldCharType="end"/>
            </w:r>
          </w:hyperlink>
        </w:p>
        <w:p w14:paraId="040D7AD2" w14:textId="1365564E" w:rsidR="00360B31" w:rsidRDefault="00854B6D">
          <w:pPr>
            <w:pStyle w:val="TOC1"/>
            <w:tabs>
              <w:tab w:val="right" w:leader="dot" w:pos="8682"/>
            </w:tabs>
            <w:rPr>
              <w:rFonts w:asciiTheme="minorHAnsi" w:eastAsiaTheme="minorEastAsia" w:hAnsiTheme="minorHAnsi" w:cstheme="minorBidi"/>
              <w:noProof/>
              <w:szCs w:val="22"/>
            </w:rPr>
          </w:pPr>
          <w:hyperlink w:anchor="_Toc109913515" w:history="1">
            <w:r w:rsidR="00360B31" w:rsidRPr="00F07B1B">
              <w:rPr>
                <w:rStyle w:val="af2"/>
                <w:noProof/>
              </w:rPr>
              <w:t>五、</w:t>
            </w:r>
            <w:r w:rsidR="00360B31" w:rsidRPr="00F07B1B">
              <w:rPr>
                <w:rStyle w:val="af2"/>
                <w:noProof/>
              </w:rPr>
              <w:t xml:space="preserve"> EPC</w:t>
            </w:r>
            <w:r w:rsidR="00360B31" w:rsidRPr="00F07B1B">
              <w:rPr>
                <w:rStyle w:val="af2"/>
                <w:noProof/>
              </w:rPr>
              <w:t>相关接口</w:t>
            </w:r>
            <w:r w:rsidR="00360B31">
              <w:rPr>
                <w:noProof/>
                <w:webHidden/>
              </w:rPr>
              <w:tab/>
            </w:r>
            <w:r w:rsidR="00360B31">
              <w:rPr>
                <w:noProof/>
                <w:webHidden/>
              </w:rPr>
              <w:fldChar w:fldCharType="begin"/>
            </w:r>
            <w:r w:rsidR="00360B31">
              <w:rPr>
                <w:noProof/>
                <w:webHidden/>
              </w:rPr>
              <w:instrText xml:space="preserve"> PAGEREF _Toc109913515 \h </w:instrText>
            </w:r>
            <w:r w:rsidR="00360B31">
              <w:rPr>
                <w:noProof/>
                <w:webHidden/>
              </w:rPr>
            </w:r>
            <w:r w:rsidR="00360B31">
              <w:rPr>
                <w:noProof/>
                <w:webHidden/>
              </w:rPr>
              <w:fldChar w:fldCharType="separate"/>
            </w:r>
            <w:r w:rsidR="00360B31">
              <w:rPr>
                <w:noProof/>
                <w:webHidden/>
              </w:rPr>
              <w:t>25</w:t>
            </w:r>
            <w:r w:rsidR="00360B31">
              <w:rPr>
                <w:noProof/>
                <w:webHidden/>
              </w:rPr>
              <w:fldChar w:fldCharType="end"/>
            </w:r>
          </w:hyperlink>
        </w:p>
        <w:p w14:paraId="142D6A96" w14:textId="55458CA8" w:rsidR="00360B31" w:rsidRDefault="00854B6D">
          <w:pPr>
            <w:pStyle w:val="TOC2"/>
            <w:tabs>
              <w:tab w:val="right" w:leader="dot" w:pos="8682"/>
            </w:tabs>
            <w:ind w:left="420"/>
            <w:rPr>
              <w:rFonts w:asciiTheme="minorHAnsi" w:eastAsiaTheme="minorEastAsia" w:hAnsiTheme="minorHAnsi" w:cstheme="minorBidi"/>
              <w:noProof/>
              <w:szCs w:val="22"/>
            </w:rPr>
          </w:pPr>
          <w:hyperlink w:anchor="_Toc109913516" w:history="1">
            <w:r w:rsidR="00360B31" w:rsidRPr="00F07B1B">
              <w:rPr>
                <w:rStyle w:val="af2"/>
                <w:noProof/>
              </w:rPr>
              <w:t>5.1 CreateEpc</w:t>
            </w:r>
            <w:r w:rsidR="00360B31" w:rsidRPr="00F07B1B">
              <w:rPr>
                <w:rStyle w:val="af2"/>
                <w:noProof/>
              </w:rPr>
              <w:t>（</w:t>
            </w:r>
            <w:r w:rsidR="00360B31" w:rsidRPr="00F07B1B">
              <w:rPr>
                <w:rStyle w:val="af2"/>
                <w:noProof/>
              </w:rPr>
              <w:t xml:space="preserve"> </w:t>
            </w:r>
            <w:r w:rsidR="00360B31" w:rsidRPr="00F07B1B">
              <w:rPr>
                <w:rStyle w:val="af2"/>
                <w:noProof/>
              </w:rPr>
              <w:t>创建裸金属服务器）</w:t>
            </w:r>
            <w:r w:rsidR="00360B31">
              <w:rPr>
                <w:noProof/>
                <w:webHidden/>
              </w:rPr>
              <w:tab/>
            </w:r>
            <w:r w:rsidR="00360B31">
              <w:rPr>
                <w:noProof/>
                <w:webHidden/>
              </w:rPr>
              <w:fldChar w:fldCharType="begin"/>
            </w:r>
            <w:r w:rsidR="00360B31">
              <w:rPr>
                <w:noProof/>
                <w:webHidden/>
              </w:rPr>
              <w:instrText xml:space="preserve"> PAGEREF _Toc109913516 \h </w:instrText>
            </w:r>
            <w:r w:rsidR="00360B31">
              <w:rPr>
                <w:noProof/>
                <w:webHidden/>
              </w:rPr>
            </w:r>
            <w:r w:rsidR="00360B31">
              <w:rPr>
                <w:noProof/>
                <w:webHidden/>
              </w:rPr>
              <w:fldChar w:fldCharType="separate"/>
            </w:r>
            <w:r w:rsidR="00360B31">
              <w:rPr>
                <w:noProof/>
                <w:webHidden/>
              </w:rPr>
              <w:t>25</w:t>
            </w:r>
            <w:r w:rsidR="00360B31">
              <w:rPr>
                <w:noProof/>
                <w:webHidden/>
              </w:rPr>
              <w:fldChar w:fldCharType="end"/>
            </w:r>
          </w:hyperlink>
        </w:p>
        <w:p w14:paraId="2D5EBAFC" w14:textId="15EE65A3" w:rsidR="00360B31" w:rsidRDefault="00854B6D">
          <w:pPr>
            <w:pStyle w:val="TOC2"/>
            <w:tabs>
              <w:tab w:val="right" w:leader="dot" w:pos="8682"/>
            </w:tabs>
            <w:ind w:left="420"/>
            <w:rPr>
              <w:rFonts w:asciiTheme="minorHAnsi" w:eastAsiaTheme="minorEastAsia" w:hAnsiTheme="minorHAnsi" w:cstheme="minorBidi"/>
              <w:noProof/>
              <w:szCs w:val="22"/>
            </w:rPr>
          </w:pPr>
          <w:hyperlink w:anchor="_Toc109913517" w:history="1">
            <w:r w:rsidR="00360B31" w:rsidRPr="00F07B1B">
              <w:rPr>
                <w:rStyle w:val="af2"/>
                <w:noProof/>
              </w:rPr>
              <w:t>5.2 DeleteEpc(</w:t>
            </w:r>
            <w:r w:rsidR="00360B31" w:rsidRPr="00F07B1B">
              <w:rPr>
                <w:rStyle w:val="af2"/>
                <w:noProof/>
              </w:rPr>
              <w:t>删除裸金属服务器</w:t>
            </w:r>
            <w:r w:rsidR="00360B31" w:rsidRPr="00F07B1B">
              <w:rPr>
                <w:rStyle w:val="af2"/>
                <w:noProof/>
              </w:rPr>
              <w:t>)</w:t>
            </w:r>
            <w:r w:rsidR="00360B31">
              <w:rPr>
                <w:noProof/>
                <w:webHidden/>
              </w:rPr>
              <w:tab/>
            </w:r>
            <w:r w:rsidR="00360B31">
              <w:rPr>
                <w:noProof/>
                <w:webHidden/>
              </w:rPr>
              <w:fldChar w:fldCharType="begin"/>
            </w:r>
            <w:r w:rsidR="00360B31">
              <w:rPr>
                <w:noProof/>
                <w:webHidden/>
              </w:rPr>
              <w:instrText xml:space="preserve"> PAGEREF _Toc109913517 \h </w:instrText>
            </w:r>
            <w:r w:rsidR="00360B31">
              <w:rPr>
                <w:noProof/>
                <w:webHidden/>
              </w:rPr>
            </w:r>
            <w:r w:rsidR="00360B31">
              <w:rPr>
                <w:noProof/>
                <w:webHidden/>
              </w:rPr>
              <w:fldChar w:fldCharType="separate"/>
            </w:r>
            <w:r w:rsidR="00360B31">
              <w:rPr>
                <w:noProof/>
                <w:webHidden/>
              </w:rPr>
              <w:t>33</w:t>
            </w:r>
            <w:r w:rsidR="00360B31">
              <w:rPr>
                <w:noProof/>
                <w:webHidden/>
              </w:rPr>
              <w:fldChar w:fldCharType="end"/>
            </w:r>
          </w:hyperlink>
        </w:p>
        <w:p w14:paraId="26381BC2" w14:textId="3C7951A8" w:rsidR="00360B31" w:rsidRDefault="00854B6D">
          <w:pPr>
            <w:pStyle w:val="TOC2"/>
            <w:tabs>
              <w:tab w:val="right" w:leader="dot" w:pos="8682"/>
            </w:tabs>
            <w:ind w:left="420"/>
            <w:rPr>
              <w:rFonts w:asciiTheme="minorHAnsi" w:eastAsiaTheme="minorEastAsia" w:hAnsiTheme="minorHAnsi" w:cstheme="minorBidi"/>
              <w:noProof/>
              <w:szCs w:val="22"/>
            </w:rPr>
          </w:pPr>
          <w:hyperlink w:anchor="_Toc109913518" w:history="1">
            <w:r w:rsidR="00360B31" w:rsidRPr="00F07B1B">
              <w:rPr>
                <w:rStyle w:val="af2"/>
                <w:noProof/>
              </w:rPr>
              <w:t>5.3 ModifyEpc(</w:t>
            </w:r>
            <w:r w:rsidR="00360B31" w:rsidRPr="00F07B1B">
              <w:rPr>
                <w:rStyle w:val="af2"/>
                <w:noProof/>
              </w:rPr>
              <w:t>修改裸金属服务器信息</w:t>
            </w:r>
            <w:r w:rsidR="00360B31" w:rsidRPr="00F07B1B">
              <w:rPr>
                <w:rStyle w:val="af2"/>
                <w:noProof/>
              </w:rPr>
              <w:t>)</w:t>
            </w:r>
            <w:r w:rsidR="00360B31">
              <w:rPr>
                <w:noProof/>
                <w:webHidden/>
              </w:rPr>
              <w:tab/>
            </w:r>
            <w:r w:rsidR="00360B31">
              <w:rPr>
                <w:noProof/>
                <w:webHidden/>
              </w:rPr>
              <w:fldChar w:fldCharType="begin"/>
            </w:r>
            <w:r w:rsidR="00360B31">
              <w:rPr>
                <w:noProof/>
                <w:webHidden/>
              </w:rPr>
              <w:instrText xml:space="preserve"> PAGEREF _Toc109913518 \h </w:instrText>
            </w:r>
            <w:r w:rsidR="00360B31">
              <w:rPr>
                <w:noProof/>
                <w:webHidden/>
              </w:rPr>
            </w:r>
            <w:r w:rsidR="00360B31">
              <w:rPr>
                <w:noProof/>
                <w:webHidden/>
              </w:rPr>
              <w:fldChar w:fldCharType="separate"/>
            </w:r>
            <w:r w:rsidR="00360B31">
              <w:rPr>
                <w:noProof/>
                <w:webHidden/>
              </w:rPr>
              <w:t>34</w:t>
            </w:r>
            <w:r w:rsidR="00360B31">
              <w:rPr>
                <w:noProof/>
                <w:webHidden/>
              </w:rPr>
              <w:fldChar w:fldCharType="end"/>
            </w:r>
          </w:hyperlink>
        </w:p>
        <w:p w14:paraId="518D9C85" w14:textId="769FB4B3" w:rsidR="00360B31" w:rsidRDefault="00854B6D">
          <w:pPr>
            <w:pStyle w:val="TOC2"/>
            <w:tabs>
              <w:tab w:val="right" w:leader="dot" w:pos="8682"/>
            </w:tabs>
            <w:ind w:left="420"/>
            <w:rPr>
              <w:rFonts w:asciiTheme="minorHAnsi" w:eastAsiaTheme="minorEastAsia" w:hAnsiTheme="minorHAnsi" w:cstheme="minorBidi"/>
              <w:noProof/>
              <w:szCs w:val="22"/>
            </w:rPr>
          </w:pPr>
          <w:hyperlink w:anchor="_Toc109913519" w:history="1">
            <w:r w:rsidR="00360B31" w:rsidRPr="00F07B1B">
              <w:rPr>
                <w:rStyle w:val="af2"/>
                <w:noProof/>
              </w:rPr>
              <w:t>5.4 DescribeEpcs(</w:t>
            </w:r>
            <w:r w:rsidR="00360B31" w:rsidRPr="00F07B1B">
              <w:rPr>
                <w:rStyle w:val="af2"/>
                <w:noProof/>
              </w:rPr>
              <w:t>查询裸金属服务器信息</w:t>
            </w:r>
            <w:r w:rsidR="00360B31" w:rsidRPr="00F07B1B">
              <w:rPr>
                <w:rStyle w:val="af2"/>
                <w:noProof/>
              </w:rPr>
              <w:t>)</w:t>
            </w:r>
            <w:r w:rsidR="00360B31">
              <w:rPr>
                <w:noProof/>
                <w:webHidden/>
              </w:rPr>
              <w:tab/>
            </w:r>
            <w:r w:rsidR="00360B31">
              <w:rPr>
                <w:noProof/>
                <w:webHidden/>
              </w:rPr>
              <w:fldChar w:fldCharType="begin"/>
            </w:r>
            <w:r w:rsidR="00360B31">
              <w:rPr>
                <w:noProof/>
                <w:webHidden/>
              </w:rPr>
              <w:instrText xml:space="preserve"> PAGEREF _Toc109913519 \h </w:instrText>
            </w:r>
            <w:r w:rsidR="00360B31">
              <w:rPr>
                <w:noProof/>
                <w:webHidden/>
              </w:rPr>
            </w:r>
            <w:r w:rsidR="00360B31">
              <w:rPr>
                <w:noProof/>
                <w:webHidden/>
              </w:rPr>
              <w:fldChar w:fldCharType="separate"/>
            </w:r>
            <w:r w:rsidR="00360B31">
              <w:rPr>
                <w:noProof/>
                <w:webHidden/>
              </w:rPr>
              <w:t>36</w:t>
            </w:r>
            <w:r w:rsidR="00360B31">
              <w:rPr>
                <w:noProof/>
                <w:webHidden/>
              </w:rPr>
              <w:fldChar w:fldCharType="end"/>
            </w:r>
          </w:hyperlink>
        </w:p>
        <w:p w14:paraId="40BA7940" w14:textId="52CE26DB" w:rsidR="00360B31" w:rsidRDefault="00854B6D">
          <w:pPr>
            <w:pStyle w:val="TOC2"/>
            <w:tabs>
              <w:tab w:val="right" w:leader="dot" w:pos="8682"/>
            </w:tabs>
            <w:ind w:left="420"/>
            <w:rPr>
              <w:rFonts w:asciiTheme="minorHAnsi" w:eastAsiaTheme="minorEastAsia" w:hAnsiTheme="minorHAnsi" w:cstheme="minorBidi"/>
              <w:noProof/>
              <w:szCs w:val="22"/>
            </w:rPr>
          </w:pPr>
          <w:hyperlink w:anchor="_Toc109913520" w:history="1">
            <w:r w:rsidR="00360B31" w:rsidRPr="00F07B1B">
              <w:rPr>
                <w:rStyle w:val="af2"/>
                <w:noProof/>
              </w:rPr>
              <w:t xml:space="preserve">5.5 StartEpc( </w:t>
            </w:r>
            <w:r w:rsidR="00360B31" w:rsidRPr="00F07B1B">
              <w:rPr>
                <w:rStyle w:val="af2"/>
                <w:noProof/>
              </w:rPr>
              <w:t>开启裸金属服务器</w:t>
            </w:r>
            <w:r w:rsidR="00360B31" w:rsidRPr="00F07B1B">
              <w:rPr>
                <w:rStyle w:val="af2"/>
                <w:noProof/>
              </w:rPr>
              <w:t>)</w:t>
            </w:r>
            <w:r w:rsidR="00360B31">
              <w:rPr>
                <w:noProof/>
                <w:webHidden/>
              </w:rPr>
              <w:tab/>
            </w:r>
            <w:r w:rsidR="00360B31">
              <w:rPr>
                <w:noProof/>
                <w:webHidden/>
              </w:rPr>
              <w:fldChar w:fldCharType="begin"/>
            </w:r>
            <w:r w:rsidR="00360B31">
              <w:rPr>
                <w:noProof/>
                <w:webHidden/>
              </w:rPr>
              <w:instrText xml:space="preserve"> PAGEREF _Toc109913520 \h </w:instrText>
            </w:r>
            <w:r w:rsidR="00360B31">
              <w:rPr>
                <w:noProof/>
                <w:webHidden/>
              </w:rPr>
            </w:r>
            <w:r w:rsidR="00360B31">
              <w:rPr>
                <w:noProof/>
                <w:webHidden/>
              </w:rPr>
              <w:fldChar w:fldCharType="separate"/>
            </w:r>
            <w:r w:rsidR="00360B31">
              <w:rPr>
                <w:noProof/>
                <w:webHidden/>
              </w:rPr>
              <w:t>40</w:t>
            </w:r>
            <w:r w:rsidR="00360B31">
              <w:rPr>
                <w:noProof/>
                <w:webHidden/>
              </w:rPr>
              <w:fldChar w:fldCharType="end"/>
            </w:r>
          </w:hyperlink>
        </w:p>
        <w:p w14:paraId="4CCA6B69" w14:textId="2ED12774" w:rsidR="00360B31" w:rsidRDefault="00854B6D">
          <w:pPr>
            <w:pStyle w:val="TOC2"/>
            <w:tabs>
              <w:tab w:val="right" w:leader="dot" w:pos="8682"/>
            </w:tabs>
            <w:ind w:left="420"/>
            <w:rPr>
              <w:rFonts w:asciiTheme="minorHAnsi" w:eastAsiaTheme="minorEastAsia" w:hAnsiTheme="minorHAnsi" w:cstheme="minorBidi"/>
              <w:noProof/>
              <w:szCs w:val="22"/>
            </w:rPr>
          </w:pPr>
          <w:hyperlink w:anchor="_Toc109913521" w:history="1">
            <w:r w:rsidR="00360B31" w:rsidRPr="00F07B1B">
              <w:rPr>
                <w:rStyle w:val="af2"/>
                <w:noProof/>
              </w:rPr>
              <w:t>5.6 StopEpc (</w:t>
            </w:r>
            <w:r w:rsidR="00360B31" w:rsidRPr="00F07B1B">
              <w:rPr>
                <w:rStyle w:val="af2"/>
                <w:noProof/>
              </w:rPr>
              <w:t>关闭裸金属服务器</w:t>
            </w:r>
            <w:r w:rsidR="00360B31" w:rsidRPr="00F07B1B">
              <w:rPr>
                <w:rStyle w:val="af2"/>
                <w:noProof/>
              </w:rPr>
              <w:t>)</w:t>
            </w:r>
            <w:r w:rsidR="00360B31">
              <w:rPr>
                <w:noProof/>
                <w:webHidden/>
              </w:rPr>
              <w:tab/>
            </w:r>
            <w:r w:rsidR="00360B31">
              <w:rPr>
                <w:noProof/>
                <w:webHidden/>
              </w:rPr>
              <w:fldChar w:fldCharType="begin"/>
            </w:r>
            <w:r w:rsidR="00360B31">
              <w:rPr>
                <w:noProof/>
                <w:webHidden/>
              </w:rPr>
              <w:instrText xml:space="preserve"> PAGEREF _Toc109913521 \h </w:instrText>
            </w:r>
            <w:r w:rsidR="00360B31">
              <w:rPr>
                <w:noProof/>
                <w:webHidden/>
              </w:rPr>
            </w:r>
            <w:r w:rsidR="00360B31">
              <w:rPr>
                <w:noProof/>
                <w:webHidden/>
              </w:rPr>
              <w:fldChar w:fldCharType="separate"/>
            </w:r>
            <w:r w:rsidR="00360B31">
              <w:rPr>
                <w:noProof/>
                <w:webHidden/>
              </w:rPr>
              <w:t>41</w:t>
            </w:r>
            <w:r w:rsidR="00360B31">
              <w:rPr>
                <w:noProof/>
                <w:webHidden/>
              </w:rPr>
              <w:fldChar w:fldCharType="end"/>
            </w:r>
          </w:hyperlink>
        </w:p>
        <w:p w14:paraId="0C8768D9" w14:textId="31014586" w:rsidR="00360B31" w:rsidRDefault="00854B6D">
          <w:pPr>
            <w:pStyle w:val="TOC2"/>
            <w:tabs>
              <w:tab w:val="right" w:leader="dot" w:pos="8682"/>
            </w:tabs>
            <w:ind w:left="420"/>
            <w:rPr>
              <w:rFonts w:asciiTheme="minorHAnsi" w:eastAsiaTheme="minorEastAsia" w:hAnsiTheme="minorHAnsi" w:cstheme="minorBidi"/>
              <w:noProof/>
              <w:szCs w:val="22"/>
            </w:rPr>
          </w:pPr>
          <w:hyperlink w:anchor="_Toc109913522" w:history="1">
            <w:r w:rsidR="00360B31" w:rsidRPr="00F07B1B">
              <w:rPr>
                <w:rStyle w:val="af2"/>
                <w:noProof/>
              </w:rPr>
              <w:t>5.7 RebootEpc(</w:t>
            </w:r>
            <w:r w:rsidR="00360B31" w:rsidRPr="00F07B1B">
              <w:rPr>
                <w:rStyle w:val="af2"/>
                <w:noProof/>
              </w:rPr>
              <w:t>重启裸金属服务器</w:t>
            </w:r>
            <w:r w:rsidR="00360B31" w:rsidRPr="00F07B1B">
              <w:rPr>
                <w:rStyle w:val="af2"/>
                <w:noProof/>
              </w:rPr>
              <w:t>)</w:t>
            </w:r>
            <w:r w:rsidR="00360B31">
              <w:rPr>
                <w:noProof/>
                <w:webHidden/>
              </w:rPr>
              <w:tab/>
            </w:r>
            <w:r w:rsidR="00360B31">
              <w:rPr>
                <w:noProof/>
                <w:webHidden/>
              </w:rPr>
              <w:fldChar w:fldCharType="begin"/>
            </w:r>
            <w:r w:rsidR="00360B31">
              <w:rPr>
                <w:noProof/>
                <w:webHidden/>
              </w:rPr>
              <w:instrText xml:space="preserve"> PAGEREF _Toc109913522 \h </w:instrText>
            </w:r>
            <w:r w:rsidR="00360B31">
              <w:rPr>
                <w:noProof/>
                <w:webHidden/>
              </w:rPr>
            </w:r>
            <w:r w:rsidR="00360B31">
              <w:rPr>
                <w:noProof/>
                <w:webHidden/>
              </w:rPr>
              <w:fldChar w:fldCharType="separate"/>
            </w:r>
            <w:r w:rsidR="00360B31">
              <w:rPr>
                <w:noProof/>
                <w:webHidden/>
              </w:rPr>
              <w:t>42</w:t>
            </w:r>
            <w:r w:rsidR="00360B31">
              <w:rPr>
                <w:noProof/>
                <w:webHidden/>
              </w:rPr>
              <w:fldChar w:fldCharType="end"/>
            </w:r>
          </w:hyperlink>
        </w:p>
        <w:p w14:paraId="41CE0E2B" w14:textId="57285C95" w:rsidR="00360B31" w:rsidRDefault="00854B6D">
          <w:pPr>
            <w:pStyle w:val="TOC2"/>
            <w:tabs>
              <w:tab w:val="right" w:leader="dot" w:pos="8682"/>
            </w:tabs>
            <w:ind w:left="420"/>
            <w:rPr>
              <w:rFonts w:asciiTheme="minorHAnsi" w:eastAsiaTheme="minorEastAsia" w:hAnsiTheme="minorHAnsi" w:cstheme="minorBidi"/>
              <w:noProof/>
              <w:szCs w:val="22"/>
            </w:rPr>
          </w:pPr>
          <w:hyperlink w:anchor="_Toc109913523" w:history="1">
            <w:r w:rsidR="00360B31" w:rsidRPr="00F07B1B">
              <w:rPr>
                <w:rStyle w:val="af2"/>
                <w:noProof/>
              </w:rPr>
              <w:t>5.8 ReinstallEpc</w:t>
            </w:r>
            <w:r w:rsidR="00360B31" w:rsidRPr="00F07B1B">
              <w:rPr>
                <w:rStyle w:val="af2"/>
                <w:noProof/>
              </w:rPr>
              <w:t>（重装租赁裸金属服务器）</w:t>
            </w:r>
            <w:r w:rsidR="00360B31">
              <w:rPr>
                <w:noProof/>
                <w:webHidden/>
              </w:rPr>
              <w:tab/>
            </w:r>
            <w:r w:rsidR="00360B31">
              <w:rPr>
                <w:noProof/>
                <w:webHidden/>
              </w:rPr>
              <w:fldChar w:fldCharType="begin"/>
            </w:r>
            <w:r w:rsidR="00360B31">
              <w:rPr>
                <w:noProof/>
                <w:webHidden/>
              </w:rPr>
              <w:instrText xml:space="preserve"> PAGEREF _Toc109913523 \h </w:instrText>
            </w:r>
            <w:r w:rsidR="00360B31">
              <w:rPr>
                <w:noProof/>
                <w:webHidden/>
              </w:rPr>
            </w:r>
            <w:r w:rsidR="00360B31">
              <w:rPr>
                <w:noProof/>
                <w:webHidden/>
              </w:rPr>
              <w:fldChar w:fldCharType="separate"/>
            </w:r>
            <w:r w:rsidR="00360B31">
              <w:rPr>
                <w:noProof/>
                <w:webHidden/>
              </w:rPr>
              <w:t>43</w:t>
            </w:r>
            <w:r w:rsidR="00360B31">
              <w:rPr>
                <w:noProof/>
                <w:webHidden/>
              </w:rPr>
              <w:fldChar w:fldCharType="end"/>
            </w:r>
          </w:hyperlink>
        </w:p>
        <w:p w14:paraId="19027073" w14:textId="2D47CEE6" w:rsidR="00360B31" w:rsidRDefault="00854B6D">
          <w:pPr>
            <w:pStyle w:val="TOC2"/>
            <w:tabs>
              <w:tab w:val="right" w:leader="dot" w:pos="8682"/>
            </w:tabs>
            <w:ind w:left="420"/>
            <w:rPr>
              <w:rFonts w:asciiTheme="minorHAnsi" w:eastAsiaTheme="minorEastAsia" w:hAnsiTheme="minorHAnsi" w:cstheme="minorBidi"/>
              <w:noProof/>
              <w:szCs w:val="22"/>
            </w:rPr>
          </w:pPr>
          <w:hyperlink w:anchor="_Toc109913524" w:history="1">
            <w:r w:rsidR="00360B31" w:rsidRPr="00F07B1B">
              <w:rPr>
                <w:rStyle w:val="af2"/>
                <w:noProof/>
              </w:rPr>
              <w:t>5.9 ReinstallCustomerEpc</w:t>
            </w:r>
            <w:r w:rsidR="00360B31" w:rsidRPr="00F07B1B">
              <w:rPr>
                <w:rStyle w:val="af2"/>
                <w:noProof/>
              </w:rPr>
              <w:t>（重装托管裸金属服务器）</w:t>
            </w:r>
            <w:r w:rsidR="00360B31">
              <w:rPr>
                <w:noProof/>
                <w:webHidden/>
              </w:rPr>
              <w:tab/>
            </w:r>
            <w:r w:rsidR="00360B31">
              <w:rPr>
                <w:noProof/>
                <w:webHidden/>
              </w:rPr>
              <w:fldChar w:fldCharType="begin"/>
            </w:r>
            <w:r w:rsidR="00360B31">
              <w:rPr>
                <w:noProof/>
                <w:webHidden/>
              </w:rPr>
              <w:instrText xml:space="preserve"> PAGEREF _Toc109913524 \h </w:instrText>
            </w:r>
            <w:r w:rsidR="00360B31">
              <w:rPr>
                <w:noProof/>
                <w:webHidden/>
              </w:rPr>
            </w:r>
            <w:r w:rsidR="00360B31">
              <w:rPr>
                <w:noProof/>
                <w:webHidden/>
              </w:rPr>
              <w:fldChar w:fldCharType="separate"/>
            </w:r>
            <w:r w:rsidR="00360B31">
              <w:rPr>
                <w:noProof/>
                <w:webHidden/>
              </w:rPr>
              <w:t>48</w:t>
            </w:r>
            <w:r w:rsidR="00360B31">
              <w:rPr>
                <w:noProof/>
                <w:webHidden/>
              </w:rPr>
              <w:fldChar w:fldCharType="end"/>
            </w:r>
          </w:hyperlink>
        </w:p>
        <w:p w14:paraId="0DA0A3AD" w14:textId="02B762F6" w:rsidR="00360B31" w:rsidRDefault="00854B6D">
          <w:pPr>
            <w:pStyle w:val="TOC2"/>
            <w:tabs>
              <w:tab w:val="right" w:leader="dot" w:pos="8682"/>
            </w:tabs>
            <w:ind w:left="420"/>
            <w:rPr>
              <w:rFonts w:asciiTheme="minorHAnsi" w:eastAsiaTheme="minorEastAsia" w:hAnsiTheme="minorHAnsi" w:cstheme="minorBidi"/>
              <w:noProof/>
              <w:szCs w:val="22"/>
            </w:rPr>
          </w:pPr>
          <w:hyperlink w:anchor="_Toc109913525" w:history="1">
            <w:r w:rsidR="00360B31" w:rsidRPr="00F07B1B">
              <w:rPr>
                <w:rStyle w:val="af2"/>
                <w:noProof/>
              </w:rPr>
              <w:t>5.10 CreateImage(</w:t>
            </w:r>
            <w:r w:rsidR="00360B31" w:rsidRPr="00F07B1B">
              <w:rPr>
                <w:rStyle w:val="af2"/>
                <w:noProof/>
              </w:rPr>
              <w:t>创建自定义镜像</w:t>
            </w:r>
            <w:r w:rsidR="00360B31" w:rsidRPr="00F07B1B">
              <w:rPr>
                <w:rStyle w:val="af2"/>
                <w:noProof/>
              </w:rPr>
              <w:t>)</w:t>
            </w:r>
            <w:r w:rsidR="00360B31">
              <w:rPr>
                <w:noProof/>
                <w:webHidden/>
              </w:rPr>
              <w:tab/>
            </w:r>
            <w:r w:rsidR="00360B31">
              <w:rPr>
                <w:noProof/>
                <w:webHidden/>
              </w:rPr>
              <w:fldChar w:fldCharType="begin"/>
            </w:r>
            <w:r w:rsidR="00360B31">
              <w:rPr>
                <w:noProof/>
                <w:webHidden/>
              </w:rPr>
              <w:instrText xml:space="preserve"> PAGEREF _Toc109913525 \h </w:instrText>
            </w:r>
            <w:r w:rsidR="00360B31">
              <w:rPr>
                <w:noProof/>
                <w:webHidden/>
              </w:rPr>
            </w:r>
            <w:r w:rsidR="00360B31">
              <w:rPr>
                <w:noProof/>
                <w:webHidden/>
              </w:rPr>
              <w:fldChar w:fldCharType="separate"/>
            </w:r>
            <w:r w:rsidR="00360B31">
              <w:rPr>
                <w:noProof/>
                <w:webHidden/>
              </w:rPr>
              <w:t>49</w:t>
            </w:r>
            <w:r w:rsidR="00360B31">
              <w:rPr>
                <w:noProof/>
                <w:webHidden/>
              </w:rPr>
              <w:fldChar w:fldCharType="end"/>
            </w:r>
          </w:hyperlink>
        </w:p>
        <w:p w14:paraId="66B3EAA7" w14:textId="76723AC7" w:rsidR="00360B31" w:rsidRDefault="00854B6D">
          <w:pPr>
            <w:pStyle w:val="TOC2"/>
            <w:tabs>
              <w:tab w:val="right" w:leader="dot" w:pos="8682"/>
            </w:tabs>
            <w:ind w:left="420"/>
            <w:rPr>
              <w:rFonts w:asciiTheme="minorHAnsi" w:eastAsiaTheme="minorEastAsia" w:hAnsiTheme="minorHAnsi" w:cstheme="minorBidi"/>
              <w:noProof/>
              <w:szCs w:val="22"/>
            </w:rPr>
          </w:pPr>
          <w:hyperlink w:anchor="_Toc109913526" w:history="1">
            <w:r w:rsidR="00360B31" w:rsidRPr="00F07B1B">
              <w:rPr>
                <w:rStyle w:val="af2"/>
                <w:noProof/>
              </w:rPr>
              <w:t>5.11 ModifyImage(</w:t>
            </w:r>
            <w:r w:rsidR="00360B31" w:rsidRPr="00F07B1B">
              <w:rPr>
                <w:rStyle w:val="af2"/>
                <w:noProof/>
              </w:rPr>
              <w:t>修改自定义镜像信息</w:t>
            </w:r>
            <w:r w:rsidR="00360B31" w:rsidRPr="00F07B1B">
              <w:rPr>
                <w:rStyle w:val="af2"/>
                <w:noProof/>
              </w:rPr>
              <w:t>)</w:t>
            </w:r>
            <w:r w:rsidR="00360B31">
              <w:rPr>
                <w:noProof/>
                <w:webHidden/>
              </w:rPr>
              <w:tab/>
            </w:r>
            <w:r w:rsidR="00360B31">
              <w:rPr>
                <w:noProof/>
                <w:webHidden/>
              </w:rPr>
              <w:fldChar w:fldCharType="begin"/>
            </w:r>
            <w:r w:rsidR="00360B31">
              <w:rPr>
                <w:noProof/>
                <w:webHidden/>
              </w:rPr>
              <w:instrText xml:space="preserve"> PAGEREF _Toc109913526 \h </w:instrText>
            </w:r>
            <w:r w:rsidR="00360B31">
              <w:rPr>
                <w:noProof/>
                <w:webHidden/>
              </w:rPr>
            </w:r>
            <w:r w:rsidR="00360B31">
              <w:rPr>
                <w:noProof/>
                <w:webHidden/>
              </w:rPr>
              <w:fldChar w:fldCharType="separate"/>
            </w:r>
            <w:r w:rsidR="00360B31">
              <w:rPr>
                <w:noProof/>
                <w:webHidden/>
              </w:rPr>
              <w:t>50</w:t>
            </w:r>
            <w:r w:rsidR="00360B31">
              <w:rPr>
                <w:noProof/>
                <w:webHidden/>
              </w:rPr>
              <w:fldChar w:fldCharType="end"/>
            </w:r>
          </w:hyperlink>
        </w:p>
        <w:p w14:paraId="1F3DFB76" w14:textId="293E9EB0" w:rsidR="00360B31" w:rsidRDefault="00854B6D">
          <w:pPr>
            <w:pStyle w:val="TOC2"/>
            <w:tabs>
              <w:tab w:val="right" w:leader="dot" w:pos="8682"/>
            </w:tabs>
            <w:ind w:left="420"/>
            <w:rPr>
              <w:rFonts w:asciiTheme="minorHAnsi" w:eastAsiaTheme="minorEastAsia" w:hAnsiTheme="minorHAnsi" w:cstheme="minorBidi"/>
              <w:noProof/>
              <w:szCs w:val="22"/>
            </w:rPr>
          </w:pPr>
          <w:hyperlink w:anchor="_Toc109913527" w:history="1">
            <w:r w:rsidR="00360B31" w:rsidRPr="00F07B1B">
              <w:rPr>
                <w:rStyle w:val="af2"/>
                <w:noProof/>
              </w:rPr>
              <w:t>5.12 DeleteImage(</w:t>
            </w:r>
            <w:r w:rsidR="00360B31" w:rsidRPr="00F07B1B">
              <w:rPr>
                <w:rStyle w:val="af2"/>
                <w:noProof/>
              </w:rPr>
              <w:t>删除自定义镜像</w:t>
            </w:r>
            <w:r w:rsidR="00360B31" w:rsidRPr="00F07B1B">
              <w:rPr>
                <w:rStyle w:val="af2"/>
                <w:noProof/>
              </w:rPr>
              <w:t>)</w:t>
            </w:r>
            <w:r w:rsidR="00360B31">
              <w:rPr>
                <w:noProof/>
                <w:webHidden/>
              </w:rPr>
              <w:tab/>
            </w:r>
            <w:r w:rsidR="00360B31">
              <w:rPr>
                <w:noProof/>
                <w:webHidden/>
              </w:rPr>
              <w:fldChar w:fldCharType="begin"/>
            </w:r>
            <w:r w:rsidR="00360B31">
              <w:rPr>
                <w:noProof/>
                <w:webHidden/>
              </w:rPr>
              <w:instrText xml:space="preserve"> PAGEREF _Toc109913527 \h </w:instrText>
            </w:r>
            <w:r w:rsidR="00360B31">
              <w:rPr>
                <w:noProof/>
                <w:webHidden/>
              </w:rPr>
            </w:r>
            <w:r w:rsidR="00360B31">
              <w:rPr>
                <w:noProof/>
                <w:webHidden/>
              </w:rPr>
              <w:fldChar w:fldCharType="separate"/>
            </w:r>
            <w:r w:rsidR="00360B31">
              <w:rPr>
                <w:noProof/>
                <w:webHidden/>
              </w:rPr>
              <w:t>52</w:t>
            </w:r>
            <w:r w:rsidR="00360B31">
              <w:rPr>
                <w:noProof/>
                <w:webHidden/>
              </w:rPr>
              <w:fldChar w:fldCharType="end"/>
            </w:r>
          </w:hyperlink>
        </w:p>
        <w:p w14:paraId="27E49BD6" w14:textId="212B0C43" w:rsidR="00360B31" w:rsidRDefault="00854B6D">
          <w:pPr>
            <w:pStyle w:val="TOC2"/>
            <w:tabs>
              <w:tab w:val="right" w:leader="dot" w:pos="8682"/>
            </w:tabs>
            <w:ind w:left="420"/>
            <w:rPr>
              <w:rFonts w:asciiTheme="minorHAnsi" w:eastAsiaTheme="minorEastAsia" w:hAnsiTheme="minorHAnsi" w:cstheme="minorBidi"/>
              <w:noProof/>
              <w:szCs w:val="22"/>
            </w:rPr>
          </w:pPr>
          <w:hyperlink w:anchor="_Toc109913528" w:history="1">
            <w:r w:rsidR="00360B31" w:rsidRPr="00F07B1B">
              <w:rPr>
                <w:rStyle w:val="af2"/>
                <w:noProof/>
              </w:rPr>
              <w:t>5.13 DescribeImages(</w:t>
            </w:r>
            <w:r w:rsidR="00360B31" w:rsidRPr="00F07B1B">
              <w:rPr>
                <w:rStyle w:val="af2"/>
                <w:noProof/>
              </w:rPr>
              <w:t>查看裸金属服务器镜像信息</w:t>
            </w:r>
            <w:r w:rsidR="00360B31" w:rsidRPr="00F07B1B">
              <w:rPr>
                <w:rStyle w:val="af2"/>
                <w:noProof/>
              </w:rPr>
              <w:t>)</w:t>
            </w:r>
            <w:r w:rsidR="00360B31">
              <w:rPr>
                <w:noProof/>
                <w:webHidden/>
              </w:rPr>
              <w:tab/>
            </w:r>
            <w:r w:rsidR="00360B31">
              <w:rPr>
                <w:noProof/>
                <w:webHidden/>
              </w:rPr>
              <w:fldChar w:fldCharType="begin"/>
            </w:r>
            <w:r w:rsidR="00360B31">
              <w:rPr>
                <w:noProof/>
                <w:webHidden/>
              </w:rPr>
              <w:instrText xml:space="preserve"> PAGEREF _Toc109913528 \h </w:instrText>
            </w:r>
            <w:r w:rsidR="00360B31">
              <w:rPr>
                <w:noProof/>
                <w:webHidden/>
              </w:rPr>
            </w:r>
            <w:r w:rsidR="00360B31">
              <w:rPr>
                <w:noProof/>
                <w:webHidden/>
              </w:rPr>
              <w:fldChar w:fldCharType="separate"/>
            </w:r>
            <w:r w:rsidR="00360B31">
              <w:rPr>
                <w:noProof/>
                <w:webHidden/>
              </w:rPr>
              <w:t>53</w:t>
            </w:r>
            <w:r w:rsidR="00360B31">
              <w:rPr>
                <w:noProof/>
                <w:webHidden/>
              </w:rPr>
              <w:fldChar w:fldCharType="end"/>
            </w:r>
          </w:hyperlink>
        </w:p>
        <w:p w14:paraId="083B1C8A" w14:textId="26B1BEDF" w:rsidR="00360B31" w:rsidRDefault="00854B6D">
          <w:pPr>
            <w:pStyle w:val="TOC2"/>
            <w:tabs>
              <w:tab w:val="right" w:leader="dot" w:pos="8682"/>
            </w:tabs>
            <w:ind w:left="420"/>
            <w:rPr>
              <w:rFonts w:asciiTheme="minorHAnsi" w:eastAsiaTheme="minorEastAsia" w:hAnsiTheme="minorHAnsi" w:cstheme="minorBidi"/>
              <w:noProof/>
              <w:szCs w:val="22"/>
            </w:rPr>
          </w:pPr>
          <w:hyperlink w:anchor="_Toc109913529" w:history="1">
            <w:r w:rsidR="00360B31" w:rsidRPr="00F07B1B">
              <w:rPr>
                <w:rStyle w:val="af2"/>
                <w:noProof/>
              </w:rPr>
              <w:t xml:space="preserve">5.14 </w:t>
            </w:r>
            <w:r w:rsidR="00360B31" w:rsidRPr="00F07B1B">
              <w:rPr>
                <w:rStyle w:val="af2"/>
                <w:noProof/>
              </w:rPr>
              <w:t>修改网卡信息</w:t>
            </w:r>
            <w:r w:rsidR="00360B31">
              <w:rPr>
                <w:noProof/>
                <w:webHidden/>
              </w:rPr>
              <w:tab/>
            </w:r>
            <w:r w:rsidR="00360B31">
              <w:rPr>
                <w:noProof/>
                <w:webHidden/>
              </w:rPr>
              <w:fldChar w:fldCharType="begin"/>
            </w:r>
            <w:r w:rsidR="00360B31">
              <w:rPr>
                <w:noProof/>
                <w:webHidden/>
              </w:rPr>
              <w:instrText xml:space="preserve"> PAGEREF _Toc109913529 \h </w:instrText>
            </w:r>
            <w:r w:rsidR="00360B31">
              <w:rPr>
                <w:noProof/>
                <w:webHidden/>
              </w:rPr>
            </w:r>
            <w:r w:rsidR="00360B31">
              <w:rPr>
                <w:noProof/>
                <w:webHidden/>
              </w:rPr>
              <w:fldChar w:fldCharType="separate"/>
            </w:r>
            <w:r w:rsidR="00360B31">
              <w:rPr>
                <w:noProof/>
                <w:webHidden/>
              </w:rPr>
              <w:t>55</w:t>
            </w:r>
            <w:r w:rsidR="00360B31">
              <w:rPr>
                <w:noProof/>
                <w:webHidden/>
              </w:rPr>
              <w:fldChar w:fldCharType="end"/>
            </w:r>
          </w:hyperlink>
        </w:p>
        <w:p w14:paraId="5EC28BA9" w14:textId="150447E7" w:rsidR="00360B31" w:rsidRDefault="00854B6D">
          <w:pPr>
            <w:pStyle w:val="TOC2"/>
            <w:tabs>
              <w:tab w:val="right" w:leader="dot" w:pos="8682"/>
            </w:tabs>
            <w:ind w:left="420"/>
            <w:rPr>
              <w:rFonts w:asciiTheme="minorHAnsi" w:eastAsiaTheme="minorEastAsia" w:hAnsiTheme="minorHAnsi" w:cstheme="minorBidi"/>
              <w:noProof/>
              <w:szCs w:val="22"/>
            </w:rPr>
          </w:pPr>
          <w:hyperlink w:anchor="_Toc109913530" w:history="1">
            <w:r w:rsidR="00360B31" w:rsidRPr="00F07B1B">
              <w:rPr>
                <w:rStyle w:val="af2"/>
                <w:noProof/>
              </w:rPr>
              <w:t>5.15 ModifyDns(</w:t>
            </w:r>
            <w:r w:rsidR="00360B31" w:rsidRPr="00F07B1B">
              <w:rPr>
                <w:rStyle w:val="af2"/>
                <w:noProof/>
              </w:rPr>
              <w:t>修改网卡</w:t>
            </w:r>
            <w:r w:rsidR="00360B31" w:rsidRPr="00F07B1B">
              <w:rPr>
                <w:rStyle w:val="af2"/>
                <w:noProof/>
              </w:rPr>
              <w:t>DNS</w:t>
            </w:r>
            <w:r w:rsidR="00360B31" w:rsidRPr="00F07B1B">
              <w:rPr>
                <w:rStyle w:val="af2"/>
                <w:noProof/>
              </w:rPr>
              <w:t>信息</w:t>
            </w:r>
            <w:r w:rsidR="00360B31" w:rsidRPr="00F07B1B">
              <w:rPr>
                <w:rStyle w:val="af2"/>
                <w:noProof/>
              </w:rPr>
              <w:t>)</w:t>
            </w:r>
            <w:r w:rsidR="00360B31">
              <w:rPr>
                <w:noProof/>
                <w:webHidden/>
              </w:rPr>
              <w:tab/>
            </w:r>
            <w:r w:rsidR="00360B31">
              <w:rPr>
                <w:noProof/>
                <w:webHidden/>
              </w:rPr>
              <w:fldChar w:fldCharType="begin"/>
            </w:r>
            <w:r w:rsidR="00360B31">
              <w:rPr>
                <w:noProof/>
                <w:webHidden/>
              </w:rPr>
              <w:instrText xml:space="preserve"> PAGEREF _Toc109913530 \h </w:instrText>
            </w:r>
            <w:r w:rsidR="00360B31">
              <w:rPr>
                <w:noProof/>
                <w:webHidden/>
              </w:rPr>
            </w:r>
            <w:r w:rsidR="00360B31">
              <w:rPr>
                <w:noProof/>
                <w:webHidden/>
              </w:rPr>
              <w:fldChar w:fldCharType="separate"/>
            </w:r>
            <w:r w:rsidR="00360B31">
              <w:rPr>
                <w:noProof/>
                <w:webHidden/>
              </w:rPr>
              <w:t>56</w:t>
            </w:r>
            <w:r w:rsidR="00360B31">
              <w:rPr>
                <w:noProof/>
                <w:webHidden/>
              </w:rPr>
              <w:fldChar w:fldCharType="end"/>
            </w:r>
          </w:hyperlink>
        </w:p>
        <w:p w14:paraId="6874AEB4" w14:textId="2E55B338" w:rsidR="00360B31" w:rsidRDefault="00854B6D">
          <w:pPr>
            <w:pStyle w:val="TOC2"/>
            <w:tabs>
              <w:tab w:val="right" w:leader="dot" w:pos="8682"/>
            </w:tabs>
            <w:ind w:left="420"/>
            <w:rPr>
              <w:rFonts w:asciiTheme="minorHAnsi" w:eastAsiaTheme="minorEastAsia" w:hAnsiTheme="minorHAnsi" w:cstheme="minorBidi"/>
              <w:noProof/>
              <w:szCs w:val="22"/>
            </w:rPr>
          </w:pPr>
          <w:hyperlink w:anchor="_Toc109913531" w:history="1">
            <w:r w:rsidR="00360B31" w:rsidRPr="00F07B1B">
              <w:rPr>
                <w:rStyle w:val="af2"/>
                <w:noProof/>
              </w:rPr>
              <w:t>5.16 ModifySecurityGroup(</w:t>
            </w:r>
            <w:r w:rsidR="00360B31" w:rsidRPr="00F07B1B">
              <w:rPr>
                <w:rStyle w:val="af2"/>
                <w:noProof/>
              </w:rPr>
              <w:t>修改网卡安全组信息</w:t>
            </w:r>
            <w:r w:rsidR="00360B31" w:rsidRPr="00F07B1B">
              <w:rPr>
                <w:rStyle w:val="af2"/>
                <w:noProof/>
              </w:rPr>
              <w:t>)</w:t>
            </w:r>
            <w:r w:rsidR="00360B31">
              <w:rPr>
                <w:noProof/>
                <w:webHidden/>
              </w:rPr>
              <w:tab/>
            </w:r>
            <w:r w:rsidR="00360B31">
              <w:rPr>
                <w:noProof/>
                <w:webHidden/>
              </w:rPr>
              <w:fldChar w:fldCharType="begin"/>
            </w:r>
            <w:r w:rsidR="00360B31">
              <w:rPr>
                <w:noProof/>
                <w:webHidden/>
              </w:rPr>
              <w:instrText xml:space="preserve"> PAGEREF _Toc109913531 \h </w:instrText>
            </w:r>
            <w:r w:rsidR="00360B31">
              <w:rPr>
                <w:noProof/>
                <w:webHidden/>
              </w:rPr>
            </w:r>
            <w:r w:rsidR="00360B31">
              <w:rPr>
                <w:noProof/>
                <w:webHidden/>
              </w:rPr>
              <w:fldChar w:fldCharType="separate"/>
            </w:r>
            <w:r w:rsidR="00360B31">
              <w:rPr>
                <w:noProof/>
                <w:webHidden/>
              </w:rPr>
              <w:t>58</w:t>
            </w:r>
            <w:r w:rsidR="00360B31">
              <w:rPr>
                <w:noProof/>
                <w:webHidden/>
              </w:rPr>
              <w:fldChar w:fldCharType="end"/>
            </w:r>
          </w:hyperlink>
        </w:p>
        <w:p w14:paraId="5F5F2733" w14:textId="2D6B277E" w:rsidR="00360B31" w:rsidRDefault="00854B6D">
          <w:pPr>
            <w:pStyle w:val="TOC2"/>
            <w:tabs>
              <w:tab w:val="right" w:leader="dot" w:pos="8682"/>
            </w:tabs>
            <w:ind w:left="420"/>
            <w:rPr>
              <w:rFonts w:asciiTheme="minorHAnsi" w:eastAsiaTheme="minorEastAsia" w:hAnsiTheme="minorHAnsi" w:cstheme="minorBidi"/>
              <w:noProof/>
              <w:szCs w:val="22"/>
            </w:rPr>
          </w:pPr>
          <w:hyperlink w:anchor="_Toc109913532" w:history="1">
            <w:r w:rsidR="00360B31" w:rsidRPr="00F07B1B">
              <w:rPr>
                <w:rStyle w:val="af2"/>
                <w:noProof/>
              </w:rPr>
              <w:t>5.17 ImportKey(</w:t>
            </w:r>
            <w:r w:rsidR="00360B31" w:rsidRPr="00F07B1B">
              <w:rPr>
                <w:rStyle w:val="af2"/>
                <w:noProof/>
              </w:rPr>
              <w:t>导入密钥</w:t>
            </w:r>
            <w:r w:rsidR="00360B31" w:rsidRPr="00F07B1B">
              <w:rPr>
                <w:rStyle w:val="af2"/>
                <w:noProof/>
              </w:rPr>
              <w:t>)</w:t>
            </w:r>
            <w:r w:rsidR="00360B31">
              <w:rPr>
                <w:noProof/>
                <w:webHidden/>
              </w:rPr>
              <w:tab/>
            </w:r>
            <w:r w:rsidR="00360B31">
              <w:rPr>
                <w:noProof/>
                <w:webHidden/>
              </w:rPr>
              <w:fldChar w:fldCharType="begin"/>
            </w:r>
            <w:r w:rsidR="00360B31">
              <w:rPr>
                <w:noProof/>
                <w:webHidden/>
              </w:rPr>
              <w:instrText xml:space="preserve"> PAGEREF _Toc109913532 \h </w:instrText>
            </w:r>
            <w:r w:rsidR="00360B31">
              <w:rPr>
                <w:noProof/>
                <w:webHidden/>
              </w:rPr>
            </w:r>
            <w:r w:rsidR="00360B31">
              <w:rPr>
                <w:noProof/>
                <w:webHidden/>
              </w:rPr>
              <w:fldChar w:fldCharType="separate"/>
            </w:r>
            <w:r w:rsidR="00360B31">
              <w:rPr>
                <w:noProof/>
                <w:webHidden/>
              </w:rPr>
              <w:t>59</w:t>
            </w:r>
            <w:r w:rsidR="00360B31">
              <w:rPr>
                <w:noProof/>
                <w:webHidden/>
              </w:rPr>
              <w:fldChar w:fldCharType="end"/>
            </w:r>
          </w:hyperlink>
        </w:p>
        <w:p w14:paraId="606FBA60" w14:textId="4201D42E" w:rsidR="00360B31" w:rsidRDefault="00854B6D">
          <w:pPr>
            <w:pStyle w:val="TOC2"/>
            <w:tabs>
              <w:tab w:val="right" w:leader="dot" w:pos="8682"/>
            </w:tabs>
            <w:ind w:left="420"/>
            <w:rPr>
              <w:rFonts w:asciiTheme="minorHAnsi" w:eastAsiaTheme="minorEastAsia" w:hAnsiTheme="minorHAnsi" w:cstheme="minorBidi"/>
              <w:noProof/>
              <w:szCs w:val="22"/>
            </w:rPr>
          </w:pPr>
          <w:hyperlink w:anchor="_Toc109913533" w:history="1">
            <w:r w:rsidR="00360B31" w:rsidRPr="00F07B1B">
              <w:rPr>
                <w:rStyle w:val="af2"/>
                <w:noProof/>
              </w:rPr>
              <w:t>5.18 DeleteKey(</w:t>
            </w:r>
            <w:r w:rsidR="00360B31" w:rsidRPr="00F07B1B">
              <w:rPr>
                <w:rStyle w:val="af2"/>
                <w:noProof/>
              </w:rPr>
              <w:t>删除密钥</w:t>
            </w:r>
            <w:r w:rsidR="00360B31" w:rsidRPr="00F07B1B">
              <w:rPr>
                <w:rStyle w:val="af2"/>
                <w:noProof/>
              </w:rPr>
              <w:t>)</w:t>
            </w:r>
            <w:r w:rsidR="00360B31">
              <w:rPr>
                <w:noProof/>
                <w:webHidden/>
              </w:rPr>
              <w:tab/>
            </w:r>
            <w:r w:rsidR="00360B31">
              <w:rPr>
                <w:noProof/>
                <w:webHidden/>
              </w:rPr>
              <w:fldChar w:fldCharType="begin"/>
            </w:r>
            <w:r w:rsidR="00360B31">
              <w:rPr>
                <w:noProof/>
                <w:webHidden/>
              </w:rPr>
              <w:instrText xml:space="preserve"> PAGEREF _Toc109913533 \h </w:instrText>
            </w:r>
            <w:r w:rsidR="00360B31">
              <w:rPr>
                <w:noProof/>
                <w:webHidden/>
              </w:rPr>
            </w:r>
            <w:r w:rsidR="00360B31">
              <w:rPr>
                <w:noProof/>
                <w:webHidden/>
              </w:rPr>
              <w:fldChar w:fldCharType="separate"/>
            </w:r>
            <w:r w:rsidR="00360B31">
              <w:rPr>
                <w:noProof/>
                <w:webHidden/>
              </w:rPr>
              <w:t>61</w:t>
            </w:r>
            <w:r w:rsidR="00360B31">
              <w:rPr>
                <w:noProof/>
                <w:webHidden/>
              </w:rPr>
              <w:fldChar w:fldCharType="end"/>
            </w:r>
          </w:hyperlink>
        </w:p>
        <w:p w14:paraId="394DCF77" w14:textId="1F72FFB7" w:rsidR="00360B31" w:rsidRDefault="00854B6D">
          <w:pPr>
            <w:pStyle w:val="TOC2"/>
            <w:tabs>
              <w:tab w:val="right" w:leader="dot" w:pos="8682"/>
            </w:tabs>
            <w:ind w:left="420"/>
            <w:rPr>
              <w:rFonts w:asciiTheme="minorHAnsi" w:eastAsiaTheme="minorEastAsia" w:hAnsiTheme="minorHAnsi" w:cstheme="minorBidi"/>
              <w:noProof/>
              <w:szCs w:val="22"/>
            </w:rPr>
          </w:pPr>
          <w:hyperlink w:anchor="_Toc109913534" w:history="1">
            <w:r w:rsidR="00360B31" w:rsidRPr="00F07B1B">
              <w:rPr>
                <w:rStyle w:val="af2"/>
                <w:noProof/>
              </w:rPr>
              <w:t>5.19 CreateKey(</w:t>
            </w:r>
            <w:r w:rsidR="00360B31" w:rsidRPr="00F07B1B">
              <w:rPr>
                <w:rStyle w:val="af2"/>
                <w:noProof/>
              </w:rPr>
              <w:t>创建密钥</w:t>
            </w:r>
            <w:r w:rsidR="00360B31" w:rsidRPr="00F07B1B">
              <w:rPr>
                <w:rStyle w:val="af2"/>
                <w:noProof/>
              </w:rPr>
              <w:t>)</w:t>
            </w:r>
            <w:r w:rsidR="00360B31">
              <w:rPr>
                <w:noProof/>
                <w:webHidden/>
              </w:rPr>
              <w:tab/>
            </w:r>
            <w:r w:rsidR="00360B31">
              <w:rPr>
                <w:noProof/>
                <w:webHidden/>
              </w:rPr>
              <w:fldChar w:fldCharType="begin"/>
            </w:r>
            <w:r w:rsidR="00360B31">
              <w:rPr>
                <w:noProof/>
                <w:webHidden/>
              </w:rPr>
              <w:instrText xml:space="preserve"> PAGEREF _Toc109913534 \h </w:instrText>
            </w:r>
            <w:r w:rsidR="00360B31">
              <w:rPr>
                <w:noProof/>
                <w:webHidden/>
              </w:rPr>
            </w:r>
            <w:r w:rsidR="00360B31">
              <w:rPr>
                <w:noProof/>
                <w:webHidden/>
              </w:rPr>
              <w:fldChar w:fldCharType="separate"/>
            </w:r>
            <w:r w:rsidR="00360B31">
              <w:rPr>
                <w:noProof/>
                <w:webHidden/>
              </w:rPr>
              <w:t>62</w:t>
            </w:r>
            <w:r w:rsidR="00360B31">
              <w:rPr>
                <w:noProof/>
                <w:webHidden/>
              </w:rPr>
              <w:fldChar w:fldCharType="end"/>
            </w:r>
          </w:hyperlink>
        </w:p>
        <w:p w14:paraId="791CD2DB" w14:textId="4F8CEB10" w:rsidR="00360B31" w:rsidRDefault="00854B6D">
          <w:pPr>
            <w:pStyle w:val="TOC2"/>
            <w:tabs>
              <w:tab w:val="right" w:leader="dot" w:pos="8682"/>
            </w:tabs>
            <w:ind w:left="420"/>
            <w:rPr>
              <w:rFonts w:asciiTheme="minorHAnsi" w:eastAsiaTheme="minorEastAsia" w:hAnsiTheme="minorHAnsi" w:cstheme="minorBidi"/>
              <w:noProof/>
              <w:szCs w:val="22"/>
            </w:rPr>
          </w:pPr>
          <w:hyperlink w:anchor="_Toc109913535" w:history="1">
            <w:r w:rsidR="00360B31" w:rsidRPr="00F07B1B">
              <w:rPr>
                <w:rStyle w:val="af2"/>
                <w:noProof/>
              </w:rPr>
              <w:t>5.20 DescribeKeys(</w:t>
            </w:r>
            <w:r w:rsidR="00360B31" w:rsidRPr="00F07B1B">
              <w:rPr>
                <w:rStyle w:val="af2"/>
                <w:noProof/>
              </w:rPr>
              <w:t>获取密钥信息</w:t>
            </w:r>
            <w:r w:rsidR="00360B31" w:rsidRPr="00F07B1B">
              <w:rPr>
                <w:rStyle w:val="af2"/>
                <w:noProof/>
              </w:rPr>
              <w:t>)</w:t>
            </w:r>
            <w:r w:rsidR="00360B31">
              <w:rPr>
                <w:noProof/>
                <w:webHidden/>
              </w:rPr>
              <w:tab/>
            </w:r>
            <w:r w:rsidR="00360B31">
              <w:rPr>
                <w:noProof/>
                <w:webHidden/>
              </w:rPr>
              <w:fldChar w:fldCharType="begin"/>
            </w:r>
            <w:r w:rsidR="00360B31">
              <w:rPr>
                <w:noProof/>
                <w:webHidden/>
              </w:rPr>
              <w:instrText xml:space="preserve"> PAGEREF _Toc109913535 \h </w:instrText>
            </w:r>
            <w:r w:rsidR="00360B31">
              <w:rPr>
                <w:noProof/>
                <w:webHidden/>
              </w:rPr>
            </w:r>
            <w:r w:rsidR="00360B31">
              <w:rPr>
                <w:noProof/>
                <w:webHidden/>
              </w:rPr>
              <w:fldChar w:fldCharType="separate"/>
            </w:r>
            <w:r w:rsidR="00360B31">
              <w:rPr>
                <w:noProof/>
                <w:webHidden/>
              </w:rPr>
              <w:t>64</w:t>
            </w:r>
            <w:r w:rsidR="00360B31">
              <w:rPr>
                <w:noProof/>
                <w:webHidden/>
              </w:rPr>
              <w:fldChar w:fldCharType="end"/>
            </w:r>
          </w:hyperlink>
        </w:p>
        <w:p w14:paraId="5DC6E030" w14:textId="0B437CD2" w:rsidR="00AB6CCE" w:rsidRDefault="008134F4">
          <w:pPr>
            <w:pStyle w:val="TOC1"/>
            <w:tabs>
              <w:tab w:val="right" w:leader="dot" w:pos="8682"/>
            </w:tabs>
          </w:pPr>
          <w:r>
            <w:fldChar w:fldCharType="end"/>
          </w:r>
        </w:p>
      </w:sdtContent>
    </w:sdt>
    <w:p w14:paraId="3193771E" w14:textId="77777777" w:rsidR="00AB6CCE" w:rsidRDefault="008134F4">
      <w:pPr>
        <w:widowControl/>
        <w:jc w:val="left"/>
      </w:pPr>
      <w:r>
        <w:br w:type="page"/>
      </w:r>
    </w:p>
    <w:p w14:paraId="014D8009" w14:textId="77777777" w:rsidR="00AB6CCE" w:rsidRDefault="008134F4">
      <w:pPr>
        <w:pStyle w:val="af9"/>
        <w:spacing w:after="288"/>
      </w:pPr>
      <w:bookmarkStart w:id="2" w:name="_Toc109913501"/>
      <w:bookmarkStart w:id="3" w:name="_Hlk508714825"/>
      <w:r>
        <w:rPr>
          <w:rFonts w:hint="eastAsia"/>
        </w:rPr>
        <w:lastRenderedPageBreak/>
        <w:t>法律声明</w:t>
      </w:r>
      <w:bookmarkEnd w:id="2"/>
    </w:p>
    <w:p w14:paraId="15358D59" w14:textId="77777777" w:rsidR="00AB6CCE" w:rsidRDefault="008134F4">
      <w:pPr>
        <w:pStyle w:val="af6"/>
        <w:numPr>
          <w:ilvl w:val="0"/>
          <w:numId w:val="2"/>
        </w:numPr>
        <w:spacing w:after="240"/>
        <w:ind w:left="284" w:firstLineChars="0" w:hanging="284"/>
      </w:pPr>
      <w:r>
        <w:rPr>
          <w:rFonts w:hint="eastAsia"/>
        </w:rPr>
        <w:t>未经金山云事先书面许可，任何单位、公司或个人不得擅自摘抄、翻译、复制本文档内容的部分或全部，不得以任何方式或途径进行传播和宣传。</w:t>
      </w:r>
    </w:p>
    <w:p w14:paraId="427C4C06" w14:textId="77777777" w:rsidR="00AB6CCE" w:rsidRDefault="008134F4">
      <w:pPr>
        <w:pStyle w:val="af6"/>
        <w:numPr>
          <w:ilvl w:val="0"/>
          <w:numId w:val="2"/>
        </w:numPr>
        <w:spacing w:after="240"/>
        <w:ind w:left="284" w:firstLineChars="0" w:hanging="284"/>
      </w:pPr>
      <w:r>
        <w:rPr>
          <w:rFonts w:hint="eastAsia"/>
        </w:rPr>
        <w:t>本文档中的图片、文字描述、页面设计等所有内容均由金山云和</w:t>
      </w:r>
      <w:r>
        <w:rPr>
          <w:rFonts w:hint="eastAsia"/>
        </w:rPr>
        <w:t>/</w:t>
      </w:r>
      <w:r>
        <w:rPr>
          <w:rFonts w:hint="eastAsia"/>
        </w:rPr>
        <w:t>或其关联公司依法拥有其知识产权，包括但不限于商标权、专利权、著作权等。未经金山云和</w:t>
      </w:r>
      <w:r>
        <w:rPr>
          <w:rFonts w:hint="eastAsia"/>
        </w:rPr>
        <w:t>/</w:t>
      </w:r>
      <w:r>
        <w:rPr>
          <w:rFonts w:hint="eastAsia"/>
        </w:rPr>
        <w:t>或其关联公司书面同意，任何人不得擅自使用、修改、复制、公开传播、改变、散布、发行或公开发表本文档中的内容。</w:t>
      </w:r>
    </w:p>
    <w:p w14:paraId="357D6C77" w14:textId="77777777" w:rsidR="00AB6CCE" w:rsidRDefault="008134F4">
      <w:pPr>
        <w:pStyle w:val="af6"/>
        <w:numPr>
          <w:ilvl w:val="0"/>
          <w:numId w:val="2"/>
        </w:numPr>
        <w:spacing w:after="240"/>
        <w:ind w:left="284" w:firstLineChars="0" w:hanging="284"/>
      </w:pPr>
      <w:r>
        <w:rPr>
          <w:rFonts w:hint="eastAsia"/>
        </w:rPr>
        <w:t>本文档中的所有陈述仅作为用户使用金山云产品及</w:t>
      </w:r>
      <w:r>
        <w:rPr>
          <w:rFonts w:hint="eastAsia"/>
        </w:rPr>
        <w:t>/</w:t>
      </w:r>
      <w:r>
        <w:rPr>
          <w:rFonts w:hint="eastAsia"/>
        </w:rPr>
        <w:t>或服务的参考性指引，不构成任何明示或暗示的担保。</w:t>
      </w:r>
      <w:r>
        <w:rPr>
          <w:rFonts w:hint="eastAsia"/>
        </w:rPr>
        <w:t xml:space="preserve"> </w:t>
      </w:r>
    </w:p>
    <w:p w14:paraId="27B6F124" w14:textId="77777777" w:rsidR="00AB6CCE" w:rsidRDefault="008134F4">
      <w:pPr>
        <w:pStyle w:val="af6"/>
        <w:numPr>
          <w:ilvl w:val="0"/>
          <w:numId w:val="2"/>
        </w:numPr>
        <w:spacing w:after="240"/>
        <w:ind w:left="284" w:firstLineChars="0" w:hanging="284"/>
      </w:pPr>
      <w:r>
        <w:rPr>
          <w:rFonts w:hint="eastAsia"/>
        </w:rPr>
        <w:t>由于产品版本升级、调整或其他原因，本文档内容有可能变更。金山云保留在没有任何通知或者提示下对本文档的内容进行修改的权利。</w:t>
      </w:r>
    </w:p>
    <w:p w14:paraId="304DB8BD" w14:textId="77777777" w:rsidR="00AB6CCE" w:rsidRDefault="008134F4">
      <w:pPr>
        <w:pStyle w:val="aff"/>
        <w:spacing w:after="240"/>
      </w:pPr>
      <w:r>
        <w:rPr>
          <w:rFonts w:hint="eastAsia"/>
        </w:rPr>
        <w:t>如发现本文档中的任何错误，请与金山云联系。</w:t>
      </w:r>
    </w:p>
    <w:p w14:paraId="30B4E927" w14:textId="77777777" w:rsidR="00AB6CCE" w:rsidRDefault="008134F4">
      <w:pPr>
        <w:pStyle w:val="af6"/>
        <w:spacing w:after="240"/>
        <w:ind w:firstLine="420"/>
      </w:pPr>
      <w:bookmarkStart w:id="4" w:name="_Toc508715086"/>
      <w:bookmarkStart w:id="5" w:name="_Toc508715102"/>
      <w:bookmarkStart w:id="6" w:name="_Toc508715085"/>
      <w:bookmarkStart w:id="7" w:name="_Toc508714448"/>
      <w:bookmarkStart w:id="8" w:name="_Toc508715028"/>
      <w:bookmarkStart w:id="9" w:name="_Toc508714386"/>
      <w:bookmarkStart w:id="10" w:name="_Toc508715001"/>
      <w:bookmarkStart w:id="11" w:name="_Toc508715027"/>
      <w:bookmarkStart w:id="12" w:name="_Toc508714463"/>
      <w:bookmarkStart w:id="13" w:name="_Toc508720203"/>
      <w:bookmarkStart w:id="14" w:name="_Toc508714385"/>
      <w:bookmarkStart w:id="15" w:name="_Toc508720204"/>
      <w:bookmarkStart w:id="16" w:name="_Toc508715101"/>
      <w:bookmarkStart w:id="17" w:name="_Toc508714464"/>
      <w:bookmarkStart w:id="18" w:name="_Toc508714449"/>
      <w:bookmarkStart w:id="19" w:name="_Toc50871500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br w:type="page"/>
      </w:r>
    </w:p>
    <w:p w14:paraId="27614361" w14:textId="77E4BF8C" w:rsidR="00AB6CCE" w:rsidRDefault="00DF014D">
      <w:pPr>
        <w:pStyle w:val="1"/>
        <w:spacing w:after="288"/>
      </w:pPr>
      <w:bookmarkStart w:id="20" w:name="header-n2321"/>
      <w:bookmarkStart w:id="21" w:name="_Toc109913502"/>
      <w:r>
        <w:lastRenderedPageBreak/>
        <w:t>裸金属服务器</w:t>
      </w:r>
      <w:r w:rsidR="008134F4">
        <w:t>（EPC）OpenAPI文档</w:t>
      </w:r>
      <w:bookmarkEnd w:id="20"/>
      <w:bookmarkEnd w:id="21"/>
    </w:p>
    <w:p w14:paraId="59629B48" w14:textId="77777777" w:rsidR="00AB6CCE" w:rsidRDefault="008134F4">
      <w:pPr>
        <w:pStyle w:val="FirstParagraph"/>
      </w:pPr>
      <w:r>
        <w:t>本文档详细介绍了</w:t>
      </w:r>
      <w:r>
        <w:t>EPC</w:t>
      </w:r>
      <w:r>
        <w:t>的</w:t>
      </w:r>
      <w:r>
        <w:t>openAPI</w:t>
      </w:r>
      <w:r>
        <w:t>的调用方式和各种相关接口。</w:t>
      </w:r>
    </w:p>
    <w:p w14:paraId="36EBF817" w14:textId="77777777" w:rsidR="00AB6CCE" w:rsidRDefault="00AB6CCE">
      <w:pPr>
        <w:pStyle w:val="a0"/>
      </w:pPr>
    </w:p>
    <w:p w14:paraId="15996984" w14:textId="706EC419" w:rsidR="00AB6CCE" w:rsidRDefault="00DF014D">
      <w:pPr>
        <w:pStyle w:val="1"/>
        <w:spacing w:after="288"/>
      </w:pPr>
      <w:bookmarkStart w:id="22" w:name="header-n2326"/>
      <w:bookmarkStart w:id="23" w:name="_Toc109913503"/>
      <w:r>
        <w:lastRenderedPageBreak/>
        <w:t>裸金属服务器</w:t>
      </w:r>
      <w:r w:rsidR="008134F4">
        <w:t>OpenAPI概览</w:t>
      </w:r>
      <w:bookmarkEnd w:id="22"/>
      <w:bookmarkEnd w:id="23"/>
    </w:p>
    <w:p w14:paraId="3971BAA8" w14:textId="77777777" w:rsidR="00AB6CCE" w:rsidRDefault="008134F4">
      <w:pPr>
        <w:pStyle w:val="FirstParagraph"/>
      </w:pPr>
      <w:r>
        <w:t>API</w:t>
      </w:r>
      <w:r>
        <w:t>版本</w:t>
      </w:r>
      <w:r>
        <w:t xml:space="preserve"> </w:t>
      </w:r>
      <w:r>
        <w:rPr>
          <w:b/>
        </w:rPr>
        <w:t>2015-11-01</w:t>
      </w:r>
    </w:p>
    <w:p w14:paraId="5B12805E" w14:textId="77777777" w:rsidR="00AB6CCE" w:rsidRDefault="008134F4">
      <w:pPr>
        <w:pStyle w:val="a0"/>
      </w:pPr>
      <w:r>
        <w:rPr>
          <w:b/>
        </w:rPr>
        <w:t>1.EPC</w:t>
      </w:r>
      <w:r>
        <w:rPr>
          <w:b/>
        </w:rPr>
        <w:t>相关接口</w:t>
      </w:r>
    </w:p>
    <w:tbl>
      <w:tblPr>
        <w:tblStyle w:val="Table"/>
        <w:tblW w:w="8741" w:type="dxa"/>
        <w:tblInd w:w="0" w:type="dxa"/>
        <w:tblLayout w:type="fixed"/>
        <w:tblLook w:val="04A0" w:firstRow="1" w:lastRow="0" w:firstColumn="1" w:lastColumn="0" w:noHBand="0" w:noVBand="1"/>
      </w:tblPr>
      <w:tblGrid>
        <w:gridCol w:w="2141"/>
        <w:gridCol w:w="3150"/>
        <w:gridCol w:w="3450"/>
      </w:tblGrid>
      <w:tr w:rsidR="00AB6CCE" w14:paraId="71F77BD5" w14:textId="77777777">
        <w:tc>
          <w:tcPr>
            <w:tcW w:w="2141" w:type="dxa"/>
            <w:tcBorders>
              <w:bottom w:val="single" w:sz="0" w:space="0" w:color="auto"/>
            </w:tcBorders>
            <w:vAlign w:val="bottom"/>
          </w:tcPr>
          <w:p w14:paraId="6FD37EF8" w14:textId="77777777" w:rsidR="00AB6CCE" w:rsidRDefault="008134F4">
            <w:pPr>
              <w:pStyle w:val="Compact"/>
              <w:jc w:val="left"/>
            </w:pPr>
            <w:r>
              <w:t>接口功能</w:t>
            </w:r>
          </w:p>
        </w:tc>
        <w:tc>
          <w:tcPr>
            <w:tcW w:w="3150" w:type="dxa"/>
            <w:tcBorders>
              <w:bottom w:val="single" w:sz="0" w:space="0" w:color="auto"/>
            </w:tcBorders>
            <w:vAlign w:val="bottom"/>
          </w:tcPr>
          <w:p w14:paraId="1FBAF4B8" w14:textId="77777777" w:rsidR="00AB6CCE" w:rsidRDefault="008134F4">
            <w:pPr>
              <w:pStyle w:val="Compact"/>
              <w:jc w:val="left"/>
            </w:pPr>
            <w:r>
              <w:t>Action Name</w:t>
            </w:r>
          </w:p>
        </w:tc>
        <w:tc>
          <w:tcPr>
            <w:tcW w:w="3450" w:type="dxa"/>
            <w:tcBorders>
              <w:bottom w:val="single" w:sz="0" w:space="0" w:color="auto"/>
            </w:tcBorders>
            <w:vAlign w:val="bottom"/>
          </w:tcPr>
          <w:p w14:paraId="624AFDCD" w14:textId="77777777" w:rsidR="00AB6CCE" w:rsidRDefault="008134F4">
            <w:pPr>
              <w:pStyle w:val="Compact"/>
              <w:jc w:val="left"/>
            </w:pPr>
            <w:r>
              <w:t>功能描述</w:t>
            </w:r>
          </w:p>
        </w:tc>
      </w:tr>
      <w:tr w:rsidR="00AB6CCE" w14:paraId="6CA9787B" w14:textId="77777777">
        <w:tc>
          <w:tcPr>
            <w:tcW w:w="2141" w:type="dxa"/>
          </w:tcPr>
          <w:p w14:paraId="3E569CD4" w14:textId="77777777" w:rsidR="00AB6CCE" w:rsidRDefault="008134F4">
            <w:pPr>
              <w:pStyle w:val="Compact"/>
              <w:jc w:val="left"/>
            </w:pPr>
            <w:r>
              <w:t>创建云物理机</w:t>
            </w:r>
          </w:p>
        </w:tc>
        <w:tc>
          <w:tcPr>
            <w:tcW w:w="3150" w:type="dxa"/>
          </w:tcPr>
          <w:p w14:paraId="1BCB5400" w14:textId="15965785" w:rsidR="00AB6CCE" w:rsidRDefault="008134F4">
            <w:pPr>
              <w:pStyle w:val="Compact"/>
              <w:jc w:val="left"/>
            </w:pPr>
            <w:r w:rsidRPr="00360B31">
              <w:t>CreateEpc</w:t>
            </w:r>
          </w:p>
        </w:tc>
        <w:tc>
          <w:tcPr>
            <w:tcW w:w="3450" w:type="dxa"/>
          </w:tcPr>
          <w:p w14:paraId="62623573" w14:textId="168AC62E" w:rsidR="00AB6CCE" w:rsidRDefault="008134F4">
            <w:pPr>
              <w:pStyle w:val="Compact"/>
              <w:jc w:val="left"/>
            </w:pPr>
            <w:r>
              <w:t>创建</w:t>
            </w:r>
            <w:r w:rsidR="00DF014D">
              <w:t>裸金属服务器</w:t>
            </w:r>
          </w:p>
        </w:tc>
      </w:tr>
      <w:tr w:rsidR="00AB6CCE" w14:paraId="7BB6AE41" w14:textId="77777777">
        <w:tc>
          <w:tcPr>
            <w:tcW w:w="2141" w:type="dxa"/>
          </w:tcPr>
          <w:p w14:paraId="3C80029E" w14:textId="77777777" w:rsidR="00AB6CCE" w:rsidRDefault="008134F4">
            <w:pPr>
              <w:pStyle w:val="Compact"/>
              <w:jc w:val="left"/>
            </w:pPr>
            <w:r>
              <w:t>删除云物理机</w:t>
            </w:r>
          </w:p>
        </w:tc>
        <w:tc>
          <w:tcPr>
            <w:tcW w:w="3150" w:type="dxa"/>
          </w:tcPr>
          <w:p w14:paraId="15F12BA9" w14:textId="2B9D5261" w:rsidR="00AB6CCE" w:rsidRDefault="008134F4">
            <w:pPr>
              <w:pStyle w:val="Compact"/>
              <w:jc w:val="left"/>
            </w:pPr>
            <w:r w:rsidRPr="00360B31">
              <w:t>DeleteEpc</w:t>
            </w:r>
          </w:p>
        </w:tc>
        <w:tc>
          <w:tcPr>
            <w:tcW w:w="3450" w:type="dxa"/>
          </w:tcPr>
          <w:p w14:paraId="6024B814" w14:textId="77777777" w:rsidR="00AB6CCE" w:rsidRDefault="008134F4">
            <w:pPr>
              <w:pStyle w:val="Compact"/>
              <w:jc w:val="left"/>
            </w:pPr>
            <w:r>
              <w:t>删除指定</w:t>
            </w:r>
            <w:r>
              <w:t>EPC</w:t>
            </w:r>
          </w:p>
        </w:tc>
      </w:tr>
      <w:tr w:rsidR="00AB6CCE" w14:paraId="5EBCCAB8" w14:textId="77777777">
        <w:tc>
          <w:tcPr>
            <w:tcW w:w="2141" w:type="dxa"/>
          </w:tcPr>
          <w:p w14:paraId="2A47EF65" w14:textId="39E46CAF" w:rsidR="00AB6CCE" w:rsidRDefault="008134F4">
            <w:pPr>
              <w:pStyle w:val="Compact"/>
              <w:jc w:val="left"/>
            </w:pPr>
            <w:r>
              <w:t>更新</w:t>
            </w:r>
            <w:r w:rsidR="00DF014D">
              <w:t>裸金属服务器</w:t>
            </w:r>
            <w:r>
              <w:t>信息</w:t>
            </w:r>
          </w:p>
        </w:tc>
        <w:tc>
          <w:tcPr>
            <w:tcW w:w="3150" w:type="dxa"/>
          </w:tcPr>
          <w:p w14:paraId="24B7D23B" w14:textId="75300532" w:rsidR="00AB6CCE" w:rsidRDefault="008134F4">
            <w:pPr>
              <w:pStyle w:val="Compact"/>
              <w:jc w:val="left"/>
            </w:pPr>
            <w:r w:rsidRPr="00360B31">
              <w:t>ModifyEpc</w:t>
            </w:r>
          </w:p>
        </w:tc>
        <w:tc>
          <w:tcPr>
            <w:tcW w:w="3450" w:type="dxa"/>
          </w:tcPr>
          <w:p w14:paraId="3B08E16C" w14:textId="77777777" w:rsidR="00AB6CCE" w:rsidRDefault="008134F4">
            <w:pPr>
              <w:pStyle w:val="Compact"/>
              <w:jc w:val="left"/>
            </w:pPr>
            <w:r>
              <w:t>更新</w:t>
            </w:r>
            <w:r>
              <w:t>EPC</w:t>
            </w:r>
            <w:r>
              <w:t>信息</w:t>
            </w:r>
          </w:p>
        </w:tc>
      </w:tr>
      <w:tr w:rsidR="00AB6CCE" w14:paraId="1AF7D23D" w14:textId="77777777">
        <w:tc>
          <w:tcPr>
            <w:tcW w:w="2141" w:type="dxa"/>
          </w:tcPr>
          <w:p w14:paraId="0BB9D08F" w14:textId="77777777" w:rsidR="00AB6CCE" w:rsidRDefault="008134F4">
            <w:pPr>
              <w:pStyle w:val="Compact"/>
              <w:jc w:val="left"/>
            </w:pPr>
            <w:r>
              <w:t>获取云物理机列表信息</w:t>
            </w:r>
          </w:p>
        </w:tc>
        <w:tc>
          <w:tcPr>
            <w:tcW w:w="3150" w:type="dxa"/>
          </w:tcPr>
          <w:p w14:paraId="7282BE03" w14:textId="687A0538" w:rsidR="00AB6CCE" w:rsidRDefault="008134F4">
            <w:pPr>
              <w:pStyle w:val="Compact"/>
              <w:jc w:val="left"/>
            </w:pPr>
            <w:r w:rsidRPr="00360B31">
              <w:t>DescribeEpcs</w:t>
            </w:r>
          </w:p>
        </w:tc>
        <w:tc>
          <w:tcPr>
            <w:tcW w:w="3450" w:type="dxa"/>
          </w:tcPr>
          <w:p w14:paraId="1CC05E8C" w14:textId="77777777" w:rsidR="00AB6CCE" w:rsidRDefault="008134F4">
            <w:pPr>
              <w:pStyle w:val="Compact"/>
              <w:jc w:val="left"/>
            </w:pPr>
            <w:r>
              <w:t>获取</w:t>
            </w:r>
            <w:r>
              <w:t>EPC</w:t>
            </w:r>
            <w:r>
              <w:t>信息列表</w:t>
            </w:r>
          </w:p>
        </w:tc>
      </w:tr>
      <w:tr w:rsidR="00AB6CCE" w14:paraId="673FB493" w14:textId="77777777">
        <w:tc>
          <w:tcPr>
            <w:tcW w:w="2141" w:type="dxa"/>
          </w:tcPr>
          <w:p w14:paraId="30493C89" w14:textId="71CDC053" w:rsidR="00AB6CCE" w:rsidRDefault="008134F4">
            <w:pPr>
              <w:pStyle w:val="Compact"/>
              <w:jc w:val="left"/>
            </w:pPr>
            <w:r>
              <w:t>启动</w:t>
            </w:r>
            <w:r w:rsidR="00DF014D">
              <w:t>裸金属服务器</w:t>
            </w:r>
          </w:p>
        </w:tc>
        <w:tc>
          <w:tcPr>
            <w:tcW w:w="3150" w:type="dxa"/>
          </w:tcPr>
          <w:p w14:paraId="04A42D76" w14:textId="184E7523" w:rsidR="00AB6CCE" w:rsidRDefault="008134F4">
            <w:pPr>
              <w:pStyle w:val="Compact"/>
              <w:jc w:val="left"/>
            </w:pPr>
            <w:r w:rsidRPr="00360B31">
              <w:t>StartEpc</w:t>
            </w:r>
          </w:p>
        </w:tc>
        <w:tc>
          <w:tcPr>
            <w:tcW w:w="3450" w:type="dxa"/>
          </w:tcPr>
          <w:p w14:paraId="2970CB9B" w14:textId="77777777" w:rsidR="00AB6CCE" w:rsidRDefault="008134F4">
            <w:pPr>
              <w:pStyle w:val="Compact"/>
              <w:jc w:val="left"/>
            </w:pPr>
            <w:r>
              <w:t>启动指定</w:t>
            </w:r>
            <w:r>
              <w:t>EPC</w:t>
            </w:r>
          </w:p>
        </w:tc>
      </w:tr>
      <w:tr w:rsidR="00AB6CCE" w14:paraId="10CCBC2D" w14:textId="77777777">
        <w:tc>
          <w:tcPr>
            <w:tcW w:w="2141" w:type="dxa"/>
          </w:tcPr>
          <w:p w14:paraId="11FF5F3F" w14:textId="37363391" w:rsidR="00AB6CCE" w:rsidRDefault="008134F4">
            <w:pPr>
              <w:pStyle w:val="Compact"/>
              <w:jc w:val="left"/>
            </w:pPr>
            <w:r>
              <w:t>关闭</w:t>
            </w:r>
            <w:r w:rsidR="00DF014D">
              <w:t>裸金属服务器</w:t>
            </w:r>
          </w:p>
        </w:tc>
        <w:tc>
          <w:tcPr>
            <w:tcW w:w="3150" w:type="dxa"/>
          </w:tcPr>
          <w:p w14:paraId="0CF5A053" w14:textId="408B58F7" w:rsidR="00AB6CCE" w:rsidRDefault="008134F4">
            <w:pPr>
              <w:pStyle w:val="Compact"/>
              <w:jc w:val="left"/>
            </w:pPr>
            <w:r w:rsidRPr="00360B31">
              <w:t xml:space="preserve">StopEpc </w:t>
            </w:r>
          </w:p>
        </w:tc>
        <w:tc>
          <w:tcPr>
            <w:tcW w:w="3450" w:type="dxa"/>
          </w:tcPr>
          <w:p w14:paraId="4614389D" w14:textId="77777777" w:rsidR="00AB6CCE" w:rsidRDefault="008134F4">
            <w:pPr>
              <w:pStyle w:val="Compact"/>
              <w:jc w:val="left"/>
            </w:pPr>
            <w:r>
              <w:t>关闭指定</w:t>
            </w:r>
            <w:r>
              <w:t>EPC</w:t>
            </w:r>
          </w:p>
        </w:tc>
      </w:tr>
      <w:tr w:rsidR="00AB6CCE" w14:paraId="657E61CF" w14:textId="77777777">
        <w:tc>
          <w:tcPr>
            <w:tcW w:w="2141" w:type="dxa"/>
          </w:tcPr>
          <w:p w14:paraId="195BB55C" w14:textId="03A0DFD6" w:rsidR="00AB6CCE" w:rsidRDefault="008134F4">
            <w:pPr>
              <w:pStyle w:val="Compact"/>
              <w:jc w:val="left"/>
            </w:pPr>
            <w:r>
              <w:t>重启</w:t>
            </w:r>
            <w:r w:rsidR="00DF014D">
              <w:t>裸金属服务器</w:t>
            </w:r>
          </w:p>
        </w:tc>
        <w:tc>
          <w:tcPr>
            <w:tcW w:w="3150" w:type="dxa"/>
          </w:tcPr>
          <w:p w14:paraId="6E4947EF" w14:textId="47E13D61" w:rsidR="00AB6CCE" w:rsidRDefault="008134F4">
            <w:pPr>
              <w:pStyle w:val="Compact"/>
              <w:jc w:val="left"/>
            </w:pPr>
            <w:r w:rsidRPr="00360B31">
              <w:t>RebootEpc</w:t>
            </w:r>
          </w:p>
        </w:tc>
        <w:tc>
          <w:tcPr>
            <w:tcW w:w="3450" w:type="dxa"/>
          </w:tcPr>
          <w:p w14:paraId="0C59A0E6" w14:textId="77777777" w:rsidR="00AB6CCE" w:rsidRDefault="008134F4">
            <w:pPr>
              <w:pStyle w:val="Compact"/>
              <w:jc w:val="left"/>
            </w:pPr>
            <w:r>
              <w:t>重启指定</w:t>
            </w:r>
            <w:r>
              <w:t>EPC</w:t>
            </w:r>
          </w:p>
        </w:tc>
      </w:tr>
      <w:tr w:rsidR="00AB6CCE" w14:paraId="509F8867" w14:textId="77777777">
        <w:tc>
          <w:tcPr>
            <w:tcW w:w="2141" w:type="dxa"/>
          </w:tcPr>
          <w:p w14:paraId="3C7B1C43" w14:textId="1CB732F8" w:rsidR="00AB6CCE" w:rsidRDefault="008134F4">
            <w:pPr>
              <w:pStyle w:val="Compact"/>
              <w:jc w:val="left"/>
            </w:pPr>
            <w:r>
              <w:t>重装</w:t>
            </w:r>
            <w:r w:rsidR="00DF014D">
              <w:t>裸金属服务器</w:t>
            </w:r>
          </w:p>
        </w:tc>
        <w:tc>
          <w:tcPr>
            <w:tcW w:w="3150" w:type="dxa"/>
          </w:tcPr>
          <w:p w14:paraId="59F81CEA" w14:textId="36EC9B9C" w:rsidR="00AB6CCE" w:rsidRDefault="008134F4">
            <w:pPr>
              <w:pStyle w:val="Compact"/>
              <w:jc w:val="left"/>
            </w:pPr>
            <w:r w:rsidRPr="00360B31">
              <w:t>ReinstallEpc</w:t>
            </w:r>
          </w:p>
        </w:tc>
        <w:tc>
          <w:tcPr>
            <w:tcW w:w="3450" w:type="dxa"/>
          </w:tcPr>
          <w:p w14:paraId="1E7A3066" w14:textId="77777777" w:rsidR="00AB6CCE" w:rsidRDefault="008134F4">
            <w:pPr>
              <w:pStyle w:val="Compact"/>
              <w:jc w:val="left"/>
            </w:pPr>
            <w:r>
              <w:t>重装指定</w:t>
            </w:r>
            <w:r>
              <w:t>EPC</w:t>
            </w:r>
          </w:p>
        </w:tc>
      </w:tr>
      <w:tr w:rsidR="00AB6CCE" w14:paraId="4DDF96FF" w14:textId="77777777">
        <w:tc>
          <w:tcPr>
            <w:tcW w:w="2141" w:type="dxa"/>
          </w:tcPr>
          <w:p w14:paraId="1340BEF9" w14:textId="7F0D23D8" w:rsidR="00AB6CCE" w:rsidRDefault="008134F4">
            <w:pPr>
              <w:pStyle w:val="Compact"/>
              <w:jc w:val="left"/>
            </w:pPr>
            <w:r>
              <w:t>重装托管</w:t>
            </w:r>
            <w:r w:rsidR="00DF014D">
              <w:t>裸金属服务器</w:t>
            </w:r>
          </w:p>
        </w:tc>
        <w:tc>
          <w:tcPr>
            <w:tcW w:w="3150" w:type="dxa"/>
          </w:tcPr>
          <w:p w14:paraId="35EB0AFC" w14:textId="21B755E5" w:rsidR="00AB6CCE" w:rsidRDefault="008134F4">
            <w:pPr>
              <w:pStyle w:val="Compact"/>
              <w:jc w:val="left"/>
            </w:pPr>
            <w:r w:rsidRPr="00360B31">
              <w:t xml:space="preserve">ReinstallCustomerEpc </w:t>
            </w:r>
          </w:p>
        </w:tc>
        <w:tc>
          <w:tcPr>
            <w:tcW w:w="3450" w:type="dxa"/>
          </w:tcPr>
          <w:p w14:paraId="151125B0" w14:textId="77777777" w:rsidR="00AB6CCE" w:rsidRDefault="008134F4">
            <w:pPr>
              <w:pStyle w:val="Compact"/>
              <w:jc w:val="left"/>
            </w:pPr>
            <w:r>
              <w:t>重装指定托管</w:t>
            </w:r>
            <w:r>
              <w:t>EPC</w:t>
            </w:r>
          </w:p>
        </w:tc>
      </w:tr>
    </w:tbl>
    <w:p w14:paraId="15B0881C" w14:textId="77777777" w:rsidR="00AB6CCE" w:rsidRDefault="008134F4">
      <w:pPr>
        <w:pStyle w:val="a0"/>
      </w:pPr>
      <w:r>
        <w:rPr>
          <w:b/>
        </w:rPr>
        <w:t>2.</w:t>
      </w:r>
      <w:r>
        <w:rPr>
          <w:b/>
        </w:rPr>
        <w:t>镜像相关接口</w:t>
      </w:r>
    </w:p>
    <w:tbl>
      <w:tblPr>
        <w:tblStyle w:val="Table"/>
        <w:tblW w:w="8756" w:type="dxa"/>
        <w:tblInd w:w="0" w:type="dxa"/>
        <w:tblLayout w:type="fixed"/>
        <w:tblLook w:val="04A0" w:firstRow="1" w:lastRow="0" w:firstColumn="1" w:lastColumn="0" w:noHBand="0" w:noVBand="1"/>
      </w:tblPr>
      <w:tblGrid>
        <w:gridCol w:w="2156"/>
        <w:gridCol w:w="3165"/>
        <w:gridCol w:w="3435"/>
      </w:tblGrid>
      <w:tr w:rsidR="00AB6CCE" w14:paraId="27A433F0" w14:textId="77777777">
        <w:tc>
          <w:tcPr>
            <w:tcW w:w="2156" w:type="dxa"/>
            <w:tcBorders>
              <w:bottom w:val="single" w:sz="0" w:space="0" w:color="auto"/>
            </w:tcBorders>
            <w:vAlign w:val="bottom"/>
          </w:tcPr>
          <w:p w14:paraId="30625AFC" w14:textId="77777777" w:rsidR="00AB6CCE" w:rsidRDefault="008134F4">
            <w:pPr>
              <w:pStyle w:val="Compact"/>
              <w:jc w:val="left"/>
            </w:pPr>
            <w:r>
              <w:t>接口功能</w:t>
            </w:r>
          </w:p>
        </w:tc>
        <w:tc>
          <w:tcPr>
            <w:tcW w:w="3165" w:type="dxa"/>
            <w:tcBorders>
              <w:bottom w:val="single" w:sz="0" w:space="0" w:color="auto"/>
            </w:tcBorders>
            <w:vAlign w:val="bottom"/>
          </w:tcPr>
          <w:p w14:paraId="484953F5" w14:textId="77777777" w:rsidR="00AB6CCE" w:rsidRDefault="008134F4">
            <w:pPr>
              <w:pStyle w:val="Compact"/>
              <w:jc w:val="left"/>
            </w:pPr>
            <w:r>
              <w:t>Action Name</w:t>
            </w:r>
          </w:p>
        </w:tc>
        <w:tc>
          <w:tcPr>
            <w:tcW w:w="3435" w:type="dxa"/>
            <w:tcBorders>
              <w:bottom w:val="single" w:sz="0" w:space="0" w:color="auto"/>
            </w:tcBorders>
            <w:vAlign w:val="bottom"/>
          </w:tcPr>
          <w:p w14:paraId="4026B2C0" w14:textId="77777777" w:rsidR="00AB6CCE" w:rsidRDefault="008134F4">
            <w:pPr>
              <w:pStyle w:val="Compact"/>
              <w:jc w:val="left"/>
            </w:pPr>
            <w:r>
              <w:t>功能描述</w:t>
            </w:r>
          </w:p>
        </w:tc>
      </w:tr>
      <w:tr w:rsidR="00AB6CCE" w14:paraId="41DD0256" w14:textId="77777777">
        <w:tc>
          <w:tcPr>
            <w:tcW w:w="2156" w:type="dxa"/>
          </w:tcPr>
          <w:p w14:paraId="61693CE7" w14:textId="77777777" w:rsidR="00AB6CCE" w:rsidRDefault="008134F4">
            <w:pPr>
              <w:pStyle w:val="Compact"/>
              <w:jc w:val="left"/>
            </w:pPr>
            <w:r>
              <w:t>创建自定义镜像</w:t>
            </w:r>
          </w:p>
        </w:tc>
        <w:tc>
          <w:tcPr>
            <w:tcW w:w="3165" w:type="dxa"/>
          </w:tcPr>
          <w:p w14:paraId="1D524509" w14:textId="74D9D77C" w:rsidR="00AB6CCE" w:rsidRDefault="008134F4">
            <w:pPr>
              <w:pStyle w:val="Compact"/>
              <w:jc w:val="left"/>
            </w:pPr>
            <w:r w:rsidRPr="00360B31">
              <w:t>CreateImage</w:t>
            </w:r>
          </w:p>
        </w:tc>
        <w:tc>
          <w:tcPr>
            <w:tcW w:w="3435" w:type="dxa"/>
          </w:tcPr>
          <w:p w14:paraId="782F18F2" w14:textId="77777777" w:rsidR="00AB6CCE" w:rsidRDefault="008134F4">
            <w:pPr>
              <w:pStyle w:val="Compact"/>
              <w:jc w:val="left"/>
            </w:pPr>
            <w:r>
              <w:t>根据用户输入信息创建自定义镜像</w:t>
            </w:r>
          </w:p>
        </w:tc>
      </w:tr>
      <w:tr w:rsidR="00AB6CCE" w14:paraId="5EACA938" w14:textId="77777777">
        <w:tc>
          <w:tcPr>
            <w:tcW w:w="2156" w:type="dxa"/>
          </w:tcPr>
          <w:p w14:paraId="56AF71FC" w14:textId="77777777" w:rsidR="00AB6CCE" w:rsidRDefault="008134F4">
            <w:pPr>
              <w:pStyle w:val="Compact"/>
              <w:jc w:val="left"/>
            </w:pPr>
            <w:r>
              <w:t>修改自定义镜像信息</w:t>
            </w:r>
          </w:p>
        </w:tc>
        <w:tc>
          <w:tcPr>
            <w:tcW w:w="3165" w:type="dxa"/>
          </w:tcPr>
          <w:p w14:paraId="23B4BB19" w14:textId="36D6E9E1" w:rsidR="00AB6CCE" w:rsidRDefault="008134F4">
            <w:pPr>
              <w:pStyle w:val="Compact"/>
              <w:jc w:val="left"/>
            </w:pPr>
            <w:r w:rsidRPr="00360B31">
              <w:t>ModifyImage</w:t>
            </w:r>
          </w:p>
        </w:tc>
        <w:tc>
          <w:tcPr>
            <w:tcW w:w="3435" w:type="dxa"/>
          </w:tcPr>
          <w:p w14:paraId="677A6CCC" w14:textId="77777777" w:rsidR="00AB6CCE" w:rsidRDefault="008134F4">
            <w:pPr>
              <w:pStyle w:val="Compact"/>
              <w:jc w:val="left"/>
            </w:pPr>
            <w:r>
              <w:t>修改指定自定义镜像配置</w:t>
            </w:r>
          </w:p>
        </w:tc>
      </w:tr>
      <w:tr w:rsidR="00AB6CCE" w14:paraId="136A7E5C" w14:textId="77777777">
        <w:tc>
          <w:tcPr>
            <w:tcW w:w="2156" w:type="dxa"/>
          </w:tcPr>
          <w:p w14:paraId="20E4C4C1" w14:textId="77777777" w:rsidR="00AB6CCE" w:rsidRDefault="008134F4">
            <w:pPr>
              <w:pStyle w:val="Compact"/>
              <w:jc w:val="left"/>
            </w:pPr>
            <w:r>
              <w:t>删除自定义镜像</w:t>
            </w:r>
          </w:p>
        </w:tc>
        <w:tc>
          <w:tcPr>
            <w:tcW w:w="3165" w:type="dxa"/>
          </w:tcPr>
          <w:p w14:paraId="035CD9D0" w14:textId="671EF34E" w:rsidR="00AB6CCE" w:rsidRDefault="008134F4">
            <w:pPr>
              <w:pStyle w:val="Compact"/>
              <w:jc w:val="left"/>
            </w:pPr>
            <w:r w:rsidRPr="00360B31">
              <w:t>DeleteImage</w:t>
            </w:r>
          </w:p>
        </w:tc>
        <w:tc>
          <w:tcPr>
            <w:tcW w:w="3435" w:type="dxa"/>
          </w:tcPr>
          <w:p w14:paraId="1C1CAECC" w14:textId="77777777" w:rsidR="00AB6CCE" w:rsidRDefault="008134F4">
            <w:pPr>
              <w:pStyle w:val="Compact"/>
              <w:jc w:val="left"/>
            </w:pPr>
            <w:r>
              <w:t>删除指定的自定义镜像</w:t>
            </w:r>
          </w:p>
        </w:tc>
      </w:tr>
      <w:tr w:rsidR="00AB6CCE" w14:paraId="15016E8E" w14:textId="77777777">
        <w:tc>
          <w:tcPr>
            <w:tcW w:w="2156" w:type="dxa"/>
          </w:tcPr>
          <w:p w14:paraId="777E5660" w14:textId="44E31A14" w:rsidR="00AB6CCE" w:rsidRDefault="008134F4">
            <w:pPr>
              <w:pStyle w:val="Compact"/>
              <w:jc w:val="left"/>
            </w:pPr>
            <w:r>
              <w:t>查看</w:t>
            </w:r>
            <w:r w:rsidR="00DF014D">
              <w:t>裸金属服务器</w:t>
            </w:r>
            <w:r>
              <w:t>镜像信息</w:t>
            </w:r>
          </w:p>
        </w:tc>
        <w:tc>
          <w:tcPr>
            <w:tcW w:w="3165" w:type="dxa"/>
          </w:tcPr>
          <w:p w14:paraId="44C4A19A" w14:textId="099840F0" w:rsidR="00AB6CCE" w:rsidRDefault="008134F4">
            <w:pPr>
              <w:pStyle w:val="Compact"/>
              <w:jc w:val="left"/>
            </w:pPr>
            <w:r w:rsidRPr="00360B31">
              <w:t>DescribeImages</w:t>
            </w:r>
          </w:p>
        </w:tc>
        <w:tc>
          <w:tcPr>
            <w:tcW w:w="3435" w:type="dxa"/>
          </w:tcPr>
          <w:p w14:paraId="46786D2F" w14:textId="77777777" w:rsidR="00AB6CCE" w:rsidRDefault="008134F4">
            <w:pPr>
              <w:pStyle w:val="Compact"/>
              <w:jc w:val="left"/>
            </w:pPr>
            <w:r>
              <w:t>批量查询自定义镜像信息</w:t>
            </w:r>
          </w:p>
        </w:tc>
      </w:tr>
    </w:tbl>
    <w:p w14:paraId="72FB0630" w14:textId="77777777" w:rsidR="00AB6CCE" w:rsidRDefault="008134F4">
      <w:pPr>
        <w:pStyle w:val="a0"/>
      </w:pPr>
      <w:r>
        <w:rPr>
          <w:b/>
        </w:rPr>
        <w:t>3.</w:t>
      </w:r>
      <w:r>
        <w:rPr>
          <w:b/>
        </w:rPr>
        <w:t>网卡相关接口</w:t>
      </w:r>
    </w:p>
    <w:tbl>
      <w:tblPr>
        <w:tblStyle w:val="Table"/>
        <w:tblW w:w="8741" w:type="dxa"/>
        <w:tblInd w:w="0" w:type="dxa"/>
        <w:tblLayout w:type="fixed"/>
        <w:tblLook w:val="04A0" w:firstRow="1" w:lastRow="0" w:firstColumn="1" w:lastColumn="0" w:noHBand="0" w:noVBand="1"/>
      </w:tblPr>
      <w:tblGrid>
        <w:gridCol w:w="2471"/>
        <w:gridCol w:w="3885"/>
        <w:gridCol w:w="2385"/>
      </w:tblGrid>
      <w:tr w:rsidR="00AB6CCE" w14:paraId="6D5DCAD1" w14:textId="77777777">
        <w:tc>
          <w:tcPr>
            <w:tcW w:w="2471" w:type="dxa"/>
            <w:tcBorders>
              <w:bottom w:val="single" w:sz="0" w:space="0" w:color="auto"/>
            </w:tcBorders>
            <w:vAlign w:val="bottom"/>
          </w:tcPr>
          <w:p w14:paraId="23296004" w14:textId="77777777" w:rsidR="00AB6CCE" w:rsidRDefault="008134F4">
            <w:pPr>
              <w:pStyle w:val="Compact"/>
              <w:jc w:val="left"/>
            </w:pPr>
            <w:r>
              <w:t>接口功能</w:t>
            </w:r>
          </w:p>
        </w:tc>
        <w:tc>
          <w:tcPr>
            <w:tcW w:w="3885" w:type="dxa"/>
            <w:tcBorders>
              <w:bottom w:val="single" w:sz="0" w:space="0" w:color="auto"/>
            </w:tcBorders>
            <w:vAlign w:val="bottom"/>
          </w:tcPr>
          <w:p w14:paraId="0555479B" w14:textId="77777777" w:rsidR="00AB6CCE" w:rsidRDefault="008134F4">
            <w:pPr>
              <w:pStyle w:val="Compact"/>
              <w:jc w:val="left"/>
            </w:pPr>
            <w:r>
              <w:t>Action Name</w:t>
            </w:r>
          </w:p>
        </w:tc>
        <w:tc>
          <w:tcPr>
            <w:tcW w:w="2385" w:type="dxa"/>
            <w:tcBorders>
              <w:bottom w:val="single" w:sz="0" w:space="0" w:color="auto"/>
            </w:tcBorders>
            <w:vAlign w:val="bottom"/>
          </w:tcPr>
          <w:p w14:paraId="33A8CA18" w14:textId="77777777" w:rsidR="00AB6CCE" w:rsidRDefault="008134F4">
            <w:pPr>
              <w:pStyle w:val="Compact"/>
              <w:jc w:val="left"/>
            </w:pPr>
            <w:r>
              <w:t>功能描述</w:t>
            </w:r>
          </w:p>
        </w:tc>
      </w:tr>
      <w:tr w:rsidR="00AB6CCE" w14:paraId="0E27027A" w14:textId="77777777">
        <w:tc>
          <w:tcPr>
            <w:tcW w:w="2471" w:type="dxa"/>
          </w:tcPr>
          <w:p w14:paraId="423A946F" w14:textId="77777777" w:rsidR="00AB6CCE" w:rsidRDefault="008134F4">
            <w:pPr>
              <w:pStyle w:val="Compact"/>
              <w:jc w:val="left"/>
            </w:pPr>
            <w:r>
              <w:t>修改网卡信息</w:t>
            </w:r>
          </w:p>
        </w:tc>
        <w:tc>
          <w:tcPr>
            <w:tcW w:w="3885" w:type="dxa"/>
          </w:tcPr>
          <w:p w14:paraId="5C5D3E5D" w14:textId="0011A2EB" w:rsidR="00AB6CCE" w:rsidRDefault="008134F4">
            <w:pPr>
              <w:pStyle w:val="Compact"/>
              <w:jc w:val="left"/>
            </w:pPr>
            <w:r w:rsidRPr="00360B31">
              <w:t>ModifyNetworkInterfaceAttribute</w:t>
            </w:r>
          </w:p>
        </w:tc>
        <w:tc>
          <w:tcPr>
            <w:tcW w:w="2385" w:type="dxa"/>
          </w:tcPr>
          <w:p w14:paraId="002E600A" w14:textId="77777777" w:rsidR="00AB6CCE" w:rsidRDefault="008134F4">
            <w:pPr>
              <w:pStyle w:val="Compact"/>
              <w:jc w:val="left"/>
            </w:pPr>
            <w:r>
              <w:t>修改网卡信息</w:t>
            </w:r>
          </w:p>
        </w:tc>
      </w:tr>
      <w:tr w:rsidR="00AB6CCE" w14:paraId="522E3931" w14:textId="77777777">
        <w:tc>
          <w:tcPr>
            <w:tcW w:w="2471" w:type="dxa"/>
          </w:tcPr>
          <w:p w14:paraId="0996C78F" w14:textId="77777777" w:rsidR="00AB6CCE" w:rsidRDefault="008134F4">
            <w:pPr>
              <w:pStyle w:val="Compact"/>
              <w:jc w:val="left"/>
            </w:pPr>
            <w:r>
              <w:t>修改网卡</w:t>
            </w:r>
            <w:r>
              <w:t>DNS</w:t>
            </w:r>
            <w:r>
              <w:t>信息</w:t>
            </w:r>
          </w:p>
        </w:tc>
        <w:tc>
          <w:tcPr>
            <w:tcW w:w="3885" w:type="dxa"/>
          </w:tcPr>
          <w:p w14:paraId="7872747F" w14:textId="1B422D7F" w:rsidR="00AB6CCE" w:rsidRDefault="008134F4">
            <w:pPr>
              <w:pStyle w:val="Compact"/>
              <w:jc w:val="left"/>
            </w:pPr>
            <w:r w:rsidRPr="00360B31">
              <w:t>ModifyDns</w:t>
            </w:r>
          </w:p>
        </w:tc>
        <w:tc>
          <w:tcPr>
            <w:tcW w:w="2385" w:type="dxa"/>
          </w:tcPr>
          <w:p w14:paraId="59EC1D55" w14:textId="77777777" w:rsidR="00AB6CCE" w:rsidRDefault="008134F4">
            <w:pPr>
              <w:pStyle w:val="Compact"/>
              <w:jc w:val="left"/>
            </w:pPr>
            <w:r>
              <w:t>修改网卡</w:t>
            </w:r>
            <w:r>
              <w:t>DNS</w:t>
            </w:r>
            <w:r>
              <w:t>信息</w:t>
            </w:r>
          </w:p>
        </w:tc>
      </w:tr>
      <w:tr w:rsidR="00AB6CCE" w14:paraId="275D4560" w14:textId="77777777">
        <w:tc>
          <w:tcPr>
            <w:tcW w:w="2471" w:type="dxa"/>
          </w:tcPr>
          <w:p w14:paraId="5254FB8B" w14:textId="77777777" w:rsidR="00AB6CCE" w:rsidRDefault="008134F4">
            <w:pPr>
              <w:pStyle w:val="Compact"/>
              <w:jc w:val="left"/>
            </w:pPr>
            <w:r>
              <w:t>修改网卡安全组信息</w:t>
            </w:r>
          </w:p>
        </w:tc>
        <w:tc>
          <w:tcPr>
            <w:tcW w:w="3885" w:type="dxa"/>
          </w:tcPr>
          <w:p w14:paraId="2142EF2C" w14:textId="348AB319" w:rsidR="00AB6CCE" w:rsidRDefault="008134F4">
            <w:pPr>
              <w:pStyle w:val="Compact"/>
              <w:jc w:val="left"/>
            </w:pPr>
            <w:r w:rsidRPr="00360B31">
              <w:t>ModifySecurityGroup</w:t>
            </w:r>
          </w:p>
        </w:tc>
        <w:tc>
          <w:tcPr>
            <w:tcW w:w="2385" w:type="dxa"/>
          </w:tcPr>
          <w:p w14:paraId="1FDE1F23" w14:textId="77777777" w:rsidR="00AB6CCE" w:rsidRDefault="008134F4">
            <w:pPr>
              <w:pStyle w:val="Compact"/>
              <w:jc w:val="left"/>
            </w:pPr>
            <w:r>
              <w:t>修改网卡安全组信息</w:t>
            </w:r>
          </w:p>
        </w:tc>
      </w:tr>
    </w:tbl>
    <w:p w14:paraId="403B4E8A" w14:textId="77777777" w:rsidR="00AB6CCE" w:rsidRDefault="008134F4">
      <w:pPr>
        <w:pStyle w:val="a0"/>
      </w:pPr>
      <w:r>
        <w:rPr>
          <w:b/>
        </w:rPr>
        <w:t>3.</w:t>
      </w:r>
      <w:r>
        <w:rPr>
          <w:b/>
        </w:rPr>
        <w:t>密钥相关接口</w:t>
      </w:r>
    </w:p>
    <w:tbl>
      <w:tblPr>
        <w:tblStyle w:val="Table"/>
        <w:tblW w:w="8741" w:type="dxa"/>
        <w:tblInd w:w="0" w:type="dxa"/>
        <w:tblLayout w:type="fixed"/>
        <w:tblLook w:val="04A0" w:firstRow="1" w:lastRow="0" w:firstColumn="1" w:lastColumn="0" w:noHBand="0" w:noVBand="1"/>
      </w:tblPr>
      <w:tblGrid>
        <w:gridCol w:w="2456"/>
        <w:gridCol w:w="3900"/>
        <w:gridCol w:w="2385"/>
      </w:tblGrid>
      <w:tr w:rsidR="00AB6CCE" w14:paraId="704CA328" w14:textId="77777777">
        <w:tc>
          <w:tcPr>
            <w:tcW w:w="2456" w:type="dxa"/>
            <w:tcBorders>
              <w:bottom w:val="single" w:sz="0" w:space="0" w:color="auto"/>
            </w:tcBorders>
            <w:vAlign w:val="bottom"/>
          </w:tcPr>
          <w:p w14:paraId="3E40D5BB" w14:textId="77777777" w:rsidR="00AB6CCE" w:rsidRDefault="008134F4">
            <w:pPr>
              <w:pStyle w:val="Compact"/>
              <w:jc w:val="left"/>
            </w:pPr>
            <w:r>
              <w:t>接口功能</w:t>
            </w:r>
          </w:p>
        </w:tc>
        <w:tc>
          <w:tcPr>
            <w:tcW w:w="3900" w:type="dxa"/>
            <w:tcBorders>
              <w:bottom w:val="single" w:sz="0" w:space="0" w:color="auto"/>
            </w:tcBorders>
            <w:vAlign w:val="bottom"/>
          </w:tcPr>
          <w:p w14:paraId="5854395B" w14:textId="77777777" w:rsidR="00AB6CCE" w:rsidRDefault="008134F4">
            <w:pPr>
              <w:pStyle w:val="Compact"/>
              <w:jc w:val="left"/>
            </w:pPr>
            <w:r>
              <w:t>Action Name</w:t>
            </w:r>
          </w:p>
        </w:tc>
        <w:tc>
          <w:tcPr>
            <w:tcW w:w="2385" w:type="dxa"/>
            <w:tcBorders>
              <w:bottom w:val="single" w:sz="0" w:space="0" w:color="auto"/>
            </w:tcBorders>
            <w:vAlign w:val="bottom"/>
          </w:tcPr>
          <w:p w14:paraId="32292A68" w14:textId="77777777" w:rsidR="00AB6CCE" w:rsidRDefault="008134F4">
            <w:pPr>
              <w:pStyle w:val="Compact"/>
              <w:jc w:val="left"/>
            </w:pPr>
            <w:r>
              <w:t>功能描述</w:t>
            </w:r>
          </w:p>
        </w:tc>
      </w:tr>
      <w:tr w:rsidR="00AB6CCE" w14:paraId="04CC562F" w14:textId="77777777">
        <w:tc>
          <w:tcPr>
            <w:tcW w:w="2456" w:type="dxa"/>
          </w:tcPr>
          <w:p w14:paraId="471C2B65" w14:textId="77777777" w:rsidR="00AB6CCE" w:rsidRDefault="008134F4">
            <w:pPr>
              <w:pStyle w:val="Compact"/>
              <w:jc w:val="left"/>
            </w:pPr>
            <w:r>
              <w:t>导入密钥</w:t>
            </w:r>
          </w:p>
        </w:tc>
        <w:tc>
          <w:tcPr>
            <w:tcW w:w="3900" w:type="dxa"/>
          </w:tcPr>
          <w:p w14:paraId="1EB990E5" w14:textId="432C4314" w:rsidR="00AB6CCE" w:rsidRDefault="008134F4">
            <w:pPr>
              <w:pStyle w:val="Compact"/>
              <w:jc w:val="left"/>
            </w:pPr>
            <w:r w:rsidRPr="00360B31">
              <w:t>ImportKey</w:t>
            </w:r>
          </w:p>
        </w:tc>
        <w:tc>
          <w:tcPr>
            <w:tcW w:w="2385" w:type="dxa"/>
          </w:tcPr>
          <w:p w14:paraId="4FF85471" w14:textId="77777777" w:rsidR="00AB6CCE" w:rsidRDefault="008134F4">
            <w:pPr>
              <w:pStyle w:val="Compact"/>
              <w:jc w:val="left"/>
            </w:pPr>
            <w:r>
              <w:t>导入密钥</w:t>
            </w:r>
          </w:p>
        </w:tc>
      </w:tr>
      <w:tr w:rsidR="00AB6CCE" w14:paraId="62772298" w14:textId="77777777">
        <w:tc>
          <w:tcPr>
            <w:tcW w:w="2456" w:type="dxa"/>
          </w:tcPr>
          <w:p w14:paraId="2E130877" w14:textId="77777777" w:rsidR="00AB6CCE" w:rsidRDefault="008134F4">
            <w:pPr>
              <w:pStyle w:val="Compact"/>
              <w:jc w:val="left"/>
            </w:pPr>
            <w:r>
              <w:lastRenderedPageBreak/>
              <w:t>删除密钥</w:t>
            </w:r>
          </w:p>
        </w:tc>
        <w:tc>
          <w:tcPr>
            <w:tcW w:w="3900" w:type="dxa"/>
          </w:tcPr>
          <w:p w14:paraId="2B388A55" w14:textId="2B506F63" w:rsidR="00AB6CCE" w:rsidRDefault="008134F4">
            <w:pPr>
              <w:pStyle w:val="Compact"/>
              <w:jc w:val="left"/>
            </w:pPr>
            <w:r w:rsidRPr="00360B31">
              <w:t>DeleteKey</w:t>
            </w:r>
          </w:p>
        </w:tc>
        <w:tc>
          <w:tcPr>
            <w:tcW w:w="2385" w:type="dxa"/>
          </w:tcPr>
          <w:p w14:paraId="331FB533" w14:textId="77777777" w:rsidR="00AB6CCE" w:rsidRDefault="008134F4">
            <w:pPr>
              <w:pStyle w:val="Compact"/>
              <w:jc w:val="left"/>
            </w:pPr>
            <w:r>
              <w:t>删除密钥</w:t>
            </w:r>
          </w:p>
        </w:tc>
      </w:tr>
      <w:tr w:rsidR="00AB6CCE" w14:paraId="77AACEBE" w14:textId="77777777">
        <w:tc>
          <w:tcPr>
            <w:tcW w:w="2456" w:type="dxa"/>
          </w:tcPr>
          <w:p w14:paraId="0F76FC7C" w14:textId="77777777" w:rsidR="00AB6CCE" w:rsidRDefault="008134F4">
            <w:pPr>
              <w:pStyle w:val="Compact"/>
              <w:jc w:val="left"/>
            </w:pPr>
            <w:r>
              <w:t>创建密钥</w:t>
            </w:r>
          </w:p>
        </w:tc>
        <w:tc>
          <w:tcPr>
            <w:tcW w:w="3900" w:type="dxa"/>
          </w:tcPr>
          <w:p w14:paraId="62C0DDA9" w14:textId="1D107CC1" w:rsidR="00AB6CCE" w:rsidRDefault="008134F4">
            <w:pPr>
              <w:pStyle w:val="Compact"/>
              <w:jc w:val="left"/>
            </w:pPr>
            <w:r w:rsidRPr="00360B31">
              <w:t>CreateKey</w:t>
            </w:r>
          </w:p>
        </w:tc>
        <w:tc>
          <w:tcPr>
            <w:tcW w:w="2385" w:type="dxa"/>
          </w:tcPr>
          <w:p w14:paraId="1C049A94" w14:textId="77777777" w:rsidR="00AB6CCE" w:rsidRDefault="008134F4">
            <w:pPr>
              <w:pStyle w:val="Compact"/>
              <w:jc w:val="left"/>
            </w:pPr>
            <w:r>
              <w:t>创建密钥</w:t>
            </w:r>
          </w:p>
        </w:tc>
      </w:tr>
      <w:tr w:rsidR="00AB6CCE" w14:paraId="3365EFD4" w14:textId="77777777">
        <w:tc>
          <w:tcPr>
            <w:tcW w:w="2456" w:type="dxa"/>
          </w:tcPr>
          <w:p w14:paraId="6ECA4AF4" w14:textId="77777777" w:rsidR="00AB6CCE" w:rsidRDefault="008134F4">
            <w:pPr>
              <w:pStyle w:val="Compact"/>
              <w:jc w:val="left"/>
            </w:pPr>
            <w:r>
              <w:t>获取密钥列表信息</w:t>
            </w:r>
          </w:p>
        </w:tc>
        <w:tc>
          <w:tcPr>
            <w:tcW w:w="3900" w:type="dxa"/>
          </w:tcPr>
          <w:p w14:paraId="61AA5D43" w14:textId="54276965" w:rsidR="00AB6CCE" w:rsidRDefault="008134F4">
            <w:pPr>
              <w:pStyle w:val="Compact"/>
              <w:jc w:val="left"/>
            </w:pPr>
            <w:r w:rsidRPr="00360B31">
              <w:t>DescribeKeys</w:t>
            </w:r>
          </w:p>
        </w:tc>
        <w:tc>
          <w:tcPr>
            <w:tcW w:w="2385" w:type="dxa"/>
          </w:tcPr>
          <w:p w14:paraId="5FC8BF76" w14:textId="77777777" w:rsidR="00AB6CCE" w:rsidRDefault="008134F4">
            <w:pPr>
              <w:pStyle w:val="Compact"/>
              <w:jc w:val="left"/>
            </w:pPr>
            <w:r>
              <w:t>获取密钥信息列表</w:t>
            </w:r>
          </w:p>
        </w:tc>
      </w:tr>
    </w:tbl>
    <w:p w14:paraId="2E9F5FDE" w14:textId="1FF728C2" w:rsidR="00AB6CCE" w:rsidRDefault="00AB6CCE" w:rsidP="00D0423A">
      <w:pPr>
        <w:pStyle w:val="a0"/>
      </w:pPr>
    </w:p>
    <w:p w14:paraId="332DA3A9" w14:textId="77777777" w:rsidR="00AB6CCE" w:rsidRDefault="008134F4">
      <w:pPr>
        <w:pStyle w:val="1"/>
        <w:spacing w:after="288"/>
      </w:pPr>
      <w:bookmarkStart w:id="24" w:name="_Toc109913504"/>
      <w:r>
        <w:lastRenderedPageBreak/>
        <w:t>调用方式</w:t>
      </w:r>
      <w:bookmarkEnd w:id="24"/>
    </w:p>
    <w:p w14:paraId="78EC6654" w14:textId="77777777" w:rsidR="00AB6CCE" w:rsidRDefault="00AB6CCE">
      <w:pPr>
        <w:pStyle w:val="a0"/>
      </w:pPr>
    </w:p>
    <w:p w14:paraId="201E9FDA" w14:textId="77777777" w:rsidR="00AB6CCE" w:rsidRDefault="008134F4">
      <w:pPr>
        <w:pStyle w:val="2"/>
        <w:spacing w:before="288" w:after="288"/>
        <w:ind w:firstLine="241"/>
      </w:pPr>
      <w:bookmarkStart w:id="25" w:name="header-n2518"/>
      <w:bookmarkStart w:id="26" w:name="_Toc109913505"/>
      <w:r>
        <w:t>请求结构</w:t>
      </w:r>
      <w:bookmarkEnd w:id="25"/>
      <w:bookmarkEnd w:id="26"/>
    </w:p>
    <w:p w14:paraId="51E72112" w14:textId="5BA278E5" w:rsidR="00AB6CCE" w:rsidRDefault="008134F4">
      <w:pPr>
        <w:pStyle w:val="FirstParagraph"/>
      </w:pPr>
      <w:r>
        <w:t>客户调用</w:t>
      </w:r>
      <w:r w:rsidR="00F36806">
        <w:t>金山云银河平台</w:t>
      </w:r>
      <w:r w:rsidR="00DF014D">
        <w:rPr>
          <w:b/>
        </w:rPr>
        <w:t>裸金属服务器</w:t>
      </w:r>
      <w:r>
        <w:t>服务的</w:t>
      </w:r>
      <w:r>
        <w:t>openAPI</w:t>
      </w:r>
      <w:r>
        <w:t>接口是通过向指定服务地址发送请求，并按照</w:t>
      </w:r>
      <w:r>
        <w:t>openAPI</w:t>
      </w:r>
      <w:r>
        <w:t>文档说明在请求中添加相应的公共参数和接口参数来完成的。</w:t>
      </w:r>
    </w:p>
    <w:p w14:paraId="2AEC9631" w14:textId="51ADCA85" w:rsidR="00AB6CCE" w:rsidRDefault="00DF014D">
      <w:pPr>
        <w:pStyle w:val="a0"/>
      </w:pPr>
      <w:r>
        <w:rPr>
          <w:b/>
        </w:rPr>
        <w:t>裸金属服务器</w:t>
      </w:r>
      <w:r w:rsidR="008134F4">
        <w:t>openAPI</w:t>
      </w:r>
      <w:r w:rsidR="008134F4">
        <w:t>的请求结构组成如下：</w:t>
      </w:r>
    </w:p>
    <w:p w14:paraId="514AA9CB" w14:textId="77777777" w:rsidR="00AB6CCE" w:rsidRDefault="008134F4">
      <w:pPr>
        <w:numPr>
          <w:ilvl w:val="0"/>
          <w:numId w:val="3"/>
        </w:numPr>
      </w:pPr>
      <w:r>
        <w:t>服务地址</w:t>
      </w:r>
      <w:r>
        <w:t xml:space="preserve"> </w:t>
      </w:r>
    </w:p>
    <w:p w14:paraId="3860C257" w14:textId="7CBF09FB" w:rsidR="00AB6CCE" w:rsidRDefault="00DF014D">
      <w:pPr>
        <w:numPr>
          <w:ilvl w:val="0"/>
          <w:numId w:val="4"/>
        </w:numPr>
      </w:pPr>
      <w:r>
        <w:rPr>
          <w:b/>
        </w:rPr>
        <w:t>裸金属服务器</w:t>
      </w:r>
      <w:r w:rsidR="008134F4">
        <w:t>的服务接入地址为：</w:t>
      </w:r>
      <w:r w:rsidR="008134F4">
        <w:rPr>
          <w:rStyle w:val="VerbatimChar"/>
        </w:rPr>
        <w:t>epc.region.api.ksyun.com</w:t>
      </w:r>
      <w:r w:rsidR="008134F4">
        <w:t xml:space="preserve"> </w:t>
      </w:r>
    </w:p>
    <w:p w14:paraId="730C452A" w14:textId="77777777" w:rsidR="00AB6CCE" w:rsidRDefault="008134F4">
      <w:pPr>
        <w:numPr>
          <w:ilvl w:val="0"/>
          <w:numId w:val="3"/>
        </w:numPr>
      </w:pPr>
      <w:r>
        <w:t>通信协议</w:t>
      </w:r>
    </w:p>
    <w:p w14:paraId="38C659FD" w14:textId="77777777" w:rsidR="00AB6CCE" w:rsidRDefault="008134F4">
      <w:pPr>
        <w:numPr>
          <w:ilvl w:val="0"/>
          <w:numId w:val="4"/>
        </w:numPr>
      </w:pPr>
      <w:r>
        <w:t>支持通过</w:t>
      </w:r>
      <w:r>
        <w:t xml:space="preserve"> HTTP </w:t>
      </w:r>
      <w:r>
        <w:t>或</w:t>
      </w:r>
      <w:r>
        <w:t xml:space="preserve"> HTTPS </w:t>
      </w:r>
      <w:r>
        <w:t>两种方式进行请求通信，推荐使用安全性更高的</w:t>
      </w:r>
      <w:r>
        <w:t xml:space="preserve"> HTTPS</w:t>
      </w:r>
      <w:r>
        <w:t>方式发送请求。</w:t>
      </w:r>
    </w:p>
    <w:p w14:paraId="2C7710F5" w14:textId="77777777" w:rsidR="00AB6CCE" w:rsidRDefault="008134F4">
      <w:pPr>
        <w:numPr>
          <w:ilvl w:val="0"/>
          <w:numId w:val="3"/>
        </w:numPr>
      </w:pPr>
      <w:r>
        <w:t>请求方法</w:t>
      </w:r>
    </w:p>
    <w:p w14:paraId="6ED25CDF" w14:textId="3005BD71" w:rsidR="00AB6CCE" w:rsidRDefault="00DF014D">
      <w:pPr>
        <w:numPr>
          <w:ilvl w:val="0"/>
          <w:numId w:val="4"/>
        </w:numPr>
      </w:pPr>
      <w:r>
        <w:rPr>
          <w:b/>
        </w:rPr>
        <w:t>裸金属服务器</w:t>
      </w:r>
      <w:r w:rsidR="008134F4">
        <w:t>的</w:t>
      </w:r>
      <w:r w:rsidR="008134F4">
        <w:t>openAPI</w:t>
      </w:r>
      <w:r w:rsidR="008134F4">
        <w:t>同时支持</w:t>
      </w:r>
      <w:r w:rsidR="008134F4">
        <w:t>GET</w:t>
      </w:r>
      <w:r w:rsidR="008134F4">
        <w:t>和</w:t>
      </w:r>
      <w:r w:rsidR="008134F4">
        <w:t>POST</w:t>
      </w:r>
      <w:r w:rsidR="008134F4">
        <w:t>请求，推荐使用</w:t>
      </w:r>
      <w:r w:rsidR="008134F4">
        <w:rPr>
          <w:b/>
        </w:rPr>
        <w:t>GET</w:t>
      </w:r>
      <w:r w:rsidR="008134F4">
        <w:t>请求方式。</w:t>
      </w:r>
    </w:p>
    <w:p w14:paraId="1741B6FF" w14:textId="77777777" w:rsidR="00AB6CCE" w:rsidRDefault="008134F4">
      <w:pPr>
        <w:numPr>
          <w:ilvl w:val="0"/>
          <w:numId w:val="4"/>
        </w:numPr>
      </w:pPr>
      <w:r>
        <w:rPr>
          <w:b/>
        </w:rPr>
        <w:t>注意</w:t>
      </w:r>
    </w:p>
    <w:p w14:paraId="4F162256" w14:textId="77777777" w:rsidR="00AB6CCE" w:rsidRDefault="008134F4">
      <w:pPr>
        <w:numPr>
          <w:ilvl w:val="1"/>
          <w:numId w:val="5"/>
        </w:numPr>
      </w:pPr>
      <w:r>
        <w:t>不能混合使用两种请求方式。如果使用</w:t>
      </w:r>
      <w:r>
        <w:t xml:space="preserve"> GET </w:t>
      </w:r>
      <w:r>
        <w:t>方式，参数均从</w:t>
      </w:r>
      <w:r>
        <w:t xml:space="preserve"> querystring </w:t>
      </w:r>
      <w:r>
        <w:t>取得；如果使用</w:t>
      </w:r>
      <w:r>
        <w:t xml:space="preserve"> POST </w:t>
      </w:r>
      <w:r>
        <w:t>方式，参数均从</w:t>
      </w:r>
      <w:r>
        <w:t xml:space="preserve"> </w:t>
      </w:r>
      <w:r>
        <w:t>请求</w:t>
      </w:r>
      <w:r>
        <w:t>Body</w:t>
      </w:r>
      <w:r>
        <w:t>中取得</w:t>
      </w:r>
    </w:p>
    <w:p w14:paraId="1F3024F2" w14:textId="77777777" w:rsidR="00AB6CCE" w:rsidRDefault="008134F4">
      <w:pPr>
        <w:numPr>
          <w:ilvl w:val="1"/>
          <w:numId w:val="5"/>
        </w:numPr>
      </w:pPr>
      <w:r>
        <w:t>如果请求方式是</w:t>
      </w:r>
      <w:r>
        <w:t>GET</w:t>
      </w:r>
      <w:r>
        <w:t>，需要对所有请求参数做</w:t>
      </w:r>
      <w:r>
        <w:t>URL</w:t>
      </w:r>
      <w:r>
        <w:t>编码；如果请求方式是</w:t>
      </w:r>
      <w:r>
        <w:t>POST</w:t>
      </w:r>
      <w:r>
        <w:t>，需要使用</w:t>
      </w:r>
      <w:r>
        <w:t>x-www-form-urlencoded</w:t>
      </w:r>
      <w:r>
        <w:t>方式进行编码。</w:t>
      </w:r>
    </w:p>
    <w:p w14:paraId="15061A61" w14:textId="77777777" w:rsidR="00AB6CCE" w:rsidRDefault="008134F4">
      <w:pPr>
        <w:numPr>
          <w:ilvl w:val="0"/>
          <w:numId w:val="3"/>
        </w:numPr>
      </w:pPr>
      <w:r>
        <w:t>请求参数</w:t>
      </w:r>
    </w:p>
    <w:p w14:paraId="262EB323" w14:textId="4F215630" w:rsidR="00AB6CCE" w:rsidRDefault="008134F4">
      <w:pPr>
        <w:pStyle w:val="FirstParagraph"/>
      </w:pPr>
      <w:r>
        <w:t xml:space="preserve"> </w:t>
      </w:r>
      <w:r w:rsidR="00F36806">
        <w:t>金山云银河平台</w:t>
      </w:r>
      <w:r>
        <w:t>openAPI</w:t>
      </w:r>
      <w:r>
        <w:t>请求包含两类参数：</w:t>
      </w:r>
      <w:r>
        <w:rPr>
          <w:b/>
        </w:rPr>
        <w:t>公共请求参数</w:t>
      </w:r>
      <w:r>
        <w:t>和</w:t>
      </w:r>
      <w:r>
        <w:rPr>
          <w:b/>
        </w:rPr>
        <w:t>接口请求参数</w:t>
      </w:r>
      <w:r>
        <w:t>。其中，公共请求参数是每个接口都要用到的请求参数，具体可参见</w:t>
      </w:r>
      <w:r w:rsidRPr="00360B31">
        <w:t>公共参数</w:t>
      </w:r>
      <w:r>
        <w:t>小节；接口请求参数是各个接口所特有的，具体见各个接口的</w:t>
      </w:r>
      <w:r>
        <w:t>“</w:t>
      </w:r>
      <w:r>
        <w:t>请求参数</w:t>
      </w:r>
      <w:r>
        <w:t>”</w:t>
      </w:r>
      <w:r>
        <w:t>描述。</w:t>
      </w:r>
      <w:r>
        <w:t xml:space="preserve"> </w:t>
      </w:r>
    </w:p>
    <w:p w14:paraId="689B0C85" w14:textId="77777777" w:rsidR="00AB6CCE" w:rsidRDefault="008134F4">
      <w:pPr>
        <w:numPr>
          <w:ilvl w:val="0"/>
          <w:numId w:val="6"/>
        </w:numPr>
      </w:pPr>
      <w:r>
        <w:t>字符编码</w:t>
      </w:r>
    </w:p>
    <w:p w14:paraId="1F3C3D1C" w14:textId="77777777" w:rsidR="00AB6CCE" w:rsidRDefault="008134F4">
      <w:pPr>
        <w:pStyle w:val="FirstParagraph"/>
      </w:pPr>
      <w:r>
        <w:t xml:space="preserve"> </w:t>
      </w:r>
      <w:r>
        <w:t>请求及返回结果都使用</w:t>
      </w:r>
      <w:r>
        <w:rPr>
          <w:rStyle w:val="VerbatimChar"/>
        </w:rPr>
        <w:t>UTF-8</w:t>
      </w:r>
      <w:r>
        <w:t>字符集进行编码。</w:t>
      </w:r>
    </w:p>
    <w:p w14:paraId="65011923" w14:textId="77777777" w:rsidR="00AB6CCE" w:rsidRDefault="00AB6CCE">
      <w:pPr>
        <w:pStyle w:val="a0"/>
      </w:pPr>
    </w:p>
    <w:p w14:paraId="762E35DE" w14:textId="77777777" w:rsidR="00AB6CCE" w:rsidRDefault="008134F4">
      <w:pPr>
        <w:pStyle w:val="2"/>
        <w:spacing w:before="288" w:after="288"/>
        <w:ind w:firstLine="241"/>
      </w:pPr>
      <w:bookmarkStart w:id="27" w:name="header-n2548"/>
      <w:bookmarkStart w:id="28" w:name="_Toc109913506"/>
      <w:r>
        <w:t>公共参数</w:t>
      </w:r>
      <w:bookmarkEnd w:id="27"/>
      <w:bookmarkEnd w:id="28"/>
    </w:p>
    <w:p w14:paraId="65D583E7" w14:textId="5536A3F0" w:rsidR="00AB6CCE" w:rsidRDefault="008134F4">
      <w:pPr>
        <w:numPr>
          <w:ilvl w:val="0"/>
          <w:numId w:val="5"/>
        </w:numPr>
      </w:pPr>
      <w:r>
        <w:rPr>
          <w:b/>
        </w:rPr>
        <w:t>参数说明</w:t>
      </w:r>
      <w:r>
        <w:br/>
      </w:r>
      <w:r>
        <w:t>公共请求参数是每个</w:t>
      </w:r>
      <w:r w:rsidR="00DF014D">
        <w:rPr>
          <w:b/>
        </w:rPr>
        <w:t>裸金属服务器</w:t>
      </w:r>
      <w:r>
        <w:t>都需要使用到的请求参数。</w:t>
      </w:r>
    </w:p>
    <w:tbl>
      <w:tblPr>
        <w:tblStyle w:val="Table"/>
        <w:tblW w:w="8726" w:type="dxa"/>
        <w:tblInd w:w="0" w:type="dxa"/>
        <w:tblLayout w:type="fixed"/>
        <w:tblLook w:val="04A0" w:firstRow="1" w:lastRow="0" w:firstColumn="1" w:lastColumn="0" w:noHBand="0" w:noVBand="1"/>
      </w:tblPr>
      <w:tblGrid>
        <w:gridCol w:w="1601"/>
        <w:gridCol w:w="885"/>
        <w:gridCol w:w="870"/>
        <w:gridCol w:w="1350"/>
        <w:gridCol w:w="1650"/>
        <w:gridCol w:w="2370"/>
      </w:tblGrid>
      <w:tr w:rsidR="00AB6CCE" w14:paraId="4B3F9E71" w14:textId="77777777">
        <w:tc>
          <w:tcPr>
            <w:tcW w:w="1601" w:type="dxa"/>
            <w:tcBorders>
              <w:bottom w:val="single" w:sz="0" w:space="0" w:color="auto"/>
            </w:tcBorders>
            <w:vAlign w:val="bottom"/>
          </w:tcPr>
          <w:p w14:paraId="4B32114E" w14:textId="77777777" w:rsidR="00AB6CCE" w:rsidRDefault="008134F4">
            <w:pPr>
              <w:pStyle w:val="Compact"/>
              <w:jc w:val="left"/>
            </w:pPr>
            <w:r>
              <w:t>名称</w:t>
            </w:r>
          </w:p>
        </w:tc>
        <w:tc>
          <w:tcPr>
            <w:tcW w:w="885" w:type="dxa"/>
            <w:tcBorders>
              <w:bottom w:val="single" w:sz="0" w:space="0" w:color="auto"/>
            </w:tcBorders>
            <w:vAlign w:val="bottom"/>
          </w:tcPr>
          <w:p w14:paraId="5ACEB5C0" w14:textId="77777777" w:rsidR="00AB6CCE" w:rsidRDefault="008134F4">
            <w:pPr>
              <w:pStyle w:val="Compact"/>
              <w:jc w:val="left"/>
            </w:pPr>
            <w:r>
              <w:t>类型</w:t>
            </w:r>
          </w:p>
        </w:tc>
        <w:tc>
          <w:tcPr>
            <w:tcW w:w="870" w:type="dxa"/>
            <w:tcBorders>
              <w:bottom w:val="single" w:sz="0" w:space="0" w:color="auto"/>
            </w:tcBorders>
            <w:vAlign w:val="bottom"/>
          </w:tcPr>
          <w:p w14:paraId="471F6D7A" w14:textId="77777777" w:rsidR="00AB6CCE" w:rsidRDefault="008134F4">
            <w:pPr>
              <w:pStyle w:val="Compact"/>
              <w:jc w:val="left"/>
            </w:pPr>
            <w:r>
              <w:t>是否必须参数</w:t>
            </w:r>
          </w:p>
        </w:tc>
        <w:tc>
          <w:tcPr>
            <w:tcW w:w="1350" w:type="dxa"/>
            <w:tcBorders>
              <w:bottom w:val="single" w:sz="0" w:space="0" w:color="auto"/>
            </w:tcBorders>
            <w:vAlign w:val="bottom"/>
          </w:tcPr>
          <w:p w14:paraId="1BB7BC49" w14:textId="77777777" w:rsidR="00AB6CCE" w:rsidRDefault="008134F4">
            <w:pPr>
              <w:pStyle w:val="Compact"/>
              <w:jc w:val="left"/>
            </w:pPr>
            <w:r>
              <w:t>长度限制</w:t>
            </w:r>
            <w:r>
              <w:t>(</w:t>
            </w:r>
            <w:r>
              <w:t>字符</w:t>
            </w:r>
            <w:r>
              <w:t>)</w:t>
            </w:r>
          </w:p>
        </w:tc>
        <w:tc>
          <w:tcPr>
            <w:tcW w:w="1650" w:type="dxa"/>
            <w:tcBorders>
              <w:bottom w:val="single" w:sz="0" w:space="0" w:color="auto"/>
            </w:tcBorders>
            <w:vAlign w:val="bottom"/>
          </w:tcPr>
          <w:p w14:paraId="72BF03A0" w14:textId="77777777" w:rsidR="00AB6CCE" w:rsidRDefault="008134F4">
            <w:pPr>
              <w:pStyle w:val="Compact"/>
              <w:jc w:val="left"/>
            </w:pPr>
            <w:r>
              <w:t>参数格式</w:t>
            </w:r>
          </w:p>
        </w:tc>
        <w:tc>
          <w:tcPr>
            <w:tcW w:w="2370" w:type="dxa"/>
            <w:tcBorders>
              <w:bottom w:val="single" w:sz="0" w:space="0" w:color="auto"/>
            </w:tcBorders>
            <w:vAlign w:val="bottom"/>
          </w:tcPr>
          <w:p w14:paraId="24FAF96D" w14:textId="77777777" w:rsidR="00AB6CCE" w:rsidRDefault="008134F4">
            <w:pPr>
              <w:pStyle w:val="Compact"/>
              <w:jc w:val="left"/>
            </w:pPr>
            <w:r>
              <w:t>描述</w:t>
            </w:r>
          </w:p>
        </w:tc>
      </w:tr>
      <w:tr w:rsidR="00AB6CCE" w14:paraId="5D0130BE" w14:textId="77777777">
        <w:tc>
          <w:tcPr>
            <w:tcW w:w="1601" w:type="dxa"/>
          </w:tcPr>
          <w:p w14:paraId="62AE38B4" w14:textId="77777777" w:rsidR="00AB6CCE" w:rsidRDefault="008134F4">
            <w:pPr>
              <w:pStyle w:val="Compact"/>
              <w:jc w:val="left"/>
            </w:pPr>
            <w:r>
              <w:t>Action</w:t>
            </w:r>
          </w:p>
        </w:tc>
        <w:tc>
          <w:tcPr>
            <w:tcW w:w="885" w:type="dxa"/>
          </w:tcPr>
          <w:p w14:paraId="50C2418F" w14:textId="77777777" w:rsidR="00AB6CCE" w:rsidRDefault="008134F4">
            <w:pPr>
              <w:pStyle w:val="Compact"/>
              <w:jc w:val="left"/>
            </w:pPr>
            <w:r>
              <w:t>String</w:t>
            </w:r>
          </w:p>
        </w:tc>
        <w:tc>
          <w:tcPr>
            <w:tcW w:w="870" w:type="dxa"/>
          </w:tcPr>
          <w:p w14:paraId="4759E191" w14:textId="77777777" w:rsidR="00AB6CCE" w:rsidRDefault="008134F4">
            <w:pPr>
              <w:pStyle w:val="Compact"/>
              <w:jc w:val="left"/>
            </w:pPr>
            <w:r>
              <w:t>是</w:t>
            </w:r>
          </w:p>
        </w:tc>
        <w:tc>
          <w:tcPr>
            <w:tcW w:w="1350" w:type="dxa"/>
          </w:tcPr>
          <w:p w14:paraId="5E2F509D" w14:textId="77777777" w:rsidR="00AB6CCE" w:rsidRDefault="008134F4">
            <w:pPr>
              <w:pStyle w:val="Compact"/>
              <w:jc w:val="left"/>
            </w:pPr>
            <w:r>
              <w:t>不确定</w:t>
            </w:r>
          </w:p>
        </w:tc>
        <w:tc>
          <w:tcPr>
            <w:tcW w:w="1650" w:type="dxa"/>
          </w:tcPr>
          <w:p w14:paraId="5834882D" w14:textId="77777777" w:rsidR="00AB6CCE" w:rsidRDefault="008134F4">
            <w:pPr>
              <w:pStyle w:val="Compact"/>
              <w:jc w:val="left"/>
            </w:pPr>
            <w:r>
              <w:rPr>
                <w:rStyle w:val="VerbatimChar"/>
              </w:rPr>
              <w:t>[a-zA-Z]+</w:t>
            </w:r>
          </w:p>
        </w:tc>
        <w:tc>
          <w:tcPr>
            <w:tcW w:w="2370" w:type="dxa"/>
          </w:tcPr>
          <w:p w14:paraId="72590AD3" w14:textId="77777777" w:rsidR="00AB6CCE" w:rsidRDefault="008134F4">
            <w:pPr>
              <w:pStyle w:val="Compact"/>
              <w:jc w:val="left"/>
            </w:pPr>
            <w:r>
              <w:t>操作接口名，与调用的</w:t>
            </w:r>
            <w:r>
              <w:lastRenderedPageBreak/>
              <w:t>具体</w:t>
            </w:r>
            <w:r>
              <w:t>openAPI</w:t>
            </w:r>
            <w:r>
              <w:t>相关</w:t>
            </w:r>
          </w:p>
        </w:tc>
      </w:tr>
      <w:tr w:rsidR="00AB6CCE" w14:paraId="5463D9E7" w14:textId="77777777">
        <w:tc>
          <w:tcPr>
            <w:tcW w:w="1601" w:type="dxa"/>
          </w:tcPr>
          <w:p w14:paraId="11B7DF0A" w14:textId="77777777" w:rsidR="00AB6CCE" w:rsidRDefault="008134F4">
            <w:pPr>
              <w:pStyle w:val="Compact"/>
              <w:jc w:val="left"/>
            </w:pPr>
            <w:r>
              <w:lastRenderedPageBreak/>
              <w:t>Version</w:t>
            </w:r>
          </w:p>
        </w:tc>
        <w:tc>
          <w:tcPr>
            <w:tcW w:w="885" w:type="dxa"/>
          </w:tcPr>
          <w:p w14:paraId="55F43954" w14:textId="77777777" w:rsidR="00AB6CCE" w:rsidRDefault="008134F4">
            <w:pPr>
              <w:pStyle w:val="Compact"/>
              <w:jc w:val="left"/>
            </w:pPr>
            <w:r>
              <w:t>String</w:t>
            </w:r>
          </w:p>
        </w:tc>
        <w:tc>
          <w:tcPr>
            <w:tcW w:w="870" w:type="dxa"/>
          </w:tcPr>
          <w:p w14:paraId="15483C49" w14:textId="77777777" w:rsidR="00AB6CCE" w:rsidRDefault="008134F4">
            <w:pPr>
              <w:pStyle w:val="Compact"/>
              <w:jc w:val="left"/>
            </w:pPr>
            <w:r>
              <w:t>是</w:t>
            </w:r>
          </w:p>
        </w:tc>
        <w:tc>
          <w:tcPr>
            <w:tcW w:w="1350" w:type="dxa"/>
          </w:tcPr>
          <w:p w14:paraId="0F3D7E29" w14:textId="77777777" w:rsidR="00AB6CCE" w:rsidRDefault="008134F4">
            <w:pPr>
              <w:pStyle w:val="Compact"/>
              <w:jc w:val="left"/>
            </w:pPr>
            <w:r>
              <w:t>10</w:t>
            </w:r>
            <w:r>
              <w:t>字符</w:t>
            </w:r>
          </w:p>
        </w:tc>
        <w:tc>
          <w:tcPr>
            <w:tcW w:w="1650" w:type="dxa"/>
          </w:tcPr>
          <w:p w14:paraId="451DA2DE" w14:textId="77777777" w:rsidR="00AB6CCE" w:rsidRDefault="008134F4">
            <w:pPr>
              <w:pStyle w:val="Compact"/>
              <w:jc w:val="left"/>
            </w:pPr>
            <w:r>
              <w:rPr>
                <w:rStyle w:val="VerbatimChar"/>
              </w:rPr>
              <w:t>YYYY-MM-DD</w:t>
            </w:r>
          </w:p>
        </w:tc>
        <w:tc>
          <w:tcPr>
            <w:tcW w:w="2370" w:type="dxa"/>
          </w:tcPr>
          <w:p w14:paraId="1CFDEC6D" w14:textId="182C0DC6" w:rsidR="00AB6CCE" w:rsidRDefault="008134F4">
            <w:pPr>
              <w:pStyle w:val="Compact"/>
              <w:jc w:val="left"/>
            </w:pPr>
            <w:r>
              <w:t>接口版本号，版本号不同接口支持的参数和返回值可能不同，</w:t>
            </w:r>
            <w:r w:rsidR="00DF014D">
              <w:t>裸金属服务器</w:t>
            </w:r>
            <w:r>
              <w:t>当前只支持一个版本，即</w:t>
            </w:r>
            <w:r>
              <w:rPr>
                <w:rStyle w:val="VerbatimChar"/>
              </w:rPr>
              <w:t>2015-11-01</w:t>
            </w:r>
          </w:p>
        </w:tc>
      </w:tr>
      <w:tr w:rsidR="00AB6CCE" w14:paraId="2775FD97" w14:textId="77777777">
        <w:tc>
          <w:tcPr>
            <w:tcW w:w="1601" w:type="dxa"/>
          </w:tcPr>
          <w:p w14:paraId="15AB57A0" w14:textId="77777777" w:rsidR="00AB6CCE" w:rsidRDefault="008134F4">
            <w:pPr>
              <w:pStyle w:val="Compact"/>
              <w:jc w:val="left"/>
            </w:pPr>
            <w:r>
              <w:t>X-Amz-Algorithm</w:t>
            </w:r>
          </w:p>
        </w:tc>
        <w:tc>
          <w:tcPr>
            <w:tcW w:w="885" w:type="dxa"/>
          </w:tcPr>
          <w:p w14:paraId="694D4D65" w14:textId="77777777" w:rsidR="00AB6CCE" w:rsidRDefault="008134F4">
            <w:pPr>
              <w:pStyle w:val="Compact"/>
              <w:jc w:val="left"/>
            </w:pPr>
            <w:r>
              <w:t>String</w:t>
            </w:r>
          </w:p>
        </w:tc>
        <w:tc>
          <w:tcPr>
            <w:tcW w:w="870" w:type="dxa"/>
          </w:tcPr>
          <w:p w14:paraId="559F0557" w14:textId="77777777" w:rsidR="00AB6CCE" w:rsidRDefault="008134F4">
            <w:pPr>
              <w:pStyle w:val="Compact"/>
              <w:jc w:val="left"/>
            </w:pPr>
            <w:r>
              <w:t>是</w:t>
            </w:r>
          </w:p>
        </w:tc>
        <w:tc>
          <w:tcPr>
            <w:tcW w:w="1350" w:type="dxa"/>
          </w:tcPr>
          <w:p w14:paraId="509CB8CA" w14:textId="77777777" w:rsidR="00AB6CCE" w:rsidRDefault="008134F4">
            <w:pPr>
              <w:pStyle w:val="Compact"/>
              <w:jc w:val="left"/>
            </w:pPr>
            <w:r>
              <w:t>16</w:t>
            </w:r>
            <w:r>
              <w:t>字符</w:t>
            </w:r>
          </w:p>
        </w:tc>
        <w:tc>
          <w:tcPr>
            <w:tcW w:w="1650" w:type="dxa"/>
          </w:tcPr>
          <w:p w14:paraId="276A0396" w14:textId="77777777" w:rsidR="00AB6CCE" w:rsidRDefault="008134F4">
            <w:pPr>
              <w:pStyle w:val="Compact"/>
              <w:jc w:val="left"/>
            </w:pPr>
            <w:r>
              <w:rPr>
                <w:rStyle w:val="VerbatimChar"/>
              </w:rPr>
              <w:t>AWS4-HMAC-SHA256</w:t>
            </w:r>
          </w:p>
        </w:tc>
        <w:tc>
          <w:tcPr>
            <w:tcW w:w="2370" w:type="dxa"/>
          </w:tcPr>
          <w:p w14:paraId="2918620B" w14:textId="77777777" w:rsidR="00AB6CCE" w:rsidRDefault="008134F4">
            <w:pPr>
              <w:pStyle w:val="Compact"/>
              <w:jc w:val="left"/>
            </w:pPr>
            <w:r>
              <w:t>签名算法，目前只支持一种，即</w:t>
            </w:r>
            <w:r>
              <w:t>HMAC-SHA256</w:t>
            </w:r>
          </w:p>
        </w:tc>
      </w:tr>
      <w:tr w:rsidR="00AB6CCE" w14:paraId="2F83ADF4" w14:textId="77777777">
        <w:tc>
          <w:tcPr>
            <w:tcW w:w="1601" w:type="dxa"/>
          </w:tcPr>
          <w:p w14:paraId="748E492B" w14:textId="77777777" w:rsidR="00AB6CCE" w:rsidRDefault="008134F4">
            <w:pPr>
              <w:pStyle w:val="Compact"/>
              <w:jc w:val="left"/>
            </w:pPr>
            <w:r>
              <w:t>X-Amz-Credential</w:t>
            </w:r>
          </w:p>
        </w:tc>
        <w:tc>
          <w:tcPr>
            <w:tcW w:w="885" w:type="dxa"/>
          </w:tcPr>
          <w:p w14:paraId="1199E31F" w14:textId="77777777" w:rsidR="00AB6CCE" w:rsidRDefault="008134F4">
            <w:pPr>
              <w:pStyle w:val="Compact"/>
              <w:jc w:val="left"/>
            </w:pPr>
            <w:r>
              <w:t>String</w:t>
            </w:r>
          </w:p>
        </w:tc>
        <w:tc>
          <w:tcPr>
            <w:tcW w:w="870" w:type="dxa"/>
          </w:tcPr>
          <w:p w14:paraId="57AAD056" w14:textId="77777777" w:rsidR="00AB6CCE" w:rsidRDefault="008134F4">
            <w:pPr>
              <w:pStyle w:val="Compact"/>
              <w:jc w:val="left"/>
            </w:pPr>
            <w:r>
              <w:t>是</w:t>
            </w:r>
          </w:p>
        </w:tc>
        <w:tc>
          <w:tcPr>
            <w:tcW w:w="1350" w:type="dxa"/>
          </w:tcPr>
          <w:p w14:paraId="4F07564C" w14:textId="77777777" w:rsidR="00AB6CCE" w:rsidRDefault="008134F4">
            <w:pPr>
              <w:pStyle w:val="Compact"/>
              <w:jc w:val="left"/>
            </w:pPr>
            <w:r>
              <w:t>不确定</w:t>
            </w:r>
          </w:p>
        </w:tc>
        <w:tc>
          <w:tcPr>
            <w:tcW w:w="1650" w:type="dxa"/>
          </w:tcPr>
          <w:p w14:paraId="67868064" w14:textId="77777777" w:rsidR="00AB6CCE" w:rsidRDefault="008134F4">
            <w:pPr>
              <w:pStyle w:val="Compact"/>
              <w:jc w:val="left"/>
            </w:pPr>
            <w:r>
              <w:rPr>
                <w:rStyle w:val="VerbatimChar"/>
              </w:rPr>
              <w:t>AccessKeyId/YYYYMMDD/region/service/AWS4_request</w:t>
            </w:r>
          </w:p>
        </w:tc>
        <w:tc>
          <w:tcPr>
            <w:tcW w:w="2370" w:type="dxa"/>
          </w:tcPr>
          <w:p w14:paraId="2DF873EA" w14:textId="77777777" w:rsidR="00AB6CCE" w:rsidRDefault="008134F4">
            <w:pPr>
              <w:pStyle w:val="Compact"/>
              <w:jc w:val="left"/>
            </w:pPr>
            <w:r>
              <w:t>信任状信息，包括访问密钥</w:t>
            </w:r>
            <w:r>
              <w:t>ID</w:t>
            </w:r>
            <w:r>
              <w:t>，日期，</w:t>
            </w:r>
            <w:r>
              <w:t>region</w:t>
            </w:r>
            <w:r>
              <w:t>名称和服务名称以及结尾字符串</w:t>
            </w:r>
            <w:r>
              <w:rPr>
                <w:rStyle w:val="VerbatimChar"/>
              </w:rPr>
              <w:t>AWS4_request</w:t>
            </w:r>
          </w:p>
        </w:tc>
      </w:tr>
      <w:tr w:rsidR="00AB6CCE" w14:paraId="51F09B34" w14:textId="77777777">
        <w:tc>
          <w:tcPr>
            <w:tcW w:w="1601" w:type="dxa"/>
          </w:tcPr>
          <w:p w14:paraId="69B52A3A" w14:textId="77777777" w:rsidR="00AB6CCE" w:rsidRDefault="008134F4">
            <w:pPr>
              <w:pStyle w:val="Compact"/>
              <w:jc w:val="left"/>
            </w:pPr>
            <w:r>
              <w:t>X-Amz-Date</w:t>
            </w:r>
          </w:p>
        </w:tc>
        <w:tc>
          <w:tcPr>
            <w:tcW w:w="885" w:type="dxa"/>
          </w:tcPr>
          <w:p w14:paraId="6621E2F0" w14:textId="77777777" w:rsidR="00AB6CCE" w:rsidRDefault="008134F4">
            <w:pPr>
              <w:pStyle w:val="Compact"/>
              <w:jc w:val="left"/>
            </w:pPr>
            <w:r>
              <w:t>String</w:t>
            </w:r>
          </w:p>
        </w:tc>
        <w:tc>
          <w:tcPr>
            <w:tcW w:w="870" w:type="dxa"/>
          </w:tcPr>
          <w:p w14:paraId="3D0BF24C" w14:textId="77777777" w:rsidR="00AB6CCE" w:rsidRDefault="008134F4">
            <w:pPr>
              <w:pStyle w:val="Compact"/>
              <w:jc w:val="left"/>
            </w:pPr>
            <w:r>
              <w:t>否（用于覆盖信任状或者</w:t>
            </w:r>
            <w:r>
              <w:t>date header</w:t>
            </w:r>
            <w:r>
              <w:t>中的日期）</w:t>
            </w:r>
          </w:p>
        </w:tc>
        <w:tc>
          <w:tcPr>
            <w:tcW w:w="1350" w:type="dxa"/>
          </w:tcPr>
          <w:p w14:paraId="0E5B10AC" w14:textId="77777777" w:rsidR="00AB6CCE" w:rsidRDefault="008134F4">
            <w:pPr>
              <w:pStyle w:val="Compact"/>
              <w:jc w:val="left"/>
            </w:pPr>
            <w:r>
              <w:t>16</w:t>
            </w:r>
            <w:r>
              <w:t>字符</w:t>
            </w:r>
          </w:p>
        </w:tc>
        <w:tc>
          <w:tcPr>
            <w:tcW w:w="1650" w:type="dxa"/>
          </w:tcPr>
          <w:p w14:paraId="569B5FC3" w14:textId="77777777" w:rsidR="00AB6CCE" w:rsidRDefault="008134F4">
            <w:pPr>
              <w:pStyle w:val="Compact"/>
              <w:jc w:val="left"/>
            </w:pPr>
            <w:r>
              <w:t xml:space="preserve">ISO 8601 </w:t>
            </w:r>
            <w:r>
              <w:t>基本格式</w:t>
            </w:r>
            <w:r>
              <w:t xml:space="preserve"> </w:t>
            </w:r>
            <w:r>
              <w:rPr>
                <w:rStyle w:val="VerbatimChar"/>
              </w:rPr>
              <w:t>YYYYMMDD'T'HHMMSS'Z'</w:t>
            </w:r>
            <w:r>
              <w:t>，如</w:t>
            </w:r>
            <w:r>
              <w:t>20151101T120000Z</w:t>
            </w:r>
          </w:p>
        </w:tc>
        <w:tc>
          <w:tcPr>
            <w:tcW w:w="2370" w:type="dxa"/>
          </w:tcPr>
          <w:p w14:paraId="21B5AE68" w14:textId="77777777" w:rsidR="00AB6CCE" w:rsidRDefault="008134F4">
            <w:pPr>
              <w:pStyle w:val="Compact"/>
              <w:jc w:val="left"/>
            </w:pPr>
            <w:r>
              <w:t>签名日期</w:t>
            </w:r>
          </w:p>
        </w:tc>
      </w:tr>
      <w:tr w:rsidR="00AB6CCE" w14:paraId="5AC6F023" w14:textId="77777777">
        <w:tc>
          <w:tcPr>
            <w:tcW w:w="1601" w:type="dxa"/>
          </w:tcPr>
          <w:p w14:paraId="167F086A" w14:textId="77777777" w:rsidR="00AB6CCE" w:rsidRDefault="008134F4">
            <w:pPr>
              <w:pStyle w:val="Compact"/>
              <w:jc w:val="left"/>
            </w:pPr>
            <w:r>
              <w:t>X-Amz-Signature</w:t>
            </w:r>
          </w:p>
        </w:tc>
        <w:tc>
          <w:tcPr>
            <w:tcW w:w="885" w:type="dxa"/>
          </w:tcPr>
          <w:p w14:paraId="22727AEA" w14:textId="77777777" w:rsidR="00AB6CCE" w:rsidRDefault="008134F4">
            <w:pPr>
              <w:pStyle w:val="Compact"/>
              <w:jc w:val="left"/>
            </w:pPr>
            <w:r>
              <w:t>String</w:t>
            </w:r>
          </w:p>
        </w:tc>
        <w:tc>
          <w:tcPr>
            <w:tcW w:w="870" w:type="dxa"/>
          </w:tcPr>
          <w:p w14:paraId="1CE22386" w14:textId="77777777" w:rsidR="00AB6CCE" w:rsidRDefault="008134F4">
            <w:pPr>
              <w:pStyle w:val="Compact"/>
              <w:jc w:val="left"/>
            </w:pPr>
            <w:r>
              <w:t>是</w:t>
            </w:r>
          </w:p>
        </w:tc>
        <w:tc>
          <w:tcPr>
            <w:tcW w:w="1350" w:type="dxa"/>
          </w:tcPr>
          <w:p w14:paraId="2A798E38" w14:textId="77777777" w:rsidR="00AB6CCE" w:rsidRDefault="008134F4">
            <w:pPr>
              <w:pStyle w:val="Compact"/>
              <w:jc w:val="left"/>
            </w:pPr>
            <w:r>
              <w:t>64</w:t>
            </w:r>
            <w:r>
              <w:t>字符</w:t>
            </w:r>
          </w:p>
        </w:tc>
        <w:tc>
          <w:tcPr>
            <w:tcW w:w="1650" w:type="dxa"/>
          </w:tcPr>
          <w:p w14:paraId="1451B936" w14:textId="77777777" w:rsidR="00AB6CCE" w:rsidRDefault="008134F4">
            <w:pPr>
              <w:pStyle w:val="Compact"/>
              <w:jc w:val="left"/>
            </w:pPr>
            <w:r>
              <w:rPr>
                <w:b/>
              </w:rPr>
              <w:t>16</w:t>
            </w:r>
            <w:r>
              <w:rPr>
                <w:b/>
              </w:rPr>
              <w:t>进制编码</w:t>
            </w:r>
            <w:r>
              <w:t>表示</w:t>
            </w:r>
          </w:p>
        </w:tc>
        <w:tc>
          <w:tcPr>
            <w:tcW w:w="2370" w:type="dxa"/>
          </w:tcPr>
          <w:p w14:paraId="1E3B0F4E" w14:textId="77777777" w:rsidR="00AB6CCE" w:rsidRDefault="008134F4">
            <w:pPr>
              <w:pStyle w:val="Compact"/>
              <w:jc w:val="left"/>
            </w:pPr>
            <w:r>
              <w:t>请求签名值</w:t>
            </w:r>
          </w:p>
        </w:tc>
      </w:tr>
      <w:tr w:rsidR="00AB6CCE" w14:paraId="7B3C4C79" w14:textId="77777777">
        <w:tc>
          <w:tcPr>
            <w:tcW w:w="1601" w:type="dxa"/>
          </w:tcPr>
          <w:p w14:paraId="1CF74F86" w14:textId="77777777" w:rsidR="00AB6CCE" w:rsidRDefault="008134F4">
            <w:pPr>
              <w:pStyle w:val="Compact"/>
              <w:jc w:val="left"/>
            </w:pPr>
            <w:r>
              <w:t>X-Amz-SignedHeaders</w:t>
            </w:r>
          </w:p>
        </w:tc>
        <w:tc>
          <w:tcPr>
            <w:tcW w:w="885" w:type="dxa"/>
          </w:tcPr>
          <w:p w14:paraId="56B2953B" w14:textId="77777777" w:rsidR="00AB6CCE" w:rsidRDefault="008134F4">
            <w:pPr>
              <w:pStyle w:val="Compact"/>
              <w:jc w:val="left"/>
            </w:pPr>
            <w:r>
              <w:t>String</w:t>
            </w:r>
          </w:p>
        </w:tc>
        <w:tc>
          <w:tcPr>
            <w:tcW w:w="870" w:type="dxa"/>
          </w:tcPr>
          <w:p w14:paraId="1C13D233" w14:textId="77777777" w:rsidR="00AB6CCE" w:rsidRDefault="008134F4">
            <w:pPr>
              <w:pStyle w:val="Compact"/>
              <w:jc w:val="left"/>
            </w:pPr>
            <w:r>
              <w:t>是</w:t>
            </w:r>
          </w:p>
        </w:tc>
        <w:tc>
          <w:tcPr>
            <w:tcW w:w="1350" w:type="dxa"/>
          </w:tcPr>
          <w:p w14:paraId="3F73B93B" w14:textId="77777777" w:rsidR="00AB6CCE" w:rsidRDefault="008134F4">
            <w:pPr>
              <w:pStyle w:val="Compact"/>
              <w:jc w:val="left"/>
            </w:pPr>
            <w:r>
              <w:t>不确定</w:t>
            </w:r>
          </w:p>
        </w:tc>
        <w:tc>
          <w:tcPr>
            <w:tcW w:w="1650" w:type="dxa"/>
          </w:tcPr>
          <w:p w14:paraId="5595E9F1" w14:textId="77777777" w:rsidR="00AB6CCE" w:rsidRDefault="008134F4">
            <w:pPr>
              <w:pStyle w:val="Compact"/>
              <w:jc w:val="left"/>
            </w:pPr>
            <w:r>
              <w:rPr>
                <w:rStyle w:val="VerbatimChar"/>
              </w:rPr>
              <w:t>[a-zA-Z0-9-;]+</w:t>
            </w:r>
          </w:p>
        </w:tc>
        <w:tc>
          <w:tcPr>
            <w:tcW w:w="2370" w:type="dxa"/>
          </w:tcPr>
          <w:p w14:paraId="733CB6C3" w14:textId="77777777" w:rsidR="00AB6CCE" w:rsidRDefault="008134F4">
            <w:pPr>
              <w:pStyle w:val="Compact"/>
              <w:jc w:val="left"/>
            </w:pPr>
            <w:r>
              <w:t>需要在签名计算中包含的请求</w:t>
            </w:r>
            <w:r>
              <w:t>header</w:t>
            </w:r>
          </w:p>
        </w:tc>
      </w:tr>
      <w:tr w:rsidR="00AB6CCE" w14:paraId="442D3B5E" w14:textId="77777777">
        <w:tc>
          <w:tcPr>
            <w:tcW w:w="1601" w:type="dxa"/>
          </w:tcPr>
          <w:p w14:paraId="534EC50D" w14:textId="77777777" w:rsidR="00AB6CCE" w:rsidRDefault="008134F4">
            <w:pPr>
              <w:pStyle w:val="Compact"/>
              <w:jc w:val="left"/>
            </w:pPr>
            <w:r>
              <w:t>DryRun</w:t>
            </w:r>
          </w:p>
        </w:tc>
        <w:tc>
          <w:tcPr>
            <w:tcW w:w="885" w:type="dxa"/>
          </w:tcPr>
          <w:p w14:paraId="0FEA70BF" w14:textId="77777777" w:rsidR="00AB6CCE" w:rsidRDefault="008134F4">
            <w:pPr>
              <w:pStyle w:val="Compact"/>
              <w:jc w:val="left"/>
            </w:pPr>
            <w:r>
              <w:t>Boolean</w:t>
            </w:r>
          </w:p>
        </w:tc>
        <w:tc>
          <w:tcPr>
            <w:tcW w:w="870" w:type="dxa"/>
          </w:tcPr>
          <w:p w14:paraId="2FF40DE1" w14:textId="77777777" w:rsidR="00AB6CCE" w:rsidRDefault="008134F4">
            <w:pPr>
              <w:pStyle w:val="Compact"/>
              <w:jc w:val="left"/>
            </w:pPr>
            <w:r>
              <w:t>否</w:t>
            </w:r>
          </w:p>
        </w:tc>
        <w:tc>
          <w:tcPr>
            <w:tcW w:w="1350" w:type="dxa"/>
          </w:tcPr>
          <w:p w14:paraId="40C536F2" w14:textId="77777777" w:rsidR="00AB6CCE" w:rsidRDefault="008134F4">
            <w:pPr>
              <w:pStyle w:val="Compact"/>
              <w:jc w:val="left"/>
            </w:pPr>
            <w:r>
              <w:t>最长</w:t>
            </w:r>
            <w:r>
              <w:t>5</w:t>
            </w:r>
            <w:r>
              <w:t>字符</w:t>
            </w:r>
          </w:p>
        </w:tc>
        <w:tc>
          <w:tcPr>
            <w:tcW w:w="1650" w:type="dxa"/>
          </w:tcPr>
          <w:p w14:paraId="68D9C352" w14:textId="77777777" w:rsidR="00AB6CCE" w:rsidRDefault="008134F4">
            <w:pPr>
              <w:pStyle w:val="Compact"/>
              <w:jc w:val="left"/>
            </w:pPr>
            <w:r>
              <w:rPr>
                <w:rStyle w:val="VerbatimChar"/>
              </w:rPr>
              <w:t>true</w:t>
            </w:r>
            <w:r>
              <w:t xml:space="preserve">(1) or </w:t>
            </w:r>
            <w:r>
              <w:rPr>
                <w:rStyle w:val="VerbatimChar"/>
              </w:rPr>
              <w:t>false</w:t>
            </w:r>
            <w:r>
              <w:t>(0)</w:t>
            </w:r>
          </w:p>
        </w:tc>
        <w:tc>
          <w:tcPr>
            <w:tcW w:w="2370" w:type="dxa"/>
          </w:tcPr>
          <w:p w14:paraId="0526FFBA" w14:textId="77777777" w:rsidR="00AB6CCE" w:rsidRDefault="008134F4">
            <w:pPr>
              <w:pStyle w:val="Compact"/>
              <w:jc w:val="left"/>
            </w:pPr>
            <w:r>
              <w:t>检查当前调用者是否有权限执行相关操作，而不是真的调用执行相关操作</w:t>
            </w:r>
          </w:p>
        </w:tc>
      </w:tr>
    </w:tbl>
    <w:p w14:paraId="164B52DA" w14:textId="77777777" w:rsidR="00AB6CCE" w:rsidRDefault="008134F4">
      <w:pPr>
        <w:numPr>
          <w:ilvl w:val="0"/>
          <w:numId w:val="5"/>
        </w:numPr>
      </w:pPr>
      <w:r>
        <w:rPr>
          <w:b/>
        </w:rPr>
        <w:t>示例</w:t>
      </w:r>
    </w:p>
    <w:p w14:paraId="62B63688" w14:textId="77777777" w:rsidR="00AB6CCE" w:rsidRDefault="008134F4">
      <w:pPr>
        <w:pStyle w:val="SourceCode"/>
      </w:pPr>
      <w:r>
        <w:rPr>
          <w:rStyle w:val="VerbatimChar"/>
        </w:rPr>
        <w:t>https://epc.region.api.ksyun.com/?</w:t>
      </w:r>
      <w:r>
        <w:rPr>
          <w:rStyle w:val="VerbatimChar"/>
        </w:rPr>
        <w:cr/>
      </w:r>
      <w:r>
        <w:br/>
      </w:r>
      <w:r>
        <w:rPr>
          <w:rStyle w:val="VerbatimChar"/>
        </w:rPr>
        <w:t>Action=ListUsers&amp;Version=2015-11-01</w:t>
      </w:r>
      <w:r>
        <w:rPr>
          <w:rStyle w:val="VerbatimChar"/>
        </w:rPr>
        <w:cr/>
      </w:r>
      <w:r>
        <w:br/>
      </w:r>
      <w:r>
        <w:rPr>
          <w:rStyle w:val="VerbatimChar"/>
        </w:rPr>
        <w:t>&amp;X-Amz-Algorithm=AWS4-HMAC-SHA256</w:t>
      </w:r>
      <w:r>
        <w:rPr>
          <w:rStyle w:val="VerbatimChar"/>
        </w:rPr>
        <w:cr/>
      </w:r>
      <w:r>
        <w:br/>
      </w:r>
      <w:r>
        <w:rPr>
          <w:rStyle w:val="VerbatimChar"/>
        </w:rPr>
        <w:t>&amp;X-Amz-Credential=AKLTGo0pHK-EQWiDZWTSBSll2Q%2F20160914%2Fcn-beijing-6%2Fiam%2Faws4_request</w:t>
      </w:r>
      <w:r>
        <w:rPr>
          <w:rStyle w:val="VerbatimChar"/>
        </w:rPr>
        <w:cr/>
      </w:r>
      <w:r>
        <w:br/>
      </w:r>
      <w:r>
        <w:rPr>
          <w:rStyle w:val="VerbatimChar"/>
        </w:rPr>
        <w:t>&amp;X-Amz-Date=20160914T114902Z</w:t>
      </w:r>
      <w:r>
        <w:rPr>
          <w:rStyle w:val="VerbatimChar"/>
        </w:rPr>
        <w:cr/>
      </w:r>
      <w:r>
        <w:br/>
      </w:r>
      <w:r>
        <w:rPr>
          <w:rStyle w:val="VerbatimChar"/>
        </w:rPr>
        <w:t>&amp;X-Amz-SignedHeaders=host</w:t>
      </w:r>
      <w:r>
        <w:rPr>
          <w:rStyle w:val="VerbatimChar"/>
        </w:rPr>
        <w:cr/>
      </w:r>
      <w:r>
        <w:br/>
      </w:r>
      <w:r>
        <w:rPr>
          <w:rStyle w:val="VerbatimChar"/>
        </w:rPr>
        <w:t>&amp;X-Amz-Signature=88f6284257863dedfc350da05d19d07f76cca622e93b829f5ce26c1a75d3da39</w:t>
      </w:r>
      <w:r>
        <w:rPr>
          <w:rStyle w:val="VerbatimChar"/>
        </w:rPr>
        <w:cr/>
      </w:r>
      <w:r>
        <w:lastRenderedPageBreak/>
        <w:br/>
      </w:r>
      <w:r>
        <w:rPr>
          <w:rStyle w:val="VerbatimChar"/>
        </w:rPr>
        <w:t>&amp;</w:t>
      </w:r>
      <w:r>
        <w:rPr>
          <w:rStyle w:val="VerbatimChar"/>
        </w:rPr>
        <w:t>接口请求参数</w:t>
      </w:r>
    </w:p>
    <w:p w14:paraId="0356E83C" w14:textId="77777777" w:rsidR="00AB6CCE" w:rsidRDefault="00AB6CCE">
      <w:pPr>
        <w:pStyle w:val="FirstParagraph"/>
      </w:pPr>
    </w:p>
    <w:p w14:paraId="3817FDB2" w14:textId="77777777" w:rsidR="00AB6CCE" w:rsidRDefault="008134F4">
      <w:pPr>
        <w:pStyle w:val="2"/>
        <w:spacing w:before="288" w:after="288"/>
        <w:ind w:firstLine="241"/>
      </w:pPr>
      <w:bookmarkStart w:id="29" w:name="header-n2514"/>
      <w:bookmarkStart w:id="30" w:name="_Toc109913507"/>
      <w:r>
        <w:t>返回结果</w:t>
      </w:r>
      <w:bookmarkEnd w:id="29"/>
      <w:bookmarkEnd w:id="30"/>
    </w:p>
    <w:p w14:paraId="0B6C5C7A" w14:textId="563D4B6C" w:rsidR="00AB6CCE" w:rsidRDefault="008134F4">
      <w:pPr>
        <w:pStyle w:val="FirstParagraph"/>
      </w:pPr>
      <w:r>
        <w:t>调用</w:t>
      </w:r>
      <w:r w:rsidR="00F36806">
        <w:t>金山云银河平台</w:t>
      </w:r>
      <w:r>
        <w:t>的</w:t>
      </w:r>
      <w:r>
        <w:t>openAPI</w:t>
      </w:r>
      <w:r>
        <w:t>服务，调用成功，返回的</w:t>
      </w:r>
      <w:r>
        <w:t>HTTP</w:t>
      </w:r>
      <w:r>
        <w:t>状态码（</w:t>
      </w:r>
      <w:r>
        <w:t>Status</w:t>
      </w:r>
      <w:r>
        <w:t>）为</w:t>
      </w:r>
      <w:r>
        <w:t>200</w:t>
      </w:r>
      <w:r>
        <w:t>；调用失败，返回</w:t>
      </w:r>
      <w:r>
        <w:t>4xx</w:t>
      </w:r>
      <w:r>
        <w:t>或</w:t>
      </w:r>
      <w:r>
        <w:t>5xx</w:t>
      </w:r>
      <w:r>
        <w:t>的</w:t>
      </w:r>
      <w:r>
        <w:t>HTTP</w:t>
      </w:r>
      <w:r>
        <w:t>状态码（</w:t>
      </w:r>
      <w:r>
        <w:t>Status</w:t>
      </w:r>
      <w:r>
        <w:t>）。</w:t>
      </w:r>
    </w:p>
    <w:p w14:paraId="57245A62" w14:textId="3239B281" w:rsidR="00AB6CCE" w:rsidRDefault="00F36806">
      <w:pPr>
        <w:pStyle w:val="a0"/>
      </w:pPr>
      <w:r>
        <w:t>金山云银河平台</w:t>
      </w:r>
      <w:r w:rsidR="008134F4">
        <w:t>的</w:t>
      </w:r>
      <w:r w:rsidR="00DF014D">
        <w:rPr>
          <w:b/>
        </w:rPr>
        <w:t>裸金属服务器</w:t>
      </w:r>
      <w:r w:rsidR="008134F4">
        <w:t>服务的调用返回的数据格式支持</w:t>
      </w:r>
      <w:r w:rsidR="008134F4">
        <w:rPr>
          <w:rStyle w:val="VerbatimChar"/>
        </w:rPr>
        <w:t>xml</w:t>
      </w:r>
      <w:r w:rsidR="008134F4">
        <w:t>和</w:t>
      </w:r>
      <w:r w:rsidR="008134F4">
        <w:rPr>
          <w:rStyle w:val="VerbatimChar"/>
        </w:rPr>
        <w:t>json</w:t>
      </w:r>
      <w:r w:rsidR="008134F4">
        <w:t>两种，默认返回</w:t>
      </w:r>
      <w:r w:rsidR="008134F4">
        <w:rPr>
          <w:rStyle w:val="VerbatimChar"/>
        </w:rPr>
        <w:t>xml</w:t>
      </w:r>
      <w:r w:rsidR="008134F4">
        <w:t>格式，可通过设置</w:t>
      </w:r>
      <w:r w:rsidR="008134F4">
        <w:t xml:space="preserve">HTTP Header </w:t>
      </w:r>
      <w:r w:rsidR="008134F4">
        <w:rPr>
          <w:rStyle w:val="VerbatimChar"/>
        </w:rPr>
        <w:t>Accept=application/json</w:t>
      </w:r>
      <w:r w:rsidR="008134F4">
        <w:t>来改变返回数据格式。</w:t>
      </w:r>
    </w:p>
    <w:p w14:paraId="28AC45EF" w14:textId="77777777" w:rsidR="00AB6CCE" w:rsidRDefault="008134F4">
      <w:pPr>
        <w:numPr>
          <w:ilvl w:val="0"/>
          <w:numId w:val="5"/>
        </w:numPr>
        <w:rPr>
          <w:b/>
        </w:rPr>
      </w:pPr>
      <w:bookmarkStart w:id="31" w:name="header-n2627"/>
      <w:r>
        <w:rPr>
          <w:b/>
        </w:rPr>
        <w:t>调用成功</w:t>
      </w:r>
      <w:bookmarkEnd w:id="31"/>
    </w:p>
    <w:p w14:paraId="74039D9D" w14:textId="77777777" w:rsidR="00AB6CCE" w:rsidRDefault="008134F4">
      <w:pPr>
        <w:pStyle w:val="FirstParagraph"/>
      </w:pPr>
      <w:r>
        <w:rPr>
          <w:rStyle w:val="VerbatimChar"/>
        </w:rPr>
        <w:t>xml</w:t>
      </w:r>
      <w:r>
        <w:t>格式示例</w:t>
      </w:r>
    </w:p>
    <w:p w14:paraId="49C28E4A" w14:textId="77777777" w:rsidR="00AB6CCE" w:rsidRDefault="008134F4">
      <w:pPr>
        <w:pStyle w:val="SourceCode"/>
      </w:pPr>
      <w:r>
        <w:rPr>
          <w:rStyle w:val="VerbatimChar"/>
        </w:rPr>
        <w:t>&lt;!--</w:t>
      </w:r>
      <w:r>
        <w:rPr>
          <w:rStyle w:val="VerbatimChar"/>
        </w:rPr>
        <w:t>结果的根结点</w:t>
      </w:r>
      <w:r>
        <w:rPr>
          <w:rStyle w:val="VerbatimChar"/>
        </w:rPr>
        <w:t>--&gt;</w:t>
      </w:r>
      <w:r>
        <w:br/>
      </w:r>
      <w:r>
        <w:rPr>
          <w:rStyle w:val="VerbatimChar"/>
        </w:rPr>
        <w:t>&lt;</w:t>
      </w:r>
      <w:r>
        <w:rPr>
          <w:rStyle w:val="VerbatimChar"/>
        </w:rPr>
        <w:t>接口名称</w:t>
      </w:r>
      <w:r>
        <w:rPr>
          <w:rStyle w:val="VerbatimChar"/>
        </w:rPr>
        <w:t>+Response&gt;</w:t>
      </w:r>
      <w:r>
        <w:br/>
      </w:r>
      <w:r>
        <w:rPr>
          <w:rStyle w:val="VerbatimChar"/>
        </w:rPr>
        <w:t xml:space="preserve">    &lt;ResponseMetadata&gt;</w:t>
      </w:r>
      <w:r>
        <w:br/>
      </w:r>
      <w:r>
        <w:rPr>
          <w:rStyle w:val="VerbatimChar"/>
        </w:rPr>
        <w:t xml:space="preserve">         &lt;RequestId&gt;4C467B38-3910-447D-87BC-AC049166F216&lt;/RequestId&gt;</w:t>
      </w:r>
      <w:r>
        <w:br/>
      </w:r>
      <w:r>
        <w:rPr>
          <w:rStyle w:val="VerbatimChar"/>
        </w:rPr>
        <w:t xml:space="preserve">    &lt;/ResponseMetadata&gt;    </w:t>
      </w:r>
      <w:r>
        <w:br/>
      </w:r>
      <w:r>
        <w:rPr>
          <w:rStyle w:val="VerbatimChar"/>
        </w:rPr>
        <w:t xml:space="preserve">    &lt;!--</w:t>
      </w:r>
      <w:r>
        <w:rPr>
          <w:rStyle w:val="VerbatimChar"/>
        </w:rPr>
        <w:t>返回结果数据</w:t>
      </w:r>
      <w:r>
        <w:rPr>
          <w:rStyle w:val="VerbatimChar"/>
        </w:rPr>
        <w:t>--&gt;</w:t>
      </w:r>
      <w:r>
        <w:br/>
      </w:r>
      <w:r>
        <w:rPr>
          <w:rStyle w:val="VerbatimChar"/>
        </w:rPr>
        <w:t>&lt;/</w:t>
      </w:r>
      <w:r>
        <w:rPr>
          <w:rStyle w:val="VerbatimChar"/>
        </w:rPr>
        <w:t>接口名称</w:t>
      </w:r>
      <w:r>
        <w:rPr>
          <w:rStyle w:val="VerbatimChar"/>
        </w:rPr>
        <w:t>+Response&gt;</w:t>
      </w:r>
    </w:p>
    <w:p w14:paraId="47D98945" w14:textId="77777777" w:rsidR="00AB6CCE" w:rsidRDefault="008134F4">
      <w:pPr>
        <w:pStyle w:val="FirstParagraph"/>
      </w:pPr>
      <w:r>
        <w:rPr>
          <w:rStyle w:val="VerbatimChar"/>
        </w:rPr>
        <w:t>json</w:t>
      </w:r>
      <w:r>
        <w:t>格式示例</w:t>
      </w:r>
    </w:p>
    <w:p w14:paraId="7F73F47A" w14:textId="77777777" w:rsidR="00AB6CCE" w:rsidRDefault="008134F4">
      <w:pPr>
        <w:pStyle w:val="SourceCode"/>
      </w:pPr>
      <w:r>
        <w:rPr>
          <w:rStyle w:val="VerbatimChar"/>
        </w:rPr>
        <w:t>{</w:t>
      </w:r>
      <w:r>
        <w:br/>
      </w:r>
      <w:r>
        <w:rPr>
          <w:rStyle w:val="VerbatimChar"/>
        </w:rPr>
        <w:t xml:space="preserve">    "RequestId": "4C467B38-3910-447D-87BC-AC049166F216"</w:t>
      </w:r>
      <w:r>
        <w:br/>
      </w:r>
      <w:r>
        <w:rPr>
          <w:rStyle w:val="VerbatimChar"/>
        </w:rPr>
        <w:t xml:space="preserve">    /*</w:t>
      </w:r>
      <w:r>
        <w:rPr>
          <w:rStyle w:val="VerbatimChar"/>
        </w:rPr>
        <w:t>返回结果数据</w:t>
      </w:r>
      <w:r>
        <w:rPr>
          <w:rStyle w:val="VerbatimChar"/>
        </w:rPr>
        <w:t>*/</w:t>
      </w:r>
      <w:r>
        <w:br/>
      </w:r>
      <w:r>
        <w:rPr>
          <w:rStyle w:val="VerbatimChar"/>
        </w:rPr>
        <w:t>}</w:t>
      </w:r>
    </w:p>
    <w:p w14:paraId="1E76F96A" w14:textId="77777777" w:rsidR="00AB6CCE" w:rsidRDefault="008134F4">
      <w:pPr>
        <w:numPr>
          <w:ilvl w:val="0"/>
          <w:numId w:val="5"/>
        </w:numPr>
        <w:rPr>
          <w:b/>
        </w:rPr>
      </w:pPr>
      <w:bookmarkStart w:id="32" w:name="header-n2633"/>
      <w:r>
        <w:rPr>
          <w:b/>
        </w:rPr>
        <w:t>调用失败</w:t>
      </w:r>
      <w:bookmarkEnd w:id="32"/>
    </w:p>
    <w:p w14:paraId="554B0C2E" w14:textId="0EA32E43" w:rsidR="00AB6CCE" w:rsidRDefault="008134F4">
      <w:pPr>
        <w:pStyle w:val="FirstParagraph"/>
      </w:pPr>
      <w:r>
        <w:t>调用接口失败，不会返回结果数据；</w:t>
      </w:r>
      <w:r>
        <w:t>HTTP</w:t>
      </w:r>
      <w:r>
        <w:t>请求返回一个</w:t>
      </w:r>
      <w:r>
        <w:t>4xx</w:t>
      </w:r>
      <w:r>
        <w:t>或</w:t>
      </w:r>
      <w:r>
        <w:t>5xx</w:t>
      </w:r>
      <w:r>
        <w:t>的</w:t>
      </w:r>
      <w:r>
        <w:t>HTTP</w:t>
      </w:r>
      <w:r>
        <w:t>状态码，返回的</w:t>
      </w:r>
      <w:r>
        <w:t>HTTP</w:t>
      </w:r>
      <w:r>
        <w:t>消息体中包含具体的错误代码</w:t>
      </w:r>
      <w:r>
        <w:t>(code)</w:t>
      </w:r>
      <w:r>
        <w:t>及错误信息</w:t>
      </w:r>
      <w:r>
        <w:t>(message)</w:t>
      </w:r>
      <w:r>
        <w:t>；与调用成功一样还包含请求</w:t>
      </w:r>
      <w:r>
        <w:t>ID(RequestId)</w:t>
      </w:r>
      <w:r>
        <w:t>，在调用方找不到错误原因时，可以联系</w:t>
      </w:r>
      <w:r w:rsidR="00F36806">
        <w:t>金山云银河平台</w:t>
      </w:r>
      <w:r>
        <w:t>客服，并提供</w:t>
      </w:r>
      <w:r>
        <w:t>RequestId</w:t>
      </w:r>
      <w:r>
        <w:t>，以便我们尽快帮您解决问题。</w:t>
      </w:r>
      <w:r>
        <w:t xml:space="preserve"> </w:t>
      </w:r>
    </w:p>
    <w:p w14:paraId="3B1F3526" w14:textId="77777777" w:rsidR="00AB6CCE" w:rsidRDefault="008134F4">
      <w:pPr>
        <w:pStyle w:val="a0"/>
      </w:pPr>
      <w:r>
        <w:rPr>
          <w:rStyle w:val="VerbatimChar"/>
        </w:rPr>
        <w:t>xml</w:t>
      </w:r>
      <w:r>
        <w:t>格式示例</w:t>
      </w:r>
    </w:p>
    <w:p w14:paraId="3746D6FC" w14:textId="77777777" w:rsidR="00AB6CCE" w:rsidRDefault="008134F4">
      <w:pPr>
        <w:pStyle w:val="SourceCode"/>
      </w:pPr>
      <w:r>
        <w:rPr>
          <w:rStyle w:val="VerbatimChar"/>
        </w:rPr>
        <w:t>&lt;!--</w:t>
      </w:r>
      <w:r>
        <w:rPr>
          <w:rStyle w:val="VerbatimChar"/>
        </w:rPr>
        <w:t>结果的根结点</w:t>
      </w:r>
      <w:r>
        <w:rPr>
          <w:rStyle w:val="VerbatimChar"/>
        </w:rPr>
        <w:t>--&gt;</w:t>
      </w:r>
      <w:r>
        <w:br/>
      </w:r>
      <w:r>
        <w:rPr>
          <w:rStyle w:val="VerbatimChar"/>
        </w:rPr>
        <w:t>&lt;ErrorResponse&gt;</w:t>
      </w:r>
      <w:r>
        <w:br/>
      </w:r>
      <w:r>
        <w:rPr>
          <w:rStyle w:val="VerbatimChar"/>
        </w:rPr>
        <w:t xml:space="preserve">    &lt;RequestId&gt;e1eac1b3-1f35-44ba-abd4-7c4b7a9859f3&lt;/RequestId&gt;</w:t>
      </w:r>
      <w:r>
        <w:br/>
      </w:r>
      <w:r>
        <w:rPr>
          <w:rStyle w:val="VerbatimChar"/>
        </w:rPr>
        <w:t xml:space="preserve">    &lt;!--</w:t>
      </w:r>
      <w:r>
        <w:rPr>
          <w:rStyle w:val="VerbatimChar"/>
        </w:rPr>
        <w:t>返回具体错误消息</w:t>
      </w:r>
      <w:r>
        <w:rPr>
          <w:rStyle w:val="VerbatimChar"/>
        </w:rPr>
        <w:t>--&gt;</w:t>
      </w:r>
      <w:r>
        <w:br/>
      </w:r>
      <w:r>
        <w:rPr>
          <w:rStyle w:val="VerbatimChar"/>
        </w:rPr>
        <w:t xml:space="preserve">    &lt;Error&gt;</w:t>
      </w:r>
      <w:r>
        <w:br/>
      </w:r>
      <w:r>
        <w:rPr>
          <w:rStyle w:val="VerbatimChar"/>
        </w:rPr>
        <w:t xml:space="preserve">        &lt;!--</w:t>
      </w:r>
      <w:r>
        <w:rPr>
          <w:rStyle w:val="VerbatimChar"/>
        </w:rPr>
        <w:t>错误来源</w:t>
      </w:r>
      <w:r>
        <w:rPr>
          <w:rStyle w:val="VerbatimChar"/>
        </w:rPr>
        <w:t>--&gt;</w:t>
      </w:r>
      <w:r>
        <w:br/>
      </w:r>
      <w:r>
        <w:rPr>
          <w:rStyle w:val="VerbatimChar"/>
        </w:rPr>
        <w:t xml:space="preserve">        &lt;Type&gt;Sender&lt;/Type&gt;</w:t>
      </w:r>
      <w:r>
        <w:br/>
      </w:r>
      <w:r>
        <w:rPr>
          <w:rStyle w:val="VerbatimChar"/>
        </w:rPr>
        <w:t xml:space="preserve">        &lt;!--</w:t>
      </w:r>
      <w:r>
        <w:rPr>
          <w:rStyle w:val="VerbatimChar"/>
        </w:rPr>
        <w:t>错误代码</w:t>
      </w:r>
      <w:r>
        <w:rPr>
          <w:rStyle w:val="VerbatimChar"/>
        </w:rPr>
        <w:t>--&gt;</w:t>
      </w:r>
      <w:r>
        <w:br/>
      </w:r>
      <w:r>
        <w:rPr>
          <w:rStyle w:val="VerbatimChar"/>
        </w:rPr>
        <w:lastRenderedPageBreak/>
        <w:t xml:space="preserve">        &lt;Code&gt;InvalidParameterValue&lt;/Code&gt;</w:t>
      </w:r>
      <w:r>
        <w:br/>
      </w:r>
      <w:r>
        <w:rPr>
          <w:rStyle w:val="VerbatimChar"/>
        </w:rPr>
        <w:t xml:space="preserve">        &lt;!--</w:t>
      </w:r>
      <w:r>
        <w:rPr>
          <w:rStyle w:val="VerbatimChar"/>
        </w:rPr>
        <w:t>错误消息</w:t>
      </w:r>
      <w:r>
        <w:rPr>
          <w:rStyle w:val="VerbatimChar"/>
        </w:rPr>
        <w:t>--&gt;</w:t>
      </w:r>
      <w:r>
        <w:br/>
      </w:r>
      <w:r>
        <w:rPr>
          <w:rStyle w:val="VerbatimChar"/>
        </w:rPr>
        <w:t xml:space="preserve">        &lt;Message&gt;An invalid or out-of-range value was supplied for the input parameter PathPrefix.&lt;/Message&gt;</w:t>
      </w:r>
      <w:r>
        <w:br/>
      </w:r>
      <w:r>
        <w:rPr>
          <w:rStyle w:val="VerbatimChar"/>
        </w:rPr>
        <w:t xml:space="preserve">    &lt;/Error&gt;</w:t>
      </w:r>
      <w:r>
        <w:br/>
      </w:r>
      <w:r>
        <w:rPr>
          <w:rStyle w:val="VerbatimChar"/>
        </w:rPr>
        <w:t>&lt;/ErrorResponse&gt;</w:t>
      </w:r>
    </w:p>
    <w:p w14:paraId="33B255C4" w14:textId="77777777" w:rsidR="00AB6CCE" w:rsidRDefault="008134F4">
      <w:pPr>
        <w:pStyle w:val="FirstParagraph"/>
      </w:pPr>
      <w:r>
        <w:rPr>
          <w:rStyle w:val="VerbatimChar"/>
        </w:rPr>
        <w:t>json</w:t>
      </w:r>
      <w:r>
        <w:t>格式示例</w:t>
      </w:r>
    </w:p>
    <w:p w14:paraId="5B912056" w14:textId="77777777" w:rsidR="00AB6CCE" w:rsidRDefault="008134F4">
      <w:pPr>
        <w:pStyle w:val="SourceCode"/>
      </w:pPr>
      <w:r>
        <w:rPr>
          <w:rStyle w:val="VerbatimChar"/>
        </w:rPr>
        <w:t xml:space="preserve">{    </w:t>
      </w:r>
      <w:r>
        <w:br/>
      </w:r>
      <w:r>
        <w:rPr>
          <w:rStyle w:val="VerbatimChar"/>
        </w:rPr>
        <w:t xml:space="preserve">    "RequestId": "68093a99-2f63-4f39-8f70-3047ab8ecb5b",</w:t>
      </w:r>
      <w:r>
        <w:br/>
      </w:r>
      <w:r>
        <w:rPr>
          <w:rStyle w:val="VerbatimChar"/>
        </w:rPr>
        <w:t xml:space="preserve">    "Error": {</w:t>
      </w:r>
      <w:r>
        <w:br/>
      </w:r>
      <w:r>
        <w:rPr>
          <w:rStyle w:val="VerbatimChar"/>
        </w:rPr>
        <w:t xml:space="preserve">        "Type": "Sender",</w:t>
      </w:r>
      <w:r>
        <w:br/>
      </w:r>
      <w:r>
        <w:rPr>
          <w:rStyle w:val="VerbatimChar"/>
        </w:rPr>
        <w:t xml:space="preserve">        "Code": "InvalidParameterValue",</w:t>
      </w:r>
      <w:r>
        <w:br/>
      </w:r>
      <w:r>
        <w:rPr>
          <w:rStyle w:val="VerbatimChar"/>
        </w:rPr>
        <w:t xml:space="preserve">        "Message": "An invalid or out-of-range value was supplied for the input parameter PathPrefix."    </w:t>
      </w:r>
      <w:r>
        <w:br/>
      </w:r>
      <w:r>
        <w:rPr>
          <w:rStyle w:val="VerbatimChar"/>
        </w:rPr>
        <w:t xml:space="preserve">    }</w:t>
      </w:r>
      <w:r>
        <w:br/>
      </w:r>
      <w:r>
        <w:rPr>
          <w:rStyle w:val="VerbatimChar"/>
        </w:rPr>
        <w:t>}</w:t>
      </w:r>
    </w:p>
    <w:p w14:paraId="69925ECD" w14:textId="77777777" w:rsidR="00AB6CCE" w:rsidRDefault="008134F4">
      <w:pPr>
        <w:numPr>
          <w:ilvl w:val="0"/>
          <w:numId w:val="5"/>
        </w:numPr>
        <w:rPr>
          <w:b/>
        </w:rPr>
      </w:pPr>
      <w:bookmarkStart w:id="33" w:name="header-n2639"/>
      <w:r>
        <w:rPr>
          <w:b/>
        </w:rPr>
        <w:t>公共错误</w:t>
      </w:r>
      <w:bookmarkEnd w:id="33"/>
    </w:p>
    <w:tbl>
      <w:tblPr>
        <w:tblStyle w:val="Table"/>
        <w:tblW w:w="8741" w:type="dxa"/>
        <w:tblInd w:w="0" w:type="dxa"/>
        <w:tblLayout w:type="fixed"/>
        <w:tblLook w:val="04A0" w:firstRow="1" w:lastRow="0" w:firstColumn="1" w:lastColumn="0" w:noHBand="0" w:noVBand="1"/>
      </w:tblPr>
      <w:tblGrid>
        <w:gridCol w:w="3221"/>
        <w:gridCol w:w="2355"/>
        <w:gridCol w:w="705"/>
        <w:gridCol w:w="2460"/>
      </w:tblGrid>
      <w:tr w:rsidR="00AB6CCE" w14:paraId="30AD904C" w14:textId="77777777">
        <w:tc>
          <w:tcPr>
            <w:tcW w:w="3221" w:type="dxa"/>
            <w:tcBorders>
              <w:bottom w:val="single" w:sz="0" w:space="0" w:color="auto"/>
            </w:tcBorders>
            <w:vAlign w:val="bottom"/>
          </w:tcPr>
          <w:p w14:paraId="2F4BDD54" w14:textId="77777777" w:rsidR="00AB6CCE" w:rsidRDefault="008134F4">
            <w:pPr>
              <w:pStyle w:val="Compact"/>
              <w:jc w:val="left"/>
            </w:pPr>
            <w:r>
              <w:t>错误代码</w:t>
            </w:r>
            <w:r>
              <w:t>(Code)</w:t>
            </w:r>
          </w:p>
        </w:tc>
        <w:tc>
          <w:tcPr>
            <w:tcW w:w="2355" w:type="dxa"/>
            <w:tcBorders>
              <w:bottom w:val="single" w:sz="0" w:space="0" w:color="auto"/>
            </w:tcBorders>
            <w:vAlign w:val="bottom"/>
          </w:tcPr>
          <w:p w14:paraId="0C76A6DA" w14:textId="77777777" w:rsidR="00AB6CCE" w:rsidRDefault="008134F4">
            <w:pPr>
              <w:pStyle w:val="Compact"/>
              <w:jc w:val="left"/>
            </w:pPr>
            <w:r>
              <w:t>错误消息</w:t>
            </w:r>
            <w:r>
              <w:t>(Message)</w:t>
            </w:r>
          </w:p>
        </w:tc>
        <w:tc>
          <w:tcPr>
            <w:tcW w:w="705" w:type="dxa"/>
            <w:tcBorders>
              <w:bottom w:val="single" w:sz="0" w:space="0" w:color="auto"/>
            </w:tcBorders>
            <w:vAlign w:val="bottom"/>
          </w:tcPr>
          <w:p w14:paraId="3EEBA9AD" w14:textId="77777777" w:rsidR="00AB6CCE" w:rsidRDefault="008134F4">
            <w:pPr>
              <w:pStyle w:val="Compact"/>
              <w:jc w:val="left"/>
            </w:pPr>
            <w:r>
              <w:t xml:space="preserve">HTTP </w:t>
            </w:r>
            <w:r>
              <w:t>状态码</w:t>
            </w:r>
          </w:p>
        </w:tc>
        <w:tc>
          <w:tcPr>
            <w:tcW w:w="2460" w:type="dxa"/>
            <w:tcBorders>
              <w:bottom w:val="single" w:sz="0" w:space="0" w:color="auto"/>
            </w:tcBorders>
            <w:vAlign w:val="bottom"/>
          </w:tcPr>
          <w:p w14:paraId="71D91954" w14:textId="77777777" w:rsidR="00AB6CCE" w:rsidRDefault="008134F4">
            <w:pPr>
              <w:pStyle w:val="Compact"/>
              <w:jc w:val="left"/>
            </w:pPr>
            <w:r>
              <w:t>中文描述（语义）</w:t>
            </w:r>
          </w:p>
        </w:tc>
      </w:tr>
      <w:tr w:rsidR="00AB6CCE" w14:paraId="6BBC3DF5" w14:textId="77777777">
        <w:tc>
          <w:tcPr>
            <w:tcW w:w="3221" w:type="dxa"/>
          </w:tcPr>
          <w:p w14:paraId="0D8572ED" w14:textId="77777777" w:rsidR="00AB6CCE" w:rsidRDefault="008134F4">
            <w:pPr>
              <w:pStyle w:val="Compact"/>
              <w:jc w:val="left"/>
            </w:pPr>
            <w:r>
              <w:t>MissingAuthenticationToken</w:t>
            </w:r>
          </w:p>
        </w:tc>
        <w:tc>
          <w:tcPr>
            <w:tcW w:w="2355" w:type="dxa"/>
          </w:tcPr>
          <w:p w14:paraId="5396B43B" w14:textId="77777777" w:rsidR="00AB6CCE" w:rsidRDefault="008134F4">
            <w:pPr>
              <w:pStyle w:val="Compact"/>
              <w:jc w:val="left"/>
            </w:pPr>
            <w:r>
              <w:t>Request is missing 'Host' header.</w:t>
            </w:r>
          </w:p>
        </w:tc>
        <w:tc>
          <w:tcPr>
            <w:tcW w:w="705" w:type="dxa"/>
          </w:tcPr>
          <w:p w14:paraId="578D15DF" w14:textId="77777777" w:rsidR="00AB6CCE" w:rsidRDefault="008134F4">
            <w:pPr>
              <w:pStyle w:val="Compact"/>
              <w:jc w:val="left"/>
            </w:pPr>
            <w:r>
              <w:t>403</w:t>
            </w:r>
          </w:p>
        </w:tc>
        <w:tc>
          <w:tcPr>
            <w:tcW w:w="2460" w:type="dxa"/>
          </w:tcPr>
          <w:p w14:paraId="5A8CEF11" w14:textId="77777777" w:rsidR="00AB6CCE" w:rsidRDefault="008134F4">
            <w:pPr>
              <w:pStyle w:val="Compact"/>
              <w:jc w:val="left"/>
            </w:pPr>
            <w:r>
              <w:t>请求</w:t>
            </w:r>
            <w:r>
              <w:t>header</w:t>
            </w:r>
            <w:r>
              <w:t>中缺少</w:t>
            </w:r>
            <w:r>
              <w:t>Host</w:t>
            </w:r>
          </w:p>
        </w:tc>
      </w:tr>
      <w:tr w:rsidR="00AB6CCE" w14:paraId="4396AD46" w14:textId="77777777">
        <w:tc>
          <w:tcPr>
            <w:tcW w:w="3221" w:type="dxa"/>
          </w:tcPr>
          <w:p w14:paraId="2FA1D797" w14:textId="77777777" w:rsidR="00AB6CCE" w:rsidRDefault="008134F4">
            <w:pPr>
              <w:pStyle w:val="Compact"/>
              <w:jc w:val="left"/>
            </w:pPr>
            <w:r>
              <w:t>MissingAuthenticationToken</w:t>
            </w:r>
          </w:p>
        </w:tc>
        <w:tc>
          <w:tcPr>
            <w:tcW w:w="2355" w:type="dxa"/>
          </w:tcPr>
          <w:p w14:paraId="6ED891CC" w14:textId="77777777" w:rsidR="00AB6CCE" w:rsidRDefault="008134F4">
            <w:pPr>
              <w:pStyle w:val="Compact"/>
              <w:jc w:val="left"/>
            </w:pPr>
            <w:r>
              <w:t>Request is missing Authentication Token.</w:t>
            </w:r>
          </w:p>
        </w:tc>
        <w:tc>
          <w:tcPr>
            <w:tcW w:w="705" w:type="dxa"/>
          </w:tcPr>
          <w:p w14:paraId="055E2611" w14:textId="77777777" w:rsidR="00AB6CCE" w:rsidRDefault="008134F4">
            <w:pPr>
              <w:pStyle w:val="Compact"/>
              <w:jc w:val="left"/>
            </w:pPr>
            <w:r>
              <w:t>403</w:t>
            </w:r>
          </w:p>
        </w:tc>
        <w:tc>
          <w:tcPr>
            <w:tcW w:w="2460" w:type="dxa"/>
          </w:tcPr>
          <w:p w14:paraId="07E6FD79" w14:textId="77777777" w:rsidR="00AB6CCE" w:rsidRDefault="008134F4">
            <w:pPr>
              <w:pStyle w:val="Compact"/>
              <w:jc w:val="left"/>
            </w:pPr>
            <w:r>
              <w:t>请求</w:t>
            </w:r>
            <w:r>
              <w:t>header</w:t>
            </w:r>
            <w:r>
              <w:t>中缺少认证</w:t>
            </w:r>
            <w:r>
              <w:t>token</w:t>
            </w:r>
          </w:p>
        </w:tc>
      </w:tr>
      <w:tr w:rsidR="00AB6CCE" w14:paraId="7EBBEC30" w14:textId="77777777">
        <w:tc>
          <w:tcPr>
            <w:tcW w:w="3221" w:type="dxa"/>
          </w:tcPr>
          <w:p w14:paraId="0682379E" w14:textId="77777777" w:rsidR="00AB6CCE" w:rsidRDefault="008134F4">
            <w:pPr>
              <w:pStyle w:val="Compact"/>
              <w:jc w:val="left"/>
            </w:pPr>
            <w:r>
              <w:t>MissingAuthenticationToken</w:t>
            </w:r>
          </w:p>
        </w:tc>
        <w:tc>
          <w:tcPr>
            <w:tcW w:w="2355" w:type="dxa"/>
          </w:tcPr>
          <w:p w14:paraId="4C9C4C10" w14:textId="77777777" w:rsidR="00AB6CCE" w:rsidRDefault="008134F4">
            <w:pPr>
              <w:pStyle w:val="Compact"/>
              <w:jc w:val="left"/>
            </w:pPr>
            <w:r>
              <w:t>%s not in Http Header.</w:t>
            </w:r>
          </w:p>
        </w:tc>
        <w:tc>
          <w:tcPr>
            <w:tcW w:w="705" w:type="dxa"/>
          </w:tcPr>
          <w:p w14:paraId="231EED56" w14:textId="77777777" w:rsidR="00AB6CCE" w:rsidRDefault="008134F4">
            <w:pPr>
              <w:pStyle w:val="Compact"/>
              <w:jc w:val="left"/>
            </w:pPr>
            <w:r>
              <w:t>403</w:t>
            </w:r>
          </w:p>
        </w:tc>
        <w:tc>
          <w:tcPr>
            <w:tcW w:w="2460" w:type="dxa"/>
          </w:tcPr>
          <w:p w14:paraId="7483C8D1" w14:textId="77777777" w:rsidR="00AB6CCE" w:rsidRDefault="008134F4">
            <w:pPr>
              <w:pStyle w:val="Compact"/>
              <w:jc w:val="left"/>
            </w:pPr>
            <w:r>
              <w:t>%s</w:t>
            </w:r>
            <w:r>
              <w:t>不在</w:t>
            </w:r>
            <w:r>
              <w:t>Http header</w:t>
            </w:r>
            <w:r>
              <w:t>中</w:t>
            </w:r>
          </w:p>
        </w:tc>
      </w:tr>
      <w:tr w:rsidR="00AB6CCE" w14:paraId="10214C88" w14:textId="77777777">
        <w:tc>
          <w:tcPr>
            <w:tcW w:w="3221" w:type="dxa"/>
          </w:tcPr>
          <w:p w14:paraId="0A60EDCB" w14:textId="77777777" w:rsidR="00AB6CCE" w:rsidRDefault="008134F4">
            <w:pPr>
              <w:pStyle w:val="Compact"/>
              <w:jc w:val="left"/>
            </w:pPr>
            <w:r>
              <w:t>SignatureDoesNotMatch</w:t>
            </w:r>
          </w:p>
        </w:tc>
        <w:tc>
          <w:tcPr>
            <w:tcW w:w="2355" w:type="dxa"/>
          </w:tcPr>
          <w:p w14:paraId="438F3E11" w14:textId="77777777" w:rsidR="00AB6CCE" w:rsidRDefault="008134F4">
            <w:pPr>
              <w:pStyle w:val="Compact"/>
              <w:jc w:val="left"/>
            </w:pPr>
            <w:r>
              <w:t>Host' must be a 'SignedHeader' in the Authorization.</w:t>
            </w:r>
          </w:p>
        </w:tc>
        <w:tc>
          <w:tcPr>
            <w:tcW w:w="705" w:type="dxa"/>
          </w:tcPr>
          <w:p w14:paraId="694CEA4A" w14:textId="77777777" w:rsidR="00AB6CCE" w:rsidRDefault="008134F4">
            <w:pPr>
              <w:pStyle w:val="Compact"/>
              <w:jc w:val="left"/>
            </w:pPr>
            <w:r>
              <w:t>403</w:t>
            </w:r>
          </w:p>
        </w:tc>
        <w:tc>
          <w:tcPr>
            <w:tcW w:w="2460" w:type="dxa"/>
          </w:tcPr>
          <w:p w14:paraId="46C50A19" w14:textId="77777777" w:rsidR="00AB6CCE" w:rsidRDefault="008134F4">
            <w:pPr>
              <w:pStyle w:val="Compact"/>
              <w:jc w:val="left"/>
            </w:pPr>
            <w:r>
              <w:t>请求的</w:t>
            </w:r>
            <w:r>
              <w:t>SignedHeader</w:t>
            </w:r>
            <w:r>
              <w:t>中必须包含</w:t>
            </w:r>
            <w:r>
              <w:t>Host</w:t>
            </w:r>
          </w:p>
        </w:tc>
      </w:tr>
      <w:tr w:rsidR="00AB6CCE" w14:paraId="21AC3C81" w14:textId="77777777">
        <w:tc>
          <w:tcPr>
            <w:tcW w:w="3221" w:type="dxa"/>
          </w:tcPr>
          <w:p w14:paraId="6881C303" w14:textId="77777777" w:rsidR="00AB6CCE" w:rsidRDefault="008134F4">
            <w:pPr>
              <w:pStyle w:val="Compact"/>
              <w:jc w:val="left"/>
            </w:pPr>
            <w:r>
              <w:t>SignatureDoesNotMatch</w:t>
            </w:r>
          </w:p>
        </w:tc>
        <w:tc>
          <w:tcPr>
            <w:tcW w:w="2355" w:type="dxa"/>
          </w:tcPr>
          <w:p w14:paraId="5523407A" w14:textId="77777777" w:rsidR="00AB6CCE" w:rsidRDefault="008134F4">
            <w:pPr>
              <w:pStyle w:val="Compact"/>
              <w:jc w:val="left"/>
            </w:pPr>
            <w:r>
              <w:t>Credential should be scoped with a valid terminator: 'aws4_request', not: %s.</w:t>
            </w:r>
          </w:p>
        </w:tc>
        <w:tc>
          <w:tcPr>
            <w:tcW w:w="705" w:type="dxa"/>
          </w:tcPr>
          <w:p w14:paraId="446D61DC" w14:textId="77777777" w:rsidR="00AB6CCE" w:rsidRDefault="008134F4">
            <w:pPr>
              <w:pStyle w:val="Compact"/>
              <w:jc w:val="left"/>
            </w:pPr>
            <w:r>
              <w:t>403</w:t>
            </w:r>
          </w:p>
        </w:tc>
        <w:tc>
          <w:tcPr>
            <w:tcW w:w="2460" w:type="dxa"/>
          </w:tcPr>
          <w:p w14:paraId="33501116" w14:textId="77777777" w:rsidR="00AB6CCE" w:rsidRDefault="008134F4">
            <w:pPr>
              <w:pStyle w:val="Compact"/>
              <w:jc w:val="left"/>
            </w:pPr>
            <w:r>
              <w:t>请求</w:t>
            </w:r>
            <w:r>
              <w:t>Authorization header</w:t>
            </w:r>
            <w:r>
              <w:t>中的</w:t>
            </w:r>
            <w:r>
              <w:t>“Credential”</w:t>
            </w:r>
            <w:r>
              <w:t>末尾必须是</w:t>
            </w:r>
            <w:r>
              <w:t>“aws4_request”</w:t>
            </w:r>
          </w:p>
        </w:tc>
      </w:tr>
      <w:tr w:rsidR="00AB6CCE" w14:paraId="31752E14" w14:textId="77777777">
        <w:tc>
          <w:tcPr>
            <w:tcW w:w="3221" w:type="dxa"/>
          </w:tcPr>
          <w:p w14:paraId="6799ED96" w14:textId="77777777" w:rsidR="00AB6CCE" w:rsidRDefault="008134F4">
            <w:pPr>
              <w:pStyle w:val="Compact"/>
              <w:jc w:val="left"/>
            </w:pPr>
            <w:r>
              <w:t>SignatureDoesNotMatch</w:t>
            </w:r>
          </w:p>
        </w:tc>
        <w:tc>
          <w:tcPr>
            <w:tcW w:w="2355" w:type="dxa"/>
          </w:tcPr>
          <w:p w14:paraId="173C93B3" w14:textId="77777777" w:rsidR="00AB6CCE" w:rsidRDefault="008134F4">
            <w:pPr>
              <w:pStyle w:val="Compact"/>
              <w:jc w:val="left"/>
            </w:pPr>
            <w:r>
              <w:t>Credential should be scoped to a valid region, not:%s.</w:t>
            </w:r>
          </w:p>
        </w:tc>
        <w:tc>
          <w:tcPr>
            <w:tcW w:w="705" w:type="dxa"/>
          </w:tcPr>
          <w:p w14:paraId="09FAE557" w14:textId="77777777" w:rsidR="00AB6CCE" w:rsidRDefault="008134F4">
            <w:pPr>
              <w:pStyle w:val="Compact"/>
              <w:jc w:val="left"/>
            </w:pPr>
            <w:r>
              <w:t>403</w:t>
            </w:r>
          </w:p>
        </w:tc>
        <w:tc>
          <w:tcPr>
            <w:tcW w:w="2460" w:type="dxa"/>
          </w:tcPr>
          <w:p w14:paraId="793CEDA1" w14:textId="77777777" w:rsidR="00AB6CCE" w:rsidRDefault="008134F4">
            <w:pPr>
              <w:pStyle w:val="Compact"/>
              <w:jc w:val="left"/>
            </w:pPr>
            <w:r>
              <w:t>请求</w:t>
            </w:r>
            <w:r>
              <w:t>Authorization header</w:t>
            </w:r>
            <w:r>
              <w:t>中的</w:t>
            </w:r>
            <w:r>
              <w:t>“Credential”</w:t>
            </w:r>
            <w:r>
              <w:t>中的</w:t>
            </w:r>
            <w:r>
              <w:t>Region</w:t>
            </w:r>
            <w:r>
              <w:t>信息无效</w:t>
            </w:r>
          </w:p>
        </w:tc>
      </w:tr>
      <w:tr w:rsidR="00AB6CCE" w14:paraId="6B338B05" w14:textId="77777777">
        <w:tc>
          <w:tcPr>
            <w:tcW w:w="3221" w:type="dxa"/>
          </w:tcPr>
          <w:p w14:paraId="77758104" w14:textId="77777777" w:rsidR="00AB6CCE" w:rsidRDefault="008134F4">
            <w:pPr>
              <w:pStyle w:val="Compact"/>
              <w:jc w:val="left"/>
            </w:pPr>
            <w:r>
              <w:t>SignatureDoesNotMatch</w:t>
            </w:r>
          </w:p>
        </w:tc>
        <w:tc>
          <w:tcPr>
            <w:tcW w:w="2355" w:type="dxa"/>
          </w:tcPr>
          <w:p w14:paraId="71E368CA" w14:textId="77777777" w:rsidR="00AB6CCE" w:rsidRDefault="008134F4">
            <w:pPr>
              <w:pStyle w:val="Compact"/>
              <w:jc w:val="left"/>
            </w:pPr>
            <w:r>
              <w:t>Credential should be scoped to correct service: %s.</w:t>
            </w:r>
          </w:p>
        </w:tc>
        <w:tc>
          <w:tcPr>
            <w:tcW w:w="705" w:type="dxa"/>
          </w:tcPr>
          <w:p w14:paraId="3C3814C7" w14:textId="77777777" w:rsidR="00AB6CCE" w:rsidRDefault="008134F4">
            <w:pPr>
              <w:pStyle w:val="Compact"/>
              <w:jc w:val="left"/>
            </w:pPr>
            <w:r>
              <w:t>403</w:t>
            </w:r>
          </w:p>
        </w:tc>
        <w:tc>
          <w:tcPr>
            <w:tcW w:w="2460" w:type="dxa"/>
          </w:tcPr>
          <w:p w14:paraId="4E81F8D3" w14:textId="77777777" w:rsidR="00AB6CCE" w:rsidRDefault="008134F4">
            <w:pPr>
              <w:pStyle w:val="Compact"/>
              <w:jc w:val="left"/>
            </w:pPr>
            <w:r>
              <w:t>请求</w:t>
            </w:r>
            <w:r>
              <w:t>Authorization header</w:t>
            </w:r>
            <w:r>
              <w:t>中的</w:t>
            </w:r>
            <w:r>
              <w:t>“Credential”</w:t>
            </w:r>
            <w:r>
              <w:t>中的</w:t>
            </w:r>
            <w:r>
              <w:t>Service</w:t>
            </w:r>
            <w:r>
              <w:t>信息无效</w:t>
            </w:r>
          </w:p>
        </w:tc>
      </w:tr>
      <w:tr w:rsidR="00AB6CCE" w14:paraId="0BFC7DB0" w14:textId="77777777">
        <w:tc>
          <w:tcPr>
            <w:tcW w:w="3221" w:type="dxa"/>
          </w:tcPr>
          <w:p w14:paraId="33692CE3" w14:textId="77777777" w:rsidR="00AB6CCE" w:rsidRDefault="008134F4">
            <w:pPr>
              <w:pStyle w:val="Compact"/>
              <w:jc w:val="left"/>
            </w:pPr>
            <w:r>
              <w:t>SignatureDoesNotMatch</w:t>
            </w:r>
          </w:p>
        </w:tc>
        <w:tc>
          <w:tcPr>
            <w:tcW w:w="2355" w:type="dxa"/>
          </w:tcPr>
          <w:p w14:paraId="64EBD3DC" w14:textId="77777777" w:rsidR="00AB6CCE" w:rsidRDefault="008134F4">
            <w:pPr>
              <w:pStyle w:val="Compact"/>
              <w:jc w:val="left"/>
            </w:pPr>
            <w:r>
              <w:t>The request signature we calculated does not match the signature you provided.</w:t>
            </w:r>
          </w:p>
        </w:tc>
        <w:tc>
          <w:tcPr>
            <w:tcW w:w="705" w:type="dxa"/>
          </w:tcPr>
          <w:p w14:paraId="462B7F21" w14:textId="77777777" w:rsidR="00AB6CCE" w:rsidRDefault="008134F4">
            <w:pPr>
              <w:pStyle w:val="Compact"/>
              <w:jc w:val="left"/>
            </w:pPr>
            <w:r>
              <w:t>403</w:t>
            </w:r>
          </w:p>
        </w:tc>
        <w:tc>
          <w:tcPr>
            <w:tcW w:w="2460" w:type="dxa"/>
          </w:tcPr>
          <w:p w14:paraId="0DB8F786" w14:textId="77777777" w:rsidR="00AB6CCE" w:rsidRDefault="008134F4">
            <w:pPr>
              <w:pStyle w:val="Compact"/>
              <w:jc w:val="left"/>
            </w:pPr>
            <w:r>
              <w:t>请求中提供的签名与实际计算结果不匹配</w:t>
            </w:r>
          </w:p>
        </w:tc>
      </w:tr>
      <w:tr w:rsidR="00AB6CCE" w14:paraId="0E79ACDE" w14:textId="77777777">
        <w:tc>
          <w:tcPr>
            <w:tcW w:w="3221" w:type="dxa"/>
          </w:tcPr>
          <w:p w14:paraId="706E90A4" w14:textId="77777777" w:rsidR="00AB6CCE" w:rsidRDefault="008134F4">
            <w:pPr>
              <w:pStyle w:val="Compact"/>
              <w:jc w:val="left"/>
            </w:pPr>
            <w:r>
              <w:lastRenderedPageBreak/>
              <w:t>SignatureDoesNotMatch</w:t>
            </w:r>
          </w:p>
        </w:tc>
        <w:tc>
          <w:tcPr>
            <w:tcW w:w="2355" w:type="dxa"/>
          </w:tcPr>
          <w:p w14:paraId="5CAFDD43" w14:textId="77777777" w:rsidR="00AB6CCE" w:rsidRDefault="008134F4">
            <w:pPr>
              <w:pStyle w:val="Compact"/>
              <w:jc w:val="left"/>
            </w:pPr>
            <w:r>
              <w:t>Signature expired:%s.</w:t>
            </w:r>
          </w:p>
        </w:tc>
        <w:tc>
          <w:tcPr>
            <w:tcW w:w="705" w:type="dxa"/>
          </w:tcPr>
          <w:p w14:paraId="61C82C94" w14:textId="77777777" w:rsidR="00AB6CCE" w:rsidRDefault="008134F4">
            <w:pPr>
              <w:pStyle w:val="Compact"/>
              <w:jc w:val="left"/>
            </w:pPr>
            <w:r>
              <w:t>403</w:t>
            </w:r>
          </w:p>
        </w:tc>
        <w:tc>
          <w:tcPr>
            <w:tcW w:w="2460" w:type="dxa"/>
          </w:tcPr>
          <w:p w14:paraId="5763106B" w14:textId="77777777" w:rsidR="00AB6CCE" w:rsidRDefault="008134F4">
            <w:pPr>
              <w:pStyle w:val="Compact"/>
              <w:jc w:val="left"/>
            </w:pPr>
            <w:r>
              <w:t>签名已过期</w:t>
            </w:r>
          </w:p>
        </w:tc>
      </w:tr>
      <w:tr w:rsidR="00AB6CCE" w14:paraId="301616B0" w14:textId="77777777">
        <w:tc>
          <w:tcPr>
            <w:tcW w:w="3221" w:type="dxa"/>
          </w:tcPr>
          <w:p w14:paraId="6CE98BE0" w14:textId="77777777" w:rsidR="00AB6CCE" w:rsidRDefault="008134F4">
            <w:pPr>
              <w:pStyle w:val="Compact"/>
              <w:jc w:val="left"/>
            </w:pPr>
            <w:r>
              <w:t>SignatureDoesNotMatch</w:t>
            </w:r>
          </w:p>
        </w:tc>
        <w:tc>
          <w:tcPr>
            <w:tcW w:w="2355" w:type="dxa"/>
          </w:tcPr>
          <w:p w14:paraId="56A7F84D" w14:textId="77777777" w:rsidR="00AB6CCE" w:rsidRDefault="008134F4">
            <w:pPr>
              <w:pStyle w:val="Compact"/>
              <w:jc w:val="left"/>
            </w:pPr>
            <w:r>
              <w:t>Date in Credential scope does not match YYYYMMDD from ISO-8601 version of date from HTTP.</w:t>
            </w:r>
          </w:p>
        </w:tc>
        <w:tc>
          <w:tcPr>
            <w:tcW w:w="705" w:type="dxa"/>
          </w:tcPr>
          <w:p w14:paraId="04ED796B" w14:textId="77777777" w:rsidR="00AB6CCE" w:rsidRDefault="008134F4">
            <w:pPr>
              <w:pStyle w:val="Compact"/>
              <w:jc w:val="left"/>
            </w:pPr>
            <w:r>
              <w:t>403</w:t>
            </w:r>
          </w:p>
        </w:tc>
        <w:tc>
          <w:tcPr>
            <w:tcW w:w="2460" w:type="dxa"/>
          </w:tcPr>
          <w:p w14:paraId="2557B060" w14:textId="77777777" w:rsidR="00AB6CCE" w:rsidRDefault="008134F4">
            <w:pPr>
              <w:pStyle w:val="Compact"/>
              <w:jc w:val="left"/>
            </w:pPr>
            <w:r>
              <w:t>请求</w:t>
            </w:r>
            <w:r>
              <w:t>Authorization header</w:t>
            </w:r>
            <w:r>
              <w:t>中的</w:t>
            </w:r>
            <w:r>
              <w:t>“Credential”</w:t>
            </w:r>
            <w:r>
              <w:t>中的</w:t>
            </w:r>
            <w:r>
              <w:t>Date</w:t>
            </w:r>
            <w:r>
              <w:t>应该是</w:t>
            </w:r>
            <w:r>
              <w:t>ISO8601</w:t>
            </w:r>
            <w:r>
              <w:t>基本格式，形如</w:t>
            </w:r>
            <w:r>
              <w:t>”YYYYMMDD“</w:t>
            </w:r>
          </w:p>
        </w:tc>
      </w:tr>
      <w:tr w:rsidR="00AB6CCE" w14:paraId="60AAE7ED" w14:textId="77777777">
        <w:tc>
          <w:tcPr>
            <w:tcW w:w="3221" w:type="dxa"/>
          </w:tcPr>
          <w:p w14:paraId="5A71202C" w14:textId="77777777" w:rsidR="00AB6CCE" w:rsidRDefault="008134F4">
            <w:pPr>
              <w:pStyle w:val="Compact"/>
              <w:jc w:val="left"/>
            </w:pPr>
            <w:r>
              <w:t>InvalidClientTokenId</w:t>
            </w:r>
          </w:p>
        </w:tc>
        <w:tc>
          <w:tcPr>
            <w:tcW w:w="2355" w:type="dxa"/>
          </w:tcPr>
          <w:p w14:paraId="40EC27B4" w14:textId="77777777" w:rsidR="00AB6CCE" w:rsidRDefault="008134F4">
            <w:pPr>
              <w:pStyle w:val="Compact"/>
              <w:jc w:val="left"/>
            </w:pPr>
            <w:r>
              <w:t>The security token included in the request is invalid.</w:t>
            </w:r>
          </w:p>
        </w:tc>
        <w:tc>
          <w:tcPr>
            <w:tcW w:w="705" w:type="dxa"/>
          </w:tcPr>
          <w:p w14:paraId="3EBBF790" w14:textId="77777777" w:rsidR="00AB6CCE" w:rsidRDefault="008134F4">
            <w:pPr>
              <w:pStyle w:val="Compact"/>
              <w:jc w:val="left"/>
            </w:pPr>
            <w:r>
              <w:t>403</w:t>
            </w:r>
          </w:p>
        </w:tc>
        <w:tc>
          <w:tcPr>
            <w:tcW w:w="2460" w:type="dxa"/>
          </w:tcPr>
          <w:p w14:paraId="4C151A9D" w14:textId="77777777" w:rsidR="00AB6CCE" w:rsidRDefault="008134F4">
            <w:pPr>
              <w:pStyle w:val="Compact"/>
              <w:jc w:val="left"/>
            </w:pPr>
            <w:r>
              <w:t>请求中提供的</w:t>
            </w:r>
            <w:r>
              <w:t>AccessKeyId</w:t>
            </w:r>
            <w:r>
              <w:t>无效</w:t>
            </w:r>
          </w:p>
        </w:tc>
      </w:tr>
      <w:tr w:rsidR="00AB6CCE" w14:paraId="7ADD1F16" w14:textId="77777777">
        <w:tc>
          <w:tcPr>
            <w:tcW w:w="3221" w:type="dxa"/>
          </w:tcPr>
          <w:p w14:paraId="179068B6" w14:textId="77777777" w:rsidR="00AB6CCE" w:rsidRDefault="008134F4">
            <w:pPr>
              <w:pStyle w:val="Compact"/>
              <w:jc w:val="left"/>
            </w:pPr>
            <w:r>
              <w:t>AccessDenied</w:t>
            </w:r>
          </w:p>
        </w:tc>
        <w:tc>
          <w:tcPr>
            <w:tcW w:w="2355" w:type="dxa"/>
          </w:tcPr>
          <w:p w14:paraId="1A0DBA07" w14:textId="77777777" w:rsidR="00AB6CCE" w:rsidRDefault="008134F4">
            <w:pPr>
              <w:pStyle w:val="Compact"/>
              <w:jc w:val="left"/>
            </w:pPr>
            <w:r>
              <w:t>User: %s is not authorized to perform: %s.</w:t>
            </w:r>
          </w:p>
        </w:tc>
        <w:tc>
          <w:tcPr>
            <w:tcW w:w="705" w:type="dxa"/>
          </w:tcPr>
          <w:p w14:paraId="1BA662F4" w14:textId="77777777" w:rsidR="00AB6CCE" w:rsidRDefault="008134F4">
            <w:pPr>
              <w:pStyle w:val="Compact"/>
              <w:jc w:val="left"/>
            </w:pPr>
            <w:r>
              <w:t>403</w:t>
            </w:r>
          </w:p>
        </w:tc>
        <w:tc>
          <w:tcPr>
            <w:tcW w:w="2460" w:type="dxa"/>
          </w:tcPr>
          <w:p w14:paraId="592EFE42" w14:textId="77777777" w:rsidR="00AB6CCE" w:rsidRDefault="008134F4">
            <w:pPr>
              <w:pStyle w:val="Compact"/>
              <w:jc w:val="left"/>
            </w:pPr>
            <w:r>
              <w:t>用户</w:t>
            </w:r>
            <w:r>
              <w:t>%s</w:t>
            </w:r>
            <w:r>
              <w:t>无权限操作该资源：</w:t>
            </w:r>
            <w:r>
              <w:t>%s</w:t>
            </w:r>
          </w:p>
        </w:tc>
      </w:tr>
      <w:tr w:rsidR="00AB6CCE" w14:paraId="0BD3BBD9" w14:textId="77777777">
        <w:tc>
          <w:tcPr>
            <w:tcW w:w="3221" w:type="dxa"/>
          </w:tcPr>
          <w:p w14:paraId="0FFE8B87" w14:textId="77777777" w:rsidR="00AB6CCE" w:rsidRDefault="008134F4">
            <w:pPr>
              <w:pStyle w:val="Compact"/>
              <w:jc w:val="left"/>
            </w:pPr>
            <w:r>
              <w:t>IncompleteSignature</w:t>
            </w:r>
          </w:p>
        </w:tc>
        <w:tc>
          <w:tcPr>
            <w:tcW w:w="2355" w:type="dxa"/>
          </w:tcPr>
          <w:p w14:paraId="333B6953" w14:textId="77777777" w:rsidR="00AB6CCE" w:rsidRDefault="008134F4">
            <w:pPr>
              <w:pStyle w:val="Compact"/>
              <w:jc w:val="left"/>
            </w:pPr>
            <w:r>
              <w:t>Date must be in ISO-8601 'basic format'. Got '%s'. See http://en.wikipedia.org/wiki/ISO_8601.</w:t>
            </w:r>
          </w:p>
        </w:tc>
        <w:tc>
          <w:tcPr>
            <w:tcW w:w="705" w:type="dxa"/>
          </w:tcPr>
          <w:p w14:paraId="0944603C" w14:textId="77777777" w:rsidR="00AB6CCE" w:rsidRDefault="008134F4">
            <w:pPr>
              <w:pStyle w:val="Compact"/>
              <w:jc w:val="left"/>
            </w:pPr>
            <w:r>
              <w:t>400</w:t>
            </w:r>
          </w:p>
        </w:tc>
        <w:tc>
          <w:tcPr>
            <w:tcW w:w="2460" w:type="dxa"/>
          </w:tcPr>
          <w:p w14:paraId="1F2C916D" w14:textId="77777777" w:rsidR="00AB6CCE" w:rsidRDefault="008134F4">
            <w:pPr>
              <w:pStyle w:val="Compact"/>
              <w:jc w:val="left"/>
            </w:pPr>
            <w:r>
              <w:t>Date</w:t>
            </w:r>
            <w:r>
              <w:t>必须符合</w:t>
            </w:r>
            <w:r>
              <w:t>ISO</w:t>
            </w:r>
            <w:r>
              <w:rPr>
                <w:i/>
              </w:rPr>
              <w:t>8601</w:t>
            </w:r>
            <w:r>
              <w:rPr>
                <w:i/>
              </w:rPr>
              <w:t>基本格式，参考：</w:t>
            </w:r>
            <w:r>
              <w:rPr>
                <w:i/>
              </w:rPr>
              <w:t>http://en.wikipedia.org/wiki/ISO</w:t>
            </w:r>
            <w:r>
              <w:t>8601</w:t>
            </w:r>
          </w:p>
        </w:tc>
      </w:tr>
      <w:tr w:rsidR="00AB6CCE" w14:paraId="24BD9864" w14:textId="77777777">
        <w:tc>
          <w:tcPr>
            <w:tcW w:w="3221" w:type="dxa"/>
          </w:tcPr>
          <w:p w14:paraId="54DA1E9D" w14:textId="77777777" w:rsidR="00AB6CCE" w:rsidRDefault="008134F4">
            <w:pPr>
              <w:pStyle w:val="Compact"/>
              <w:jc w:val="left"/>
            </w:pPr>
            <w:r>
              <w:t>IncompleteSignature</w:t>
            </w:r>
          </w:p>
        </w:tc>
        <w:tc>
          <w:tcPr>
            <w:tcW w:w="2355" w:type="dxa"/>
          </w:tcPr>
          <w:p w14:paraId="4ED5625F" w14:textId="77777777" w:rsidR="00AB6CCE" w:rsidRDefault="008134F4">
            <w:pPr>
              <w:pStyle w:val="Compact"/>
              <w:jc w:val="left"/>
            </w:pPr>
            <w:r>
              <w:t>KSC query-string parameters must include %s. Re-examine the query-string parameters.</w:t>
            </w:r>
          </w:p>
        </w:tc>
        <w:tc>
          <w:tcPr>
            <w:tcW w:w="705" w:type="dxa"/>
          </w:tcPr>
          <w:p w14:paraId="6B2BC195" w14:textId="77777777" w:rsidR="00AB6CCE" w:rsidRDefault="008134F4">
            <w:pPr>
              <w:pStyle w:val="Compact"/>
              <w:jc w:val="left"/>
            </w:pPr>
            <w:r>
              <w:t>400</w:t>
            </w:r>
          </w:p>
        </w:tc>
        <w:tc>
          <w:tcPr>
            <w:tcW w:w="2460" w:type="dxa"/>
          </w:tcPr>
          <w:p w14:paraId="08AE60A0" w14:textId="77777777" w:rsidR="00AB6CCE" w:rsidRDefault="008134F4">
            <w:pPr>
              <w:pStyle w:val="Compact"/>
              <w:jc w:val="left"/>
            </w:pPr>
            <w:r>
              <w:t>查询条件中缺少签署信息，查询条件中必须包含</w:t>
            </w:r>
            <w:r>
              <w:t>”X-Amz-Algorithm“</w:t>
            </w:r>
            <w:r>
              <w:t>、</w:t>
            </w:r>
            <w:r>
              <w:t>”X-Amz-Credential“</w:t>
            </w:r>
            <w:r>
              <w:t>、</w:t>
            </w:r>
            <w:r>
              <w:t>”X-Amz-SignedHeaders“</w:t>
            </w:r>
            <w:r>
              <w:t>、</w:t>
            </w:r>
            <w:r>
              <w:t>”X-Amz-Date“</w:t>
            </w:r>
            <w:r>
              <w:t>信息</w:t>
            </w:r>
          </w:p>
        </w:tc>
      </w:tr>
      <w:tr w:rsidR="00AB6CCE" w14:paraId="2706C72E" w14:textId="77777777">
        <w:tc>
          <w:tcPr>
            <w:tcW w:w="3221" w:type="dxa"/>
          </w:tcPr>
          <w:p w14:paraId="188C0BFF" w14:textId="77777777" w:rsidR="00AB6CCE" w:rsidRDefault="008134F4">
            <w:pPr>
              <w:pStyle w:val="Compact"/>
              <w:jc w:val="left"/>
            </w:pPr>
            <w:r>
              <w:t>IncompleteSignature</w:t>
            </w:r>
          </w:p>
        </w:tc>
        <w:tc>
          <w:tcPr>
            <w:tcW w:w="2355" w:type="dxa"/>
          </w:tcPr>
          <w:p w14:paraId="4FB4FD0B" w14:textId="77777777" w:rsidR="00AB6CCE" w:rsidRDefault="008134F4">
            <w:pPr>
              <w:pStyle w:val="Compact"/>
              <w:jc w:val="left"/>
            </w:pPr>
            <w:r>
              <w:t>Unsupported ksc 'algorithm': %s.</w:t>
            </w:r>
          </w:p>
        </w:tc>
        <w:tc>
          <w:tcPr>
            <w:tcW w:w="705" w:type="dxa"/>
          </w:tcPr>
          <w:p w14:paraId="6D5C6CCE" w14:textId="77777777" w:rsidR="00AB6CCE" w:rsidRDefault="008134F4">
            <w:pPr>
              <w:pStyle w:val="Compact"/>
              <w:jc w:val="left"/>
            </w:pPr>
            <w:r>
              <w:t>400</w:t>
            </w:r>
          </w:p>
        </w:tc>
        <w:tc>
          <w:tcPr>
            <w:tcW w:w="2460" w:type="dxa"/>
          </w:tcPr>
          <w:p w14:paraId="0DC70490" w14:textId="77777777" w:rsidR="00AB6CCE" w:rsidRDefault="008134F4">
            <w:pPr>
              <w:pStyle w:val="Compact"/>
              <w:jc w:val="left"/>
            </w:pPr>
            <w:r>
              <w:t>只支持如下签名算法：</w:t>
            </w:r>
            <w:r>
              <w:t>AWS4-HMAC-SHA256</w:t>
            </w:r>
          </w:p>
        </w:tc>
      </w:tr>
      <w:tr w:rsidR="00AB6CCE" w14:paraId="5A83E0CA" w14:textId="77777777">
        <w:tc>
          <w:tcPr>
            <w:tcW w:w="3221" w:type="dxa"/>
          </w:tcPr>
          <w:p w14:paraId="4A13F266" w14:textId="77777777" w:rsidR="00AB6CCE" w:rsidRDefault="008134F4">
            <w:pPr>
              <w:pStyle w:val="Compact"/>
              <w:jc w:val="left"/>
            </w:pPr>
            <w:r>
              <w:t>IncompleteSignature</w:t>
            </w:r>
          </w:p>
        </w:tc>
        <w:tc>
          <w:tcPr>
            <w:tcW w:w="2355" w:type="dxa"/>
          </w:tcPr>
          <w:p w14:paraId="7A46FFDA" w14:textId="77777777" w:rsidR="00AB6CCE" w:rsidRDefault="008134F4">
            <w:pPr>
              <w:pStyle w:val="Compact"/>
              <w:jc w:val="left"/>
            </w:pPr>
            <w:r>
              <w:t>Authorization header requires 'Credential' parameter. Authorization=%s.</w:t>
            </w:r>
          </w:p>
        </w:tc>
        <w:tc>
          <w:tcPr>
            <w:tcW w:w="705" w:type="dxa"/>
          </w:tcPr>
          <w:p w14:paraId="10D2555F" w14:textId="77777777" w:rsidR="00AB6CCE" w:rsidRDefault="008134F4">
            <w:pPr>
              <w:pStyle w:val="Compact"/>
              <w:jc w:val="left"/>
            </w:pPr>
            <w:r>
              <w:t>400</w:t>
            </w:r>
          </w:p>
        </w:tc>
        <w:tc>
          <w:tcPr>
            <w:tcW w:w="2460" w:type="dxa"/>
          </w:tcPr>
          <w:p w14:paraId="7021C4B2" w14:textId="77777777" w:rsidR="00AB6CCE" w:rsidRDefault="008134F4">
            <w:pPr>
              <w:pStyle w:val="Compact"/>
              <w:jc w:val="left"/>
            </w:pPr>
            <w:r>
              <w:t>请求</w:t>
            </w:r>
            <w:r>
              <w:t>Authorization header</w:t>
            </w:r>
            <w:r>
              <w:t>中需要包含</w:t>
            </w:r>
            <w:r>
              <w:t>“Credential”</w:t>
            </w:r>
            <w:r>
              <w:t>参数</w:t>
            </w:r>
          </w:p>
        </w:tc>
      </w:tr>
      <w:tr w:rsidR="00AB6CCE" w14:paraId="7C58763A" w14:textId="77777777">
        <w:tc>
          <w:tcPr>
            <w:tcW w:w="3221" w:type="dxa"/>
          </w:tcPr>
          <w:p w14:paraId="1053969A" w14:textId="77777777" w:rsidR="00AB6CCE" w:rsidRDefault="008134F4">
            <w:pPr>
              <w:pStyle w:val="Compact"/>
              <w:jc w:val="left"/>
            </w:pPr>
            <w:r>
              <w:t>IncompleteSignature</w:t>
            </w:r>
          </w:p>
        </w:tc>
        <w:tc>
          <w:tcPr>
            <w:tcW w:w="2355" w:type="dxa"/>
          </w:tcPr>
          <w:p w14:paraId="71C55707" w14:textId="77777777" w:rsidR="00AB6CCE" w:rsidRDefault="008134F4">
            <w:pPr>
              <w:pStyle w:val="Compact"/>
              <w:jc w:val="left"/>
            </w:pPr>
            <w:r>
              <w:t>Credential must have exactly 5 slash-delimited elements, e.g. accesskeyid/date/region/service/aws4_request, got: %s.</w:t>
            </w:r>
          </w:p>
        </w:tc>
        <w:tc>
          <w:tcPr>
            <w:tcW w:w="705" w:type="dxa"/>
          </w:tcPr>
          <w:p w14:paraId="3AA89384" w14:textId="77777777" w:rsidR="00AB6CCE" w:rsidRDefault="008134F4">
            <w:pPr>
              <w:pStyle w:val="Compact"/>
              <w:jc w:val="left"/>
            </w:pPr>
            <w:r>
              <w:t>400</w:t>
            </w:r>
          </w:p>
        </w:tc>
        <w:tc>
          <w:tcPr>
            <w:tcW w:w="2460" w:type="dxa"/>
          </w:tcPr>
          <w:p w14:paraId="702FFF0D" w14:textId="77777777" w:rsidR="00AB6CCE" w:rsidRDefault="008134F4">
            <w:pPr>
              <w:pStyle w:val="Compact"/>
              <w:jc w:val="left"/>
            </w:pPr>
            <w:r>
              <w:t>请求</w:t>
            </w:r>
            <w:r>
              <w:t>Authorization header</w:t>
            </w:r>
            <w:r>
              <w:t>中中</w:t>
            </w:r>
            <w:r>
              <w:t>“Credential”</w:t>
            </w:r>
            <w:r>
              <w:t>至少包含</w:t>
            </w:r>
            <w:r>
              <w:t>5</w:t>
            </w:r>
            <w:r>
              <w:t>项以斜杠分隔的元素，如：</w:t>
            </w:r>
            <w:r>
              <w:t>keyid/date/region/service/aws4_request</w:t>
            </w:r>
          </w:p>
        </w:tc>
      </w:tr>
      <w:tr w:rsidR="00AB6CCE" w14:paraId="7FE29031" w14:textId="77777777">
        <w:tc>
          <w:tcPr>
            <w:tcW w:w="3221" w:type="dxa"/>
          </w:tcPr>
          <w:p w14:paraId="68BC8D79" w14:textId="77777777" w:rsidR="00AB6CCE" w:rsidRDefault="008134F4">
            <w:pPr>
              <w:pStyle w:val="Compact"/>
              <w:jc w:val="left"/>
            </w:pPr>
            <w:r>
              <w:t>IncompleteSignature</w:t>
            </w:r>
          </w:p>
        </w:tc>
        <w:tc>
          <w:tcPr>
            <w:tcW w:w="2355" w:type="dxa"/>
          </w:tcPr>
          <w:p w14:paraId="248C4548" w14:textId="77777777" w:rsidR="00AB6CCE" w:rsidRDefault="008134F4">
            <w:pPr>
              <w:pStyle w:val="Compact"/>
              <w:jc w:val="left"/>
            </w:pPr>
            <w:r>
              <w:t>Authorization header format error.</w:t>
            </w:r>
          </w:p>
        </w:tc>
        <w:tc>
          <w:tcPr>
            <w:tcW w:w="705" w:type="dxa"/>
          </w:tcPr>
          <w:p w14:paraId="344AAB55" w14:textId="77777777" w:rsidR="00AB6CCE" w:rsidRDefault="008134F4">
            <w:pPr>
              <w:pStyle w:val="Compact"/>
              <w:jc w:val="left"/>
            </w:pPr>
            <w:r>
              <w:t>400</w:t>
            </w:r>
          </w:p>
        </w:tc>
        <w:tc>
          <w:tcPr>
            <w:tcW w:w="2460" w:type="dxa"/>
          </w:tcPr>
          <w:p w14:paraId="2F9B9CFE" w14:textId="77777777" w:rsidR="00AB6CCE" w:rsidRDefault="008134F4">
            <w:pPr>
              <w:pStyle w:val="Compact"/>
              <w:jc w:val="left"/>
            </w:pPr>
            <w:r>
              <w:t>请求</w:t>
            </w:r>
            <w:r>
              <w:t>Authorization header</w:t>
            </w:r>
            <w:r>
              <w:t>的格式错误</w:t>
            </w:r>
          </w:p>
        </w:tc>
      </w:tr>
      <w:tr w:rsidR="00AB6CCE" w14:paraId="38D1E486" w14:textId="77777777">
        <w:tc>
          <w:tcPr>
            <w:tcW w:w="3221" w:type="dxa"/>
          </w:tcPr>
          <w:p w14:paraId="31C2926D" w14:textId="77777777" w:rsidR="00AB6CCE" w:rsidRDefault="008134F4">
            <w:pPr>
              <w:pStyle w:val="Compact"/>
              <w:jc w:val="left"/>
            </w:pPr>
            <w:r>
              <w:t>IncompleteSignature</w:t>
            </w:r>
          </w:p>
        </w:tc>
        <w:tc>
          <w:tcPr>
            <w:tcW w:w="2355" w:type="dxa"/>
          </w:tcPr>
          <w:p w14:paraId="1078255C" w14:textId="77777777" w:rsidR="00AB6CCE" w:rsidRDefault="008134F4">
            <w:pPr>
              <w:pStyle w:val="Compact"/>
              <w:jc w:val="left"/>
            </w:pPr>
            <w:r>
              <w:t>Authorization header requires existence of either a 'X-Amz-Date' or a 'Date' header, Authorization=%s</w:t>
            </w:r>
          </w:p>
        </w:tc>
        <w:tc>
          <w:tcPr>
            <w:tcW w:w="705" w:type="dxa"/>
          </w:tcPr>
          <w:p w14:paraId="6C3DF204" w14:textId="77777777" w:rsidR="00AB6CCE" w:rsidRDefault="008134F4">
            <w:pPr>
              <w:pStyle w:val="Compact"/>
              <w:jc w:val="left"/>
            </w:pPr>
            <w:r>
              <w:t>400</w:t>
            </w:r>
          </w:p>
        </w:tc>
        <w:tc>
          <w:tcPr>
            <w:tcW w:w="2460" w:type="dxa"/>
          </w:tcPr>
          <w:p w14:paraId="1F7A7B1E" w14:textId="77777777" w:rsidR="00AB6CCE" w:rsidRDefault="008134F4">
            <w:pPr>
              <w:pStyle w:val="Compact"/>
              <w:jc w:val="left"/>
            </w:pPr>
            <w:r>
              <w:t>请求中缺少</w:t>
            </w:r>
            <w:r>
              <w:t>“X-Amz-Date”</w:t>
            </w:r>
            <w:r>
              <w:t>或者</w:t>
            </w:r>
            <w:r>
              <w:t>“Date” header</w:t>
            </w:r>
            <w:r>
              <w:t>信息</w:t>
            </w:r>
          </w:p>
        </w:tc>
      </w:tr>
      <w:tr w:rsidR="00AB6CCE" w14:paraId="093314F4" w14:textId="77777777">
        <w:tc>
          <w:tcPr>
            <w:tcW w:w="3221" w:type="dxa"/>
          </w:tcPr>
          <w:p w14:paraId="6738AC1D" w14:textId="77777777" w:rsidR="00AB6CCE" w:rsidRDefault="008134F4">
            <w:pPr>
              <w:pStyle w:val="Compact"/>
              <w:jc w:val="left"/>
            </w:pPr>
            <w:r>
              <w:lastRenderedPageBreak/>
              <w:t>IncompleteSignature</w:t>
            </w:r>
          </w:p>
        </w:tc>
        <w:tc>
          <w:tcPr>
            <w:tcW w:w="2355" w:type="dxa"/>
          </w:tcPr>
          <w:p w14:paraId="042FC0A9" w14:textId="77777777" w:rsidR="00AB6CCE" w:rsidRDefault="008134F4">
            <w:pPr>
              <w:pStyle w:val="Compact"/>
              <w:jc w:val="left"/>
            </w:pPr>
            <w:r>
              <w:t>Authorization header requires 'Signature' parameter. Authorization=%s</w:t>
            </w:r>
          </w:p>
        </w:tc>
        <w:tc>
          <w:tcPr>
            <w:tcW w:w="705" w:type="dxa"/>
          </w:tcPr>
          <w:p w14:paraId="36FECAFE" w14:textId="77777777" w:rsidR="00AB6CCE" w:rsidRDefault="008134F4">
            <w:pPr>
              <w:pStyle w:val="Compact"/>
              <w:jc w:val="left"/>
            </w:pPr>
            <w:r>
              <w:t>400</w:t>
            </w:r>
          </w:p>
        </w:tc>
        <w:tc>
          <w:tcPr>
            <w:tcW w:w="2460" w:type="dxa"/>
          </w:tcPr>
          <w:p w14:paraId="67BE4392" w14:textId="77777777" w:rsidR="00AB6CCE" w:rsidRDefault="008134F4">
            <w:pPr>
              <w:pStyle w:val="Compact"/>
              <w:jc w:val="left"/>
            </w:pPr>
            <w:r>
              <w:t>请求</w:t>
            </w:r>
            <w:r>
              <w:t>Authorization header</w:t>
            </w:r>
            <w:r>
              <w:t>中缺少</w:t>
            </w:r>
            <w:r>
              <w:t>“Signature”</w:t>
            </w:r>
            <w:r>
              <w:t>信息</w:t>
            </w:r>
          </w:p>
        </w:tc>
      </w:tr>
      <w:tr w:rsidR="00AB6CCE" w14:paraId="43137578" w14:textId="77777777">
        <w:tc>
          <w:tcPr>
            <w:tcW w:w="3221" w:type="dxa"/>
          </w:tcPr>
          <w:p w14:paraId="07B7911D" w14:textId="77777777" w:rsidR="00AB6CCE" w:rsidRDefault="008134F4">
            <w:pPr>
              <w:pStyle w:val="Compact"/>
              <w:jc w:val="left"/>
            </w:pPr>
            <w:r>
              <w:t>IncompleteSignature</w:t>
            </w:r>
          </w:p>
        </w:tc>
        <w:tc>
          <w:tcPr>
            <w:tcW w:w="2355" w:type="dxa"/>
          </w:tcPr>
          <w:p w14:paraId="2846A90E" w14:textId="77777777" w:rsidR="00AB6CCE" w:rsidRDefault="008134F4">
            <w:pPr>
              <w:pStyle w:val="Compact"/>
              <w:jc w:val="left"/>
            </w:pPr>
            <w:r>
              <w:t>Authorization header requires 'SignedHeaders' parameter. Authorization=%s</w:t>
            </w:r>
          </w:p>
        </w:tc>
        <w:tc>
          <w:tcPr>
            <w:tcW w:w="705" w:type="dxa"/>
          </w:tcPr>
          <w:p w14:paraId="39D0354F" w14:textId="77777777" w:rsidR="00AB6CCE" w:rsidRDefault="008134F4">
            <w:pPr>
              <w:pStyle w:val="Compact"/>
              <w:jc w:val="left"/>
            </w:pPr>
            <w:r>
              <w:t>400</w:t>
            </w:r>
          </w:p>
        </w:tc>
        <w:tc>
          <w:tcPr>
            <w:tcW w:w="2460" w:type="dxa"/>
          </w:tcPr>
          <w:p w14:paraId="0399EC86" w14:textId="77777777" w:rsidR="00AB6CCE" w:rsidRDefault="008134F4">
            <w:pPr>
              <w:pStyle w:val="Compact"/>
              <w:jc w:val="left"/>
            </w:pPr>
            <w:r>
              <w:t>请求</w:t>
            </w:r>
            <w:r>
              <w:t>Authorization header</w:t>
            </w:r>
            <w:r>
              <w:t>中缺少</w:t>
            </w:r>
            <w:r>
              <w:t>“SignedHeaders”</w:t>
            </w:r>
            <w:r>
              <w:t>信息</w:t>
            </w:r>
          </w:p>
        </w:tc>
      </w:tr>
      <w:tr w:rsidR="00AB6CCE" w14:paraId="585F745F" w14:textId="77777777">
        <w:tc>
          <w:tcPr>
            <w:tcW w:w="3221" w:type="dxa"/>
          </w:tcPr>
          <w:p w14:paraId="5C8E5D8D" w14:textId="77777777" w:rsidR="00AB6CCE" w:rsidRDefault="008134F4">
            <w:pPr>
              <w:pStyle w:val="Compact"/>
              <w:jc w:val="left"/>
            </w:pPr>
            <w:r>
              <w:t>ServiceUnavailable</w:t>
            </w:r>
          </w:p>
        </w:tc>
        <w:tc>
          <w:tcPr>
            <w:tcW w:w="2355" w:type="dxa"/>
          </w:tcPr>
          <w:p w14:paraId="5CA7C5B5" w14:textId="77777777" w:rsidR="00AB6CCE" w:rsidRDefault="008134F4">
            <w:pPr>
              <w:pStyle w:val="Compact"/>
              <w:jc w:val="left"/>
            </w:pPr>
            <w:r>
              <w:t>Exception %s</w:t>
            </w:r>
          </w:p>
        </w:tc>
        <w:tc>
          <w:tcPr>
            <w:tcW w:w="705" w:type="dxa"/>
          </w:tcPr>
          <w:p w14:paraId="2B58A8A4" w14:textId="77777777" w:rsidR="00AB6CCE" w:rsidRDefault="008134F4">
            <w:pPr>
              <w:pStyle w:val="Compact"/>
              <w:jc w:val="left"/>
            </w:pPr>
            <w:r>
              <w:t>500</w:t>
            </w:r>
          </w:p>
        </w:tc>
        <w:tc>
          <w:tcPr>
            <w:tcW w:w="2460" w:type="dxa"/>
          </w:tcPr>
          <w:p w14:paraId="034A6709" w14:textId="77777777" w:rsidR="00AB6CCE" w:rsidRDefault="008134F4">
            <w:pPr>
              <w:pStyle w:val="Compact"/>
              <w:jc w:val="left"/>
            </w:pPr>
            <w:r>
              <w:t>服务暂不可用</w:t>
            </w:r>
          </w:p>
        </w:tc>
      </w:tr>
      <w:tr w:rsidR="00AB6CCE" w14:paraId="670A8049" w14:textId="77777777">
        <w:tc>
          <w:tcPr>
            <w:tcW w:w="3221" w:type="dxa"/>
          </w:tcPr>
          <w:p w14:paraId="610051E1" w14:textId="77777777" w:rsidR="00AB6CCE" w:rsidRDefault="008134F4">
            <w:pPr>
              <w:pStyle w:val="Compact"/>
              <w:jc w:val="left"/>
            </w:pPr>
            <w:r>
              <w:t>ServiceUnavailable</w:t>
            </w:r>
          </w:p>
        </w:tc>
        <w:tc>
          <w:tcPr>
            <w:tcW w:w="2355" w:type="dxa"/>
          </w:tcPr>
          <w:p w14:paraId="64520EC3" w14:textId="77777777" w:rsidR="00AB6CCE" w:rsidRDefault="008134F4">
            <w:pPr>
              <w:pStyle w:val="Compact"/>
              <w:jc w:val="left"/>
            </w:pPr>
            <w:r>
              <w:t>Auth Service is unavailable because of an unknown error, exception or failure</w:t>
            </w:r>
          </w:p>
        </w:tc>
        <w:tc>
          <w:tcPr>
            <w:tcW w:w="705" w:type="dxa"/>
          </w:tcPr>
          <w:p w14:paraId="3B0D2981" w14:textId="77777777" w:rsidR="00AB6CCE" w:rsidRDefault="008134F4">
            <w:pPr>
              <w:pStyle w:val="Compact"/>
              <w:jc w:val="left"/>
            </w:pPr>
            <w:r>
              <w:t>500</w:t>
            </w:r>
          </w:p>
        </w:tc>
        <w:tc>
          <w:tcPr>
            <w:tcW w:w="2460" w:type="dxa"/>
          </w:tcPr>
          <w:p w14:paraId="02FE0B77" w14:textId="77777777" w:rsidR="00AB6CCE" w:rsidRDefault="008134F4">
            <w:pPr>
              <w:pStyle w:val="Compact"/>
              <w:jc w:val="left"/>
            </w:pPr>
            <w:r>
              <w:t>验签或授权服务暂不可用</w:t>
            </w:r>
          </w:p>
        </w:tc>
      </w:tr>
      <w:tr w:rsidR="00AB6CCE" w14:paraId="24C2D216" w14:textId="77777777">
        <w:tc>
          <w:tcPr>
            <w:tcW w:w="3221" w:type="dxa"/>
          </w:tcPr>
          <w:p w14:paraId="18E8693C" w14:textId="77777777" w:rsidR="00AB6CCE" w:rsidRDefault="008134F4">
            <w:pPr>
              <w:pStyle w:val="Compact"/>
              <w:jc w:val="left"/>
            </w:pPr>
            <w:r>
              <w:t>ServiceUnavailable</w:t>
            </w:r>
          </w:p>
        </w:tc>
        <w:tc>
          <w:tcPr>
            <w:tcW w:w="2355" w:type="dxa"/>
          </w:tcPr>
          <w:p w14:paraId="2719DED1" w14:textId="77777777" w:rsidR="00AB6CCE" w:rsidRDefault="008134F4">
            <w:pPr>
              <w:pStyle w:val="Compact"/>
              <w:jc w:val="left"/>
            </w:pPr>
            <w:r>
              <w:t>Request was rejected because it referenced an 'InnerApi' that does not have an internal service</w:t>
            </w:r>
          </w:p>
        </w:tc>
        <w:tc>
          <w:tcPr>
            <w:tcW w:w="705" w:type="dxa"/>
          </w:tcPr>
          <w:p w14:paraId="2685BE5C" w14:textId="77777777" w:rsidR="00AB6CCE" w:rsidRDefault="008134F4">
            <w:pPr>
              <w:pStyle w:val="Compact"/>
              <w:jc w:val="left"/>
            </w:pPr>
            <w:r>
              <w:t>404</w:t>
            </w:r>
          </w:p>
        </w:tc>
        <w:tc>
          <w:tcPr>
            <w:tcW w:w="2460" w:type="dxa"/>
          </w:tcPr>
          <w:p w14:paraId="73E49F5E" w14:textId="77777777" w:rsidR="00AB6CCE" w:rsidRDefault="008134F4">
            <w:pPr>
              <w:pStyle w:val="Compact"/>
              <w:jc w:val="left"/>
            </w:pPr>
            <w:r>
              <w:t>请求被拒绝，因其引用的</w:t>
            </w:r>
            <w:r>
              <w:t>InnerAPI</w:t>
            </w:r>
            <w:r>
              <w:t>无内部服务。</w:t>
            </w:r>
          </w:p>
        </w:tc>
      </w:tr>
      <w:tr w:rsidR="00AB6CCE" w14:paraId="310B9A24" w14:textId="77777777">
        <w:tc>
          <w:tcPr>
            <w:tcW w:w="3221" w:type="dxa"/>
          </w:tcPr>
          <w:p w14:paraId="6102500F" w14:textId="77777777" w:rsidR="00AB6CCE" w:rsidRDefault="008134F4">
            <w:pPr>
              <w:pStyle w:val="Compact"/>
              <w:jc w:val="left"/>
            </w:pPr>
            <w:r>
              <w:t>ServiceUnavailable</w:t>
            </w:r>
          </w:p>
        </w:tc>
        <w:tc>
          <w:tcPr>
            <w:tcW w:w="2355" w:type="dxa"/>
          </w:tcPr>
          <w:p w14:paraId="30C646E3" w14:textId="77777777" w:rsidR="00AB6CCE" w:rsidRDefault="008134F4">
            <w:pPr>
              <w:pStyle w:val="Compact"/>
              <w:jc w:val="left"/>
            </w:pPr>
            <w:r>
              <w:t>OpenAPI or Service is unavailable because of an unknown error, exception or failure.</w:t>
            </w:r>
          </w:p>
        </w:tc>
        <w:tc>
          <w:tcPr>
            <w:tcW w:w="705" w:type="dxa"/>
          </w:tcPr>
          <w:p w14:paraId="419A3A79" w14:textId="77777777" w:rsidR="00AB6CCE" w:rsidRDefault="008134F4">
            <w:pPr>
              <w:pStyle w:val="Compact"/>
              <w:jc w:val="left"/>
            </w:pPr>
            <w:r>
              <w:t>500</w:t>
            </w:r>
          </w:p>
        </w:tc>
        <w:tc>
          <w:tcPr>
            <w:tcW w:w="2460" w:type="dxa"/>
          </w:tcPr>
          <w:p w14:paraId="54C1FCC9" w14:textId="77777777" w:rsidR="00AB6CCE" w:rsidRDefault="008134F4">
            <w:pPr>
              <w:pStyle w:val="Compact"/>
              <w:jc w:val="left"/>
            </w:pPr>
            <w:r>
              <w:t>openAPI</w:t>
            </w:r>
            <w:r>
              <w:t>或服务暂不可用。</w:t>
            </w:r>
          </w:p>
        </w:tc>
      </w:tr>
      <w:tr w:rsidR="00AB6CCE" w14:paraId="3591BE1B" w14:textId="77777777">
        <w:tc>
          <w:tcPr>
            <w:tcW w:w="3221" w:type="dxa"/>
          </w:tcPr>
          <w:p w14:paraId="252518DE" w14:textId="77777777" w:rsidR="00AB6CCE" w:rsidRDefault="008134F4">
            <w:pPr>
              <w:pStyle w:val="Compact"/>
              <w:jc w:val="left"/>
            </w:pPr>
            <w:r>
              <w:t>DryRunOperation</w:t>
            </w:r>
          </w:p>
        </w:tc>
        <w:tc>
          <w:tcPr>
            <w:tcW w:w="2355" w:type="dxa"/>
          </w:tcPr>
          <w:p w14:paraId="1B37C28F" w14:textId="77777777" w:rsidR="00AB6CCE" w:rsidRDefault="008134F4">
            <w:pPr>
              <w:pStyle w:val="Compact"/>
              <w:jc w:val="left"/>
            </w:pPr>
            <w:r>
              <w:t>Request would have succeeded, but DryRun flag is set</w:t>
            </w:r>
          </w:p>
        </w:tc>
        <w:tc>
          <w:tcPr>
            <w:tcW w:w="705" w:type="dxa"/>
          </w:tcPr>
          <w:p w14:paraId="452FAD7C" w14:textId="77777777" w:rsidR="00AB6CCE" w:rsidRDefault="008134F4">
            <w:pPr>
              <w:pStyle w:val="Compact"/>
              <w:jc w:val="left"/>
            </w:pPr>
            <w:r>
              <w:t>412</w:t>
            </w:r>
          </w:p>
        </w:tc>
        <w:tc>
          <w:tcPr>
            <w:tcW w:w="2460" w:type="dxa"/>
          </w:tcPr>
          <w:p w14:paraId="511F371A" w14:textId="77777777" w:rsidR="00AB6CCE" w:rsidRDefault="008134F4">
            <w:pPr>
              <w:pStyle w:val="Compact"/>
              <w:jc w:val="left"/>
            </w:pPr>
            <w:r>
              <w:t>请求本可成功，但由于设置</w:t>
            </w:r>
            <w:r>
              <w:t>DryRun</w:t>
            </w:r>
            <w:r>
              <w:t>标记未成功</w:t>
            </w:r>
          </w:p>
        </w:tc>
      </w:tr>
      <w:tr w:rsidR="00AB6CCE" w14:paraId="0D105AD2" w14:textId="77777777">
        <w:tc>
          <w:tcPr>
            <w:tcW w:w="3221" w:type="dxa"/>
          </w:tcPr>
          <w:p w14:paraId="3336ED99" w14:textId="77777777" w:rsidR="00AB6CCE" w:rsidRDefault="008134F4">
            <w:pPr>
              <w:pStyle w:val="Compact"/>
              <w:jc w:val="left"/>
            </w:pPr>
            <w:r>
              <w:t>NoSuchEntity</w:t>
            </w:r>
          </w:p>
        </w:tc>
        <w:tc>
          <w:tcPr>
            <w:tcW w:w="2355" w:type="dxa"/>
          </w:tcPr>
          <w:p w14:paraId="5D45CD9D" w14:textId="77777777" w:rsidR="00AB6CCE" w:rsidRDefault="008134F4">
            <w:pPr>
              <w:pStyle w:val="Compact"/>
              <w:jc w:val="left"/>
            </w:pPr>
            <w:r>
              <w:t>Request was rejected because it referenced an 'InnerApi' that does not exist.</w:t>
            </w:r>
          </w:p>
        </w:tc>
        <w:tc>
          <w:tcPr>
            <w:tcW w:w="705" w:type="dxa"/>
          </w:tcPr>
          <w:p w14:paraId="59EDE15E" w14:textId="77777777" w:rsidR="00AB6CCE" w:rsidRDefault="008134F4">
            <w:pPr>
              <w:pStyle w:val="Compact"/>
              <w:jc w:val="left"/>
            </w:pPr>
            <w:r>
              <w:t>404</w:t>
            </w:r>
          </w:p>
        </w:tc>
        <w:tc>
          <w:tcPr>
            <w:tcW w:w="2460" w:type="dxa"/>
          </w:tcPr>
          <w:p w14:paraId="15EBAB1E" w14:textId="77777777" w:rsidR="00AB6CCE" w:rsidRDefault="008134F4">
            <w:pPr>
              <w:pStyle w:val="Compact"/>
              <w:jc w:val="left"/>
            </w:pPr>
            <w:r>
              <w:t>请求被拒绝，因其引用的</w:t>
            </w:r>
            <w:r>
              <w:t>InnerAPI</w:t>
            </w:r>
            <w:r>
              <w:t>不存在</w:t>
            </w:r>
          </w:p>
        </w:tc>
      </w:tr>
      <w:tr w:rsidR="00AB6CCE" w14:paraId="42CEC498" w14:textId="77777777">
        <w:tc>
          <w:tcPr>
            <w:tcW w:w="3221" w:type="dxa"/>
          </w:tcPr>
          <w:p w14:paraId="4778D140" w14:textId="77777777" w:rsidR="00AB6CCE" w:rsidRDefault="008134F4">
            <w:pPr>
              <w:pStyle w:val="Compact"/>
              <w:jc w:val="left"/>
            </w:pPr>
            <w:r>
              <w:t>LimitExceeded</w:t>
            </w:r>
          </w:p>
        </w:tc>
        <w:tc>
          <w:tcPr>
            <w:tcW w:w="2355" w:type="dxa"/>
          </w:tcPr>
          <w:p w14:paraId="01006F7A" w14:textId="77777777" w:rsidR="00AB6CCE" w:rsidRDefault="008134F4">
            <w:pPr>
              <w:pStyle w:val="Compact"/>
              <w:jc w:val="left"/>
            </w:pPr>
            <w:r>
              <w:t>Request was rejected because the request speed of this openAPI is beyond the current flow control limit.</w:t>
            </w:r>
          </w:p>
        </w:tc>
        <w:tc>
          <w:tcPr>
            <w:tcW w:w="705" w:type="dxa"/>
          </w:tcPr>
          <w:p w14:paraId="08C14C07" w14:textId="77777777" w:rsidR="00AB6CCE" w:rsidRDefault="008134F4">
            <w:pPr>
              <w:pStyle w:val="Compact"/>
              <w:jc w:val="left"/>
            </w:pPr>
            <w:r>
              <w:t>409</w:t>
            </w:r>
          </w:p>
        </w:tc>
        <w:tc>
          <w:tcPr>
            <w:tcW w:w="2460" w:type="dxa"/>
          </w:tcPr>
          <w:p w14:paraId="7A8E5E90" w14:textId="77777777" w:rsidR="00AB6CCE" w:rsidRDefault="008134F4">
            <w:pPr>
              <w:pStyle w:val="Compact"/>
              <w:jc w:val="left"/>
            </w:pPr>
            <w:r>
              <w:t>请求被拒绝，因该</w:t>
            </w:r>
            <w:r>
              <w:t>openAPI</w:t>
            </w:r>
            <w:r>
              <w:t>接口访问速度已达到流控上限</w:t>
            </w:r>
          </w:p>
        </w:tc>
      </w:tr>
      <w:tr w:rsidR="00AB6CCE" w14:paraId="5E7A23CF" w14:textId="77777777">
        <w:tc>
          <w:tcPr>
            <w:tcW w:w="3221" w:type="dxa"/>
          </w:tcPr>
          <w:p w14:paraId="1158CA45" w14:textId="77777777" w:rsidR="00AB6CCE" w:rsidRDefault="008134F4">
            <w:pPr>
              <w:pStyle w:val="Compact"/>
              <w:jc w:val="left"/>
            </w:pPr>
            <w:r>
              <w:t>InvalidParameterValue</w:t>
            </w:r>
          </w:p>
        </w:tc>
        <w:tc>
          <w:tcPr>
            <w:tcW w:w="2355" w:type="dxa"/>
          </w:tcPr>
          <w:p w14:paraId="165484BF" w14:textId="77777777" w:rsidR="00AB6CCE" w:rsidRDefault="008134F4">
            <w:pPr>
              <w:pStyle w:val="Compact"/>
              <w:jc w:val="left"/>
            </w:pPr>
            <w:r>
              <w:t>An invalid or out-of-range value was supplied for the input parameter %s.</w:t>
            </w:r>
          </w:p>
        </w:tc>
        <w:tc>
          <w:tcPr>
            <w:tcW w:w="705" w:type="dxa"/>
          </w:tcPr>
          <w:p w14:paraId="43755865" w14:textId="77777777" w:rsidR="00AB6CCE" w:rsidRDefault="008134F4">
            <w:pPr>
              <w:pStyle w:val="Compact"/>
              <w:jc w:val="left"/>
            </w:pPr>
            <w:r>
              <w:t>400</w:t>
            </w:r>
          </w:p>
        </w:tc>
        <w:tc>
          <w:tcPr>
            <w:tcW w:w="2460" w:type="dxa"/>
          </w:tcPr>
          <w:p w14:paraId="07CCFFB3" w14:textId="77777777" w:rsidR="00AB6CCE" w:rsidRDefault="008134F4">
            <w:pPr>
              <w:pStyle w:val="Compact"/>
              <w:jc w:val="left"/>
            </w:pPr>
            <w:r>
              <w:t>输入参数</w:t>
            </w:r>
            <w:r>
              <w:t>%s</w:t>
            </w:r>
            <w:r>
              <w:t>的值无效、不合法或者超出范围</w:t>
            </w:r>
          </w:p>
        </w:tc>
      </w:tr>
      <w:tr w:rsidR="00AB6CCE" w14:paraId="0341408C" w14:textId="77777777">
        <w:tc>
          <w:tcPr>
            <w:tcW w:w="3221" w:type="dxa"/>
          </w:tcPr>
          <w:p w14:paraId="0EBC955E" w14:textId="77777777" w:rsidR="00AB6CCE" w:rsidRDefault="008134F4">
            <w:pPr>
              <w:pStyle w:val="Compact"/>
              <w:jc w:val="left"/>
            </w:pPr>
            <w:r>
              <w:t>InvalidMethod</w:t>
            </w:r>
          </w:p>
        </w:tc>
        <w:tc>
          <w:tcPr>
            <w:tcW w:w="2355" w:type="dxa"/>
          </w:tcPr>
          <w:p w14:paraId="73BAF077" w14:textId="77777777" w:rsidR="00AB6CCE" w:rsidRDefault="008134F4">
            <w:pPr>
              <w:pStyle w:val="Compact"/>
              <w:jc w:val="left"/>
            </w:pPr>
            <w:r>
              <w:t>The method %s for is not valid for this web service.</w:t>
            </w:r>
          </w:p>
        </w:tc>
        <w:tc>
          <w:tcPr>
            <w:tcW w:w="705" w:type="dxa"/>
          </w:tcPr>
          <w:p w14:paraId="65A803B5" w14:textId="77777777" w:rsidR="00AB6CCE" w:rsidRDefault="008134F4">
            <w:pPr>
              <w:pStyle w:val="Compact"/>
              <w:jc w:val="left"/>
            </w:pPr>
            <w:r>
              <w:t>400</w:t>
            </w:r>
          </w:p>
        </w:tc>
        <w:tc>
          <w:tcPr>
            <w:tcW w:w="2460" w:type="dxa"/>
          </w:tcPr>
          <w:p w14:paraId="79A327F8" w14:textId="77777777" w:rsidR="00AB6CCE" w:rsidRDefault="008134F4">
            <w:pPr>
              <w:pStyle w:val="Compact"/>
              <w:jc w:val="left"/>
            </w:pPr>
            <w:r>
              <w:t>Method %s</w:t>
            </w:r>
            <w:r>
              <w:t>对当前</w:t>
            </w:r>
            <w:r>
              <w:t>web</w:t>
            </w:r>
            <w:r>
              <w:t>服务无效</w:t>
            </w:r>
          </w:p>
        </w:tc>
      </w:tr>
      <w:tr w:rsidR="00AB6CCE" w14:paraId="04794C38" w14:textId="77777777">
        <w:tc>
          <w:tcPr>
            <w:tcW w:w="3221" w:type="dxa"/>
          </w:tcPr>
          <w:p w14:paraId="7955DA40" w14:textId="77777777" w:rsidR="00AB6CCE" w:rsidRDefault="008134F4">
            <w:pPr>
              <w:pStyle w:val="Compact"/>
              <w:jc w:val="left"/>
            </w:pPr>
            <w:r>
              <w:t>MissingParameter</w:t>
            </w:r>
          </w:p>
        </w:tc>
        <w:tc>
          <w:tcPr>
            <w:tcW w:w="2355" w:type="dxa"/>
          </w:tcPr>
          <w:p w14:paraId="6DA2CD93" w14:textId="77777777" w:rsidR="00AB6CCE" w:rsidRDefault="008134F4">
            <w:pPr>
              <w:pStyle w:val="Compact"/>
              <w:jc w:val="left"/>
            </w:pPr>
            <w:r>
              <w:t>An value must be supplied for the input parameter %s.</w:t>
            </w:r>
          </w:p>
        </w:tc>
        <w:tc>
          <w:tcPr>
            <w:tcW w:w="705" w:type="dxa"/>
          </w:tcPr>
          <w:p w14:paraId="19B568C8" w14:textId="77777777" w:rsidR="00AB6CCE" w:rsidRDefault="008134F4">
            <w:pPr>
              <w:pStyle w:val="Compact"/>
              <w:jc w:val="left"/>
            </w:pPr>
            <w:r>
              <w:t>400</w:t>
            </w:r>
          </w:p>
        </w:tc>
        <w:tc>
          <w:tcPr>
            <w:tcW w:w="2460" w:type="dxa"/>
          </w:tcPr>
          <w:p w14:paraId="5F81752E" w14:textId="77777777" w:rsidR="00AB6CCE" w:rsidRDefault="008134F4">
            <w:pPr>
              <w:pStyle w:val="Compact"/>
              <w:jc w:val="left"/>
            </w:pPr>
            <w:r>
              <w:t>输入参数</w:t>
            </w:r>
            <w:r>
              <w:t xml:space="preserve"> %s</w:t>
            </w:r>
            <w:r>
              <w:t>的值不能为空</w:t>
            </w:r>
          </w:p>
        </w:tc>
      </w:tr>
      <w:tr w:rsidR="00AB6CCE" w14:paraId="569F81BA" w14:textId="77777777">
        <w:tc>
          <w:tcPr>
            <w:tcW w:w="3221" w:type="dxa"/>
          </w:tcPr>
          <w:p w14:paraId="3C6DA00A" w14:textId="77777777" w:rsidR="00AB6CCE" w:rsidRDefault="008134F4">
            <w:pPr>
              <w:pStyle w:val="Compact"/>
              <w:jc w:val="left"/>
            </w:pPr>
            <w:r>
              <w:t>InvalidQueryParameter</w:t>
            </w:r>
          </w:p>
        </w:tc>
        <w:tc>
          <w:tcPr>
            <w:tcW w:w="2355" w:type="dxa"/>
          </w:tcPr>
          <w:p w14:paraId="54A1731A" w14:textId="77777777" w:rsidR="00AB6CCE" w:rsidRDefault="008134F4">
            <w:pPr>
              <w:pStyle w:val="Compact"/>
              <w:jc w:val="left"/>
            </w:pPr>
            <w:r>
              <w:t xml:space="preserve">The query parameter %s </w:t>
            </w:r>
            <w:r>
              <w:lastRenderedPageBreak/>
              <w:t>is malformed or does not adhere to KSC standards.</w:t>
            </w:r>
          </w:p>
        </w:tc>
        <w:tc>
          <w:tcPr>
            <w:tcW w:w="705" w:type="dxa"/>
          </w:tcPr>
          <w:p w14:paraId="50C9939F" w14:textId="77777777" w:rsidR="00AB6CCE" w:rsidRDefault="008134F4">
            <w:pPr>
              <w:pStyle w:val="Compact"/>
              <w:jc w:val="left"/>
            </w:pPr>
            <w:r>
              <w:lastRenderedPageBreak/>
              <w:t>400</w:t>
            </w:r>
          </w:p>
        </w:tc>
        <w:tc>
          <w:tcPr>
            <w:tcW w:w="2460" w:type="dxa"/>
          </w:tcPr>
          <w:p w14:paraId="6031192B" w14:textId="1ACE7365" w:rsidR="00AB6CCE" w:rsidRDefault="008134F4">
            <w:pPr>
              <w:pStyle w:val="Compact"/>
              <w:jc w:val="left"/>
            </w:pPr>
            <w:r>
              <w:t>查询参数</w:t>
            </w:r>
            <w:r>
              <w:t xml:space="preserve"> %s</w:t>
            </w:r>
            <w:r>
              <w:t>格式不</w:t>
            </w:r>
            <w:r>
              <w:lastRenderedPageBreak/>
              <w:t>对、不存在或者不符合</w:t>
            </w:r>
            <w:r w:rsidR="00F36806">
              <w:t>金山云银河平台</w:t>
            </w:r>
            <w:r>
              <w:t>标准</w:t>
            </w:r>
          </w:p>
        </w:tc>
      </w:tr>
      <w:tr w:rsidR="00AB6CCE" w14:paraId="314EF4B5" w14:textId="77777777">
        <w:tc>
          <w:tcPr>
            <w:tcW w:w="3221" w:type="dxa"/>
          </w:tcPr>
          <w:p w14:paraId="4040A71E" w14:textId="77777777" w:rsidR="00AB6CCE" w:rsidRDefault="008134F4">
            <w:pPr>
              <w:pStyle w:val="Compact"/>
              <w:jc w:val="left"/>
            </w:pPr>
            <w:r>
              <w:lastRenderedPageBreak/>
              <w:t>ServiceTimeout</w:t>
            </w:r>
          </w:p>
        </w:tc>
        <w:tc>
          <w:tcPr>
            <w:tcW w:w="2355" w:type="dxa"/>
          </w:tcPr>
          <w:p w14:paraId="0B580EFB" w14:textId="77777777" w:rsidR="00AB6CCE" w:rsidRDefault="008134F4">
            <w:pPr>
              <w:pStyle w:val="Compact"/>
              <w:jc w:val="left"/>
            </w:pPr>
            <w:r>
              <w:t>Internal Service is unavailable because of time out.</w:t>
            </w:r>
          </w:p>
        </w:tc>
        <w:tc>
          <w:tcPr>
            <w:tcW w:w="705" w:type="dxa"/>
          </w:tcPr>
          <w:p w14:paraId="4C4367EF" w14:textId="77777777" w:rsidR="00AB6CCE" w:rsidRDefault="008134F4">
            <w:pPr>
              <w:pStyle w:val="Compact"/>
              <w:jc w:val="left"/>
            </w:pPr>
            <w:r>
              <w:t>500</w:t>
            </w:r>
          </w:p>
        </w:tc>
        <w:tc>
          <w:tcPr>
            <w:tcW w:w="2460" w:type="dxa"/>
          </w:tcPr>
          <w:p w14:paraId="50F710DE" w14:textId="77777777" w:rsidR="00AB6CCE" w:rsidRDefault="008134F4">
            <w:pPr>
              <w:pStyle w:val="Compact"/>
              <w:jc w:val="left"/>
            </w:pPr>
            <w:r>
              <w:t>内部服务由于超时暂不可用</w:t>
            </w:r>
          </w:p>
        </w:tc>
      </w:tr>
    </w:tbl>
    <w:p w14:paraId="3D0E9859" w14:textId="77777777" w:rsidR="00AB6CCE" w:rsidRDefault="00AB6CCE">
      <w:pPr>
        <w:pStyle w:val="a0"/>
      </w:pPr>
    </w:p>
    <w:p w14:paraId="73F76AF1" w14:textId="77777777" w:rsidR="00AB6CCE" w:rsidRDefault="008134F4">
      <w:pPr>
        <w:pStyle w:val="2"/>
        <w:spacing w:before="288" w:after="288"/>
        <w:ind w:firstLine="241"/>
      </w:pPr>
      <w:bookmarkStart w:id="34" w:name="header-n2811"/>
      <w:bookmarkStart w:id="35" w:name="_Toc109913508"/>
      <w:r>
        <w:t>签名机制</w:t>
      </w:r>
      <w:bookmarkEnd w:id="34"/>
      <w:bookmarkEnd w:id="35"/>
    </w:p>
    <w:p w14:paraId="75CE8CDE" w14:textId="1618CCC0" w:rsidR="00AB6CCE" w:rsidRDefault="00DF014D">
      <w:pPr>
        <w:pStyle w:val="FirstParagraph"/>
      </w:pPr>
      <w:r>
        <w:t>裸金属服务器</w:t>
      </w:r>
      <w:r w:rsidR="008134F4">
        <w:t>的</w:t>
      </w:r>
      <w:r w:rsidR="008134F4">
        <w:t>openAPI</w:t>
      </w:r>
      <w:r w:rsidR="008134F4">
        <w:t>支持</w:t>
      </w:r>
      <w:r w:rsidR="008134F4">
        <w:t>GET</w:t>
      </w:r>
      <w:r w:rsidR="008134F4">
        <w:t>和</w:t>
      </w:r>
      <w:r w:rsidR="008134F4">
        <w:t>POST</w:t>
      </w:r>
      <w:r w:rsidR="008134F4">
        <w:t>两种</w:t>
      </w:r>
      <w:r w:rsidR="008134F4">
        <w:t>HTTP</w:t>
      </w:r>
      <w:r w:rsidR="008134F4">
        <w:t>方法，签名内置在</w:t>
      </w:r>
      <w:r w:rsidR="008134F4">
        <w:t>SDK</w:t>
      </w:r>
      <w:r w:rsidR="008134F4">
        <w:t>中</w:t>
      </w:r>
    </w:p>
    <w:p w14:paraId="0FFF2174" w14:textId="77777777" w:rsidR="00AB6CCE" w:rsidRDefault="00AB6CCE">
      <w:pPr>
        <w:pStyle w:val="a0"/>
      </w:pPr>
    </w:p>
    <w:p w14:paraId="49B31BE8" w14:textId="77777777" w:rsidR="00AB6CCE" w:rsidRDefault="008134F4">
      <w:pPr>
        <w:pStyle w:val="2"/>
        <w:spacing w:before="288" w:after="288"/>
        <w:ind w:firstLine="241"/>
      </w:pPr>
      <w:bookmarkStart w:id="36" w:name="header-n2817"/>
      <w:bookmarkStart w:id="37" w:name="_Toc109913509"/>
      <w:r>
        <w:t>支持地域和可用区</w:t>
      </w:r>
      <w:bookmarkEnd w:id="36"/>
      <w:bookmarkEnd w:id="37"/>
    </w:p>
    <w:tbl>
      <w:tblPr>
        <w:tblStyle w:val="Table"/>
        <w:tblW w:w="8726" w:type="dxa"/>
        <w:tblInd w:w="0" w:type="dxa"/>
        <w:tblLayout w:type="fixed"/>
        <w:tblLook w:val="04A0" w:firstRow="1" w:lastRow="0" w:firstColumn="1" w:lastColumn="0" w:noHBand="0" w:noVBand="1"/>
      </w:tblPr>
      <w:tblGrid>
        <w:gridCol w:w="1811"/>
        <w:gridCol w:w="2565"/>
        <w:gridCol w:w="4350"/>
      </w:tblGrid>
      <w:tr w:rsidR="00AB6CCE" w14:paraId="00AF4552" w14:textId="77777777">
        <w:tc>
          <w:tcPr>
            <w:tcW w:w="1811" w:type="dxa"/>
            <w:tcBorders>
              <w:bottom w:val="single" w:sz="0" w:space="0" w:color="auto"/>
            </w:tcBorders>
            <w:vAlign w:val="bottom"/>
          </w:tcPr>
          <w:p w14:paraId="77427908" w14:textId="77777777" w:rsidR="00AB6CCE" w:rsidRDefault="008134F4">
            <w:pPr>
              <w:pStyle w:val="Compact"/>
              <w:jc w:val="left"/>
            </w:pPr>
            <w:r>
              <w:t>机房名称</w:t>
            </w:r>
          </w:p>
        </w:tc>
        <w:tc>
          <w:tcPr>
            <w:tcW w:w="2565" w:type="dxa"/>
            <w:tcBorders>
              <w:bottom w:val="single" w:sz="0" w:space="0" w:color="auto"/>
            </w:tcBorders>
            <w:vAlign w:val="bottom"/>
          </w:tcPr>
          <w:p w14:paraId="4C2A1B5F" w14:textId="77777777" w:rsidR="00AB6CCE" w:rsidRDefault="008134F4">
            <w:pPr>
              <w:pStyle w:val="Compact"/>
              <w:jc w:val="left"/>
            </w:pPr>
            <w:r>
              <w:t>地域（</w:t>
            </w:r>
            <w:r>
              <w:t>region</w:t>
            </w:r>
            <w:r>
              <w:t>）</w:t>
            </w:r>
          </w:p>
        </w:tc>
        <w:tc>
          <w:tcPr>
            <w:tcW w:w="4350" w:type="dxa"/>
            <w:tcBorders>
              <w:bottom w:val="single" w:sz="0" w:space="0" w:color="auto"/>
            </w:tcBorders>
            <w:vAlign w:val="bottom"/>
          </w:tcPr>
          <w:p w14:paraId="0668E1E8" w14:textId="77777777" w:rsidR="00AB6CCE" w:rsidRDefault="008134F4">
            <w:pPr>
              <w:pStyle w:val="Compact"/>
              <w:jc w:val="left"/>
            </w:pPr>
            <w:r>
              <w:t>可用区</w:t>
            </w:r>
            <w:r>
              <w:t xml:space="preserve"> </w:t>
            </w:r>
            <w:r>
              <w:t>（</w:t>
            </w:r>
            <w:r>
              <w:t>AZ</w:t>
            </w:r>
            <w:r>
              <w:t>）</w:t>
            </w:r>
          </w:p>
        </w:tc>
      </w:tr>
      <w:tr w:rsidR="00AB6CCE" w14:paraId="116A27D8" w14:textId="77777777">
        <w:tc>
          <w:tcPr>
            <w:tcW w:w="1811" w:type="dxa"/>
          </w:tcPr>
          <w:p w14:paraId="5F030B91" w14:textId="77777777" w:rsidR="00AB6CCE" w:rsidRDefault="008134F4">
            <w:pPr>
              <w:pStyle w:val="Compact"/>
              <w:jc w:val="left"/>
            </w:pPr>
            <w:r>
              <w:t>北京</w:t>
            </w:r>
            <w:r>
              <w:t>6</w:t>
            </w:r>
            <w:r>
              <w:t>区</w:t>
            </w:r>
          </w:p>
        </w:tc>
        <w:tc>
          <w:tcPr>
            <w:tcW w:w="2565" w:type="dxa"/>
          </w:tcPr>
          <w:p w14:paraId="12DF9D09" w14:textId="77777777" w:rsidR="00AB6CCE" w:rsidRDefault="008134F4">
            <w:pPr>
              <w:pStyle w:val="Compact"/>
              <w:jc w:val="left"/>
            </w:pPr>
            <w:r>
              <w:t>cn-beijing-6</w:t>
            </w:r>
          </w:p>
        </w:tc>
        <w:tc>
          <w:tcPr>
            <w:tcW w:w="4350" w:type="dxa"/>
          </w:tcPr>
          <w:p w14:paraId="27981BAB" w14:textId="77777777" w:rsidR="00AB6CCE" w:rsidRDefault="008134F4">
            <w:pPr>
              <w:pStyle w:val="Compact"/>
              <w:jc w:val="left"/>
            </w:pPr>
            <w:r>
              <w:t>cn-bejing-6a</w:t>
            </w:r>
            <w:r>
              <w:t>、</w:t>
            </w:r>
            <w:r>
              <w:t>cn-bejing-6b</w:t>
            </w:r>
          </w:p>
        </w:tc>
      </w:tr>
      <w:tr w:rsidR="00AB6CCE" w14:paraId="53810070" w14:textId="77777777">
        <w:tc>
          <w:tcPr>
            <w:tcW w:w="1811" w:type="dxa"/>
          </w:tcPr>
          <w:p w14:paraId="30875034" w14:textId="77777777" w:rsidR="00AB6CCE" w:rsidRDefault="008134F4">
            <w:pPr>
              <w:pStyle w:val="Compact"/>
              <w:jc w:val="left"/>
            </w:pPr>
            <w:r>
              <w:t>上海</w:t>
            </w:r>
            <w:r>
              <w:t>2</w:t>
            </w:r>
            <w:r>
              <w:t>区</w:t>
            </w:r>
          </w:p>
        </w:tc>
        <w:tc>
          <w:tcPr>
            <w:tcW w:w="2565" w:type="dxa"/>
          </w:tcPr>
          <w:p w14:paraId="521CA059" w14:textId="77777777" w:rsidR="00AB6CCE" w:rsidRDefault="008134F4">
            <w:pPr>
              <w:pStyle w:val="Compact"/>
              <w:jc w:val="left"/>
            </w:pPr>
            <w:r>
              <w:t>cn-shanghai-2</w:t>
            </w:r>
          </w:p>
        </w:tc>
        <w:tc>
          <w:tcPr>
            <w:tcW w:w="4350" w:type="dxa"/>
          </w:tcPr>
          <w:p w14:paraId="2F405EC9" w14:textId="77777777" w:rsidR="00AB6CCE" w:rsidRDefault="008134F4">
            <w:pPr>
              <w:pStyle w:val="Compact"/>
              <w:jc w:val="left"/>
            </w:pPr>
            <w:r>
              <w:t>cn-shanghai-2a</w:t>
            </w:r>
            <w:r>
              <w:t>、</w:t>
            </w:r>
            <w:r>
              <w:t>cn-shanghai-2b</w:t>
            </w:r>
          </w:p>
        </w:tc>
      </w:tr>
      <w:tr w:rsidR="00AB6CCE" w14:paraId="2693747F" w14:textId="77777777">
        <w:tc>
          <w:tcPr>
            <w:tcW w:w="1811" w:type="dxa"/>
          </w:tcPr>
          <w:p w14:paraId="16FAA41A" w14:textId="77777777" w:rsidR="00AB6CCE" w:rsidRDefault="008134F4">
            <w:pPr>
              <w:pStyle w:val="Compact"/>
              <w:jc w:val="left"/>
            </w:pPr>
            <w:r>
              <w:t>俄罗斯</w:t>
            </w:r>
            <w:r>
              <w:t>1</w:t>
            </w:r>
            <w:r>
              <w:t>区</w:t>
            </w:r>
          </w:p>
        </w:tc>
        <w:tc>
          <w:tcPr>
            <w:tcW w:w="2565" w:type="dxa"/>
          </w:tcPr>
          <w:p w14:paraId="28764400" w14:textId="77777777" w:rsidR="00AB6CCE" w:rsidRDefault="008134F4">
            <w:pPr>
              <w:pStyle w:val="Compact"/>
              <w:jc w:val="left"/>
            </w:pPr>
            <w:r>
              <w:t>eu-east-1</w:t>
            </w:r>
          </w:p>
        </w:tc>
        <w:tc>
          <w:tcPr>
            <w:tcW w:w="4350" w:type="dxa"/>
          </w:tcPr>
          <w:p w14:paraId="5C1B8393" w14:textId="77777777" w:rsidR="00AB6CCE" w:rsidRDefault="008134F4">
            <w:pPr>
              <w:pStyle w:val="Compact"/>
              <w:jc w:val="left"/>
            </w:pPr>
            <w:r>
              <w:t>eu-east-1a</w:t>
            </w:r>
          </w:p>
        </w:tc>
      </w:tr>
    </w:tbl>
    <w:p w14:paraId="01E8FAAA" w14:textId="77777777" w:rsidR="00AB6CCE" w:rsidRDefault="00AB6CCE">
      <w:pPr>
        <w:pStyle w:val="a0"/>
      </w:pPr>
    </w:p>
    <w:p w14:paraId="61E50D05" w14:textId="77777777" w:rsidR="00AB6CCE" w:rsidRDefault="008134F4">
      <w:pPr>
        <w:pStyle w:val="2"/>
        <w:spacing w:before="288" w:after="288"/>
        <w:ind w:firstLine="241"/>
      </w:pPr>
      <w:bookmarkStart w:id="38" w:name="header-n2838"/>
      <w:bookmarkStart w:id="39" w:name="_Toc109913510"/>
      <w:r>
        <w:t>Filter.N和ID.N规则</w:t>
      </w:r>
      <w:bookmarkEnd w:id="38"/>
      <w:bookmarkEnd w:id="39"/>
    </w:p>
    <w:p w14:paraId="2B315AAD" w14:textId="77777777" w:rsidR="00AB6CCE" w:rsidRDefault="008134F4">
      <w:pPr>
        <w:numPr>
          <w:ilvl w:val="0"/>
          <w:numId w:val="7"/>
        </w:numPr>
      </w:pPr>
      <w:r>
        <w:t>两个</w:t>
      </w:r>
      <w:r>
        <w:t>Name</w:t>
      </w:r>
      <w:r>
        <w:t>的名称不能相同</w:t>
      </w:r>
    </w:p>
    <w:p w14:paraId="1F7071DF" w14:textId="77777777" w:rsidR="00AB6CCE" w:rsidRDefault="008134F4">
      <w:pPr>
        <w:pStyle w:val="SourceCode"/>
      </w:pPr>
      <w:r>
        <w:rPr>
          <w:rStyle w:val="VerbatimChar"/>
        </w:rPr>
        <w:t>例如：</w:t>
      </w:r>
      <w:r>
        <w:br/>
      </w:r>
      <w:r>
        <w:rPr>
          <w:rStyle w:val="VerbatimChar"/>
        </w:rPr>
        <w:t>Filter.1.Name=vpc-idA</w:t>
      </w:r>
      <w:r>
        <w:br/>
      </w:r>
      <w:r>
        <w:rPr>
          <w:rStyle w:val="VerbatimChar"/>
        </w:rPr>
        <w:t>Filter.1.Name=subnet-id</w:t>
      </w:r>
      <w:r>
        <w:br/>
      </w:r>
      <w:r>
        <w:rPr>
          <w:rStyle w:val="VerbatimChar"/>
        </w:rPr>
        <w:t>结果：不通过</w:t>
      </w:r>
    </w:p>
    <w:p w14:paraId="37CD3561" w14:textId="77777777" w:rsidR="00AB6CCE" w:rsidRDefault="008134F4">
      <w:pPr>
        <w:numPr>
          <w:ilvl w:val="0"/>
          <w:numId w:val="8"/>
        </w:numPr>
      </w:pPr>
      <w:r>
        <w:t>两个</w:t>
      </w:r>
      <w:r>
        <w:t>Name</w:t>
      </w:r>
      <w:r>
        <w:t>的值不能相同</w:t>
      </w:r>
    </w:p>
    <w:p w14:paraId="56859B03" w14:textId="77777777" w:rsidR="00AB6CCE" w:rsidRDefault="008134F4">
      <w:pPr>
        <w:pStyle w:val="SourceCode"/>
      </w:pPr>
      <w:r>
        <w:rPr>
          <w:rStyle w:val="VerbatimChar"/>
        </w:rPr>
        <w:t>例如：</w:t>
      </w:r>
      <w:r>
        <w:br/>
      </w:r>
      <w:r>
        <w:rPr>
          <w:rStyle w:val="VerbatimChar"/>
        </w:rPr>
        <w:t>Filter.1.Name=vpc-id</w:t>
      </w:r>
      <w:r>
        <w:br/>
      </w:r>
      <w:r>
        <w:rPr>
          <w:rStyle w:val="VerbatimChar"/>
        </w:rPr>
        <w:t>Filter.2.Name=vpc-id</w:t>
      </w:r>
      <w:r>
        <w:br/>
      </w:r>
      <w:r>
        <w:rPr>
          <w:rStyle w:val="VerbatimChar"/>
        </w:rPr>
        <w:t>结果：不通过</w:t>
      </w:r>
    </w:p>
    <w:p w14:paraId="5E989496" w14:textId="77777777" w:rsidR="00AB6CCE" w:rsidRDefault="008134F4">
      <w:pPr>
        <w:numPr>
          <w:ilvl w:val="0"/>
          <w:numId w:val="9"/>
        </w:numPr>
      </w:pPr>
      <w:r>
        <w:t>两个</w:t>
      </w:r>
      <w:r>
        <w:t>Value</w:t>
      </w:r>
      <w:r>
        <w:t>的名称不能相同</w:t>
      </w:r>
    </w:p>
    <w:p w14:paraId="1E8917CF" w14:textId="77777777" w:rsidR="00AB6CCE" w:rsidRDefault="008134F4">
      <w:pPr>
        <w:pStyle w:val="SourceCode"/>
      </w:pPr>
      <w:r>
        <w:rPr>
          <w:rStyle w:val="VerbatimChar"/>
        </w:rPr>
        <w:t>例如：</w:t>
      </w:r>
      <w:r>
        <w:br/>
      </w:r>
      <w:r>
        <w:rPr>
          <w:rStyle w:val="VerbatimChar"/>
        </w:rPr>
        <w:t>Filter.1.Name=vpc-id</w:t>
      </w:r>
      <w:r>
        <w:br/>
      </w:r>
      <w:r>
        <w:rPr>
          <w:rStyle w:val="VerbatimChar"/>
        </w:rPr>
        <w:t>Filter.1.Value.1=vpc-12345678</w:t>
      </w:r>
      <w:r>
        <w:br/>
      </w:r>
      <w:r>
        <w:rPr>
          <w:rStyle w:val="VerbatimChar"/>
        </w:rPr>
        <w:t>Filter.1.Value.1=vpc-23456789</w:t>
      </w:r>
      <w:r>
        <w:br/>
      </w:r>
      <w:r>
        <w:rPr>
          <w:rStyle w:val="VerbatimChar"/>
        </w:rPr>
        <w:t>结果：不通过</w:t>
      </w:r>
    </w:p>
    <w:p w14:paraId="0C632776" w14:textId="77777777" w:rsidR="00AB6CCE" w:rsidRDefault="008134F4">
      <w:pPr>
        <w:numPr>
          <w:ilvl w:val="0"/>
          <w:numId w:val="10"/>
        </w:numPr>
      </w:pPr>
      <w:r>
        <w:t>Name</w:t>
      </w:r>
      <w:r>
        <w:t>和</w:t>
      </w:r>
      <w:r>
        <w:t>Value</w:t>
      </w:r>
      <w:r>
        <w:t>必须同时存在</w:t>
      </w:r>
    </w:p>
    <w:p w14:paraId="52ED8360" w14:textId="77777777" w:rsidR="00AB6CCE" w:rsidRDefault="008134F4">
      <w:pPr>
        <w:pStyle w:val="SourceCode"/>
      </w:pPr>
      <w:r>
        <w:rPr>
          <w:rStyle w:val="VerbatimChar"/>
        </w:rPr>
        <w:lastRenderedPageBreak/>
        <w:t>例如</w:t>
      </w:r>
      <w:r>
        <w:rPr>
          <w:rStyle w:val="VerbatimChar"/>
        </w:rPr>
        <w:t>1</w:t>
      </w:r>
      <w:r>
        <w:rPr>
          <w:rStyle w:val="VerbatimChar"/>
        </w:rPr>
        <w:t>：</w:t>
      </w:r>
      <w:r>
        <w:br/>
      </w:r>
      <w:r>
        <w:rPr>
          <w:rStyle w:val="VerbatimChar"/>
        </w:rPr>
        <w:t>Filter.1.Name=vpc-id</w:t>
      </w:r>
      <w:r>
        <w:br/>
      </w:r>
      <w:r>
        <w:rPr>
          <w:rStyle w:val="VerbatimChar"/>
        </w:rPr>
        <w:t>Filter.1.Value.1=vpc-12345678</w:t>
      </w:r>
      <w:r>
        <w:br/>
      </w:r>
      <w:r>
        <w:rPr>
          <w:rStyle w:val="VerbatimChar"/>
        </w:rPr>
        <w:t>Filter.2.Value.1=subnet-12345678</w:t>
      </w:r>
      <w:r>
        <w:br/>
      </w:r>
      <w:r>
        <w:rPr>
          <w:rStyle w:val="VerbatimChar"/>
        </w:rPr>
        <w:t>结果：不通过</w:t>
      </w:r>
    </w:p>
    <w:p w14:paraId="7CD5EBD6" w14:textId="77777777" w:rsidR="00AB6CCE" w:rsidRDefault="008134F4">
      <w:pPr>
        <w:pStyle w:val="SourceCode"/>
      </w:pPr>
      <w:r>
        <w:rPr>
          <w:rStyle w:val="VerbatimChar"/>
        </w:rPr>
        <w:t>例如</w:t>
      </w:r>
      <w:r>
        <w:rPr>
          <w:rStyle w:val="VerbatimChar"/>
        </w:rPr>
        <w:t>2</w:t>
      </w:r>
      <w:r>
        <w:rPr>
          <w:rStyle w:val="VerbatimChar"/>
        </w:rPr>
        <w:t>：</w:t>
      </w:r>
      <w:r>
        <w:br/>
      </w:r>
      <w:r>
        <w:rPr>
          <w:rStyle w:val="VerbatimChar"/>
        </w:rPr>
        <w:t>Filter.1.Name=vpc-id</w:t>
      </w:r>
      <w:r>
        <w:br/>
      </w:r>
      <w:r>
        <w:rPr>
          <w:rStyle w:val="VerbatimChar"/>
        </w:rPr>
        <w:t>Filter.1.Value.1=vpc-12345678</w:t>
      </w:r>
      <w:r>
        <w:br/>
      </w:r>
      <w:r>
        <w:rPr>
          <w:rStyle w:val="VerbatimChar"/>
        </w:rPr>
        <w:t>Filter.2.Name=subnet-id</w:t>
      </w:r>
      <w:r>
        <w:br/>
      </w:r>
      <w:r>
        <w:rPr>
          <w:rStyle w:val="VerbatimChar"/>
        </w:rPr>
        <w:t>结果：不通过</w:t>
      </w:r>
    </w:p>
    <w:p w14:paraId="35C57B83" w14:textId="77777777" w:rsidR="00AB6CCE" w:rsidRDefault="008134F4">
      <w:pPr>
        <w:numPr>
          <w:ilvl w:val="0"/>
          <w:numId w:val="11"/>
        </w:numPr>
      </w:pPr>
      <w:r>
        <w:t>Filter.N</w:t>
      </w:r>
      <w:r>
        <w:t>和</w:t>
      </w:r>
      <w:r>
        <w:t>ID.N</w:t>
      </w:r>
      <w:r>
        <w:t>中的</w:t>
      </w:r>
      <w:r>
        <w:t>N</w:t>
      </w:r>
      <w:r>
        <w:t>的取值范围是</w:t>
      </w:r>
      <w:r>
        <w:t>1-100</w:t>
      </w:r>
    </w:p>
    <w:p w14:paraId="74201359" w14:textId="77777777" w:rsidR="00AB6CCE" w:rsidRDefault="008134F4">
      <w:pPr>
        <w:pStyle w:val="SourceCode"/>
      </w:pPr>
      <w:r>
        <w:rPr>
          <w:rStyle w:val="VerbatimChar"/>
        </w:rPr>
        <w:t>例如：</w:t>
      </w:r>
      <w:r>
        <w:rPr>
          <w:rStyle w:val="VerbatimChar"/>
        </w:rPr>
        <w:cr/>
      </w:r>
      <w:r>
        <w:br/>
      </w:r>
      <w:r>
        <w:rPr>
          <w:rStyle w:val="VerbatimChar"/>
        </w:rPr>
        <w:t>SubnetId.1=subnet-12345678</w:t>
      </w:r>
      <w:r>
        <w:rPr>
          <w:rStyle w:val="VerbatimChar"/>
        </w:rPr>
        <w:cr/>
      </w:r>
      <w:r>
        <w:br/>
      </w:r>
      <w:r>
        <w:rPr>
          <w:rStyle w:val="VerbatimChar"/>
        </w:rPr>
        <w:t>SubnetId.100=subnet-23456789</w:t>
      </w:r>
      <w:r>
        <w:rPr>
          <w:rStyle w:val="VerbatimChar"/>
        </w:rPr>
        <w:cr/>
      </w:r>
      <w:r>
        <w:br/>
      </w:r>
      <w:r>
        <w:rPr>
          <w:rStyle w:val="VerbatimChar"/>
        </w:rPr>
        <w:t>Filter.1.Name=vpc-id</w:t>
      </w:r>
      <w:r>
        <w:rPr>
          <w:rStyle w:val="VerbatimChar"/>
        </w:rPr>
        <w:cr/>
      </w:r>
      <w:r>
        <w:br/>
      </w:r>
      <w:r>
        <w:rPr>
          <w:rStyle w:val="VerbatimChar"/>
        </w:rPr>
        <w:t>Filter.1.Value.100=vpc-12345678</w:t>
      </w:r>
      <w:r>
        <w:rPr>
          <w:rStyle w:val="VerbatimChar"/>
        </w:rPr>
        <w:cr/>
      </w:r>
      <w:r>
        <w:br/>
      </w:r>
      <w:r>
        <w:rPr>
          <w:rStyle w:val="VerbatimChar"/>
        </w:rPr>
        <w:t>Filter.100.Name=network-acl-id</w:t>
      </w:r>
      <w:r>
        <w:rPr>
          <w:rStyle w:val="VerbatimChar"/>
        </w:rPr>
        <w:cr/>
      </w:r>
      <w:r>
        <w:br/>
      </w:r>
      <w:r>
        <w:rPr>
          <w:rStyle w:val="VerbatimChar"/>
        </w:rPr>
        <w:t>Filter.100.Value.1=acl-12345678</w:t>
      </w:r>
    </w:p>
    <w:p w14:paraId="0D933778" w14:textId="77777777" w:rsidR="00AB6CCE" w:rsidRDefault="00AB6CCE">
      <w:pPr>
        <w:pStyle w:val="FirstParagraph"/>
      </w:pPr>
    </w:p>
    <w:p w14:paraId="63C3AD11" w14:textId="77777777" w:rsidR="00AB6CCE" w:rsidRDefault="00AB6CCE">
      <w:pPr>
        <w:pStyle w:val="a0"/>
      </w:pPr>
    </w:p>
    <w:p w14:paraId="64D34109" w14:textId="77777777" w:rsidR="00AB6CCE" w:rsidRDefault="008134F4">
      <w:pPr>
        <w:pStyle w:val="1"/>
        <w:spacing w:after="288"/>
      </w:pPr>
      <w:bookmarkStart w:id="40" w:name="_Toc109913511"/>
      <w:r>
        <w:lastRenderedPageBreak/>
        <w:t>数据类型</w:t>
      </w:r>
      <w:bookmarkEnd w:id="40"/>
    </w:p>
    <w:p w14:paraId="1772EAA3" w14:textId="77777777" w:rsidR="00AB6CCE" w:rsidRDefault="008134F4">
      <w:pPr>
        <w:pStyle w:val="2"/>
        <w:spacing w:before="288" w:after="288"/>
        <w:ind w:firstLine="241"/>
      </w:pPr>
      <w:bookmarkStart w:id="41" w:name="_Toc109913512"/>
      <w:r>
        <w:t>物理机信息</w:t>
      </w:r>
      <w:bookmarkEnd w:id="41"/>
    </w:p>
    <w:p w14:paraId="2EA02610" w14:textId="77777777" w:rsidR="00AB6CCE" w:rsidRDefault="008134F4">
      <w:pPr>
        <w:pStyle w:val="FirstParagraph"/>
      </w:pPr>
      <w:r>
        <w:rPr>
          <w:b/>
        </w:rPr>
        <w:t>CreateTime</w:t>
      </w:r>
    </w:p>
    <w:p w14:paraId="50E10C27" w14:textId="77777777" w:rsidR="00AB6CCE" w:rsidRDefault="008134F4">
      <w:pPr>
        <w:numPr>
          <w:ilvl w:val="0"/>
          <w:numId w:val="5"/>
        </w:numPr>
      </w:pPr>
      <w:r>
        <w:t>创建时间</w:t>
      </w:r>
    </w:p>
    <w:p w14:paraId="649C13ED" w14:textId="77777777" w:rsidR="00AB6CCE" w:rsidRDefault="008134F4">
      <w:pPr>
        <w:numPr>
          <w:ilvl w:val="0"/>
          <w:numId w:val="5"/>
        </w:numPr>
      </w:pPr>
      <w:r>
        <w:t>类型</w:t>
      </w:r>
      <w:r>
        <w:t>:String</w:t>
      </w:r>
    </w:p>
    <w:p w14:paraId="52B54A2E" w14:textId="77777777" w:rsidR="00AB6CCE" w:rsidRDefault="008134F4">
      <w:pPr>
        <w:pStyle w:val="FirstParagraph"/>
      </w:pPr>
      <w:r>
        <w:rPr>
          <w:b/>
        </w:rPr>
        <w:t>HostName</w:t>
      </w:r>
    </w:p>
    <w:p w14:paraId="0FEBB3CF" w14:textId="7FFF4368" w:rsidR="00AB6CCE" w:rsidRDefault="00DF014D">
      <w:pPr>
        <w:numPr>
          <w:ilvl w:val="0"/>
          <w:numId w:val="5"/>
        </w:numPr>
      </w:pPr>
      <w:r>
        <w:t>裸金属服务器</w:t>
      </w:r>
      <w:r w:rsidR="008134F4">
        <w:t>名称，默认为</w:t>
      </w:r>
      <w:r w:rsidR="008134F4">
        <w:t>epc</w:t>
      </w:r>
    </w:p>
    <w:p w14:paraId="605DD1A8" w14:textId="77777777" w:rsidR="00AB6CCE" w:rsidRDefault="008134F4">
      <w:pPr>
        <w:numPr>
          <w:ilvl w:val="0"/>
          <w:numId w:val="5"/>
        </w:numPr>
      </w:pPr>
      <w:r>
        <w:t>类型：</w:t>
      </w:r>
      <w:r>
        <w:t xml:space="preserve"> String</w:t>
      </w:r>
    </w:p>
    <w:p w14:paraId="0A41027C" w14:textId="77777777" w:rsidR="00AB6CCE" w:rsidRDefault="008134F4">
      <w:pPr>
        <w:pStyle w:val="FirstParagraph"/>
      </w:pPr>
      <w:r>
        <w:rPr>
          <w:b/>
        </w:rPr>
        <w:t>ProjectId</w:t>
      </w:r>
    </w:p>
    <w:p w14:paraId="7B090A76" w14:textId="77777777" w:rsidR="00AB6CCE" w:rsidRDefault="008134F4">
      <w:pPr>
        <w:numPr>
          <w:ilvl w:val="0"/>
          <w:numId w:val="5"/>
        </w:numPr>
      </w:pPr>
      <w:r>
        <w:t>项目的</w:t>
      </w:r>
      <w:r>
        <w:t>ID</w:t>
      </w:r>
    </w:p>
    <w:p w14:paraId="24E352A5" w14:textId="77777777" w:rsidR="00AB6CCE" w:rsidRDefault="008134F4">
      <w:pPr>
        <w:numPr>
          <w:ilvl w:val="0"/>
          <w:numId w:val="5"/>
        </w:numPr>
      </w:pPr>
      <w:r>
        <w:t>类型</w:t>
      </w:r>
      <w:r>
        <w:t>: String</w:t>
      </w:r>
    </w:p>
    <w:p w14:paraId="3FE64E7F" w14:textId="77777777" w:rsidR="00AB6CCE" w:rsidRDefault="00AB6CCE">
      <w:pPr>
        <w:pStyle w:val="FirstParagraph"/>
      </w:pPr>
    </w:p>
    <w:p w14:paraId="015E2DB7" w14:textId="77777777" w:rsidR="00AB6CCE" w:rsidRDefault="008134F4">
      <w:pPr>
        <w:pStyle w:val="a0"/>
      </w:pPr>
      <w:r>
        <w:rPr>
          <w:b/>
        </w:rPr>
        <w:t>HostType</w:t>
      </w:r>
    </w:p>
    <w:p w14:paraId="150C7536" w14:textId="2458C880" w:rsidR="00AB6CCE" w:rsidRDefault="00DF014D">
      <w:pPr>
        <w:numPr>
          <w:ilvl w:val="0"/>
          <w:numId w:val="5"/>
        </w:numPr>
      </w:pPr>
      <w:r>
        <w:t>裸金属服务器</w:t>
      </w:r>
      <w:r w:rsidR="008134F4">
        <w:t>机型</w:t>
      </w:r>
    </w:p>
    <w:p w14:paraId="19F96725" w14:textId="77777777" w:rsidR="00AB6CCE" w:rsidRDefault="008134F4">
      <w:pPr>
        <w:numPr>
          <w:ilvl w:val="0"/>
          <w:numId w:val="5"/>
        </w:numPr>
      </w:pPr>
      <w:r>
        <w:t>有效值</w:t>
      </w:r>
      <w:r>
        <w:t>:</w:t>
      </w:r>
    </w:p>
    <w:p w14:paraId="0FF6C335" w14:textId="77777777" w:rsidR="00AB6CCE" w:rsidRDefault="008134F4">
      <w:pPr>
        <w:numPr>
          <w:ilvl w:val="1"/>
          <w:numId w:val="5"/>
        </w:numPr>
      </w:pPr>
      <w:r>
        <w:t>计算型</w:t>
      </w:r>
    </w:p>
    <w:p w14:paraId="08AB9266" w14:textId="77777777" w:rsidR="00AB6CCE" w:rsidRDefault="008134F4">
      <w:pPr>
        <w:numPr>
          <w:ilvl w:val="2"/>
          <w:numId w:val="5"/>
        </w:numPr>
      </w:pPr>
      <w:r>
        <w:t>CAL</w:t>
      </w:r>
      <w:r>
        <w:t>：标准计算型</w:t>
      </w:r>
    </w:p>
    <w:p w14:paraId="59854A4E" w14:textId="77777777" w:rsidR="00AB6CCE" w:rsidRDefault="008134F4">
      <w:pPr>
        <w:numPr>
          <w:ilvl w:val="1"/>
          <w:numId w:val="5"/>
        </w:numPr>
      </w:pPr>
      <w:r>
        <w:t>GPU</w:t>
      </w:r>
      <w:r>
        <w:t>型</w:t>
      </w:r>
      <w:r>
        <w:t xml:space="preserve"> </w:t>
      </w:r>
    </w:p>
    <w:p w14:paraId="523F661D" w14:textId="77777777" w:rsidR="00AB6CCE" w:rsidRDefault="008134F4">
      <w:pPr>
        <w:numPr>
          <w:ilvl w:val="2"/>
          <w:numId w:val="5"/>
        </w:numPr>
      </w:pPr>
      <w:r>
        <w:t>GN6-I</w:t>
      </w:r>
      <w:r>
        <w:t>：推理</w:t>
      </w:r>
      <w:r>
        <w:t>II</w:t>
      </w:r>
      <w:r>
        <w:t>型</w:t>
      </w:r>
      <w:r>
        <w:t>-I</w:t>
      </w:r>
    </w:p>
    <w:p w14:paraId="79CBAC66" w14:textId="77777777" w:rsidR="00AB6CCE" w:rsidRDefault="008134F4">
      <w:pPr>
        <w:numPr>
          <w:ilvl w:val="0"/>
          <w:numId w:val="5"/>
        </w:numPr>
      </w:pPr>
      <w:r>
        <w:t>类型：</w:t>
      </w:r>
      <w:r>
        <w:t xml:space="preserve"> String </w:t>
      </w:r>
    </w:p>
    <w:p w14:paraId="15A1BB4B" w14:textId="77777777" w:rsidR="00AB6CCE" w:rsidRDefault="008134F4">
      <w:pPr>
        <w:pStyle w:val="FirstParagraph"/>
      </w:pPr>
      <w:r>
        <w:rPr>
          <w:b/>
        </w:rPr>
        <w:t>TorName</w:t>
      </w:r>
    </w:p>
    <w:p w14:paraId="789AF7FF" w14:textId="77777777" w:rsidR="00AB6CCE" w:rsidRDefault="008134F4">
      <w:pPr>
        <w:numPr>
          <w:ilvl w:val="0"/>
          <w:numId w:val="5"/>
        </w:numPr>
      </w:pPr>
      <w:r>
        <w:t>上联交换机信息</w:t>
      </w:r>
    </w:p>
    <w:p w14:paraId="6C28E3FA" w14:textId="77777777" w:rsidR="00AB6CCE" w:rsidRDefault="008134F4">
      <w:pPr>
        <w:numPr>
          <w:ilvl w:val="0"/>
          <w:numId w:val="5"/>
        </w:numPr>
      </w:pPr>
      <w:r>
        <w:t>类型：</w:t>
      </w:r>
      <w:r>
        <w:t xml:space="preserve"> String </w:t>
      </w:r>
    </w:p>
    <w:p w14:paraId="77BECED9" w14:textId="77777777" w:rsidR="00AB6CCE" w:rsidRDefault="008134F4">
      <w:pPr>
        <w:pStyle w:val="FirstParagraph"/>
      </w:pPr>
      <w:r>
        <w:rPr>
          <w:b/>
        </w:rPr>
        <w:t>CabinetName</w:t>
      </w:r>
    </w:p>
    <w:p w14:paraId="6E1263B9" w14:textId="77777777" w:rsidR="00AB6CCE" w:rsidRDefault="008134F4">
      <w:pPr>
        <w:numPr>
          <w:ilvl w:val="0"/>
          <w:numId w:val="5"/>
        </w:numPr>
      </w:pPr>
      <w:r>
        <w:t>机柜信息</w:t>
      </w:r>
    </w:p>
    <w:p w14:paraId="5288AB04" w14:textId="77777777" w:rsidR="00AB6CCE" w:rsidRDefault="008134F4">
      <w:pPr>
        <w:numPr>
          <w:ilvl w:val="0"/>
          <w:numId w:val="5"/>
        </w:numPr>
      </w:pPr>
      <w:r>
        <w:t>类型：</w:t>
      </w:r>
      <w:r>
        <w:t xml:space="preserve"> String </w:t>
      </w:r>
    </w:p>
    <w:p w14:paraId="60158733" w14:textId="77777777" w:rsidR="00AB6CCE" w:rsidRDefault="008134F4">
      <w:pPr>
        <w:pStyle w:val="FirstParagraph"/>
      </w:pPr>
      <w:r>
        <w:rPr>
          <w:b/>
        </w:rPr>
        <w:t>RackName</w:t>
      </w:r>
    </w:p>
    <w:p w14:paraId="34F0AC0F" w14:textId="77777777" w:rsidR="00AB6CCE" w:rsidRDefault="008134F4">
      <w:pPr>
        <w:numPr>
          <w:ilvl w:val="0"/>
          <w:numId w:val="5"/>
        </w:numPr>
      </w:pPr>
      <w:r>
        <w:t>机架位</w:t>
      </w:r>
    </w:p>
    <w:p w14:paraId="100590F2" w14:textId="77777777" w:rsidR="00AB6CCE" w:rsidRDefault="008134F4">
      <w:pPr>
        <w:numPr>
          <w:ilvl w:val="0"/>
          <w:numId w:val="5"/>
        </w:numPr>
      </w:pPr>
      <w:r>
        <w:t>类型：</w:t>
      </w:r>
      <w:r>
        <w:t xml:space="preserve"> String </w:t>
      </w:r>
    </w:p>
    <w:p w14:paraId="4096510E" w14:textId="77777777" w:rsidR="00AB6CCE" w:rsidRDefault="008134F4">
      <w:pPr>
        <w:pStyle w:val="FirstParagraph"/>
      </w:pPr>
      <w:r>
        <w:rPr>
          <w:b/>
        </w:rPr>
        <w:t>AllowModifyHyperThreading</w:t>
      </w:r>
    </w:p>
    <w:p w14:paraId="61B06851" w14:textId="77777777" w:rsidR="00AB6CCE" w:rsidRDefault="008134F4">
      <w:pPr>
        <w:numPr>
          <w:ilvl w:val="0"/>
          <w:numId w:val="5"/>
        </w:numPr>
      </w:pPr>
      <w:r>
        <w:lastRenderedPageBreak/>
        <w:t>允许开启关闭超线程</w:t>
      </w:r>
    </w:p>
    <w:p w14:paraId="479ECA49" w14:textId="77777777" w:rsidR="00AB6CCE" w:rsidRDefault="008134F4">
      <w:pPr>
        <w:numPr>
          <w:ilvl w:val="0"/>
          <w:numId w:val="5"/>
        </w:numPr>
      </w:pPr>
      <w:r>
        <w:t>类型：</w:t>
      </w:r>
      <w:r>
        <w:t xml:space="preserve"> String </w:t>
      </w:r>
    </w:p>
    <w:p w14:paraId="31C32AB6" w14:textId="77777777" w:rsidR="00AB6CCE" w:rsidRDefault="008134F4">
      <w:pPr>
        <w:numPr>
          <w:ilvl w:val="0"/>
          <w:numId w:val="5"/>
        </w:numPr>
      </w:pPr>
      <w:r>
        <w:t>有效值：</w:t>
      </w:r>
      <w:r>
        <w:t>true| false</w:t>
      </w:r>
    </w:p>
    <w:p w14:paraId="274A59F1" w14:textId="77777777" w:rsidR="00AB6CCE" w:rsidRDefault="008134F4">
      <w:pPr>
        <w:pStyle w:val="FirstParagraph"/>
      </w:pPr>
      <w:r>
        <w:rPr>
          <w:b/>
        </w:rPr>
        <w:t>HostId</w:t>
      </w:r>
      <w:r>
        <w:t xml:space="preserve"> </w:t>
      </w:r>
    </w:p>
    <w:p w14:paraId="6A693383" w14:textId="03865413" w:rsidR="00AB6CCE" w:rsidRDefault="00DF014D">
      <w:pPr>
        <w:numPr>
          <w:ilvl w:val="0"/>
          <w:numId w:val="5"/>
        </w:numPr>
      </w:pPr>
      <w:r>
        <w:t>裸金属服务器</w:t>
      </w:r>
      <w:r w:rsidR="008134F4">
        <w:t>资源</w:t>
      </w:r>
      <w:r w:rsidR="008134F4">
        <w:t>ID</w:t>
      </w:r>
    </w:p>
    <w:p w14:paraId="60EA14EF" w14:textId="77777777" w:rsidR="00AB6CCE" w:rsidRDefault="008134F4">
      <w:pPr>
        <w:numPr>
          <w:ilvl w:val="0"/>
          <w:numId w:val="5"/>
        </w:numPr>
      </w:pPr>
      <w:r>
        <w:t>类型：</w:t>
      </w:r>
      <w:r>
        <w:t>String</w:t>
      </w:r>
    </w:p>
    <w:p w14:paraId="0F3207B1" w14:textId="77777777" w:rsidR="00AB6CCE" w:rsidRDefault="008134F4">
      <w:pPr>
        <w:pStyle w:val="FirstParagraph"/>
      </w:pPr>
      <w:r>
        <w:rPr>
          <w:b/>
        </w:rPr>
        <w:t>Sn</w:t>
      </w:r>
    </w:p>
    <w:p w14:paraId="0D5DD63D" w14:textId="5CBA1740" w:rsidR="00AB6CCE" w:rsidRDefault="00DF014D">
      <w:pPr>
        <w:numPr>
          <w:ilvl w:val="0"/>
          <w:numId w:val="5"/>
        </w:numPr>
      </w:pPr>
      <w:r>
        <w:t>裸金属服务器</w:t>
      </w:r>
      <w:r w:rsidR="008134F4">
        <w:t>序列号</w:t>
      </w:r>
    </w:p>
    <w:p w14:paraId="63F099D4" w14:textId="77777777" w:rsidR="00AB6CCE" w:rsidRDefault="008134F4">
      <w:pPr>
        <w:numPr>
          <w:ilvl w:val="0"/>
          <w:numId w:val="5"/>
        </w:numPr>
      </w:pPr>
      <w:r>
        <w:t>类型：</w:t>
      </w:r>
      <w:r>
        <w:t>String</w:t>
      </w:r>
    </w:p>
    <w:p w14:paraId="204A58A6" w14:textId="77777777" w:rsidR="00AB6CCE" w:rsidRDefault="008134F4">
      <w:pPr>
        <w:pStyle w:val="FirstParagraph"/>
      </w:pPr>
      <w:r>
        <w:rPr>
          <w:b/>
        </w:rPr>
        <w:t>CabinetId</w:t>
      </w:r>
    </w:p>
    <w:p w14:paraId="5F378ABB" w14:textId="77777777" w:rsidR="00AB6CCE" w:rsidRDefault="008134F4">
      <w:pPr>
        <w:numPr>
          <w:ilvl w:val="0"/>
          <w:numId w:val="5"/>
        </w:numPr>
      </w:pPr>
      <w:r>
        <w:t>托管机柜</w:t>
      </w:r>
      <w:r>
        <w:t>ID</w:t>
      </w:r>
    </w:p>
    <w:p w14:paraId="70D20B23" w14:textId="77777777" w:rsidR="00AB6CCE" w:rsidRDefault="008134F4">
      <w:pPr>
        <w:numPr>
          <w:ilvl w:val="0"/>
          <w:numId w:val="5"/>
        </w:numPr>
      </w:pPr>
      <w:r>
        <w:t>类型：</w:t>
      </w:r>
      <w:r>
        <w:t>String</w:t>
      </w:r>
    </w:p>
    <w:p w14:paraId="45022A70" w14:textId="77777777" w:rsidR="00AB6CCE" w:rsidRDefault="008134F4">
      <w:pPr>
        <w:pStyle w:val="FirstParagraph"/>
      </w:pPr>
      <w:r>
        <w:rPr>
          <w:b/>
        </w:rPr>
        <w:t>AvailabilityZone</w:t>
      </w:r>
    </w:p>
    <w:p w14:paraId="7F22D3BD" w14:textId="77777777" w:rsidR="00AB6CCE" w:rsidRDefault="008134F4">
      <w:pPr>
        <w:numPr>
          <w:ilvl w:val="0"/>
          <w:numId w:val="5"/>
        </w:numPr>
      </w:pPr>
      <w:r>
        <w:t>可用区的名称</w:t>
      </w:r>
    </w:p>
    <w:p w14:paraId="7621FDAE" w14:textId="77777777" w:rsidR="00AB6CCE" w:rsidRDefault="008134F4">
      <w:pPr>
        <w:numPr>
          <w:ilvl w:val="0"/>
          <w:numId w:val="5"/>
        </w:numPr>
      </w:pPr>
      <w:r>
        <w:t>类型</w:t>
      </w:r>
      <w:r>
        <w:t>:String</w:t>
      </w:r>
    </w:p>
    <w:p w14:paraId="110DFE84" w14:textId="77777777" w:rsidR="00AB6CCE" w:rsidRDefault="008134F4">
      <w:pPr>
        <w:numPr>
          <w:ilvl w:val="0"/>
          <w:numId w:val="5"/>
        </w:numPr>
      </w:pPr>
      <w:r>
        <w:t>是否可缺省</w:t>
      </w:r>
      <w:r>
        <w:t xml:space="preserve">: </w:t>
      </w:r>
      <w:r>
        <w:t>是</w:t>
      </w:r>
    </w:p>
    <w:p w14:paraId="60E9BCA2" w14:textId="77777777" w:rsidR="00AB6CCE" w:rsidRDefault="008134F4">
      <w:pPr>
        <w:pStyle w:val="FirstParagraph"/>
      </w:pPr>
      <w:r>
        <w:rPr>
          <w:b/>
        </w:rPr>
        <w:t>Raid</w:t>
      </w:r>
    </w:p>
    <w:p w14:paraId="01F672EA" w14:textId="189C7E5E" w:rsidR="00AB6CCE" w:rsidRDefault="008134F4">
      <w:pPr>
        <w:numPr>
          <w:ilvl w:val="0"/>
          <w:numId w:val="5"/>
        </w:numPr>
      </w:pPr>
      <w:r>
        <w:t>数据盘</w:t>
      </w:r>
      <w:r>
        <w:t>Raid</w:t>
      </w:r>
      <w:r>
        <w:t>级别</w:t>
      </w:r>
      <w:r>
        <w:t>,</w:t>
      </w:r>
      <w:r>
        <w:t>枚举值为：</w:t>
      </w:r>
      <w:r>
        <w:t>Raid0, Raid10, Raid5, Raid1</w:t>
      </w:r>
      <w:r>
        <w:t>，单盘</w:t>
      </w:r>
      <w:r>
        <w:t>raid0</w:t>
      </w:r>
      <w:r>
        <w:t>，</w:t>
      </w:r>
      <w:r w:rsidRPr="00360B31">
        <w:t>EPC</w:t>
      </w:r>
      <w:r w:rsidRPr="00360B31">
        <w:t>各机型支持</w:t>
      </w:r>
      <w:r w:rsidRPr="00360B31">
        <w:t>Raid</w:t>
      </w:r>
      <w:r w:rsidRPr="00360B31">
        <w:t>级别文档</w:t>
      </w:r>
    </w:p>
    <w:p w14:paraId="66A3293D" w14:textId="77777777" w:rsidR="00AB6CCE" w:rsidRDefault="008134F4">
      <w:pPr>
        <w:numPr>
          <w:ilvl w:val="0"/>
          <w:numId w:val="5"/>
        </w:numPr>
      </w:pPr>
      <w:r>
        <w:t>有效值：</w:t>
      </w:r>
    </w:p>
    <w:p w14:paraId="1C71E5C7" w14:textId="77777777" w:rsidR="00AB6CCE" w:rsidRDefault="008134F4">
      <w:pPr>
        <w:numPr>
          <w:ilvl w:val="1"/>
          <w:numId w:val="5"/>
        </w:numPr>
      </w:pPr>
      <w:r>
        <w:t>Raid1</w:t>
      </w:r>
    </w:p>
    <w:p w14:paraId="5888BAE3" w14:textId="77777777" w:rsidR="00AB6CCE" w:rsidRDefault="008134F4">
      <w:pPr>
        <w:numPr>
          <w:ilvl w:val="1"/>
          <w:numId w:val="5"/>
        </w:numPr>
      </w:pPr>
      <w:r>
        <w:t>Raid5</w:t>
      </w:r>
    </w:p>
    <w:p w14:paraId="10768E21" w14:textId="77777777" w:rsidR="00AB6CCE" w:rsidRDefault="008134F4">
      <w:pPr>
        <w:numPr>
          <w:ilvl w:val="1"/>
          <w:numId w:val="5"/>
        </w:numPr>
      </w:pPr>
      <w:r>
        <w:t>Raid10</w:t>
      </w:r>
    </w:p>
    <w:p w14:paraId="2F373E8A" w14:textId="77777777" w:rsidR="00AB6CCE" w:rsidRDefault="008134F4">
      <w:pPr>
        <w:numPr>
          <w:ilvl w:val="1"/>
          <w:numId w:val="5"/>
        </w:numPr>
      </w:pPr>
      <w:r>
        <w:t>Raid50</w:t>
      </w:r>
    </w:p>
    <w:p w14:paraId="7566F099" w14:textId="77777777" w:rsidR="00AB6CCE" w:rsidRDefault="008134F4">
      <w:pPr>
        <w:numPr>
          <w:ilvl w:val="1"/>
          <w:numId w:val="5"/>
        </w:numPr>
      </w:pPr>
      <w:r>
        <w:t>SRaid0</w:t>
      </w:r>
    </w:p>
    <w:p w14:paraId="09290DD4" w14:textId="77777777" w:rsidR="00AB6CCE" w:rsidRDefault="008134F4">
      <w:pPr>
        <w:numPr>
          <w:ilvl w:val="0"/>
          <w:numId w:val="5"/>
        </w:numPr>
      </w:pPr>
      <w:r>
        <w:t>类型：</w:t>
      </w:r>
      <w:r>
        <w:t xml:space="preserve"> String </w:t>
      </w:r>
    </w:p>
    <w:p w14:paraId="07043564" w14:textId="77777777" w:rsidR="00AB6CCE" w:rsidRDefault="008134F4">
      <w:pPr>
        <w:numPr>
          <w:ilvl w:val="0"/>
          <w:numId w:val="5"/>
        </w:numPr>
      </w:pPr>
      <w:r>
        <w:t>是否必填：是</w:t>
      </w:r>
    </w:p>
    <w:p w14:paraId="4780F9B8" w14:textId="77777777" w:rsidR="00AB6CCE" w:rsidRDefault="008134F4">
      <w:pPr>
        <w:pStyle w:val="FirstParagraph"/>
      </w:pPr>
      <w:r>
        <w:rPr>
          <w:b/>
        </w:rPr>
        <w:t>ImageId</w:t>
      </w:r>
    </w:p>
    <w:p w14:paraId="39F8F11E" w14:textId="77777777" w:rsidR="00AB6CCE" w:rsidRDefault="008134F4">
      <w:pPr>
        <w:numPr>
          <w:ilvl w:val="0"/>
          <w:numId w:val="5"/>
        </w:numPr>
      </w:pPr>
      <w:r>
        <w:t>镜像资源</w:t>
      </w:r>
      <w:r>
        <w:t>ID</w:t>
      </w:r>
      <w:r>
        <w:t>，参见</w:t>
      </w:r>
      <w:r>
        <w:t>GetEpcImage</w:t>
      </w:r>
    </w:p>
    <w:p w14:paraId="1E46ED9B" w14:textId="77777777" w:rsidR="00AB6CCE" w:rsidRDefault="008134F4">
      <w:pPr>
        <w:numPr>
          <w:ilvl w:val="0"/>
          <w:numId w:val="5"/>
        </w:numPr>
      </w:pPr>
      <w:r>
        <w:t>类型：</w:t>
      </w:r>
      <w:r>
        <w:t xml:space="preserve"> String </w:t>
      </w:r>
    </w:p>
    <w:p w14:paraId="221627C1" w14:textId="77777777" w:rsidR="00AB6CCE" w:rsidRDefault="008134F4">
      <w:pPr>
        <w:numPr>
          <w:ilvl w:val="0"/>
          <w:numId w:val="5"/>
        </w:numPr>
      </w:pPr>
      <w:r>
        <w:t>是否必填：是</w:t>
      </w:r>
    </w:p>
    <w:p w14:paraId="46FFE5CA" w14:textId="77777777" w:rsidR="00AB6CCE" w:rsidRDefault="00AB6CCE">
      <w:pPr>
        <w:pStyle w:val="FirstParagraph"/>
      </w:pPr>
    </w:p>
    <w:p w14:paraId="621F4595" w14:textId="77777777" w:rsidR="00AB6CCE" w:rsidRDefault="008134F4">
      <w:pPr>
        <w:pStyle w:val="a0"/>
      </w:pPr>
      <w:r>
        <w:rPr>
          <w:b/>
        </w:rPr>
        <w:t>NetworkInterfaceMode</w:t>
      </w:r>
    </w:p>
    <w:p w14:paraId="64BD3EBE" w14:textId="77777777" w:rsidR="00AB6CCE" w:rsidRDefault="008134F4">
      <w:pPr>
        <w:numPr>
          <w:ilvl w:val="0"/>
          <w:numId w:val="5"/>
        </w:numPr>
      </w:pPr>
      <w:r>
        <w:t>网卡模式</w:t>
      </w:r>
    </w:p>
    <w:p w14:paraId="4B1CE227" w14:textId="77777777" w:rsidR="00AB6CCE" w:rsidRDefault="008134F4">
      <w:pPr>
        <w:numPr>
          <w:ilvl w:val="0"/>
          <w:numId w:val="5"/>
        </w:numPr>
      </w:pPr>
      <w:r>
        <w:t>类型：</w:t>
      </w:r>
      <w:r>
        <w:t xml:space="preserve"> String</w:t>
      </w:r>
    </w:p>
    <w:p w14:paraId="2E1CD7EC" w14:textId="77777777" w:rsidR="00AB6CCE" w:rsidRDefault="008134F4">
      <w:pPr>
        <w:numPr>
          <w:ilvl w:val="0"/>
          <w:numId w:val="5"/>
        </w:numPr>
      </w:pPr>
      <w:r>
        <w:t>有效值：</w:t>
      </w:r>
    </w:p>
    <w:p w14:paraId="239445D6" w14:textId="77777777" w:rsidR="00AB6CCE" w:rsidRDefault="008134F4">
      <w:pPr>
        <w:numPr>
          <w:ilvl w:val="1"/>
          <w:numId w:val="5"/>
        </w:numPr>
      </w:pPr>
      <w:r>
        <w:lastRenderedPageBreak/>
        <w:t>bond4</w:t>
      </w:r>
      <w:r>
        <w:t>：</w:t>
      </w:r>
      <w:r>
        <w:t>BOND</w:t>
      </w:r>
      <w:r>
        <w:t>模式</w:t>
      </w:r>
    </w:p>
    <w:p w14:paraId="0A47F910" w14:textId="77777777" w:rsidR="00AB6CCE" w:rsidRDefault="008134F4">
      <w:pPr>
        <w:numPr>
          <w:ilvl w:val="1"/>
          <w:numId w:val="5"/>
        </w:numPr>
      </w:pPr>
      <w:r>
        <w:t xml:space="preserve">single </w:t>
      </w:r>
      <w:r>
        <w:t>：非</w:t>
      </w:r>
      <w:r>
        <w:t>BOND</w:t>
      </w:r>
      <w:r>
        <w:t>模式</w:t>
      </w:r>
    </w:p>
    <w:p w14:paraId="062A97E2" w14:textId="77777777" w:rsidR="00AB6CCE" w:rsidRDefault="008134F4">
      <w:pPr>
        <w:numPr>
          <w:ilvl w:val="1"/>
          <w:numId w:val="5"/>
        </w:numPr>
      </w:pPr>
      <w:r>
        <w:t>dual</w:t>
      </w:r>
      <w:r>
        <w:t>：双网卡模式</w:t>
      </w:r>
    </w:p>
    <w:p w14:paraId="2B116E01" w14:textId="77777777" w:rsidR="00AB6CCE" w:rsidRDefault="008134F4">
      <w:pPr>
        <w:numPr>
          <w:ilvl w:val="0"/>
          <w:numId w:val="5"/>
        </w:numPr>
      </w:pPr>
      <w:r>
        <w:t>是否必填：是</w:t>
      </w:r>
    </w:p>
    <w:p w14:paraId="56B5D8FB" w14:textId="77777777" w:rsidR="00AB6CCE" w:rsidRDefault="008134F4">
      <w:pPr>
        <w:pStyle w:val="FirstParagraph"/>
      </w:pPr>
      <w:r>
        <w:rPr>
          <w:b/>
        </w:rPr>
        <w:t>KeyId</w:t>
      </w:r>
    </w:p>
    <w:p w14:paraId="1951ED01" w14:textId="77777777" w:rsidR="00AB6CCE" w:rsidRDefault="008134F4">
      <w:pPr>
        <w:numPr>
          <w:ilvl w:val="0"/>
          <w:numId w:val="5"/>
        </w:numPr>
      </w:pPr>
      <w:r>
        <w:t>用户密钥对的资源</w:t>
      </w:r>
      <w:r>
        <w:t>ID</w:t>
      </w:r>
    </w:p>
    <w:p w14:paraId="76FDEE57" w14:textId="77777777" w:rsidR="00AB6CCE" w:rsidRDefault="008134F4">
      <w:pPr>
        <w:numPr>
          <w:ilvl w:val="0"/>
          <w:numId w:val="5"/>
        </w:numPr>
      </w:pPr>
      <w:r>
        <w:t>类型：</w:t>
      </w:r>
      <w:r>
        <w:t xml:space="preserve"> String</w:t>
      </w:r>
    </w:p>
    <w:p w14:paraId="06AD7B8A" w14:textId="77777777" w:rsidR="00AB6CCE" w:rsidRDefault="00AB6CCE">
      <w:pPr>
        <w:pStyle w:val="FirstParagraph"/>
      </w:pPr>
    </w:p>
    <w:p w14:paraId="48692164" w14:textId="77777777" w:rsidR="00AB6CCE" w:rsidRDefault="008134F4">
      <w:pPr>
        <w:pStyle w:val="a0"/>
      </w:pPr>
      <w:r>
        <w:rPr>
          <w:b/>
        </w:rPr>
        <w:t>EnableBond</w:t>
      </w:r>
    </w:p>
    <w:p w14:paraId="0432E561" w14:textId="77777777" w:rsidR="00AB6CCE" w:rsidRDefault="008134F4">
      <w:pPr>
        <w:numPr>
          <w:ilvl w:val="0"/>
          <w:numId w:val="5"/>
        </w:numPr>
      </w:pPr>
      <w:r>
        <w:t>是否支持</w:t>
      </w:r>
    </w:p>
    <w:p w14:paraId="2F966ADE" w14:textId="77777777" w:rsidR="00AB6CCE" w:rsidRDefault="008134F4">
      <w:pPr>
        <w:numPr>
          <w:ilvl w:val="0"/>
          <w:numId w:val="5"/>
        </w:numPr>
      </w:pPr>
      <w:r>
        <w:t>类型：</w:t>
      </w:r>
      <w:r>
        <w:t xml:space="preserve"> Boolean</w:t>
      </w:r>
    </w:p>
    <w:p w14:paraId="388E9C11" w14:textId="77777777" w:rsidR="00AB6CCE" w:rsidRDefault="008134F4">
      <w:pPr>
        <w:pStyle w:val="FirstParagraph"/>
      </w:pPr>
      <w:r>
        <w:rPr>
          <w:b/>
        </w:rPr>
        <w:t>SecurityAgent</w:t>
      </w:r>
    </w:p>
    <w:p w14:paraId="520614B6" w14:textId="77777777" w:rsidR="00AB6CCE" w:rsidRDefault="008134F4">
      <w:pPr>
        <w:numPr>
          <w:ilvl w:val="0"/>
          <w:numId w:val="5"/>
        </w:numPr>
      </w:pPr>
      <w:r>
        <w:t>安全组件类型</w:t>
      </w:r>
    </w:p>
    <w:p w14:paraId="4E557078" w14:textId="77777777" w:rsidR="00AB6CCE" w:rsidRDefault="008134F4">
      <w:pPr>
        <w:numPr>
          <w:ilvl w:val="0"/>
          <w:numId w:val="5"/>
        </w:numPr>
      </w:pPr>
      <w:r>
        <w:t>类型：</w:t>
      </w:r>
      <w:r>
        <w:t>String</w:t>
      </w:r>
    </w:p>
    <w:p w14:paraId="3EC88A14" w14:textId="77777777" w:rsidR="00AB6CCE" w:rsidRDefault="008134F4">
      <w:pPr>
        <w:pStyle w:val="FirstParagraph"/>
      </w:pPr>
      <w:r>
        <w:rPr>
          <w:b/>
        </w:rPr>
        <w:t>CloudMonitorAgent</w:t>
      </w:r>
    </w:p>
    <w:p w14:paraId="2E65FCFB" w14:textId="77777777" w:rsidR="00AB6CCE" w:rsidRDefault="008134F4">
      <w:pPr>
        <w:numPr>
          <w:ilvl w:val="0"/>
          <w:numId w:val="5"/>
        </w:numPr>
      </w:pPr>
      <w:r>
        <w:t>监控组件类型</w:t>
      </w:r>
    </w:p>
    <w:p w14:paraId="19A6E940" w14:textId="77777777" w:rsidR="00AB6CCE" w:rsidRDefault="008134F4">
      <w:pPr>
        <w:numPr>
          <w:ilvl w:val="0"/>
          <w:numId w:val="5"/>
        </w:numPr>
      </w:pPr>
      <w:r>
        <w:t>类型：</w:t>
      </w:r>
      <w:r>
        <w:t>String</w:t>
      </w:r>
    </w:p>
    <w:p w14:paraId="334EFB57" w14:textId="77777777" w:rsidR="00AB6CCE" w:rsidRDefault="008134F4">
      <w:pPr>
        <w:pStyle w:val="FirstParagraph"/>
      </w:pPr>
      <w:r>
        <w:rPr>
          <w:b/>
        </w:rPr>
        <w:t>ProductType</w:t>
      </w:r>
      <w:r>
        <w:t xml:space="preserve"> </w:t>
      </w:r>
    </w:p>
    <w:p w14:paraId="780D1032" w14:textId="24DFF451" w:rsidR="00AB6CCE" w:rsidRDefault="008134F4">
      <w:pPr>
        <w:numPr>
          <w:ilvl w:val="0"/>
          <w:numId w:val="5"/>
        </w:numPr>
      </w:pPr>
      <w:r>
        <w:t>查询的</w:t>
      </w:r>
      <w:r w:rsidR="00DF014D">
        <w:t>裸金属服务器</w:t>
      </w:r>
      <w:r>
        <w:t>产品服务类型，租赁</w:t>
      </w:r>
      <w:r>
        <w:t>(lease)</w:t>
      </w:r>
      <w:r>
        <w:t>、客户托管（</w:t>
      </w:r>
      <w:r>
        <w:t>customer</w:t>
      </w:r>
      <w:r>
        <w:t>）</w:t>
      </w:r>
    </w:p>
    <w:p w14:paraId="283334F8" w14:textId="77777777" w:rsidR="00AB6CCE" w:rsidRDefault="008134F4">
      <w:pPr>
        <w:numPr>
          <w:ilvl w:val="0"/>
          <w:numId w:val="5"/>
        </w:numPr>
      </w:pPr>
      <w:r>
        <w:t>类型：</w:t>
      </w:r>
      <w:r>
        <w:t>Integer</w:t>
      </w:r>
    </w:p>
    <w:p w14:paraId="4F83C9A9" w14:textId="77777777" w:rsidR="00AB6CCE" w:rsidRDefault="008134F4">
      <w:pPr>
        <w:numPr>
          <w:ilvl w:val="0"/>
          <w:numId w:val="5"/>
        </w:numPr>
      </w:pPr>
      <w:r>
        <w:t>有效值：</w:t>
      </w:r>
      <w:r>
        <w:t>lease| customer</w:t>
      </w:r>
    </w:p>
    <w:p w14:paraId="0DDC41BF" w14:textId="77777777" w:rsidR="00AB6CCE" w:rsidRDefault="008134F4">
      <w:pPr>
        <w:pStyle w:val="FirstParagraph"/>
      </w:pPr>
      <w:r>
        <w:rPr>
          <w:b/>
        </w:rPr>
        <w:t>OsName</w:t>
      </w:r>
    </w:p>
    <w:p w14:paraId="55D2FEB2" w14:textId="77777777" w:rsidR="00AB6CCE" w:rsidRDefault="008134F4">
      <w:pPr>
        <w:numPr>
          <w:ilvl w:val="0"/>
          <w:numId w:val="5"/>
        </w:numPr>
      </w:pPr>
      <w:r>
        <w:t>操作系统名称</w:t>
      </w:r>
    </w:p>
    <w:p w14:paraId="1A81E95A" w14:textId="77777777" w:rsidR="00AB6CCE" w:rsidRDefault="008134F4">
      <w:pPr>
        <w:numPr>
          <w:ilvl w:val="0"/>
          <w:numId w:val="5"/>
        </w:numPr>
      </w:pPr>
      <w:r>
        <w:t>类型：</w:t>
      </w:r>
      <w:r>
        <w:t>String</w:t>
      </w:r>
    </w:p>
    <w:p w14:paraId="04E1F0C0" w14:textId="77777777" w:rsidR="00AB6CCE" w:rsidRDefault="008134F4">
      <w:pPr>
        <w:pStyle w:val="FirstParagraph"/>
      </w:pPr>
      <w:r>
        <w:rPr>
          <w:b/>
        </w:rPr>
        <w:t>Memory</w:t>
      </w:r>
      <w:r>
        <w:t xml:space="preserve"> </w:t>
      </w:r>
    </w:p>
    <w:p w14:paraId="6ADD9B10" w14:textId="77777777" w:rsidR="00AB6CCE" w:rsidRDefault="008134F4">
      <w:pPr>
        <w:numPr>
          <w:ilvl w:val="0"/>
          <w:numId w:val="5"/>
        </w:numPr>
      </w:pPr>
      <w:r>
        <w:t>内存大小，单位：</w:t>
      </w:r>
      <w:r>
        <w:t>G</w:t>
      </w:r>
      <w:r>
        <w:t>。</w:t>
      </w:r>
    </w:p>
    <w:p w14:paraId="5292A02F" w14:textId="77777777" w:rsidR="00AB6CCE" w:rsidRDefault="008134F4">
      <w:pPr>
        <w:numPr>
          <w:ilvl w:val="0"/>
          <w:numId w:val="5"/>
        </w:numPr>
      </w:pPr>
      <w:r>
        <w:t>类型：</w:t>
      </w:r>
      <w:r>
        <w:t>String</w:t>
      </w:r>
    </w:p>
    <w:p w14:paraId="5E181027" w14:textId="77777777" w:rsidR="00AB6CCE" w:rsidRDefault="00AB6CCE">
      <w:pPr>
        <w:pStyle w:val="FirstParagraph"/>
      </w:pPr>
    </w:p>
    <w:p w14:paraId="5C308348" w14:textId="77777777" w:rsidR="00AB6CCE" w:rsidRDefault="008134F4">
      <w:pPr>
        <w:pStyle w:val="a0"/>
      </w:pPr>
      <w:r>
        <w:rPr>
          <w:b/>
        </w:rPr>
        <w:t>HostStatus</w:t>
      </w:r>
      <w:r>
        <w:t xml:space="preserve"> </w:t>
      </w:r>
    </w:p>
    <w:p w14:paraId="4C293633" w14:textId="7DDC1495" w:rsidR="00AB6CCE" w:rsidRDefault="00DF014D">
      <w:pPr>
        <w:numPr>
          <w:ilvl w:val="0"/>
          <w:numId w:val="5"/>
        </w:numPr>
      </w:pPr>
      <w:r>
        <w:t>裸金属服务器</w:t>
      </w:r>
      <w:r w:rsidR="008134F4">
        <w:t>状态</w:t>
      </w:r>
    </w:p>
    <w:p w14:paraId="64112295" w14:textId="77777777" w:rsidR="00AB6CCE" w:rsidRDefault="008134F4">
      <w:pPr>
        <w:numPr>
          <w:ilvl w:val="0"/>
          <w:numId w:val="5"/>
        </w:numPr>
      </w:pPr>
      <w:r>
        <w:t>有效值</w:t>
      </w:r>
    </w:p>
    <w:p w14:paraId="0068A917" w14:textId="77777777" w:rsidR="00AB6CCE" w:rsidRDefault="008134F4">
      <w:pPr>
        <w:numPr>
          <w:ilvl w:val="1"/>
          <w:numId w:val="5"/>
        </w:numPr>
      </w:pPr>
      <w:r>
        <w:t>Initializing</w:t>
      </w:r>
      <w:r>
        <w:t>：创建中</w:t>
      </w:r>
    </w:p>
    <w:p w14:paraId="4A2B8D9A" w14:textId="77777777" w:rsidR="00AB6CCE" w:rsidRDefault="008134F4">
      <w:pPr>
        <w:numPr>
          <w:ilvl w:val="1"/>
          <w:numId w:val="5"/>
        </w:numPr>
      </w:pPr>
      <w:r>
        <w:t>failed</w:t>
      </w:r>
      <w:r>
        <w:t>：创建失败</w:t>
      </w:r>
    </w:p>
    <w:p w14:paraId="03E43A45" w14:textId="77777777" w:rsidR="00AB6CCE" w:rsidRDefault="008134F4">
      <w:pPr>
        <w:numPr>
          <w:ilvl w:val="1"/>
          <w:numId w:val="5"/>
        </w:numPr>
      </w:pPr>
      <w:r>
        <w:lastRenderedPageBreak/>
        <w:t>Running</w:t>
      </w:r>
      <w:r>
        <w:t>：运行中</w:t>
      </w:r>
    </w:p>
    <w:p w14:paraId="659C2B73" w14:textId="77777777" w:rsidR="00AB6CCE" w:rsidRDefault="008134F4">
      <w:pPr>
        <w:numPr>
          <w:ilvl w:val="1"/>
          <w:numId w:val="5"/>
        </w:numPr>
      </w:pPr>
      <w:r>
        <w:t>Stopping</w:t>
      </w:r>
      <w:r>
        <w:t>：关机中</w:t>
      </w:r>
    </w:p>
    <w:p w14:paraId="333BD86F" w14:textId="77777777" w:rsidR="00AB6CCE" w:rsidRDefault="008134F4">
      <w:pPr>
        <w:numPr>
          <w:ilvl w:val="1"/>
          <w:numId w:val="5"/>
        </w:numPr>
      </w:pPr>
      <w:r>
        <w:t>Stopped</w:t>
      </w:r>
      <w:r>
        <w:t>：已关机</w:t>
      </w:r>
    </w:p>
    <w:p w14:paraId="19EAE541" w14:textId="77777777" w:rsidR="00AB6CCE" w:rsidRDefault="008134F4">
      <w:pPr>
        <w:numPr>
          <w:ilvl w:val="1"/>
          <w:numId w:val="5"/>
        </w:numPr>
      </w:pPr>
      <w:r>
        <w:t>Starting</w:t>
      </w:r>
      <w:r>
        <w:t>：开机中</w:t>
      </w:r>
    </w:p>
    <w:p w14:paraId="6369BAAA" w14:textId="77777777" w:rsidR="00AB6CCE" w:rsidRDefault="008134F4">
      <w:pPr>
        <w:numPr>
          <w:ilvl w:val="1"/>
          <w:numId w:val="5"/>
        </w:numPr>
      </w:pPr>
      <w:r>
        <w:t>Locked</w:t>
      </w:r>
      <w:r>
        <w:t>：已停用，待续费</w:t>
      </w:r>
    </w:p>
    <w:p w14:paraId="6A2AF39B" w14:textId="77777777" w:rsidR="00AB6CCE" w:rsidRDefault="008134F4">
      <w:pPr>
        <w:numPr>
          <w:ilvl w:val="1"/>
          <w:numId w:val="5"/>
        </w:numPr>
      </w:pPr>
      <w:r>
        <w:t xml:space="preserve">Reinstalling </w:t>
      </w:r>
      <w:r>
        <w:t>：重装中</w:t>
      </w:r>
    </w:p>
    <w:p w14:paraId="0CD07813" w14:textId="77777777" w:rsidR="00AB6CCE" w:rsidRDefault="008134F4">
      <w:pPr>
        <w:numPr>
          <w:ilvl w:val="1"/>
          <w:numId w:val="5"/>
        </w:numPr>
      </w:pPr>
      <w:r>
        <w:t>ReinstallFailed</w:t>
      </w:r>
      <w:r>
        <w:t>：重装失败</w:t>
      </w:r>
    </w:p>
    <w:p w14:paraId="349B208F" w14:textId="77777777" w:rsidR="00AB6CCE" w:rsidRDefault="008134F4">
      <w:pPr>
        <w:numPr>
          <w:ilvl w:val="1"/>
          <w:numId w:val="5"/>
        </w:numPr>
      </w:pPr>
      <w:r>
        <w:t>NoNetwork</w:t>
      </w:r>
      <w:r>
        <w:t>：未配置网络</w:t>
      </w:r>
    </w:p>
    <w:p w14:paraId="3E3CD582" w14:textId="77777777" w:rsidR="00AB6CCE" w:rsidRDefault="008134F4">
      <w:pPr>
        <w:numPr>
          <w:ilvl w:val="1"/>
          <w:numId w:val="5"/>
        </w:numPr>
      </w:pPr>
      <w:r>
        <w:t>Rebooting</w:t>
      </w:r>
      <w:r>
        <w:t>：重启中</w:t>
      </w:r>
    </w:p>
    <w:p w14:paraId="3ED7A19C" w14:textId="77777777" w:rsidR="00AB6CCE" w:rsidRDefault="008134F4">
      <w:pPr>
        <w:numPr>
          <w:ilvl w:val="1"/>
          <w:numId w:val="5"/>
        </w:numPr>
      </w:pPr>
      <w:r>
        <w:t xml:space="preserve">Packing : </w:t>
      </w:r>
      <w:r>
        <w:t>制作镜像中，制作完成会变成</w:t>
      </w:r>
      <w:r>
        <w:t>Running</w:t>
      </w:r>
      <w:r>
        <w:t>状态</w:t>
      </w:r>
    </w:p>
    <w:p w14:paraId="715FBF27" w14:textId="77777777" w:rsidR="00AB6CCE" w:rsidRDefault="008134F4">
      <w:pPr>
        <w:numPr>
          <w:ilvl w:val="1"/>
          <w:numId w:val="5"/>
        </w:numPr>
      </w:pPr>
      <w:r>
        <w:t xml:space="preserve">PackError : </w:t>
      </w:r>
      <w:r>
        <w:t>制作镜像失败</w:t>
      </w:r>
    </w:p>
    <w:p w14:paraId="01352113" w14:textId="77777777" w:rsidR="00AB6CCE" w:rsidRDefault="008134F4">
      <w:pPr>
        <w:numPr>
          <w:ilvl w:val="1"/>
          <w:numId w:val="5"/>
        </w:numPr>
      </w:pPr>
      <w:r>
        <w:t xml:space="preserve">ResetPassword: </w:t>
      </w:r>
      <w:r>
        <w:t>重置密码中</w:t>
      </w:r>
    </w:p>
    <w:p w14:paraId="6E428A93" w14:textId="77777777" w:rsidR="00AB6CCE" w:rsidRDefault="008134F4">
      <w:pPr>
        <w:numPr>
          <w:ilvl w:val="1"/>
          <w:numId w:val="5"/>
        </w:numPr>
      </w:pPr>
      <w:r>
        <w:t xml:space="preserve">ResetPasswordFinished: </w:t>
      </w:r>
      <w:r>
        <w:t>重置密码完成</w:t>
      </w:r>
    </w:p>
    <w:p w14:paraId="09CB1DD9" w14:textId="77777777" w:rsidR="00AB6CCE" w:rsidRDefault="008134F4">
      <w:pPr>
        <w:numPr>
          <w:ilvl w:val="1"/>
          <w:numId w:val="5"/>
        </w:numPr>
      </w:pPr>
      <w:r>
        <w:t xml:space="preserve">ResetPasswordError: </w:t>
      </w:r>
      <w:r>
        <w:t>重置密码失败</w:t>
      </w:r>
    </w:p>
    <w:p w14:paraId="5044B0D3" w14:textId="77777777" w:rsidR="00AB6CCE" w:rsidRDefault="008134F4">
      <w:pPr>
        <w:numPr>
          <w:ilvl w:val="1"/>
          <w:numId w:val="5"/>
        </w:numPr>
      </w:pPr>
      <w:r>
        <w:t xml:space="preserve">ModifyHyperThreadingFinished: </w:t>
      </w:r>
      <w:r>
        <w:t>修改超线程完成</w:t>
      </w:r>
    </w:p>
    <w:p w14:paraId="764061D2" w14:textId="77777777" w:rsidR="00AB6CCE" w:rsidRDefault="008134F4">
      <w:pPr>
        <w:numPr>
          <w:ilvl w:val="1"/>
          <w:numId w:val="5"/>
        </w:numPr>
      </w:pPr>
      <w:r>
        <w:t xml:space="preserve">ModifyHyperThreadingError: </w:t>
      </w:r>
      <w:r>
        <w:t>修改超线程失败</w:t>
      </w:r>
    </w:p>
    <w:p w14:paraId="1EF5A6F5" w14:textId="77777777" w:rsidR="00AB6CCE" w:rsidRDefault="008134F4">
      <w:pPr>
        <w:numPr>
          <w:ilvl w:val="1"/>
          <w:numId w:val="5"/>
        </w:numPr>
      </w:pPr>
      <w:r>
        <w:t xml:space="preserve">StartHyperThreading: </w:t>
      </w:r>
      <w:r>
        <w:t>开启超线程中</w:t>
      </w:r>
    </w:p>
    <w:p w14:paraId="5112CD9C" w14:textId="77777777" w:rsidR="00AB6CCE" w:rsidRDefault="008134F4">
      <w:pPr>
        <w:numPr>
          <w:ilvl w:val="1"/>
          <w:numId w:val="5"/>
        </w:numPr>
      </w:pPr>
      <w:r>
        <w:t xml:space="preserve">StopHyperThreading: </w:t>
      </w:r>
      <w:r>
        <w:t>关闭超线程中</w:t>
      </w:r>
    </w:p>
    <w:p w14:paraId="5966B3E2" w14:textId="77777777" w:rsidR="00AB6CCE" w:rsidRDefault="008134F4">
      <w:pPr>
        <w:numPr>
          <w:ilvl w:val="1"/>
          <w:numId w:val="5"/>
        </w:numPr>
      </w:pPr>
      <w:r>
        <w:t xml:space="preserve">Lending: </w:t>
      </w:r>
      <w:r>
        <w:t>外借资源</w:t>
      </w:r>
    </w:p>
    <w:p w14:paraId="540FD99D" w14:textId="77777777" w:rsidR="00AB6CCE" w:rsidRDefault="008134F4">
      <w:pPr>
        <w:numPr>
          <w:ilvl w:val="0"/>
          <w:numId w:val="5"/>
        </w:numPr>
      </w:pPr>
      <w:r>
        <w:t>类型：</w:t>
      </w:r>
      <w:r>
        <w:t>String</w:t>
      </w:r>
      <w:r>
        <w:br/>
      </w:r>
      <w:r>
        <w:rPr>
          <w:b/>
        </w:rPr>
        <w:t>ClusterId</w:t>
      </w:r>
      <w:r>
        <w:t xml:space="preserve"> </w:t>
      </w:r>
    </w:p>
    <w:p w14:paraId="7F1C472E" w14:textId="77777777" w:rsidR="00AB6CCE" w:rsidRDefault="008134F4">
      <w:pPr>
        <w:numPr>
          <w:ilvl w:val="0"/>
          <w:numId w:val="5"/>
        </w:numPr>
      </w:pPr>
      <w:r>
        <w:t>容器</w:t>
      </w:r>
      <w:r>
        <w:t>ID</w:t>
      </w:r>
    </w:p>
    <w:p w14:paraId="7AE3A62B" w14:textId="77777777" w:rsidR="00AB6CCE" w:rsidRDefault="008134F4">
      <w:pPr>
        <w:numPr>
          <w:ilvl w:val="0"/>
          <w:numId w:val="5"/>
        </w:numPr>
      </w:pPr>
      <w:r>
        <w:t>类型：</w:t>
      </w:r>
      <w:r>
        <w:t>String</w:t>
      </w:r>
    </w:p>
    <w:p w14:paraId="0A6AC692" w14:textId="77777777" w:rsidR="00AB6CCE" w:rsidRDefault="008134F4">
      <w:pPr>
        <w:pStyle w:val="FirstParagraph"/>
      </w:pPr>
      <w:r>
        <w:rPr>
          <w:b/>
        </w:rPr>
        <w:t>EnableContainer</w:t>
      </w:r>
    </w:p>
    <w:p w14:paraId="3D5087C3" w14:textId="77777777" w:rsidR="00AB6CCE" w:rsidRDefault="008134F4">
      <w:pPr>
        <w:numPr>
          <w:ilvl w:val="0"/>
          <w:numId w:val="5"/>
        </w:numPr>
      </w:pPr>
      <w:r>
        <w:t>是否支持容器</w:t>
      </w:r>
    </w:p>
    <w:p w14:paraId="55750A92" w14:textId="77777777" w:rsidR="00AB6CCE" w:rsidRDefault="008134F4">
      <w:pPr>
        <w:numPr>
          <w:ilvl w:val="0"/>
          <w:numId w:val="5"/>
        </w:numPr>
      </w:pPr>
      <w:r>
        <w:t>类型：</w:t>
      </w:r>
      <w:r>
        <w:t xml:space="preserve"> Boolean</w:t>
      </w:r>
    </w:p>
    <w:p w14:paraId="06236EDD" w14:textId="77777777" w:rsidR="00AB6CCE" w:rsidRDefault="008134F4">
      <w:pPr>
        <w:pStyle w:val="FirstParagraph"/>
      </w:pPr>
      <w:r>
        <w:rPr>
          <w:b/>
        </w:rPr>
        <w:t>SystemFileType</w:t>
      </w:r>
    </w:p>
    <w:p w14:paraId="1860D660" w14:textId="77777777" w:rsidR="00AB6CCE" w:rsidRDefault="008134F4">
      <w:pPr>
        <w:numPr>
          <w:ilvl w:val="0"/>
          <w:numId w:val="5"/>
        </w:numPr>
      </w:pPr>
      <w:r>
        <w:t>系统盘文件格式</w:t>
      </w:r>
    </w:p>
    <w:p w14:paraId="560CDC4B" w14:textId="77777777" w:rsidR="00AB6CCE" w:rsidRDefault="008134F4">
      <w:pPr>
        <w:numPr>
          <w:ilvl w:val="0"/>
          <w:numId w:val="5"/>
        </w:numPr>
      </w:pPr>
      <w:r>
        <w:t>类型</w:t>
      </w:r>
      <w:r>
        <w:t>: String</w:t>
      </w:r>
    </w:p>
    <w:p w14:paraId="466C04A9" w14:textId="77777777" w:rsidR="00AB6CCE" w:rsidRDefault="008134F4">
      <w:pPr>
        <w:numPr>
          <w:ilvl w:val="0"/>
          <w:numId w:val="5"/>
        </w:numPr>
      </w:pPr>
      <w:r>
        <w:t>有效值：</w:t>
      </w:r>
    </w:p>
    <w:p w14:paraId="38FB91F3" w14:textId="77777777" w:rsidR="00AB6CCE" w:rsidRDefault="008134F4">
      <w:pPr>
        <w:numPr>
          <w:ilvl w:val="1"/>
          <w:numId w:val="5"/>
        </w:numPr>
      </w:pPr>
      <w:r>
        <w:t>EXT4</w:t>
      </w:r>
    </w:p>
    <w:p w14:paraId="261AE6DA" w14:textId="77777777" w:rsidR="00AB6CCE" w:rsidRDefault="008134F4">
      <w:pPr>
        <w:numPr>
          <w:ilvl w:val="1"/>
          <w:numId w:val="5"/>
        </w:numPr>
      </w:pPr>
      <w:r>
        <w:t>XFS</w:t>
      </w:r>
    </w:p>
    <w:p w14:paraId="71170F49" w14:textId="77777777" w:rsidR="00AB6CCE" w:rsidRDefault="008134F4">
      <w:pPr>
        <w:numPr>
          <w:ilvl w:val="0"/>
          <w:numId w:val="5"/>
        </w:numPr>
      </w:pPr>
      <w:r>
        <w:t>是否可缺省</w:t>
      </w:r>
      <w:r>
        <w:t xml:space="preserve">: </w:t>
      </w:r>
      <w:r>
        <w:t>是</w:t>
      </w:r>
    </w:p>
    <w:p w14:paraId="1CB25869" w14:textId="77777777" w:rsidR="00AB6CCE" w:rsidRDefault="008134F4">
      <w:pPr>
        <w:numPr>
          <w:ilvl w:val="0"/>
          <w:numId w:val="5"/>
        </w:numPr>
      </w:pPr>
      <w:r>
        <w:t>缺省值</w:t>
      </w:r>
      <w:r>
        <w:t>: EXT4</w:t>
      </w:r>
    </w:p>
    <w:p w14:paraId="00F67569" w14:textId="77777777" w:rsidR="00AB6CCE" w:rsidRDefault="008134F4">
      <w:pPr>
        <w:pStyle w:val="FirstParagraph"/>
      </w:pPr>
      <w:r>
        <w:rPr>
          <w:b/>
        </w:rPr>
        <w:t>DataFileType</w:t>
      </w:r>
    </w:p>
    <w:p w14:paraId="0A02F8A4" w14:textId="77777777" w:rsidR="00AB6CCE" w:rsidRDefault="008134F4">
      <w:pPr>
        <w:numPr>
          <w:ilvl w:val="0"/>
          <w:numId w:val="5"/>
        </w:numPr>
      </w:pPr>
      <w:r>
        <w:t>数据盘文件格式</w:t>
      </w:r>
    </w:p>
    <w:p w14:paraId="2F096799" w14:textId="77777777" w:rsidR="00AB6CCE" w:rsidRDefault="008134F4">
      <w:pPr>
        <w:numPr>
          <w:ilvl w:val="0"/>
          <w:numId w:val="5"/>
        </w:numPr>
      </w:pPr>
      <w:r>
        <w:t>类型</w:t>
      </w:r>
      <w:r>
        <w:t>: String</w:t>
      </w:r>
    </w:p>
    <w:p w14:paraId="16D82A85" w14:textId="77777777" w:rsidR="00AB6CCE" w:rsidRDefault="008134F4">
      <w:pPr>
        <w:numPr>
          <w:ilvl w:val="0"/>
          <w:numId w:val="5"/>
        </w:numPr>
      </w:pPr>
      <w:r>
        <w:t>有效值：</w:t>
      </w:r>
    </w:p>
    <w:p w14:paraId="7DE3E88C" w14:textId="77777777" w:rsidR="00AB6CCE" w:rsidRDefault="008134F4">
      <w:pPr>
        <w:numPr>
          <w:ilvl w:val="1"/>
          <w:numId w:val="5"/>
        </w:numPr>
      </w:pPr>
      <w:r>
        <w:t>EXT4</w:t>
      </w:r>
    </w:p>
    <w:p w14:paraId="2B5D3C35" w14:textId="77777777" w:rsidR="00AB6CCE" w:rsidRDefault="008134F4">
      <w:pPr>
        <w:numPr>
          <w:ilvl w:val="1"/>
          <w:numId w:val="5"/>
        </w:numPr>
      </w:pPr>
      <w:r>
        <w:t>XFS</w:t>
      </w:r>
    </w:p>
    <w:p w14:paraId="32DB8A5B" w14:textId="77777777" w:rsidR="00AB6CCE" w:rsidRDefault="008134F4">
      <w:pPr>
        <w:numPr>
          <w:ilvl w:val="0"/>
          <w:numId w:val="5"/>
        </w:numPr>
      </w:pPr>
      <w:r>
        <w:t>是否可缺省</w:t>
      </w:r>
      <w:r>
        <w:t xml:space="preserve">: </w:t>
      </w:r>
      <w:r>
        <w:t>是</w:t>
      </w:r>
    </w:p>
    <w:p w14:paraId="2B579B61" w14:textId="77777777" w:rsidR="00AB6CCE" w:rsidRDefault="008134F4">
      <w:pPr>
        <w:numPr>
          <w:ilvl w:val="0"/>
          <w:numId w:val="5"/>
        </w:numPr>
      </w:pPr>
      <w:r>
        <w:lastRenderedPageBreak/>
        <w:t>缺省值</w:t>
      </w:r>
      <w:r>
        <w:t>: XFS</w:t>
      </w:r>
    </w:p>
    <w:p w14:paraId="5AF0954E" w14:textId="77777777" w:rsidR="00AB6CCE" w:rsidRDefault="008134F4">
      <w:pPr>
        <w:pStyle w:val="FirstParagraph"/>
      </w:pPr>
      <w:r>
        <w:rPr>
          <w:b/>
        </w:rPr>
        <w:t>DataDiskCatalogue</w:t>
      </w:r>
    </w:p>
    <w:p w14:paraId="5A9CAC99" w14:textId="77777777" w:rsidR="00AB6CCE" w:rsidRDefault="008134F4">
      <w:pPr>
        <w:numPr>
          <w:ilvl w:val="0"/>
          <w:numId w:val="5"/>
        </w:numPr>
      </w:pPr>
      <w:r>
        <w:t>数据盘目录</w:t>
      </w:r>
    </w:p>
    <w:p w14:paraId="47964C90" w14:textId="77777777" w:rsidR="00AB6CCE" w:rsidRDefault="008134F4">
      <w:pPr>
        <w:numPr>
          <w:ilvl w:val="0"/>
          <w:numId w:val="5"/>
        </w:numPr>
      </w:pPr>
      <w:r>
        <w:t>类型</w:t>
      </w:r>
      <w:r>
        <w:t>: String</w:t>
      </w:r>
    </w:p>
    <w:p w14:paraId="6C040820" w14:textId="77777777" w:rsidR="00AB6CCE" w:rsidRDefault="008134F4">
      <w:pPr>
        <w:numPr>
          <w:ilvl w:val="0"/>
          <w:numId w:val="5"/>
        </w:numPr>
      </w:pPr>
      <w:r>
        <w:t>有效值：</w:t>
      </w:r>
    </w:p>
    <w:p w14:paraId="71B8AF54" w14:textId="77777777" w:rsidR="00AB6CCE" w:rsidRDefault="008134F4">
      <w:pPr>
        <w:numPr>
          <w:ilvl w:val="1"/>
          <w:numId w:val="5"/>
        </w:numPr>
      </w:pPr>
      <w:r>
        <w:t>/DATA/disk</w:t>
      </w:r>
      <w:r>
        <w:t>：在系统的</w:t>
      </w:r>
      <w:r>
        <w:t>DATA</w:t>
      </w:r>
      <w:r>
        <w:t>目录下，系统里展示内容如</w:t>
      </w:r>
      <w:r>
        <w:t>/DATA/disk1</w:t>
      </w:r>
      <w:r>
        <w:t>，</w:t>
      </w:r>
      <w:r>
        <w:t>/DATA/disk2</w:t>
      </w:r>
    </w:p>
    <w:p w14:paraId="552B2585" w14:textId="77777777" w:rsidR="00AB6CCE" w:rsidRDefault="008134F4">
      <w:pPr>
        <w:numPr>
          <w:ilvl w:val="1"/>
          <w:numId w:val="5"/>
        </w:numPr>
      </w:pPr>
      <w:r>
        <w:t>/data</w:t>
      </w:r>
      <w:r>
        <w:t>：在系统的根目录下，系统里展示内容如</w:t>
      </w:r>
      <w:r>
        <w:t>/data1</w:t>
      </w:r>
      <w:r>
        <w:t>，</w:t>
      </w:r>
      <w:r>
        <w:t>/data2</w:t>
      </w:r>
    </w:p>
    <w:p w14:paraId="734B50D4" w14:textId="77777777" w:rsidR="00AB6CCE" w:rsidRDefault="008134F4">
      <w:pPr>
        <w:numPr>
          <w:ilvl w:val="0"/>
          <w:numId w:val="5"/>
        </w:numPr>
      </w:pPr>
      <w:r>
        <w:t>是否可缺省</w:t>
      </w:r>
      <w:r>
        <w:t xml:space="preserve">: </w:t>
      </w:r>
      <w:r>
        <w:t>是</w:t>
      </w:r>
    </w:p>
    <w:p w14:paraId="2B68DC56" w14:textId="77777777" w:rsidR="00AB6CCE" w:rsidRDefault="008134F4">
      <w:pPr>
        <w:numPr>
          <w:ilvl w:val="0"/>
          <w:numId w:val="5"/>
        </w:numPr>
      </w:pPr>
      <w:r>
        <w:t>缺省值</w:t>
      </w:r>
      <w:r>
        <w:t>: /DATA/disk</w:t>
      </w:r>
    </w:p>
    <w:p w14:paraId="70D9AAE0" w14:textId="77777777" w:rsidR="00AB6CCE" w:rsidRDefault="008134F4">
      <w:pPr>
        <w:pStyle w:val="FirstParagraph"/>
      </w:pPr>
      <w:r>
        <w:rPr>
          <w:b/>
        </w:rPr>
        <w:t>DataDiskCatalogueSuffix</w:t>
      </w:r>
    </w:p>
    <w:p w14:paraId="697D5932" w14:textId="77777777" w:rsidR="00AB6CCE" w:rsidRDefault="008134F4">
      <w:pPr>
        <w:numPr>
          <w:ilvl w:val="0"/>
          <w:numId w:val="5"/>
        </w:numPr>
      </w:pPr>
      <w:r>
        <w:t>数据盘目录后缀属性</w:t>
      </w:r>
    </w:p>
    <w:p w14:paraId="08D3BCE4" w14:textId="77777777" w:rsidR="00AB6CCE" w:rsidRDefault="008134F4">
      <w:pPr>
        <w:numPr>
          <w:ilvl w:val="0"/>
          <w:numId w:val="5"/>
        </w:numPr>
      </w:pPr>
      <w:r>
        <w:t>类型</w:t>
      </w:r>
      <w:r>
        <w:t>: String</w:t>
      </w:r>
    </w:p>
    <w:p w14:paraId="3E02359E" w14:textId="77777777" w:rsidR="00AB6CCE" w:rsidRDefault="008134F4">
      <w:pPr>
        <w:numPr>
          <w:ilvl w:val="0"/>
          <w:numId w:val="5"/>
        </w:numPr>
      </w:pPr>
      <w:r>
        <w:t>有效值：</w:t>
      </w:r>
    </w:p>
    <w:p w14:paraId="75CFD07A" w14:textId="77777777" w:rsidR="00AB6CCE" w:rsidRDefault="008134F4">
      <w:pPr>
        <w:numPr>
          <w:ilvl w:val="1"/>
          <w:numId w:val="5"/>
        </w:numPr>
      </w:pPr>
      <w:r>
        <w:t xml:space="preserve">NoSuffix </w:t>
      </w:r>
      <w:r>
        <w:t>：不使用后缀，只有在数据盘有一块的时候，可以使用此参数</w:t>
      </w:r>
    </w:p>
    <w:p w14:paraId="407DCF9B" w14:textId="77777777" w:rsidR="00AB6CCE" w:rsidRDefault="008134F4">
      <w:pPr>
        <w:numPr>
          <w:ilvl w:val="1"/>
          <w:numId w:val="5"/>
        </w:numPr>
      </w:pPr>
      <w:r>
        <w:t>NaturalNumber</w:t>
      </w:r>
      <w:r>
        <w:t>：后缀从</w:t>
      </w:r>
      <w:r>
        <w:t>1</w:t>
      </w:r>
      <w:r>
        <w:t>递增的整数</w:t>
      </w:r>
    </w:p>
    <w:p w14:paraId="35924DBE" w14:textId="77777777" w:rsidR="00AB6CCE" w:rsidRDefault="008134F4">
      <w:pPr>
        <w:numPr>
          <w:ilvl w:val="1"/>
          <w:numId w:val="5"/>
        </w:numPr>
      </w:pPr>
      <w:r>
        <w:t>NaturalNumberFromZero</w:t>
      </w:r>
      <w:r>
        <w:t>：后缀从</w:t>
      </w:r>
      <w:r>
        <w:t>0</w:t>
      </w:r>
      <w:r>
        <w:t>递增的整数</w:t>
      </w:r>
    </w:p>
    <w:p w14:paraId="48BD4318" w14:textId="77777777" w:rsidR="00AB6CCE" w:rsidRDefault="008134F4">
      <w:pPr>
        <w:numPr>
          <w:ilvl w:val="0"/>
          <w:numId w:val="5"/>
        </w:numPr>
      </w:pPr>
      <w:r>
        <w:t>是否可缺省</w:t>
      </w:r>
      <w:r>
        <w:t xml:space="preserve">: </w:t>
      </w:r>
      <w:r>
        <w:t>是</w:t>
      </w:r>
    </w:p>
    <w:p w14:paraId="1FC3DE17" w14:textId="77777777" w:rsidR="00AB6CCE" w:rsidRDefault="008134F4">
      <w:pPr>
        <w:numPr>
          <w:ilvl w:val="0"/>
          <w:numId w:val="5"/>
        </w:numPr>
      </w:pPr>
      <w:r>
        <w:t>缺省值</w:t>
      </w:r>
      <w:r>
        <w:t>: NaturalNumber</w:t>
      </w:r>
    </w:p>
    <w:p w14:paraId="382BE130" w14:textId="77777777" w:rsidR="00AB6CCE" w:rsidRDefault="008134F4">
      <w:pPr>
        <w:pStyle w:val="FirstParagraph"/>
      </w:pPr>
      <w:r>
        <w:rPr>
          <w:b/>
        </w:rPr>
        <w:t>ContainerAgent</w:t>
      </w:r>
    </w:p>
    <w:p w14:paraId="066AB732" w14:textId="77777777" w:rsidR="00AB6CCE" w:rsidRDefault="008134F4">
      <w:pPr>
        <w:numPr>
          <w:ilvl w:val="0"/>
          <w:numId w:val="5"/>
        </w:numPr>
      </w:pPr>
      <w:r>
        <w:t>容器引擎组件类型</w:t>
      </w:r>
    </w:p>
    <w:p w14:paraId="4702BAF3" w14:textId="77777777" w:rsidR="00AB6CCE" w:rsidRDefault="008134F4">
      <w:pPr>
        <w:numPr>
          <w:ilvl w:val="0"/>
          <w:numId w:val="5"/>
        </w:numPr>
      </w:pPr>
      <w:r>
        <w:t>类型：</w:t>
      </w:r>
      <w:r>
        <w:t>String</w:t>
      </w:r>
    </w:p>
    <w:p w14:paraId="4ECAE88C" w14:textId="77777777" w:rsidR="00AB6CCE" w:rsidRDefault="008134F4">
      <w:pPr>
        <w:numPr>
          <w:ilvl w:val="0"/>
          <w:numId w:val="5"/>
        </w:numPr>
      </w:pPr>
      <w:r>
        <w:t>有效值：</w:t>
      </w:r>
    </w:p>
    <w:p w14:paraId="59482EC1" w14:textId="77777777" w:rsidR="00AB6CCE" w:rsidRDefault="008134F4">
      <w:pPr>
        <w:numPr>
          <w:ilvl w:val="1"/>
          <w:numId w:val="5"/>
        </w:numPr>
      </w:pPr>
      <w:r>
        <w:t>supported</w:t>
      </w:r>
    </w:p>
    <w:p w14:paraId="41369188" w14:textId="77777777" w:rsidR="00AB6CCE" w:rsidRDefault="008134F4">
      <w:pPr>
        <w:numPr>
          <w:ilvl w:val="1"/>
          <w:numId w:val="5"/>
        </w:numPr>
      </w:pPr>
      <w:r>
        <w:t>unsupported</w:t>
      </w:r>
    </w:p>
    <w:p w14:paraId="6579EC11" w14:textId="77777777" w:rsidR="00AB6CCE" w:rsidRDefault="008134F4">
      <w:pPr>
        <w:numPr>
          <w:ilvl w:val="0"/>
          <w:numId w:val="5"/>
        </w:numPr>
      </w:pPr>
      <w:r>
        <w:t>是否必填：否</w:t>
      </w:r>
    </w:p>
    <w:p w14:paraId="116223F7" w14:textId="77777777" w:rsidR="00AB6CCE" w:rsidRDefault="008134F4">
      <w:pPr>
        <w:numPr>
          <w:ilvl w:val="0"/>
          <w:numId w:val="5"/>
        </w:numPr>
      </w:pPr>
      <w:r>
        <w:t>缺省值：</w:t>
      </w:r>
      <w:r>
        <w:t>unsupported</w:t>
      </w:r>
    </w:p>
    <w:p w14:paraId="7D0A81C2" w14:textId="77777777" w:rsidR="00AB6CCE" w:rsidRDefault="008134F4">
      <w:pPr>
        <w:pStyle w:val="FirstParagraph"/>
      </w:pPr>
      <w:r>
        <w:rPr>
          <w:b/>
        </w:rPr>
        <w:t>Cpu</w:t>
      </w:r>
      <w:r>
        <w:t xml:space="preserve"> </w:t>
      </w:r>
    </w:p>
    <w:p w14:paraId="1720F72D" w14:textId="77777777" w:rsidR="00AB6CCE" w:rsidRDefault="008134F4">
      <w:pPr>
        <w:numPr>
          <w:ilvl w:val="0"/>
          <w:numId w:val="5"/>
        </w:numPr>
      </w:pPr>
      <w:r>
        <w:t>CPU</w:t>
      </w:r>
      <w:r>
        <w:t>信息</w:t>
      </w:r>
    </w:p>
    <w:p w14:paraId="66B72B06" w14:textId="433489B2" w:rsidR="00AB6CCE" w:rsidRDefault="008134F4">
      <w:pPr>
        <w:numPr>
          <w:ilvl w:val="0"/>
          <w:numId w:val="5"/>
        </w:numPr>
      </w:pPr>
      <w:r>
        <w:t>类型：</w:t>
      </w:r>
      <w:r>
        <w:t xml:space="preserve"> </w:t>
      </w:r>
      <w:r w:rsidRPr="00360B31">
        <w:t>CPU</w:t>
      </w:r>
    </w:p>
    <w:p w14:paraId="1BFA6F6E" w14:textId="77777777" w:rsidR="00AB6CCE" w:rsidRDefault="008134F4">
      <w:pPr>
        <w:pStyle w:val="FirstParagraph"/>
      </w:pPr>
      <w:r>
        <w:rPr>
          <w:b/>
        </w:rPr>
        <w:t>Gpu</w:t>
      </w:r>
      <w:r>
        <w:t xml:space="preserve"> </w:t>
      </w:r>
    </w:p>
    <w:p w14:paraId="7191982A" w14:textId="77777777" w:rsidR="00AB6CCE" w:rsidRDefault="008134F4">
      <w:pPr>
        <w:numPr>
          <w:ilvl w:val="0"/>
          <w:numId w:val="5"/>
        </w:numPr>
      </w:pPr>
      <w:r>
        <w:t>GPU</w:t>
      </w:r>
      <w:r>
        <w:t>信息</w:t>
      </w:r>
    </w:p>
    <w:p w14:paraId="79876EDA" w14:textId="1460A52C" w:rsidR="00AB6CCE" w:rsidRDefault="008134F4">
      <w:pPr>
        <w:numPr>
          <w:ilvl w:val="0"/>
          <w:numId w:val="5"/>
        </w:numPr>
      </w:pPr>
      <w:r>
        <w:t>类型：</w:t>
      </w:r>
      <w:r w:rsidRPr="00360B31">
        <w:t>GPU</w:t>
      </w:r>
    </w:p>
    <w:p w14:paraId="5BB49B1A" w14:textId="77777777" w:rsidR="00AB6CCE" w:rsidRDefault="008134F4">
      <w:pPr>
        <w:pStyle w:val="FirstParagraph"/>
      </w:pPr>
      <w:r>
        <w:rPr>
          <w:b/>
        </w:rPr>
        <w:t>DiskSet</w:t>
      </w:r>
      <w:r>
        <w:t xml:space="preserve"> </w:t>
      </w:r>
    </w:p>
    <w:p w14:paraId="3AAF22AA" w14:textId="77777777" w:rsidR="00AB6CCE" w:rsidRDefault="008134F4">
      <w:pPr>
        <w:numPr>
          <w:ilvl w:val="0"/>
          <w:numId w:val="5"/>
        </w:numPr>
      </w:pPr>
      <w:r>
        <w:t>磁盘信息</w:t>
      </w:r>
    </w:p>
    <w:p w14:paraId="6BD1B503" w14:textId="580F6E32" w:rsidR="00AB6CCE" w:rsidRDefault="008134F4">
      <w:pPr>
        <w:numPr>
          <w:ilvl w:val="0"/>
          <w:numId w:val="5"/>
        </w:numPr>
      </w:pPr>
      <w:r>
        <w:t>类型：</w:t>
      </w:r>
      <w:r w:rsidRPr="00360B31">
        <w:t>Disk</w:t>
      </w:r>
      <w:r>
        <w:t xml:space="preserve"> List</w:t>
      </w:r>
    </w:p>
    <w:p w14:paraId="671A2B73" w14:textId="77777777" w:rsidR="00AB6CCE" w:rsidRDefault="008134F4">
      <w:pPr>
        <w:pStyle w:val="FirstParagraph"/>
      </w:pPr>
      <w:r>
        <w:rPr>
          <w:b/>
        </w:rPr>
        <w:t>NetworkInterfaceAttributeSet</w:t>
      </w:r>
      <w:r>
        <w:t xml:space="preserve"> </w:t>
      </w:r>
    </w:p>
    <w:p w14:paraId="7201C240" w14:textId="77777777" w:rsidR="00AB6CCE" w:rsidRDefault="008134F4">
      <w:pPr>
        <w:numPr>
          <w:ilvl w:val="0"/>
          <w:numId w:val="5"/>
        </w:numPr>
      </w:pPr>
      <w:r>
        <w:lastRenderedPageBreak/>
        <w:t>关联的网卡信息</w:t>
      </w:r>
    </w:p>
    <w:p w14:paraId="48860B88" w14:textId="55095C4B" w:rsidR="00AB6CCE" w:rsidRDefault="008134F4">
      <w:pPr>
        <w:numPr>
          <w:ilvl w:val="0"/>
          <w:numId w:val="5"/>
        </w:numPr>
      </w:pPr>
      <w:r>
        <w:t>类型：</w:t>
      </w:r>
      <w:r w:rsidRPr="00360B31">
        <w:t>NetworkInterfaceAttribute</w:t>
      </w:r>
      <w:r>
        <w:t xml:space="preserve"> List</w:t>
      </w:r>
    </w:p>
    <w:p w14:paraId="59754B07" w14:textId="77777777" w:rsidR="00AB6CCE" w:rsidRDefault="00AB6CCE">
      <w:pPr>
        <w:pStyle w:val="FirstParagraph"/>
      </w:pPr>
    </w:p>
    <w:p w14:paraId="03CC3798" w14:textId="77777777" w:rsidR="00AB6CCE" w:rsidRDefault="008134F4">
      <w:pPr>
        <w:pStyle w:val="4"/>
      </w:pPr>
      <w:bookmarkStart w:id="42" w:name="header-n3310"/>
      <w:r>
        <w:t>NetworkInterfaceAttribute(安全组信息)</w:t>
      </w:r>
      <w:bookmarkEnd w:id="42"/>
    </w:p>
    <w:p w14:paraId="4C7D72D9" w14:textId="77777777" w:rsidR="00AB6CCE" w:rsidRDefault="008134F4">
      <w:pPr>
        <w:pStyle w:val="5"/>
      </w:pPr>
      <w:bookmarkStart w:id="43" w:name="header-n3311"/>
      <w:r>
        <w:t>Contents(</w:t>
      </w:r>
      <w:r>
        <w:t>内容</w:t>
      </w:r>
      <w:r>
        <w:t>)</w:t>
      </w:r>
      <w:bookmarkEnd w:id="43"/>
    </w:p>
    <w:p w14:paraId="03ABC441" w14:textId="77777777" w:rsidR="00AB6CCE" w:rsidRDefault="008134F4">
      <w:pPr>
        <w:pStyle w:val="FirstParagraph"/>
      </w:pPr>
      <w:r>
        <w:rPr>
          <w:b/>
        </w:rPr>
        <w:t>NetworkInterfaceId</w:t>
      </w:r>
    </w:p>
    <w:p w14:paraId="6F94A7C9" w14:textId="77777777" w:rsidR="00AB6CCE" w:rsidRDefault="008134F4">
      <w:pPr>
        <w:numPr>
          <w:ilvl w:val="0"/>
          <w:numId w:val="5"/>
        </w:numPr>
      </w:pPr>
      <w:r>
        <w:t>网卡的</w:t>
      </w:r>
      <w:r>
        <w:t>ID</w:t>
      </w:r>
    </w:p>
    <w:p w14:paraId="34F5B05F" w14:textId="77777777" w:rsidR="00AB6CCE" w:rsidRDefault="008134F4">
      <w:pPr>
        <w:numPr>
          <w:ilvl w:val="0"/>
          <w:numId w:val="5"/>
        </w:numPr>
      </w:pPr>
      <w:r>
        <w:t>类型</w:t>
      </w:r>
      <w:r>
        <w:t>:String</w:t>
      </w:r>
    </w:p>
    <w:p w14:paraId="507C0B25" w14:textId="77777777" w:rsidR="00AB6CCE" w:rsidRDefault="008134F4">
      <w:pPr>
        <w:pStyle w:val="FirstParagraph"/>
      </w:pPr>
      <w:r>
        <w:rPr>
          <w:b/>
        </w:rPr>
        <w:t>NetworkInterfaceType</w:t>
      </w:r>
    </w:p>
    <w:p w14:paraId="41C47417" w14:textId="77777777" w:rsidR="00AB6CCE" w:rsidRDefault="008134F4">
      <w:pPr>
        <w:numPr>
          <w:ilvl w:val="0"/>
          <w:numId w:val="5"/>
        </w:numPr>
      </w:pPr>
      <w:r>
        <w:t>网卡的类型，主网卡</w:t>
      </w:r>
      <w:r>
        <w:t>(primary)</w:t>
      </w:r>
      <w:r>
        <w:t>、从网卡</w:t>
      </w:r>
      <w:r>
        <w:t>(extension)</w:t>
      </w:r>
    </w:p>
    <w:p w14:paraId="28A6748B" w14:textId="77777777" w:rsidR="00AB6CCE" w:rsidRDefault="008134F4">
      <w:pPr>
        <w:numPr>
          <w:ilvl w:val="0"/>
          <w:numId w:val="5"/>
        </w:numPr>
      </w:pPr>
      <w:r>
        <w:t>有效值</w:t>
      </w:r>
      <w:r>
        <w:t>:primary|extension</w:t>
      </w:r>
    </w:p>
    <w:p w14:paraId="14D1B857" w14:textId="77777777" w:rsidR="00AB6CCE" w:rsidRDefault="008134F4">
      <w:pPr>
        <w:numPr>
          <w:ilvl w:val="0"/>
          <w:numId w:val="5"/>
        </w:numPr>
      </w:pPr>
      <w:r>
        <w:t>类型</w:t>
      </w:r>
      <w:r>
        <w:t>:String</w:t>
      </w:r>
    </w:p>
    <w:p w14:paraId="4C998BCA" w14:textId="77777777" w:rsidR="00AB6CCE" w:rsidRDefault="008134F4">
      <w:pPr>
        <w:pStyle w:val="FirstParagraph"/>
      </w:pPr>
      <w:r>
        <w:rPr>
          <w:b/>
        </w:rPr>
        <w:t>SubnetId</w:t>
      </w:r>
    </w:p>
    <w:p w14:paraId="3994A856" w14:textId="6BB220BF" w:rsidR="00AB6CCE" w:rsidRDefault="00DF014D">
      <w:pPr>
        <w:numPr>
          <w:ilvl w:val="0"/>
          <w:numId w:val="5"/>
        </w:numPr>
      </w:pPr>
      <w:r>
        <w:t>裸金属服务器</w:t>
      </w:r>
      <w:r w:rsidR="008134F4">
        <w:t>的子网</w:t>
      </w:r>
      <w:r w:rsidR="008134F4">
        <w:t xml:space="preserve">ID </w:t>
      </w:r>
    </w:p>
    <w:p w14:paraId="170AD0EC" w14:textId="77777777" w:rsidR="00AB6CCE" w:rsidRDefault="008134F4">
      <w:pPr>
        <w:numPr>
          <w:ilvl w:val="0"/>
          <w:numId w:val="5"/>
        </w:numPr>
      </w:pPr>
      <w:r>
        <w:t>类型：</w:t>
      </w:r>
      <w:r>
        <w:t xml:space="preserve"> String </w:t>
      </w:r>
    </w:p>
    <w:p w14:paraId="14FDB3DF" w14:textId="77777777" w:rsidR="00AB6CCE" w:rsidRDefault="008134F4">
      <w:pPr>
        <w:pStyle w:val="FirstParagraph"/>
      </w:pPr>
      <w:r>
        <w:rPr>
          <w:b/>
        </w:rPr>
        <w:t>PrivateIpAddress</w:t>
      </w:r>
    </w:p>
    <w:p w14:paraId="63EA2616" w14:textId="77777777" w:rsidR="00AB6CCE" w:rsidRDefault="008134F4">
      <w:pPr>
        <w:numPr>
          <w:ilvl w:val="0"/>
          <w:numId w:val="5"/>
        </w:numPr>
      </w:pPr>
      <w:r>
        <w:t>服务器的网卡在</w:t>
      </w:r>
      <w:r>
        <w:t>VPC</w:t>
      </w:r>
      <w:r>
        <w:t>中的</w:t>
      </w:r>
      <w:r>
        <w:t>IP</w:t>
      </w:r>
    </w:p>
    <w:p w14:paraId="28C3FD0D" w14:textId="77777777" w:rsidR="00AB6CCE" w:rsidRDefault="008134F4">
      <w:pPr>
        <w:numPr>
          <w:ilvl w:val="0"/>
          <w:numId w:val="5"/>
        </w:numPr>
      </w:pPr>
      <w:r>
        <w:t>类型</w:t>
      </w:r>
      <w:r>
        <w:t>:String</w:t>
      </w:r>
    </w:p>
    <w:p w14:paraId="01CF9426" w14:textId="77777777" w:rsidR="00AB6CCE" w:rsidRDefault="008134F4">
      <w:pPr>
        <w:pStyle w:val="FirstParagraph"/>
      </w:pPr>
      <w:r>
        <w:rPr>
          <w:b/>
        </w:rPr>
        <w:t>DNS1</w:t>
      </w:r>
    </w:p>
    <w:p w14:paraId="137320AB" w14:textId="77777777" w:rsidR="00AB6CCE" w:rsidRDefault="008134F4">
      <w:pPr>
        <w:numPr>
          <w:ilvl w:val="0"/>
          <w:numId w:val="5"/>
        </w:numPr>
      </w:pPr>
      <w:r>
        <w:t>DNS 1</w:t>
      </w:r>
      <w:r>
        <w:t>的值，当通过该接口进行修改网络配置时不填写此参数，保持与之前不变。</w:t>
      </w:r>
    </w:p>
    <w:p w14:paraId="42B8EFB4" w14:textId="77777777" w:rsidR="00AB6CCE" w:rsidRDefault="008134F4">
      <w:pPr>
        <w:numPr>
          <w:ilvl w:val="0"/>
          <w:numId w:val="5"/>
        </w:numPr>
      </w:pPr>
      <w:r>
        <w:t>类型：</w:t>
      </w:r>
      <w:r>
        <w:t xml:space="preserve"> String</w:t>
      </w:r>
    </w:p>
    <w:p w14:paraId="4BD0A3FB" w14:textId="77777777" w:rsidR="00AB6CCE" w:rsidRDefault="008134F4">
      <w:pPr>
        <w:pStyle w:val="FirstParagraph"/>
      </w:pPr>
      <w:r>
        <w:rPr>
          <w:b/>
        </w:rPr>
        <w:t>DNS2</w:t>
      </w:r>
    </w:p>
    <w:p w14:paraId="1E2FBAFD" w14:textId="77777777" w:rsidR="00AB6CCE" w:rsidRDefault="008134F4">
      <w:pPr>
        <w:numPr>
          <w:ilvl w:val="0"/>
          <w:numId w:val="5"/>
        </w:numPr>
      </w:pPr>
      <w:r>
        <w:t>DNS 2</w:t>
      </w:r>
      <w:r>
        <w:t>的值，当通过该接口进行修改网络配置时不填写此参数，保持与之前不变。</w:t>
      </w:r>
    </w:p>
    <w:p w14:paraId="2825377B" w14:textId="77777777" w:rsidR="00AB6CCE" w:rsidRDefault="008134F4">
      <w:pPr>
        <w:numPr>
          <w:ilvl w:val="0"/>
          <w:numId w:val="5"/>
        </w:numPr>
      </w:pPr>
      <w:r>
        <w:t>类型：</w:t>
      </w:r>
      <w:r>
        <w:t xml:space="preserve"> String</w:t>
      </w:r>
    </w:p>
    <w:p w14:paraId="36CE2CAC" w14:textId="77777777" w:rsidR="00AB6CCE" w:rsidRDefault="008134F4">
      <w:pPr>
        <w:pStyle w:val="FirstParagraph"/>
      </w:pPr>
      <w:r>
        <w:rPr>
          <w:b/>
        </w:rPr>
        <w:t>Mac</w:t>
      </w:r>
      <w:r>
        <w:t xml:space="preserve"> </w:t>
      </w:r>
    </w:p>
    <w:p w14:paraId="1E9484CC" w14:textId="77777777" w:rsidR="00AB6CCE" w:rsidRDefault="008134F4">
      <w:pPr>
        <w:numPr>
          <w:ilvl w:val="0"/>
          <w:numId w:val="5"/>
        </w:numPr>
      </w:pPr>
      <w:r>
        <w:t>云物理服务器</w:t>
      </w:r>
      <w:r>
        <w:t>MAC</w:t>
      </w:r>
    </w:p>
    <w:p w14:paraId="42B7566F" w14:textId="77777777" w:rsidR="00AB6CCE" w:rsidRDefault="008134F4">
      <w:pPr>
        <w:numPr>
          <w:ilvl w:val="0"/>
          <w:numId w:val="5"/>
        </w:numPr>
      </w:pPr>
      <w:r>
        <w:t>类型：</w:t>
      </w:r>
      <w:r>
        <w:t>String</w:t>
      </w:r>
    </w:p>
    <w:p w14:paraId="0E7BAF60" w14:textId="77777777" w:rsidR="00AB6CCE" w:rsidRDefault="008134F4">
      <w:pPr>
        <w:pStyle w:val="FirstParagraph"/>
      </w:pPr>
      <w:r>
        <w:rPr>
          <w:b/>
        </w:rPr>
        <w:t>SecurityGroupSet</w:t>
      </w:r>
    </w:p>
    <w:p w14:paraId="3A03C18E" w14:textId="77777777" w:rsidR="00AB6CCE" w:rsidRDefault="008134F4">
      <w:pPr>
        <w:numPr>
          <w:ilvl w:val="0"/>
          <w:numId w:val="5"/>
        </w:numPr>
      </w:pPr>
      <w:r>
        <w:t>安全组的信息</w:t>
      </w:r>
    </w:p>
    <w:p w14:paraId="3D252998" w14:textId="14C2F542" w:rsidR="00AB6CCE" w:rsidRDefault="008134F4">
      <w:pPr>
        <w:numPr>
          <w:ilvl w:val="0"/>
          <w:numId w:val="5"/>
        </w:numPr>
      </w:pPr>
      <w:r>
        <w:lastRenderedPageBreak/>
        <w:t>类型</w:t>
      </w:r>
      <w:r>
        <w:t>:</w:t>
      </w:r>
      <w:r w:rsidRPr="00360B31">
        <w:t>GroupIdentifier</w:t>
      </w:r>
      <w:r>
        <w:t xml:space="preserve"> List</w:t>
      </w:r>
    </w:p>
    <w:p w14:paraId="55B99139" w14:textId="77777777" w:rsidR="00AB6CCE" w:rsidRDefault="00AB6CCE">
      <w:pPr>
        <w:pStyle w:val="FirstParagraph"/>
      </w:pPr>
    </w:p>
    <w:p w14:paraId="4B050BDA" w14:textId="77777777" w:rsidR="00AB6CCE" w:rsidRDefault="008134F4">
      <w:pPr>
        <w:pStyle w:val="5"/>
      </w:pPr>
      <w:bookmarkStart w:id="44" w:name="header-n3363"/>
      <w:r>
        <w:t>GroupIdentifier(</w:t>
      </w:r>
      <w:r>
        <w:t>安全组信息</w:t>
      </w:r>
      <w:r>
        <w:t>)</w:t>
      </w:r>
      <w:bookmarkEnd w:id="44"/>
    </w:p>
    <w:p w14:paraId="1BA4835D" w14:textId="77777777" w:rsidR="00AB6CCE" w:rsidRDefault="008134F4">
      <w:pPr>
        <w:pStyle w:val="6"/>
      </w:pPr>
      <w:bookmarkStart w:id="45" w:name="header-n3364"/>
      <w:r>
        <w:t>Contents(内容)</w:t>
      </w:r>
      <w:bookmarkEnd w:id="45"/>
    </w:p>
    <w:p w14:paraId="1150401C" w14:textId="77777777" w:rsidR="00AB6CCE" w:rsidRDefault="008134F4">
      <w:pPr>
        <w:pStyle w:val="FirstParagraph"/>
      </w:pPr>
      <w:r>
        <w:rPr>
          <w:b/>
        </w:rPr>
        <w:t>SecurityGroupId</w:t>
      </w:r>
    </w:p>
    <w:p w14:paraId="4EB823EC" w14:textId="77777777" w:rsidR="00AB6CCE" w:rsidRDefault="008134F4">
      <w:pPr>
        <w:numPr>
          <w:ilvl w:val="0"/>
          <w:numId w:val="5"/>
        </w:numPr>
      </w:pPr>
      <w:r>
        <w:t>安全组的</w:t>
      </w:r>
      <w:r>
        <w:t>ID</w:t>
      </w:r>
    </w:p>
    <w:p w14:paraId="094705F4" w14:textId="77777777" w:rsidR="00AB6CCE" w:rsidRDefault="008134F4">
      <w:pPr>
        <w:numPr>
          <w:ilvl w:val="0"/>
          <w:numId w:val="5"/>
        </w:numPr>
      </w:pPr>
      <w:r>
        <w:t>类型</w:t>
      </w:r>
      <w:r>
        <w:t>:String</w:t>
      </w:r>
    </w:p>
    <w:p w14:paraId="04BC26BA" w14:textId="77777777" w:rsidR="00AB6CCE" w:rsidRDefault="00AB6CCE">
      <w:pPr>
        <w:pStyle w:val="FirstParagraph"/>
      </w:pPr>
    </w:p>
    <w:p w14:paraId="4126732E" w14:textId="77777777" w:rsidR="00AB6CCE" w:rsidRDefault="008134F4">
      <w:pPr>
        <w:pStyle w:val="4"/>
      </w:pPr>
      <w:bookmarkStart w:id="46" w:name="header-n3373"/>
      <w:r>
        <w:t>CPU</w:t>
      </w:r>
      <w:bookmarkEnd w:id="46"/>
    </w:p>
    <w:p w14:paraId="7B1D7BBB" w14:textId="77777777" w:rsidR="00AB6CCE" w:rsidRDefault="008134F4">
      <w:pPr>
        <w:pStyle w:val="5"/>
      </w:pPr>
      <w:bookmarkStart w:id="47" w:name="header-n3374"/>
      <w:r>
        <w:t>Contents(</w:t>
      </w:r>
      <w:r>
        <w:t>内容</w:t>
      </w:r>
      <w:r>
        <w:t>)</w:t>
      </w:r>
      <w:bookmarkEnd w:id="47"/>
    </w:p>
    <w:p w14:paraId="3520B4D6" w14:textId="77777777" w:rsidR="00AB6CCE" w:rsidRDefault="008134F4">
      <w:pPr>
        <w:pStyle w:val="FirstParagraph"/>
      </w:pPr>
      <w:r>
        <w:rPr>
          <w:b/>
        </w:rPr>
        <w:t>Model</w:t>
      </w:r>
      <w:r>
        <w:t xml:space="preserve"> </w:t>
      </w:r>
    </w:p>
    <w:p w14:paraId="42C651FB" w14:textId="77777777" w:rsidR="00AB6CCE" w:rsidRDefault="008134F4">
      <w:pPr>
        <w:numPr>
          <w:ilvl w:val="0"/>
          <w:numId w:val="5"/>
        </w:numPr>
      </w:pPr>
      <w:r>
        <w:t>CPU</w:t>
      </w:r>
      <w:r>
        <w:t>型号</w:t>
      </w:r>
    </w:p>
    <w:p w14:paraId="4D43D4A9" w14:textId="77777777" w:rsidR="00AB6CCE" w:rsidRDefault="008134F4">
      <w:pPr>
        <w:numPr>
          <w:ilvl w:val="0"/>
          <w:numId w:val="5"/>
        </w:numPr>
      </w:pPr>
      <w:r>
        <w:t>类型：</w:t>
      </w:r>
      <w:r>
        <w:t xml:space="preserve">String </w:t>
      </w:r>
    </w:p>
    <w:p w14:paraId="3E42465D" w14:textId="77777777" w:rsidR="00AB6CCE" w:rsidRDefault="008134F4">
      <w:pPr>
        <w:pStyle w:val="FirstParagraph"/>
      </w:pPr>
      <w:r>
        <w:rPr>
          <w:b/>
        </w:rPr>
        <w:t>Frequence</w:t>
      </w:r>
    </w:p>
    <w:p w14:paraId="0F923801" w14:textId="77777777" w:rsidR="00AB6CCE" w:rsidRDefault="008134F4">
      <w:pPr>
        <w:numPr>
          <w:ilvl w:val="0"/>
          <w:numId w:val="5"/>
        </w:numPr>
      </w:pPr>
      <w:r>
        <w:t>CPU</w:t>
      </w:r>
      <w:r>
        <w:t>主频</w:t>
      </w:r>
    </w:p>
    <w:p w14:paraId="777B2626" w14:textId="77777777" w:rsidR="00AB6CCE" w:rsidRDefault="008134F4">
      <w:pPr>
        <w:numPr>
          <w:ilvl w:val="0"/>
          <w:numId w:val="5"/>
        </w:numPr>
      </w:pPr>
      <w:r>
        <w:t>类型：</w:t>
      </w:r>
      <w:r>
        <w:t xml:space="preserve">String </w:t>
      </w:r>
    </w:p>
    <w:p w14:paraId="4A736AF4" w14:textId="77777777" w:rsidR="00AB6CCE" w:rsidRDefault="008134F4">
      <w:pPr>
        <w:pStyle w:val="FirstParagraph"/>
      </w:pPr>
      <w:r>
        <w:rPr>
          <w:b/>
        </w:rPr>
        <w:t>Count</w:t>
      </w:r>
      <w:r>
        <w:t xml:space="preserve"> </w:t>
      </w:r>
    </w:p>
    <w:p w14:paraId="48DAE2E3" w14:textId="77777777" w:rsidR="00AB6CCE" w:rsidRDefault="008134F4">
      <w:pPr>
        <w:numPr>
          <w:ilvl w:val="0"/>
          <w:numId w:val="5"/>
        </w:numPr>
      </w:pPr>
      <w:r>
        <w:t>CPU</w:t>
      </w:r>
      <w:r>
        <w:t>个数</w:t>
      </w:r>
    </w:p>
    <w:p w14:paraId="103F0CEA" w14:textId="77777777" w:rsidR="00AB6CCE" w:rsidRDefault="008134F4">
      <w:pPr>
        <w:numPr>
          <w:ilvl w:val="0"/>
          <w:numId w:val="5"/>
        </w:numPr>
      </w:pPr>
      <w:r>
        <w:t>类型：</w:t>
      </w:r>
      <w:r>
        <w:t>Int</w:t>
      </w:r>
    </w:p>
    <w:p w14:paraId="5DDF1671" w14:textId="77777777" w:rsidR="00AB6CCE" w:rsidRDefault="008134F4">
      <w:pPr>
        <w:pStyle w:val="FirstParagraph"/>
      </w:pPr>
      <w:r>
        <w:rPr>
          <w:b/>
        </w:rPr>
        <w:t>CoreCount</w:t>
      </w:r>
    </w:p>
    <w:p w14:paraId="526CD80C" w14:textId="77777777" w:rsidR="00AB6CCE" w:rsidRDefault="008134F4">
      <w:pPr>
        <w:numPr>
          <w:ilvl w:val="0"/>
          <w:numId w:val="5"/>
        </w:numPr>
      </w:pPr>
      <w:r>
        <w:t>CPU</w:t>
      </w:r>
      <w:r>
        <w:t>核数</w:t>
      </w:r>
    </w:p>
    <w:p w14:paraId="34A92CE3" w14:textId="77777777" w:rsidR="00AB6CCE" w:rsidRDefault="008134F4">
      <w:pPr>
        <w:numPr>
          <w:ilvl w:val="0"/>
          <w:numId w:val="5"/>
        </w:numPr>
      </w:pPr>
      <w:r>
        <w:t>类型：</w:t>
      </w:r>
      <w:r>
        <w:t>Int</w:t>
      </w:r>
    </w:p>
    <w:p w14:paraId="592BC2DA" w14:textId="77777777" w:rsidR="00AB6CCE" w:rsidRDefault="00AB6CCE">
      <w:pPr>
        <w:pStyle w:val="FirstParagraph"/>
      </w:pPr>
    </w:p>
    <w:p w14:paraId="7EDEFC7C" w14:textId="77777777" w:rsidR="00AB6CCE" w:rsidRDefault="008134F4">
      <w:pPr>
        <w:pStyle w:val="4"/>
      </w:pPr>
      <w:bookmarkStart w:id="48" w:name="header-n3401"/>
      <w:r>
        <w:lastRenderedPageBreak/>
        <w:t>GPU</w:t>
      </w:r>
      <w:bookmarkEnd w:id="48"/>
    </w:p>
    <w:p w14:paraId="4B891257" w14:textId="77777777" w:rsidR="00AB6CCE" w:rsidRDefault="008134F4">
      <w:pPr>
        <w:pStyle w:val="5"/>
      </w:pPr>
      <w:bookmarkStart w:id="49" w:name="header-n3402"/>
      <w:r>
        <w:t>Contents(</w:t>
      </w:r>
      <w:r>
        <w:t>内容</w:t>
      </w:r>
      <w:r>
        <w:t>)</w:t>
      </w:r>
      <w:bookmarkEnd w:id="49"/>
    </w:p>
    <w:p w14:paraId="64915FA8" w14:textId="77777777" w:rsidR="00AB6CCE" w:rsidRDefault="008134F4">
      <w:pPr>
        <w:pStyle w:val="FirstParagraph"/>
      </w:pPr>
      <w:r>
        <w:rPr>
          <w:b/>
        </w:rPr>
        <w:t>Model</w:t>
      </w:r>
      <w:r>
        <w:t xml:space="preserve"> </w:t>
      </w:r>
    </w:p>
    <w:p w14:paraId="380F97E2" w14:textId="77777777" w:rsidR="00AB6CCE" w:rsidRDefault="008134F4">
      <w:pPr>
        <w:numPr>
          <w:ilvl w:val="0"/>
          <w:numId w:val="5"/>
        </w:numPr>
      </w:pPr>
      <w:r>
        <w:t>GPU</w:t>
      </w:r>
      <w:r>
        <w:t>型号</w:t>
      </w:r>
    </w:p>
    <w:p w14:paraId="49428980" w14:textId="77777777" w:rsidR="00AB6CCE" w:rsidRDefault="008134F4">
      <w:pPr>
        <w:numPr>
          <w:ilvl w:val="0"/>
          <w:numId w:val="5"/>
        </w:numPr>
      </w:pPr>
      <w:r>
        <w:t>类型：</w:t>
      </w:r>
      <w:r>
        <w:t xml:space="preserve">String </w:t>
      </w:r>
    </w:p>
    <w:p w14:paraId="18A1C985" w14:textId="77777777" w:rsidR="00AB6CCE" w:rsidRDefault="008134F4">
      <w:pPr>
        <w:pStyle w:val="FirstParagraph"/>
      </w:pPr>
      <w:r>
        <w:rPr>
          <w:b/>
        </w:rPr>
        <w:t>Frequence</w:t>
      </w:r>
    </w:p>
    <w:p w14:paraId="11BCBAE0" w14:textId="77777777" w:rsidR="00AB6CCE" w:rsidRDefault="008134F4">
      <w:pPr>
        <w:numPr>
          <w:ilvl w:val="0"/>
          <w:numId w:val="5"/>
        </w:numPr>
      </w:pPr>
      <w:r>
        <w:t>显存大小</w:t>
      </w:r>
    </w:p>
    <w:p w14:paraId="1059E8C3" w14:textId="77777777" w:rsidR="00AB6CCE" w:rsidRDefault="008134F4">
      <w:pPr>
        <w:numPr>
          <w:ilvl w:val="0"/>
          <w:numId w:val="5"/>
        </w:numPr>
      </w:pPr>
      <w:r>
        <w:t>类型：</w:t>
      </w:r>
      <w:r>
        <w:t xml:space="preserve">String </w:t>
      </w:r>
    </w:p>
    <w:p w14:paraId="64433BF5" w14:textId="77777777" w:rsidR="00AB6CCE" w:rsidRDefault="008134F4">
      <w:pPr>
        <w:pStyle w:val="FirstParagraph"/>
      </w:pPr>
      <w:r>
        <w:rPr>
          <w:b/>
        </w:rPr>
        <w:t>Count</w:t>
      </w:r>
      <w:r>
        <w:t xml:space="preserve"> </w:t>
      </w:r>
    </w:p>
    <w:p w14:paraId="02600BE9" w14:textId="77777777" w:rsidR="00AB6CCE" w:rsidRDefault="008134F4">
      <w:pPr>
        <w:numPr>
          <w:ilvl w:val="0"/>
          <w:numId w:val="5"/>
        </w:numPr>
      </w:pPr>
      <w:r>
        <w:t>CUDA</w:t>
      </w:r>
      <w:r>
        <w:t>核心数</w:t>
      </w:r>
    </w:p>
    <w:p w14:paraId="39B59E52" w14:textId="77777777" w:rsidR="00AB6CCE" w:rsidRDefault="008134F4">
      <w:pPr>
        <w:numPr>
          <w:ilvl w:val="0"/>
          <w:numId w:val="5"/>
        </w:numPr>
      </w:pPr>
      <w:r>
        <w:t>类型：</w:t>
      </w:r>
      <w:r>
        <w:t>Int</w:t>
      </w:r>
    </w:p>
    <w:p w14:paraId="07877DDF" w14:textId="77777777" w:rsidR="00AB6CCE" w:rsidRDefault="008134F4">
      <w:pPr>
        <w:pStyle w:val="FirstParagraph"/>
      </w:pPr>
      <w:r>
        <w:rPr>
          <w:b/>
        </w:rPr>
        <w:t>CoreCount</w:t>
      </w:r>
    </w:p>
    <w:p w14:paraId="73F48277" w14:textId="77777777" w:rsidR="00AB6CCE" w:rsidRDefault="008134F4">
      <w:pPr>
        <w:numPr>
          <w:ilvl w:val="0"/>
          <w:numId w:val="5"/>
        </w:numPr>
      </w:pPr>
      <w:r>
        <w:t>计算能力</w:t>
      </w:r>
    </w:p>
    <w:p w14:paraId="063E00C0" w14:textId="77777777" w:rsidR="00AB6CCE" w:rsidRDefault="008134F4">
      <w:pPr>
        <w:numPr>
          <w:ilvl w:val="0"/>
          <w:numId w:val="5"/>
        </w:numPr>
      </w:pPr>
      <w:r>
        <w:t>类型：</w:t>
      </w:r>
      <w:r>
        <w:t>Int</w:t>
      </w:r>
    </w:p>
    <w:p w14:paraId="13AF806C" w14:textId="77777777" w:rsidR="00AB6CCE" w:rsidRDefault="00AB6CCE">
      <w:pPr>
        <w:pStyle w:val="FirstParagraph"/>
      </w:pPr>
    </w:p>
    <w:p w14:paraId="4EDE6B54" w14:textId="77777777" w:rsidR="00AB6CCE" w:rsidRDefault="00AB6CCE">
      <w:pPr>
        <w:pStyle w:val="a0"/>
      </w:pPr>
    </w:p>
    <w:p w14:paraId="45C842EB" w14:textId="77777777" w:rsidR="00AB6CCE" w:rsidRDefault="008134F4">
      <w:pPr>
        <w:pStyle w:val="4"/>
      </w:pPr>
      <w:bookmarkStart w:id="50" w:name="header-n3430"/>
      <w:r>
        <w:t xml:space="preserve">Disk </w:t>
      </w:r>
      <w:bookmarkEnd w:id="50"/>
    </w:p>
    <w:p w14:paraId="2EBBFD33" w14:textId="77777777" w:rsidR="00AB6CCE" w:rsidRDefault="008134F4">
      <w:pPr>
        <w:pStyle w:val="5"/>
      </w:pPr>
      <w:bookmarkStart w:id="51" w:name="header-n3431"/>
      <w:r>
        <w:t>Contents(</w:t>
      </w:r>
      <w:r>
        <w:t>内容</w:t>
      </w:r>
      <w:r>
        <w:t>)</w:t>
      </w:r>
      <w:bookmarkEnd w:id="51"/>
    </w:p>
    <w:p w14:paraId="7CED6078" w14:textId="77777777" w:rsidR="00AB6CCE" w:rsidRDefault="008134F4">
      <w:pPr>
        <w:pStyle w:val="FirstParagraph"/>
      </w:pPr>
      <w:r>
        <w:rPr>
          <w:b/>
        </w:rPr>
        <w:t>DiskType</w:t>
      </w:r>
      <w:r>
        <w:t xml:space="preserve"> </w:t>
      </w:r>
    </w:p>
    <w:p w14:paraId="399ADEB8" w14:textId="77777777" w:rsidR="00AB6CCE" w:rsidRDefault="008134F4">
      <w:pPr>
        <w:numPr>
          <w:ilvl w:val="0"/>
          <w:numId w:val="5"/>
        </w:numPr>
      </w:pPr>
      <w:r>
        <w:t>磁盘名称，枚举：</w:t>
      </w:r>
      <w:r>
        <w:t>SystemDisk</w:t>
      </w:r>
      <w:r>
        <w:t>（系统盘），（数据盘）</w:t>
      </w:r>
    </w:p>
    <w:p w14:paraId="055F0DE4" w14:textId="77777777" w:rsidR="00AB6CCE" w:rsidRDefault="008134F4">
      <w:pPr>
        <w:numPr>
          <w:ilvl w:val="0"/>
          <w:numId w:val="5"/>
        </w:numPr>
      </w:pPr>
      <w:r>
        <w:t>可取值：</w:t>
      </w:r>
      <w:r>
        <w:t>System | Data</w:t>
      </w:r>
    </w:p>
    <w:p w14:paraId="2AA49D86" w14:textId="77777777" w:rsidR="00AB6CCE" w:rsidRDefault="008134F4">
      <w:pPr>
        <w:numPr>
          <w:ilvl w:val="0"/>
          <w:numId w:val="5"/>
        </w:numPr>
      </w:pPr>
      <w:r>
        <w:t>类型：</w:t>
      </w:r>
      <w:r>
        <w:t>String</w:t>
      </w:r>
    </w:p>
    <w:p w14:paraId="083BF247" w14:textId="77777777" w:rsidR="00AB6CCE" w:rsidRDefault="008134F4">
      <w:pPr>
        <w:pStyle w:val="FirstParagraph"/>
      </w:pPr>
      <w:r>
        <w:rPr>
          <w:b/>
        </w:rPr>
        <w:t>Raid</w:t>
      </w:r>
      <w:r>
        <w:t xml:space="preserve"> </w:t>
      </w:r>
    </w:p>
    <w:p w14:paraId="7ECA440A" w14:textId="77777777" w:rsidR="00AB6CCE" w:rsidRDefault="008134F4">
      <w:pPr>
        <w:numPr>
          <w:ilvl w:val="0"/>
          <w:numId w:val="5"/>
        </w:numPr>
      </w:pPr>
      <w:r>
        <w:t>数据盘</w:t>
      </w:r>
      <w:r>
        <w:t>Raid</w:t>
      </w:r>
      <w:r>
        <w:t>级别</w:t>
      </w:r>
      <w:r>
        <w:t>,</w:t>
      </w:r>
      <w:r>
        <w:t>枚举值为：</w:t>
      </w:r>
      <w:r>
        <w:t>Raid0, Raid10, Raid5, Raid1</w:t>
      </w:r>
      <w:r>
        <w:t>，单盘</w:t>
      </w:r>
      <w:r>
        <w:t>raid0</w:t>
      </w:r>
    </w:p>
    <w:p w14:paraId="30A120F4" w14:textId="77777777" w:rsidR="00AB6CCE" w:rsidRDefault="008134F4">
      <w:pPr>
        <w:numPr>
          <w:ilvl w:val="0"/>
          <w:numId w:val="5"/>
        </w:numPr>
      </w:pPr>
      <w:r>
        <w:t>有效值：</w:t>
      </w:r>
      <w:r>
        <w:t>Raid0 | Raid10 | Raid5 | Raid1 | SRaid0</w:t>
      </w:r>
    </w:p>
    <w:p w14:paraId="307A0B15" w14:textId="77777777" w:rsidR="00AB6CCE" w:rsidRDefault="008134F4">
      <w:pPr>
        <w:numPr>
          <w:ilvl w:val="0"/>
          <w:numId w:val="5"/>
        </w:numPr>
      </w:pPr>
      <w:r>
        <w:t>类型：</w:t>
      </w:r>
      <w:r>
        <w:t>String</w:t>
      </w:r>
    </w:p>
    <w:p w14:paraId="5507E152" w14:textId="77777777" w:rsidR="00AB6CCE" w:rsidRDefault="008134F4">
      <w:pPr>
        <w:pStyle w:val="FirstParagraph"/>
      </w:pPr>
      <w:r>
        <w:rPr>
          <w:b/>
        </w:rPr>
        <w:t>Space</w:t>
      </w:r>
      <w:r>
        <w:t xml:space="preserve"> </w:t>
      </w:r>
    </w:p>
    <w:p w14:paraId="2A5BE593" w14:textId="77777777" w:rsidR="00AB6CCE" w:rsidRDefault="008134F4">
      <w:pPr>
        <w:numPr>
          <w:ilvl w:val="0"/>
          <w:numId w:val="5"/>
        </w:numPr>
      </w:pPr>
      <w:r>
        <w:lastRenderedPageBreak/>
        <w:t>磁盘可用容量，单位</w:t>
      </w:r>
      <w:r>
        <w:t>G</w:t>
      </w:r>
    </w:p>
    <w:p w14:paraId="228309A0" w14:textId="77777777" w:rsidR="00AB6CCE" w:rsidRDefault="008134F4">
      <w:pPr>
        <w:numPr>
          <w:ilvl w:val="0"/>
          <w:numId w:val="5"/>
        </w:numPr>
      </w:pPr>
      <w:r>
        <w:t>类型：</w:t>
      </w:r>
      <w:r>
        <w:t>String</w:t>
      </w:r>
    </w:p>
    <w:p w14:paraId="18151512" w14:textId="77777777" w:rsidR="00AB6CCE" w:rsidRDefault="00AB6CCE">
      <w:pPr>
        <w:pStyle w:val="FirstParagraph"/>
      </w:pPr>
    </w:p>
    <w:p w14:paraId="7BD61420" w14:textId="77777777" w:rsidR="00AB6CCE" w:rsidRDefault="008134F4">
      <w:pPr>
        <w:pStyle w:val="2"/>
        <w:spacing w:before="288" w:after="288"/>
        <w:ind w:firstLine="241"/>
      </w:pPr>
      <w:bookmarkStart w:id="52" w:name="_Toc109913513"/>
      <w:r>
        <w:t>镜像信息</w:t>
      </w:r>
      <w:bookmarkEnd w:id="52"/>
    </w:p>
    <w:p w14:paraId="5ECEFF7E" w14:textId="77777777" w:rsidR="00AB6CCE" w:rsidRDefault="008134F4">
      <w:pPr>
        <w:pStyle w:val="4"/>
      </w:pPr>
      <w:bookmarkStart w:id="53" w:name="header-n3465"/>
      <w:r>
        <w:t>Contents(内容)</w:t>
      </w:r>
      <w:bookmarkEnd w:id="53"/>
    </w:p>
    <w:p w14:paraId="462C65F5" w14:textId="77777777" w:rsidR="00AB6CCE" w:rsidRDefault="008134F4">
      <w:pPr>
        <w:pStyle w:val="FirstParagraph"/>
      </w:pPr>
      <w:r>
        <w:rPr>
          <w:b/>
        </w:rPr>
        <w:t>CreateTime</w:t>
      </w:r>
    </w:p>
    <w:p w14:paraId="30503209" w14:textId="77777777" w:rsidR="00AB6CCE" w:rsidRDefault="008134F4">
      <w:pPr>
        <w:numPr>
          <w:ilvl w:val="0"/>
          <w:numId w:val="5"/>
        </w:numPr>
      </w:pPr>
      <w:r>
        <w:t>创建时间</w:t>
      </w:r>
    </w:p>
    <w:p w14:paraId="0F9C486E" w14:textId="77777777" w:rsidR="00AB6CCE" w:rsidRDefault="008134F4">
      <w:pPr>
        <w:numPr>
          <w:ilvl w:val="0"/>
          <w:numId w:val="5"/>
        </w:numPr>
      </w:pPr>
      <w:r>
        <w:t>类型</w:t>
      </w:r>
      <w:r>
        <w:t>:String</w:t>
      </w:r>
    </w:p>
    <w:p w14:paraId="79937089" w14:textId="77777777" w:rsidR="00AB6CCE" w:rsidRDefault="008134F4">
      <w:pPr>
        <w:pStyle w:val="FirstParagraph"/>
      </w:pPr>
      <w:r>
        <w:rPr>
          <w:b/>
        </w:rPr>
        <w:t>ImageId</w:t>
      </w:r>
    </w:p>
    <w:p w14:paraId="28512A09" w14:textId="77777777" w:rsidR="00AB6CCE" w:rsidRDefault="008134F4">
      <w:pPr>
        <w:numPr>
          <w:ilvl w:val="0"/>
          <w:numId w:val="5"/>
        </w:numPr>
      </w:pPr>
      <w:r>
        <w:t>镜像</w:t>
      </w:r>
      <w:r>
        <w:t>ID</w:t>
      </w:r>
    </w:p>
    <w:p w14:paraId="4CC67542" w14:textId="77777777" w:rsidR="00AB6CCE" w:rsidRDefault="008134F4">
      <w:pPr>
        <w:numPr>
          <w:ilvl w:val="0"/>
          <w:numId w:val="5"/>
        </w:numPr>
      </w:pPr>
      <w:r>
        <w:t>类型：</w:t>
      </w:r>
      <w:r>
        <w:t>String</w:t>
      </w:r>
    </w:p>
    <w:p w14:paraId="748D4495" w14:textId="77777777" w:rsidR="00AB6CCE" w:rsidRDefault="008134F4">
      <w:pPr>
        <w:pStyle w:val="FirstParagraph"/>
      </w:pPr>
      <w:r>
        <w:rPr>
          <w:b/>
        </w:rPr>
        <w:t>ImageName</w:t>
      </w:r>
      <w:r>
        <w:t xml:space="preserve"> </w:t>
      </w:r>
    </w:p>
    <w:p w14:paraId="6A8CFFA3" w14:textId="77777777" w:rsidR="00AB6CCE" w:rsidRDefault="008134F4">
      <w:pPr>
        <w:numPr>
          <w:ilvl w:val="0"/>
          <w:numId w:val="5"/>
        </w:numPr>
      </w:pPr>
      <w:r>
        <w:t>镜像名称</w:t>
      </w:r>
    </w:p>
    <w:p w14:paraId="3E3805A1" w14:textId="77777777" w:rsidR="00AB6CCE" w:rsidRDefault="008134F4">
      <w:pPr>
        <w:numPr>
          <w:ilvl w:val="0"/>
          <w:numId w:val="5"/>
        </w:numPr>
      </w:pPr>
      <w:r>
        <w:t>类型：</w:t>
      </w:r>
      <w:r>
        <w:t>String</w:t>
      </w:r>
    </w:p>
    <w:p w14:paraId="063CBD2B" w14:textId="77777777" w:rsidR="00AB6CCE" w:rsidRDefault="008134F4">
      <w:pPr>
        <w:pStyle w:val="FirstParagraph"/>
      </w:pPr>
      <w:r>
        <w:rPr>
          <w:b/>
        </w:rPr>
        <w:t>ImageType</w:t>
      </w:r>
      <w:r>
        <w:t xml:space="preserve"> </w:t>
      </w:r>
    </w:p>
    <w:p w14:paraId="6331DFA1" w14:textId="77777777" w:rsidR="00AB6CCE" w:rsidRDefault="008134F4">
      <w:pPr>
        <w:numPr>
          <w:ilvl w:val="0"/>
          <w:numId w:val="5"/>
        </w:numPr>
      </w:pPr>
      <w:r>
        <w:t>镜像类别，枚举为：</w:t>
      </w:r>
      <w:r>
        <w:t>Base,</w:t>
      </w:r>
      <w:r>
        <w:t>标准镜像；默认为标准镜像</w:t>
      </w:r>
    </w:p>
    <w:p w14:paraId="0B5D087F" w14:textId="77777777" w:rsidR="00AB6CCE" w:rsidRDefault="008134F4">
      <w:pPr>
        <w:numPr>
          <w:ilvl w:val="0"/>
          <w:numId w:val="5"/>
        </w:numPr>
      </w:pPr>
      <w:r>
        <w:t>类型：</w:t>
      </w:r>
      <w:r>
        <w:t>String</w:t>
      </w:r>
    </w:p>
    <w:p w14:paraId="0B1B9DEC" w14:textId="77777777" w:rsidR="00AB6CCE" w:rsidRDefault="008134F4">
      <w:pPr>
        <w:numPr>
          <w:ilvl w:val="0"/>
          <w:numId w:val="5"/>
        </w:numPr>
      </w:pPr>
      <w:r>
        <w:t>有效值：</w:t>
      </w:r>
      <w:r>
        <w:t>base|private</w:t>
      </w:r>
    </w:p>
    <w:p w14:paraId="3D861989" w14:textId="77777777" w:rsidR="00AB6CCE" w:rsidRDefault="008134F4">
      <w:pPr>
        <w:pStyle w:val="FirstParagraph"/>
      </w:pPr>
      <w:r>
        <w:rPr>
          <w:b/>
        </w:rPr>
        <w:t>OsName</w:t>
      </w:r>
      <w:r>
        <w:t xml:space="preserve"> </w:t>
      </w:r>
    </w:p>
    <w:p w14:paraId="5C8E7C74" w14:textId="77777777" w:rsidR="00AB6CCE" w:rsidRDefault="008134F4">
      <w:pPr>
        <w:numPr>
          <w:ilvl w:val="0"/>
          <w:numId w:val="5"/>
        </w:numPr>
      </w:pPr>
      <w:r>
        <w:t>操作系统名称</w:t>
      </w:r>
    </w:p>
    <w:p w14:paraId="61494641" w14:textId="77777777" w:rsidR="00AB6CCE" w:rsidRDefault="008134F4">
      <w:pPr>
        <w:numPr>
          <w:ilvl w:val="0"/>
          <w:numId w:val="5"/>
        </w:numPr>
      </w:pPr>
      <w:r>
        <w:t>类型：</w:t>
      </w:r>
      <w:r>
        <w:t>String</w:t>
      </w:r>
    </w:p>
    <w:p w14:paraId="53191CD4" w14:textId="77777777" w:rsidR="00AB6CCE" w:rsidRDefault="008134F4">
      <w:pPr>
        <w:pStyle w:val="FirstParagraph"/>
      </w:pPr>
      <w:r>
        <w:rPr>
          <w:b/>
        </w:rPr>
        <w:t>OsType</w:t>
      </w:r>
      <w:r>
        <w:t xml:space="preserve"> </w:t>
      </w:r>
    </w:p>
    <w:p w14:paraId="0573DC77" w14:textId="77777777" w:rsidR="00AB6CCE" w:rsidRDefault="008134F4">
      <w:pPr>
        <w:numPr>
          <w:ilvl w:val="0"/>
          <w:numId w:val="5"/>
        </w:numPr>
      </w:pPr>
      <w:r>
        <w:t>操作系统类型</w:t>
      </w:r>
    </w:p>
    <w:p w14:paraId="48DD86D7" w14:textId="77777777" w:rsidR="00AB6CCE" w:rsidRDefault="008134F4">
      <w:pPr>
        <w:numPr>
          <w:ilvl w:val="0"/>
          <w:numId w:val="5"/>
        </w:numPr>
      </w:pPr>
      <w:r>
        <w:t>类型：</w:t>
      </w:r>
      <w:r>
        <w:t>String</w:t>
      </w:r>
    </w:p>
    <w:p w14:paraId="758AB620" w14:textId="77777777" w:rsidR="00AB6CCE" w:rsidRDefault="00AB6CCE">
      <w:pPr>
        <w:pStyle w:val="FirstParagraph"/>
      </w:pPr>
    </w:p>
    <w:p w14:paraId="6579E987" w14:textId="77777777" w:rsidR="00AB6CCE" w:rsidRDefault="008134F4">
      <w:pPr>
        <w:pStyle w:val="2"/>
        <w:spacing w:before="288" w:after="288"/>
        <w:ind w:firstLine="241"/>
      </w:pPr>
      <w:bookmarkStart w:id="54" w:name="_Toc109913514"/>
      <w:r>
        <w:t>密钥信息</w:t>
      </w:r>
      <w:bookmarkEnd w:id="54"/>
    </w:p>
    <w:p w14:paraId="1100BC48" w14:textId="77777777" w:rsidR="00AB6CCE" w:rsidRDefault="00AB6CCE">
      <w:pPr>
        <w:pStyle w:val="a0"/>
      </w:pPr>
    </w:p>
    <w:p w14:paraId="6443E0A2" w14:textId="77777777" w:rsidR="00AB6CCE" w:rsidRDefault="00AB6CCE">
      <w:pPr>
        <w:pStyle w:val="a0"/>
      </w:pPr>
    </w:p>
    <w:p w14:paraId="1B0D95D3" w14:textId="77777777" w:rsidR="00AB6CCE" w:rsidRDefault="008134F4">
      <w:pPr>
        <w:pStyle w:val="4"/>
      </w:pPr>
      <w:bookmarkStart w:id="55" w:name="header-n3515"/>
      <w:r>
        <w:lastRenderedPageBreak/>
        <w:t>Contents(内容)</w:t>
      </w:r>
      <w:bookmarkEnd w:id="55"/>
    </w:p>
    <w:p w14:paraId="73397380" w14:textId="77777777" w:rsidR="00AB6CCE" w:rsidRDefault="008134F4">
      <w:pPr>
        <w:pStyle w:val="FirstParagraph"/>
      </w:pPr>
      <w:r>
        <w:rPr>
          <w:b/>
        </w:rPr>
        <w:t>KeyId</w:t>
      </w:r>
    </w:p>
    <w:p w14:paraId="7E10EA03" w14:textId="77777777" w:rsidR="00AB6CCE" w:rsidRDefault="008134F4">
      <w:pPr>
        <w:numPr>
          <w:ilvl w:val="0"/>
          <w:numId w:val="5"/>
        </w:numPr>
      </w:pPr>
      <w:r>
        <w:t>密钥对的资源</w:t>
      </w:r>
      <w:r>
        <w:t>ID</w:t>
      </w:r>
    </w:p>
    <w:p w14:paraId="69EE604F" w14:textId="77777777" w:rsidR="00AB6CCE" w:rsidRDefault="008134F4">
      <w:pPr>
        <w:numPr>
          <w:ilvl w:val="0"/>
          <w:numId w:val="5"/>
        </w:numPr>
      </w:pPr>
      <w:r>
        <w:t>类型：</w:t>
      </w:r>
      <w:r>
        <w:t>String</w:t>
      </w:r>
    </w:p>
    <w:p w14:paraId="78F1B433" w14:textId="77777777" w:rsidR="00AB6CCE" w:rsidRDefault="008134F4">
      <w:pPr>
        <w:pStyle w:val="FirstParagraph"/>
      </w:pPr>
      <w:r>
        <w:rPr>
          <w:b/>
        </w:rPr>
        <w:t>PublicKey</w:t>
      </w:r>
    </w:p>
    <w:p w14:paraId="6B9B123E" w14:textId="77777777" w:rsidR="00AB6CCE" w:rsidRDefault="008134F4">
      <w:pPr>
        <w:numPr>
          <w:ilvl w:val="0"/>
          <w:numId w:val="5"/>
        </w:numPr>
      </w:pPr>
      <w:r>
        <w:t>用户的公钥信息</w:t>
      </w:r>
    </w:p>
    <w:p w14:paraId="3717CF55" w14:textId="77777777" w:rsidR="00AB6CCE" w:rsidRDefault="008134F4">
      <w:pPr>
        <w:numPr>
          <w:ilvl w:val="0"/>
          <w:numId w:val="5"/>
        </w:numPr>
      </w:pPr>
      <w:r>
        <w:t>类型：</w:t>
      </w:r>
      <w:r>
        <w:t>String</w:t>
      </w:r>
    </w:p>
    <w:p w14:paraId="2779BEA1" w14:textId="77777777" w:rsidR="00AB6CCE" w:rsidRDefault="008134F4">
      <w:pPr>
        <w:pStyle w:val="FirstParagraph"/>
      </w:pPr>
      <w:r>
        <w:rPr>
          <w:b/>
        </w:rPr>
        <w:t>CreateTime</w:t>
      </w:r>
    </w:p>
    <w:p w14:paraId="0492FCA9" w14:textId="77777777" w:rsidR="00AB6CCE" w:rsidRDefault="008134F4">
      <w:pPr>
        <w:numPr>
          <w:ilvl w:val="0"/>
          <w:numId w:val="5"/>
        </w:numPr>
      </w:pPr>
      <w:r>
        <w:t>创建时间</w:t>
      </w:r>
    </w:p>
    <w:p w14:paraId="15F38E87" w14:textId="77777777" w:rsidR="00AB6CCE" w:rsidRDefault="008134F4">
      <w:pPr>
        <w:numPr>
          <w:ilvl w:val="0"/>
          <w:numId w:val="5"/>
        </w:numPr>
      </w:pPr>
      <w:r>
        <w:t>类型</w:t>
      </w:r>
      <w:r>
        <w:t>:String</w:t>
      </w:r>
    </w:p>
    <w:p w14:paraId="3BAF8E2F" w14:textId="77777777" w:rsidR="00AB6CCE" w:rsidRDefault="008134F4">
      <w:pPr>
        <w:numPr>
          <w:ilvl w:val="0"/>
          <w:numId w:val="5"/>
        </w:numPr>
      </w:pPr>
      <w:r>
        <w:t>是否可缺省</w:t>
      </w:r>
      <w:r>
        <w:t xml:space="preserve">: </w:t>
      </w:r>
      <w:r>
        <w:t>否</w:t>
      </w:r>
    </w:p>
    <w:p w14:paraId="58EE834E" w14:textId="77777777" w:rsidR="00AB6CCE" w:rsidRDefault="008134F4">
      <w:pPr>
        <w:pStyle w:val="FirstParagraph"/>
      </w:pPr>
      <w:r>
        <w:rPr>
          <w:b/>
        </w:rPr>
        <w:t>KeyName</w:t>
      </w:r>
    </w:p>
    <w:p w14:paraId="51302632" w14:textId="77777777" w:rsidR="00AB6CCE" w:rsidRDefault="008134F4">
      <w:pPr>
        <w:numPr>
          <w:ilvl w:val="0"/>
          <w:numId w:val="5"/>
        </w:numPr>
      </w:pPr>
      <w:r>
        <w:t>用户的公钥名称</w:t>
      </w:r>
    </w:p>
    <w:p w14:paraId="3F36245B" w14:textId="77777777" w:rsidR="00AB6CCE" w:rsidRDefault="008134F4">
      <w:pPr>
        <w:numPr>
          <w:ilvl w:val="0"/>
          <w:numId w:val="5"/>
        </w:numPr>
      </w:pPr>
      <w:r>
        <w:t>类型：</w:t>
      </w:r>
      <w:r>
        <w:t>String</w:t>
      </w:r>
    </w:p>
    <w:p w14:paraId="70C39F90" w14:textId="77777777" w:rsidR="00AB6CCE" w:rsidRDefault="00AB6CCE">
      <w:pPr>
        <w:pStyle w:val="FirstParagraph"/>
      </w:pPr>
    </w:p>
    <w:p w14:paraId="1BCD5160" w14:textId="77777777" w:rsidR="00AB6CCE" w:rsidRDefault="008134F4">
      <w:pPr>
        <w:pStyle w:val="1"/>
        <w:spacing w:after="288"/>
      </w:pPr>
      <w:bookmarkStart w:id="56" w:name="_Toc109913515"/>
      <w:r>
        <w:lastRenderedPageBreak/>
        <w:t>EPC相关接口</w:t>
      </w:r>
      <w:bookmarkEnd w:id="56"/>
    </w:p>
    <w:p w14:paraId="2EB77F4E" w14:textId="2E2A2906" w:rsidR="00AB6CCE" w:rsidRDefault="008134F4">
      <w:pPr>
        <w:pStyle w:val="2"/>
        <w:spacing w:before="288" w:after="288"/>
        <w:ind w:firstLine="241"/>
      </w:pPr>
      <w:bookmarkStart w:id="57" w:name="header-n3810"/>
      <w:bookmarkStart w:id="58" w:name="_Toc109913516"/>
      <w:r>
        <w:t>CreateEpc（ 创建</w:t>
      </w:r>
      <w:r w:rsidR="00DF014D">
        <w:t>裸金属服务器</w:t>
      </w:r>
      <w:r>
        <w:t>）</w:t>
      </w:r>
      <w:bookmarkEnd w:id="57"/>
      <w:bookmarkEnd w:id="58"/>
    </w:p>
    <w:p w14:paraId="509BAC5A" w14:textId="77777777" w:rsidR="00AB6CCE" w:rsidRDefault="008134F4">
      <w:pPr>
        <w:pStyle w:val="4"/>
      </w:pPr>
      <w:bookmarkStart w:id="59" w:name="header-n3813"/>
      <w:r>
        <w:t xml:space="preserve">Request Parameters(请求参数) </w:t>
      </w:r>
      <w:bookmarkEnd w:id="59"/>
    </w:p>
    <w:p w14:paraId="7F2FCA70" w14:textId="77777777" w:rsidR="00AB6CCE" w:rsidRDefault="008134F4">
      <w:pPr>
        <w:pStyle w:val="FirstParagraph"/>
      </w:pPr>
      <w:r>
        <w:rPr>
          <w:b/>
        </w:rPr>
        <w:t>AvailabilityZone</w:t>
      </w:r>
    </w:p>
    <w:p w14:paraId="67763168" w14:textId="77777777" w:rsidR="00AB6CCE" w:rsidRDefault="008134F4">
      <w:pPr>
        <w:numPr>
          <w:ilvl w:val="0"/>
          <w:numId w:val="5"/>
        </w:numPr>
      </w:pPr>
      <w:r>
        <w:t>可用区的名称</w:t>
      </w:r>
    </w:p>
    <w:p w14:paraId="3C525366" w14:textId="77777777" w:rsidR="00AB6CCE" w:rsidRDefault="008134F4">
      <w:pPr>
        <w:numPr>
          <w:ilvl w:val="0"/>
          <w:numId w:val="5"/>
        </w:numPr>
      </w:pPr>
      <w:r>
        <w:t>类型</w:t>
      </w:r>
      <w:r>
        <w:t>:String</w:t>
      </w:r>
    </w:p>
    <w:p w14:paraId="3D564A1E" w14:textId="77777777" w:rsidR="00AB6CCE" w:rsidRDefault="008134F4">
      <w:pPr>
        <w:numPr>
          <w:ilvl w:val="0"/>
          <w:numId w:val="5"/>
        </w:numPr>
      </w:pPr>
      <w:r>
        <w:t>是否可缺省</w:t>
      </w:r>
      <w:r>
        <w:t xml:space="preserve">: </w:t>
      </w:r>
      <w:r>
        <w:t>否</w:t>
      </w:r>
    </w:p>
    <w:p w14:paraId="3266477A" w14:textId="77777777" w:rsidR="00AB6CCE" w:rsidRDefault="008134F4">
      <w:pPr>
        <w:pStyle w:val="FirstParagraph"/>
      </w:pPr>
      <w:r>
        <w:rPr>
          <w:b/>
        </w:rPr>
        <w:t>HostType</w:t>
      </w:r>
    </w:p>
    <w:p w14:paraId="18D0E059" w14:textId="31054712" w:rsidR="00AB6CCE" w:rsidRDefault="00DF014D">
      <w:pPr>
        <w:numPr>
          <w:ilvl w:val="0"/>
          <w:numId w:val="5"/>
        </w:numPr>
      </w:pPr>
      <w:r>
        <w:t>裸金属服务器</w:t>
      </w:r>
      <w:r w:rsidR="008134F4">
        <w:t>机型</w:t>
      </w:r>
    </w:p>
    <w:p w14:paraId="203B85AF" w14:textId="77777777" w:rsidR="00AB6CCE" w:rsidRDefault="008134F4">
      <w:pPr>
        <w:numPr>
          <w:ilvl w:val="0"/>
          <w:numId w:val="5"/>
        </w:numPr>
      </w:pPr>
      <w:r>
        <w:t>有效值</w:t>
      </w:r>
      <w:r>
        <w:t>:</w:t>
      </w:r>
    </w:p>
    <w:p w14:paraId="26844BC4" w14:textId="77777777" w:rsidR="00AB6CCE" w:rsidRDefault="008134F4">
      <w:pPr>
        <w:numPr>
          <w:ilvl w:val="1"/>
          <w:numId w:val="5"/>
        </w:numPr>
      </w:pPr>
      <w:r>
        <w:t>计算型</w:t>
      </w:r>
    </w:p>
    <w:p w14:paraId="3C5B52BA" w14:textId="77777777" w:rsidR="00AB6CCE" w:rsidRDefault="008134F4">
      <w:pPr>
        <w:numPr>
          <w:ilvl w:val="2"/>
          <w:numId w:val="5"/>
        </w:numPr>
      </w:pPr>
      <w:r>
        <w:t>CAL</w:t>
      </w:r>
      <w:r>
        <w:t>：标准计算型</w:t>
      </w:r>
    </w:p>
    <w:p w14:paraId="1E871D5E" w14:textId="77777777" w:rsidR="00AB6CCE" w:rsidRDefault="008134F4">
      <w:pPr>
        <w:numPr>
          <w:ilvl w:val="1"/>
          <w:numId w:val="5"/>
        </w:numPr>
      </w:pPr>
      <w:r>
        <w:t>GPU</w:t>
      </w:r>
      <w:r>
        <w:t>型</w:t>
      </w:r>
      <w:r>
        <w:t xml:space="preserve"> </w:t>
      </w:r>
    </w:p>
    <w:p w14:paraId="3A3348D7" w14:textId="77777777" w:rsidR="00AB6CCE" w:rsidRDefault="008134F4">
      <w:pPr>
        <w:numPr>
          <w:ilvl w:val="2"/>
          <w:numId w:val="5"/>
        </w:numPr>
      </w:pPr>
      <w:r>
        <w:t>GN6-I</w:t>
      </w:r>
      <w:r>
        <w:t>：推理</w:t>
      </w:r>
      <w:r>
        <w:t>II</w:t>
      </w:r>
      <w:r>
        <w:t>型</w:t>
      </w:r>
      <w:r>
        <w:t>-I</w:t>
      </w:r>
    </w:p>
    <w:p w14:paraId="242EED7F" w14:textId="77777777" w:rsidR="00AB6CCE" w:rsidRDefault="008134F4">
      <w:pPr>
        <w:numPr>
          <w:ilvl w:val="0"/>
          <w:numId w:val="5"/>
        </w:numPr>
      </w:pPr>
      <w:r>
        <w:t>类型：</w:t>
      </w:r>
      <w:r>
        <w:t xml:space="preserve"> String </w:t>
      </w:r>
    </w:p>
    <w:p w14:paraId="3759D750" w14:textId="77777777" w:rsidR="00AB6CCE" w:rsidRDefault="008134F4">
      <w:pPr>
        <w:numPr>
          <w:ilvl w:val="0"/>
          <w:numId w:val="5"/>
        </w:numPr>
      </w:pPr>
      <w:r>
        <w:t>是否必填：是</w:t>
      </w:r>
    </w:p>
    <w:p w14:paraId="0CA5D80E" w14:textId="77777777" w:rsidR="00AB6CCE" w:rsidRDefault="008134F4">
      <w:pPr>
        <w:pStyle w:val="FirstParagraph"/>
      </w:pPr>
      <w:r>
        <w:rPr>
          <w:b/>
        </w:rPr>
        <w:t>Raid</w:t>
      </w:r>
    </w:p>
    <w:p w14:paraId="515E4935" w14:textId="77777777" w:rsidR="00AB6CCE" w:rsidRDefault="008134F4">
      <w:pPr>
        <w:numPr>
          <w:ilvl w:val="0"/>
          <w:numId w:val="5"/>
        </w:numPr>
      </w:pPr>
      <w:r>
        <w:t>数据盘</w:t>
      </w:r>
      <w:r>
        <w:t>Raid</w:t>
      </w:r>
      <w:r>
        <w:t>级别，和数据盘的数量直接相关，</w:t>
      </w:r>
      <w:r>
        <w:rPr>
          <w:rStyle w:val="VerbatimChar"/>
        </w:rPr>
        <w:t>服务器中有</w:t>
      </w:r>
      <w:r>
        <w:rPr>
          <w:rStyle w:val="VerbatimChar"/>
        </w:rPr>
        <w:t>NVME SSD</w:t>
      </w:r>
      <w:r>
        <w:rPr>
          <w:rStyle w:val="VerbatimChar"/>
        </w:rPr>
        <w:t>不支持</w:t>
      </w:r>
      <w:r>
        <w:rPr>
          <w:rStyle w:val="VerbatimChar"/>
        </w:rPr>
        <w:t>RAID</w:t>
      </w:r>
      <w:r>
        <w:rPr>
          <w:rStyle w:val="VerbatimChar"/>
        </w:rPr>
        <w:t>，传</w:t>
      </w:r>
      <w:r>
        <w:rPr>
          <w:rStyle w:val="VerbatimChar"/>
        </w:rPr>
        <w:t>RAID1</w:t>
      </w:r>
    </w:p>
    <w:p w14:paraId="292B51F8" w14:textId="77777777" w:rsidR="00AB6CCE" w:rsidRDefault="008134F4">
      <w:pPr>
        <w:numPr>
          <w:ilvl w:val="0"/>
          <w:numId w:val="5"/>
        </w:numPr>
      </w:pPr>
      <w:r>
        <w:t>有效值：</w:t>
      </w:r>
    </w:p>
    <w:p w14:paraId="7DF45727" w14:textId="77777777" w:rsidR="00AB6CCE" w:rsidRDefault="008134F4">
      <w:pPr>
        <w:numPr>
          <w:ilvl w:val="1"/>
          <w:numId w:val="5"/>
        </w:numPr>
      </w:pPr>
      <w:r>
        <w:t>Raid1</w:t>
      </w:r>
      <w:r>
        <w:t>：数据盘数量必须是</w:t>
      </w:r>
      <w:r>
        <w:t>2</w:t>
      </w:r>
      <w:r>
        <w:t>的倍数</w:t>
      </w:r>
    </w:p>
    <w:p w14:paraId="21C07EFD" w14:textId="77777777" w:rsidR="00AB6CCE" w:rsidRDefault="008134F4">
      <w:pPr>
        <w:numPr>
          <w:ilvl w:val="1"/>
          <w:numId w:val="5"/>
        </w:numPr>
      </w:pPr>
      <w:r>
        <w:t>Raid5</w:t>
      </w:r>
      <w:r>
        <w:t>：数据盘的数量必须大于</w:t>
      </w:r>
      <w:r>
        <w:t>3</w:t>
      </w:r>
    </w:p>
    <w:p w14:paraId="70D46149" w14:textId="77777777" w:rsidR="00AB6CCE" w:rsidRDefault="008134F4">
      <w:pPr>
        <w:numPr>
          <w:ilvl w:val="1"/>
          <w:numId w:val="5"/>
        </w:numPr>
      </w:pPr>
      <w:r>
        <w:t>Raid10</w:t>
      </w:r>
      <w:r>
        <w:t>：数据盘数量必须是</w:t>
      </w:r>
      <w:r>
        <w:t>4</w:t>
      </w:r>
      <w:r>
        <w:t>的倍数</w:t>
      </w:r>
    </w:p>
    <w:p w14:paraId="1EA52243" w14:textId="77777777" w:rsidR="00AB6CCE" w:rsidRDefault="008134F4">
      <w:pPr>
        <w:numPr>
          <w:ilvl w:val="1"/>
          <w:numId w:val="5"/>
        </w:numPr>
      </w:pPr>
      <w:r>
        <w:t>Raid50</w:t>
      </w:r>
      <w:r>
        <w:t>：数据盘的数量必须大于</w:t>
      </w:r>
      <w:r>
        <w:t>6</w:t>
      </w:r>
      <w:r>
        <w:t>且是</w:t>
      </w:r>
      <w:r>
        <w:t>2</w:t>
      </w:r>
      <w:r>
        <w:t>的倍数</w:t>
      </w:r>
    </w:p>
    <w:p w14:paraId="402017D1" w14:textId="77777777" w:rsidR="00AB6CCE" w:rsidRDefault="008134F4">
      <w:pPr>
        <w:numPr>
          <w:ilvl w:val="1"/>
          <w:numId w:val="5"/>
        </w:numPr>
      </w:pPr>
      <w:r>
        <w:t>SRaid0</w:t>
      </w:r>
      <w:r>
        <w:t>：仅针对大数据业务自身有冗余的场景</w:t>
      </w:r>
    </w:p>
    <w:p w14:paraId="2A3E7E99" w14:textId="77777777" w:rsidR="00AB6CCE" w:rsidRDefault="008134F4">
      <w:pPr>
        <w:numPr>
          <w:ilvl w:val="0"/>
          <w:numId w:val="5"/>
        </w:numPr>
      </w:pPr>
      <w:r>
        <w:t>类型：</w:t>
      </w:r>
      <w:r>
        <w:t xml:space="preserve"> String </w:t>
      </w:r>
    </w:p>
    <w:p w14:paraId="3A8B8CF9" w14:textId="77777777" w:rsidR="00AB6CCE" w:rsidRDefault="008134F4">
      <w:pPr>
        <w:numPr>
          <w:ilvl w:val="0"/>
          <w:numId w:val="5"/>
        </w:numPr>
      </w:pPr>
      <w:r>
        <w:t>是否必填：是</w:t>
      </w:r>
    </w:p>
    <w:p w14:paraId="16ABFAAF" w14:textId="77777777" w:rsidR="00AB6CCE" w:rsidRDefault="008134F4">
      <w:pPr>
        <w:pStyle w:val="FirstParagraph"/>
      </w:pPr>
      <w:r>
        <w:rPr>
          <w:b/>
        </w:rPr>
        <w:t>ImageId</w:t>
      </w:r>
    </w:p>
    <w:p w14:paraId="5EBCD753" w14:textId="77777777" w:rsidR="00AB6CCE" w:rsidRDefault="008134F4">
      <w:pPr>
        <w:numPr>
          <w:ilvl w:val="0"/>
          <w:numId w:val="5"/>
        </w:numPr>
      </w:pPr>
      <w:r>
        <w:t>镜像资源</w:t>
      </w:r>
      <w:r>
        <w:t>ID</w:t>
      </w:r>
      <w:r>
        <w:t>，参见</w:t>
      </w:r>
      <w:r>
        <w:t>GetEpcImage</w:t>
      </w:r>
    </w:p>
    <w:p w14:paraId="0D9D7D7F" w14:textId="77777777" w:rsidR="00AB6CCE" w:rsidRDefault="008134F4">
      <w:pPr>
        <w:numPr>
          <w:ilvl w:val="0"/>
          <w:numId w:val="5"/>
        </w:numPr>
      </w:pPr>
      <w:r>
        <w:t>类型：</w:t>
      </w:r>
      <w:r>
        <w:t xml:space="preserve"> String </w:t>
      </w:r>
    </w:p>
    <w:p w14:paraId="6DE42BA7" w14:textId="77777777" w:rsidR="00AB6CCE" w:rsidRDefault="008134F4">
      <w:pPr>
        <w:numPr>
          <w:ilvl w:val="0"/>
          <w:numId w:val="5"/>
        </w:numPr>
      </w:pPr>
      <w:r>
        <w:t>是否必填：是</w:t>
      </w:r>
    </w:p>
    <w:p w14:paraId="656BA08C" w14:textId="77777777" w:rsidR="00AB6CCE" w:rsidRDefault="00AB6CCE">
      <w:pPr>
        <w:pStyle w:val="FirstParagraph"/>
      </w:pPr>
    </w:p>
    <w:p w14:paraId="6CFB16DD" w14:textId="77777777" w:rsidR="00AB6CCE" w:rsidRDefault="008134F4">
      <w:pPr>
        <w:pStyle w:val="a0"/>
      </w:pPr>
      <w:r>
        <w:rPr>
          <w:b/>
        </w:rPr>
        <w:t>NetworkInterfaceMode</w:t>
      </w:r>
    </w:p>
    <w:p w14:paraId="77A90DB9" w14:textId="77777777" w:rsidR="00AB6CCE" w:rsidRDefault="008134F4">
      <w:pPr>
        <w:numPr>
          <w:ilvl w:val="0"/>
          <w:numId w:val="5"/>
        </w:numPr>
      </w:pPr>
      <w:r>
        <w:lastRenderedPageBreak/>
        <w:t>网卡模式</w:t>
      </w:r>
    </w:p>
    <w:p w14:paraId="2B8072B6" w14:textId="77777777" w:rsidR="00AB6CCE" w:rsidRDefault="008134F4">
      <w:pPr>
        <w:numPr>
          <w:ilvl w:val="0"/>
          <w:numId w:val="5"/>
        </w:numPr>
      </w:pPr>
      <w:r>
        <w:t>类型：</w:t>
      </w:r>
      <w:r>
        <w:t xml:space="preserve"> String</w:t>
      </w:r>
    </w:p>
    <w:p w14:paraId="79BD775F" w14:textId="77777777" w:rsidR="00AB6CCE" w:rsidRDefault="008134F4">
      <w:pPr>
        <w:numPr>
          <w:ilvl w:val="0"/>
          <w:numId w:val="5"/>
        </w:numPr>
      </w:pPr>
      <w:r>
        <w:t>有效值：</w:t>
      </w:r>
    </w:p>
    <w:p w14:paraId="74996DBF" w14:textId="77777777" w:rsidR="00AB6CCE" w:rsidRDefault="008134F4">
      <w:pPr>
        <w:numPr>
          <w:ilvl w:val="1"/>
          <w:numId w:val="5"/>
        </w:numPr>
      </w:pPr>
      <w:r>
        <w:t>bond4</w:t>
      </w:r>
      <w:r>
        <w:t>：</w:t>
      </w:r>
      <w:r>
        <w:t>BOND</w:t>
      </w:r>
      <w:r>
        <w:t>模式</w:t>
      </w:r>
    </w:p>
    <w:p w14:paraId="3D142A81" w14:textId="77777777" w:rsidR="00AB6CCE" w:rsidRDefault="008134F4">
      <w:pPr>
        <w:numPr>
          <w:ilvl w:val="1"/>
          <w:numId w:val="5"/>
        </w:numPr>
      </w:pPr>
      <w:r>
        <w:t xml:space="preserve">single </w:t>
      </w:r>
      <w:r>
        <w:t>：非</w:t>
      </w:r>
      <w:r>
        <w:t>BOND</w:t>
      </w:r>
      <w:r>
        <w:t>模式</w:t>
      </w:r>
    </w:p>
    <w:p w14:paraId="49AF62EA" w14:textId="77777777" w:rsidR="00AB6CCE" w:rsidRDefault="008134F4">
      <w:pPr>
        <w:numPr>
          <w:ilvl w:val="1"/>
          <w:numId w:val="5"/>
        </w:numPr>
      </w:pPr>
      <w:r>
        <w:t>dual</w:t>
      </w:r>
      <w:r>
        <w:t>：双网卡模式</w:t>
      </w:r>
    </w:p>
    <w:p w14:paraId="687292DB" w14:textId="77777777" w:rsidR="00AB6CCE" w:rsidRDefault="008134F4">
      <w:pPr>
        <w:numPr>
          <w:ilvl w:val="0"/>
          <w:numId w:val="5"/>
        </w:numPr>
      </w:pPr>
      <w:r>
        <w:t>是否必填：是</w:t>
      </w:r>
    </w:p>
    <w:p w14:paraId="0E78D253" w14:textId="77777777" w:rsidR="00AB6CCE" w:rsidRDefault="008134F4">
      <w:pPr>
        <w:pStyle w:val="FirstParagraph"/>
      </w:pPr>
      <w:r>
        <w:rPr>
          <w:b/>
        </w:rPr>
        <w:t>SubnetId</w:t>
      </w:r>
    </w:p>
    <w:p w14:paraId="4C2969CE" w14:textId="1AD3CD82" w:rsidR="00AB6CCE" w:rsidRDefault="00DF014D">
      <w:pPr>
        <w:numPr>
          <w:ilvl w:val="0"/>
          <w:numId w:val="5"/>
        </w:numPr>
      </w:pPr>
      <w:r>
        <w:t>裸金属服务器</w:t>
      </w:r>
      <w:r w:rsidR="008134F4">
        <w:t>的子网</w:t>
      </w:r>
      <w:r w:rsidR="008134F4">
        <w:t xml:space="preserve">ID </w:t>
      </w:r>
    </w:p>
    <w:p w14:paraId="6BCCF1C1" w14:textId="77777777" w:rsidR="00AB6CCE" w:rsidRDefault="008134F4">
      <w:pPr>
        <w:numPr>
          <w:ilvl w:val="0"/>
          <w:numId w:val="5"/>
        </w:numPr>
      </w:pPr>
      <w:r>
        <w:t>类型：</w:t>
      </w:r>
      <w:r>
        <w:t xml:space="preserve"> String </w:t>
      </w:r>
    </w:p>
    <w:p w14:paraId="306364DD" w14:textId="77777777" w:rsidR="00AB6CCE" w:rsidRDefault="008134F4">
      <w:pPr>
        <w:numPr>
          <w:ilvl w:val="0"/>
          <w:numId w:val="5"/>
        </w:numPr>
      </w:pPr>
      <w:r>
        <w:t>是否必填：是</w:t>
      </w:r>
    </w:p>
    <w:p w14:paraId="70212D8D" w14:textId="77777777" w:rsidR="00AB6CCE" w:rsidRDefault="008134F4">
      <w:pPr>
        <w:pStyle w:val="FirstParagraph"/>
      </w:pPr>
      <w:r>
        <w:rPr>
          <w:b/>
        </w:rPr>
        <w:t>PrivateIpAddress</w:t>
      </w:r>
    </w:p>
    <w:p w14:paraId="43DD6E10" w14:textId="77777777" w:rsidR="00AB6CCE" w:rsidRDefault="008134F4">
      <w:pPr>
        <w:numPr>
          <w:ilvl w:val="0"/>
          <w:numId w:val="5"/>
        </w:numPr>
      </w:pPr>
      <w:r>
        <w:t>服务器的网卡在</w:t>
      </w:r>
      <w:r>
        <w:t>VPC</w:t>
      </w:r>
      <w:r>
        <w:t>中的</w:t>
      </w:r>
      <w:r>
        <w:t>IP</w:t>
      </w:r>
    </w:p>
    <w:p w14:paraId="20D42EC3" w14:textId="77777777" w:rsidR="00AB6CCE" w:rsidRDefault="008134F4">
      <w:pPr>
        <w:numPr>
          <w:ilvl w:val="0"/>
          <w:numId w:val="5"/>
        </w:numPr>
      </w:pPr>
      <w:r>
        <w:t>类型</w:t>
      </w:r>
      <w:r>
        <w:t>:String</w:t>
      </w:r>
    </w:p>
    <w:p w14:paraId="0712A53E" w14:textId="77777777" w:rsidR="00AB6CCE" w:rsidRDefault="008134F4">
      <w:pPr>
        <w:numPr>
          <w:ilvl w:val="0"/>
          <w:numId w:val="5"/>
        </w:numPr>
      </w:pPr>
      <w:r>
        <w:t>是否必填：否</w:t>
      </w:r>
    </w:p>
    <w:p w14:paraId="7159EA0D" w14:textId="77777777" w:rsidR="00AB6CCE" w:rsidRDefault="008134F4">
      <w:pPr>
        <w:numPr>
          <w:ilvl w:val="0"/>
          <w:numId w:val="5"/>
        </w:numPr>
      </w:pPr>
      <w:r>
        <w:t>缺省值：</w:t>
      </w:r>
      <w:r>
        <w:t>DHCP</w:t>
      </w:r>
      <w:r>
        <w:t>自动分配</w:t>
      </w:r>
    </w:p>
    <w:p w14:paraId="2174ED36" w14:textId="77777777" w:rsidR="00AB6CCE" w:rsidRDefault="008134F4">
      <w:pPr>
        <w:pStyle w:val="FirstParagraph"/>
      </w:pPr>
      <w:r>
        <w:rPr>
          <w:b/>
        </w:rPr>
        <w:t>SecurityGroupId.N</w:t>
      </w:r>
    </w:p>
    <w:p w14:paraId="1DBCE718" w14:textId="38F112BA" w:rsidR="00AB6CCE" w:rsidRDefault="00DF014D">
      <w:pPr>
        <w:numPr>
          <w:ilvl w:val="0"/>
          <w:numId w:val="5"/>
        </w:numPr>
      </w:pPr>
      <w:r>
        <w:t>裸金属服务器</w:t>
      </w:r>
      <w:r w:rsidR="008134F4">
        <w:t>关联的安全组</w:t>
      </w:r>
      <w:r w:rsidR="008134F4">
        <w:t>ID</w:t>
      </w:r>
      <w:r w:rsidR="008134F4">
        <w:t>，一个</w:t>
      </w:r>
      <w:r>
        <w:t>裸金属服务器</w:t>
      </w:r>
      <w:r w:rsidR="008134F4">
        <w:t>最多可以支持</w:t>
      </w:r>
      <w:r w:rsidR="008134F4">
        <w:t>3</w:t>
      </w:r>
      <w:r w:rsidR="008134F4">
        <w:t>个安全组</w:t>
      </w:r>
    </w:p>
    <w:p w14:paraId="72FA3937" w14:textId="77777777" w:rsidR="00AB6CCE" w:rsidRDefault="008134F4">
      <w:pPr>
        <w:numPr>
          <w:ilvl w:val="0"/>
          <w:numId w:val="5"/>
        </w:numPr>
      </w:pPr>
      <w:r>
        <w:t>类型：</w:t>
      </w:r>
      <w:r>
        <w:t xml:space="preserve"> String</w:t>
      </w:r>
    </w:p>
    <w:p w14:paraId="0471E759" w14:textId="77777777" w:rsidR="00AB6CCE" w:rsidRDefault="008134F4">
      <w:pPr>
        <w:numPr>
          <w:ilvl w:val="0"/>
          <w:numId w:val="5"/>
        </w:numPr>
      </w:pPr>
      <w:r>
        <w:t>是否必填：是</w:t>
      </w:r>
      <w:r>
        <w:t xml:space="preserve"> </w:t>
      </w:r>
    </w:p>
    <w:p w14:paraId="20C4F842" w14:textId="77777777" w:rsidR="00AB6CCE" w:rsidRDefault="008134F4">
      <w:pPr>
        <w:pStyle w:val="FirstParagraph"/>
      </w:pPr>
      <w:r>
        <w:rPr>
          <w:b/>
        </w:rPr>
        <w:t>DNS1</w:t>
      </w:r>
    </w:p>
    <w:p w14:paraId="3F74B4EC" w14:textId="77777777" w:rsidR="00AB6CCE" w:rsidRDefault="008134F4">
      <w:pPr>
        <w:numPr>
          <w:ilvl w:val="0"/>
          <w:numId w:val="5"/>
        </w:numPr>
      </w:pPr>
      <w:r>
        <w:t>DNS 1</w:t>
      </w:r>
      <w:r>
        <w:t>的值，当通过该接口进行修改网络配置时不填写此参数，保持与之前不变。</w:t>
      </w:r>
    </w:p>
    <w:p w14:paraId="7B4D9D5E" w14:textId="77777777" w:rsidR="00AB6CCE" w:rsidRDefault="008134F4">
      <w:pPr>
        <w:numPr>
          <w:ilvl w:val="0"/>
          <w:numId w:val="5"/>
        </w:numPr>
      </w:pPr>
      <w:r>
        <w:t>类型：</w:t>
      </w:r>
      <w:r>
        <w:t xml:space="preserve"> String</w:t>
      </w:r>
    </w:p>
    <w:p w14:paraId="6B9B24F8" w14:textId="77777777" w:rsidR="00AB6CCE" w:rsidRDefault="008134F4">
      <w:pPr>
        <w:numPr>
          <w:ilvl w:val="0"/>
          <w:numId w:val="5"/>
        </w:numPr>
      </w:pPr>
      <w:r>
        <w:t>是否必填：否</w:t>
      </w:r>
    </w:p>
    <w:p w14:paraId="39E627D1" w14:textId="77777777" w:rsidR="00AB6CCE" w:rsidRDefault="008134F4">
      <w:pPr>
        <w:pStyle w:val="FirstParagraph"/>
      </w:pPr>
      <w:r>
        <w:rPr>
          <w:b/>
        </w:rPr>
        <w:t>DNS2</w:t>
      </w:r>
    </w:p>
    <w:p w14:paraId="4D926227" w14:textId="77777777" w:rsidR="00AB6CCE" w:rsidRDefault="008134F4">
      <w:pPr>
        <w:numPr>
          <w:ilvl w:val="0"/>
          <w:numId w:val="5"/>
        </w:numPr>
      </w:pPr>
      <w:r>
        <w:t>DNS 2</w:t>
      </w:r>
      <w:r>
        <w:t>的值，当通过该接口进行修改网络配置时不填写此参数，保持与之前不变。</w:t>
      </w:r>
    </w:p>
    <w:p w14:paraId="03CC5B39" w14:textId="77777777" w:rsidR="00AB6CCE" w:rsidRDefault="008134F4">
      <w:pPr>
        <w:numPr>
          <w:ilvl w:val="0"/>
          <w:numId w:val="5"/>
        </w:numPr>
      </w:pPr>
      <w:r>
        <w:t>类型：</w:t>
      </w:r>
      <w:r>
        <w:t xml:space="preserve"> String</w:t>
      </w:r>
    </w:p>
    <w:p w14:paraId="51D44025" w14:textId="77777777" w:rsidR="00AB6CCE" w:rsidRDefault="008134F4">
      <w:pPr>
        <w:numPr>
          <w:ilvl w:val="0"/>
          <w:numId w:val="5"/>
        </w:numPr>
      </w:pPr>
      <w:r>
        <w:t>是否必填：否</w:t>
      </w:r>
    </w:p>
    <w:p w14:paraId="56ADAC3F" w14:textId="77777777" w:rsidR="00AB6CCE" w:rsidRDefault="008134F4">
      <w:pPr>
        <w:pStyle w:val="FirstParagraph"/>
      </w:pPr>
      <w:r>
        <w:rPr>
          <w:b/>
        </w:rPr>
        <w:t>KeyId</w:t>
      </w:r>
    </w:p>
    <w:p w14:paraId="5FB5E0CD" w14:textId="77777777" w:rsidR="00AB6CCE" w:rsidRDefault="008134F4">
      <w:pPr>
        <w:numPr>
          <w:ilvl w:val="0"/>
          <w:numId w:val="5"/>
        </w:numPr>
      </w:pPr>
      <w:r>
        <w:t>用户密钥对的资源</w:t>
      </w:r>
      <w:r>
        <w:t>ID</w:t>
      </w:r>
    </w:p>
    <w:p w14:paraId="5F7DF23C" w14:textId="77777777" w:rsidR="00AB6CCE" w:rsidRDefault="008134F4">
      <w:pPr>
        <w:numPr>
          <w:ilvl w:val="0"/>
          <w:numId w:val="5"/>
        </w:numPr>
      </w:pPr>
      <w:r>
        <w:t>类型：</w:t>
      </w:r>
      <w:r>
        <w:t xml:space="preserve"> String</w:t>
      </w:r>
    </w:p>
    <w:p w14:paraId="7DC2D8DC" w14:textId="77777777" w:rsidR="00AB6CCE" w:rsidRDefault="008134F4">
      <w:pPr>
        <w:numPr>
          <w:ilvl w:val="0"/>
          <w:numId w:val="5"/>
        </w:numPr>
      </w:pPr>
      <w:r>
        <w:t>是否必填：是</w:t>
      </w:r>
      <w:r>
        <w:t xml:space="preserve"> </w:t>
      </w:r>
    </w:p>
    <w:p w14:paraId="370673CC" w14:textId="77777777" w:rsidR="00AB6CCE" w:rsidRDefault="008134F4">
      <w:pPr>
        <w:numPr>
          <w:ilvl w:val="0"/>
          <w:numId w:val="5"/>
        </w:numPr>
      </w:pPr>
      <w:r>
        <w:t>格式：固定长度</w:t>
      </w:r>
      <w:r>
        <w:t>36</w:t>
      </w:r>
      <w:r>
        <w:t>字符串</w:t>
      </w:r>
    </w:p>
    <w:p w14:paraId="0D9526F7" w14:textId="77777777" w:rsidR="00AB6CCE" w:rsidRDefault="008134F4">
      <w:pPr>
        <w:pStyle w:val="FirstParagraph"/>
      </w:pPr>
      <w:r>
        <w:rPr>
          <w:b/>
        </w:rPr>
        <w:t>HostName</w:t>
      </w:r>
    </w:p>
    <w:p w14:paraId="2E047AA5" w14:textId="1E3D3AD5" w:rsidR="00AB6CCE" w:rsidRDefault="00DF014D">
      <w:pPr>
        <w:numPr>
          <w:ilvl w:val="0"/>
          <w:numId w:val="5"/>
        </w:numPr>
      </w:pPr>
      <w:r>
        <w:t>裸金属服务器</w:t>
      </w:r>
      <w:r w:rsidR="008134F4">
        <w:t>名称，默认为</w:t>
      </w:r>
      <w:r w:rsidR="008134F4">
        <w:t>epc</w:t>
      </w:r>
    </w:p>
    <w:p w14:paraId="7CE1C628" w14:textId="77777777" w:rsidR="00AB6CCE" w:rsidRDefault="008134F4">
      <w:pPr>
        <w:numPr>
          <w:ilvl w:val="0"/>
          <w:numId w:val="5"/>
        </w:numPr>
      </w:pPr>
      <w:r>
        <w:t>类型：</w:t>
      </w:r>
      <w:r>
        <w:t xml:space="preserve"> String</w:t>
      </w:r>
    </w:p>
    <w:p w14:paraId="7C7BF1E6" w14:textId="77777777" w:rsidR="00AB6CCE" w:rsidRDefault="008134F4">
      <w:pPr>
        <w:numPr>
          <w:ilvl w:val="0"/>
          <w:numId w:val="5"/>
        </w:numPr>
      </w:pPr>
      <w:r>
        <w:lastRenderedPageBreak/>
        <w:t>是否必填：否</w:t>
      </w:r>
    </w:p>
    <w:p w14:paraId="39FC110C" w14:textId="77777777" w:rsidR="00AB6CCE" w:rsidRDefault="008134F4">
      <w:pPr>
        <w:numPr>
          <w:ilvl w:val="0"/>
          <w:numId w:val="5"/>
        </w:numPr>
      </w:pPr>
      <w:r>
        <w:t>缺省值：</w:t>
      </w:r>
      <w:r>
        <w:t>ksc_epc</w:t>
      </w:r>
    </w:p>
    <w:p w14:paraId="1626C304" w14:textId="77777777" w:rsidR="00AB6CCE" w:rsidRDefault="008134F4">
      <w:pPr>
        <w:numPr>
          <w:ilvl w:val="0"/>
          <w:numId w:val="5"/>
        </w:numPr>
      </w:pPr>
      <w:r>
        <w:t>格式：</w:t>
      </w:r>
      <w:r>
        <w:t>2-128</w:t>
      </w:r>
      <w:r>
        <w:t>个字符，支持中英文数字特殊符号</w:t>
      </w:r>
    </w:p>
    <w:p w14:paraId="68143922" w14:textId="77777777" w:rsidR="00AB6CCE" w:rsidRDefault="008134F4">
      <w:pPr>
        <w:pStyle w:val="FirstParagraph"/>
      </w:pPr>
      <w:r>
        <w:rPr>
          <w:b/>
        </w:rPr>
        <w:t>ChargeType</w:t>
      </w:r>
    </w:p>
    <w:p w14:paraId="6AE0AE88" w14:textId="77777777" w:rsidR="00AB6CCE" w:rsidRDefault="008134F4">
      <w:pPr>
        <w:numPr>
          <w:ilvl w:val="0"/>
          <w:numId w:val="5"/>
        </w:numPr>
      </w:pPr>
      <w:r>
        <w:t>主机计费类型，包年包月</w:t>
      </w:r>
      <w:r>
        <w:t>Monthly</w:t>
      </w:r>
      <w:r>
        <w:t>，按日月结</w:t>
      </w:r>
      <w:r>
        <w:t>Daily</w:t>
      </w:r>
    </w:p>
    <w:p w14:paraId="489487CC" w14:textId="77777777" w:rsidR="00AB6CCE" w:rsidRDefault="008134F4">
      <w:pPr>
        <w:numPr>
          <w:ilvl w:val="0"/>
          <w:numId w:val="5"/>
        </w:numPr>
      </w:pPr>
      <w:r>
        <w:t>有效值：</w:t>
      </w:r>
      <w:r>
        <w:t>Monthly | Daily</w:t>
      </w:r>
    </w:p>
    <w:p w14:paraId="052A88A3" w14:textId="77777777" w:rsidR="00AB6CCE" w:rsidRDefault="008134F4">
      <w:pPr>
        <w:numPr>
          <w:ilvl w:val="0"/>
          <w:numId w:val="5"/>
        </w:numPr>
      </w:pPr>
      <w:r>
        <w:t>类型：</w:t>
      </w:r>
      <w:r>
        <w:t xml:space="preserve"> String</w:t>
      </w:r>
    </w:p>
    <w:p w14:paraId="4BC87B6E" w14:textId="77777777" w:rsidR="00AB6CCE" w:rsidRDefault="008134F4">
      <w:pPr>
        <w:numPr>
          <w:ilvl w:val="0"/>
          <w:numId w:val="5"/>
        </w:numPr>
      </w:pPr>
      <w:r>
        <w:t>是否必填：是</w:t>
      </w:r>
    </w:p>
    <w:p w14:paraId="6533F6DD" w14:textId="77777777" w:rsidR="00AB6CCE" w:rsidRDefault="008134F4">
      <w:pPr>
        <w:pStyle w:val="FirstParagraph"/>
      </w:pPr>
      <w:r>
        <w:rPr>
          <w:b/>
        </w:rPr>
        <w:t>PurchaseTime</w:t>
      </w:r>
    </w:p>
    <w:p w14:paraId="15925634" w14:textId="77777777" w:rsidR="00AB6CCE" w:rsidRDefault="008134F4">
      <w:pPr>
        <w:numPr>
          <w:ilvl w:val="0"/>
          <w:numId w:val="5"/>
        </w:numPr>
      </w:pPr>
      <w:r>
        <w:t>购买时长</w:t>
      </w:r>
      <w:r>
        <w:t>,</w:t>
      </w:r>
      <w:r>
        <w:t>只有包年包月计费方式需要填写，可取值</w:t>
      </w:r>
      <w:r>
        <w:t>1</w:t>
      </w:r>
      <w:r>
        <w:t>到</w:t>
      </w:r>
      <w:r>
        <w:t>36</w:t>
      </w:r>
      <w:r>
        <w:t>，单位为月</w:t>
      </w:r>
    </w:p>
    <w:p w14:paraId="2A01BB2B" w14:textId="77777777" w:rsidR="00AB6CCE" w:rsidRDefault="008134F4">
      <w:pPr>
        <w:numPr>
          <w:ilvl w:val="0"/>
          <w:numId w:val="5"/>
        </w:numPr>
      </w:pPr>
      <w:r>
        <w:t>类型：</w:t>
      </w:r>
      <w:r>
        <w:t>Integer</w:t>
      </w:r>
    </w:p>
    <w:p w14:paraId="1F7635E4" w14:textId="77777777" w:rsidR="00AB6CCE" w:rsidRDefault="008134F4">
      <w:pPr>
        <w:numPr>
          <w:ilvl w:val="0"/>
          <w:numId w:val="5"/>
        </w:numPr>
      </w:pPr>
      <w:r>
        <w:t>可取值：</w:t>
      </w:r>
      <w:r>
        <w:t>1-36</w:t>
      </w:r>
    </w:p>
    <w:p w14:paraId="14FE3A6E" w14:textId="77777777" w:rsidR="00AB6CCE" w:rsidRDefault="008134F4">
      <w:pPr>
        <w:numPr>
          <w:ilvl w:val="0"/>
          <w:numId w:val="5"/>
        </w:numPr>
      </w:pPr>
      <w:r>
        <w:t>是否必填：否</w:t>
      </w:r>
    </w:p>
    <w:p w14:paraId="78145630" w14:textId="77777777" w:rsidR="00AB6CCE" w:rsidRDefault="008134F4">
      <w:pPr>
        <w:pStyle w:val="FirstParagraph"/>
      </w:pPr>
      <w:r>
        <w:rPr>
          <w:b/>
        </w:rPr>
        <w:t>Sn</w:t>
      </w:r>
    </w:p>
    <w:p w14:paraId="3F3B7389" w14:textId="77777777" w:rsidR="00AB6CCE" w:rsidRDefault="008134F4">
      <w:pPr>
        <w:numPr>
          <w:ilvl w:val="0"/>
          <w:numId w:val="5"/>
        </w:numPr>
      </w:pPr>
      <w:r>
        <w:t>指定</w:t>
      </w:r>
      <w:r>
        <w:t>SN</w:t>
      </w:r>
      <w:r>
        <w:t>开机时传入的机器</w:t>
      </w:r>
      <w:r>
        <w:t>SN</w:t>
      </w:r>
      <w:r>
        <w:t>号</w:t>
      </w:r>
    </w:p>
    <w:p w14:paraId="66CC3199" w14:textId="77777777" w:rsidR="00AB6CCE" w:rsidRDefault="008134F4">
      <w:pPr>
        <w:numPr>
          <w:ilvl w:val="0"/>
          <w:numId w:val="5"/>
        </w:numPr>
      </w:pPr>
      <w:r>
        <w:t>类型：</w:t>
      </w:r>
      <w:r>
        <w:t>Integer</w:t>
      </w:r>
    </w:p>
    <w:p w14:paraId="4297AAD3" w14:textId="77777777" w:rsidR="00AB6CCE" w:rsidRDefault="008134F4">
      <w:pPr>
        <w:numPr>
          <w:ilvl w:val="0"/>
          <w:numId w:val="5"/>
        </w:numPr>
      </w:pPr>
      <w:r>
        <w:t>是否必填：否</w:t>
      </w:r>
    </w:p>
    <w:p w14:paraId="4F813E3D" w14:textId="77777777" w:rsidR="00AB6CCE" w:rsidRDefault="008134F4">
      <w:pPr>
        <w:pStyle w:val="FirstParagraph"/>
      </w:pPr>
      <w:r>
        <w:rPr>
          <w:b/>
        </w:rPr>
        <w:t>Password</w:t>
      </w:r>
    </w:p>
    <w:p w14:paraId="2C3D7EFB" w14:textId="77777777" w:rsidR="00AB6CCE" w:rsidRDefault="008134F4">
      <w:pPr>
        <w:numPr>
          <w:ilvl w:val="0"/>
          <w:numId w:val="5"/>
        </w:numPr>
      </w:pPr>
      <w:r>
        <w:t>系统的登录密码</w:t>
      </w:r>
    </w:p>
    <w:p w14:paraId="4E3D2E56" w14:textId="77777777" w:rsidR="00AB6CCE" w:rsidRDefault="008134F4">
      <w:pPr>
        <w:numPr>
          <w:ilvl w:val="0"/>
          <w:numId w:val="5"/>
        </w:numPr>
      </w:pPr>
      <w:r>
        <w:t>类型：</w:t>
      </w:r>
      <w:r>
        <w:t>String</w:t>
      </w:r>
    </w:p>
    <w:p w14:paraId="1C277A34" w14:textId="77777777" w:rsidR="00AB6CCE" w:rsidRDefault="008134F4">
      <w:pPr>
        <w:numPr>
          <w:ilvl w:val="0"/>
          <w:numId w:val="5"/>
        </w:numPr>
      </w:pPr>
      <w:r>
        <w:t>是否必填：是</w:t>
      </w:r>
    </w:p>
    <w:p w14:paraId="3187D204" w14:textId="77777777" w:rsidR="00AB6CCE" w:rsidRDefault="008134F4">
      <w:pPr>
        <w:pStyle w:val="FirstParagraph"/>
      </w:pPr>
      <w:r>
        <w:rPr>
          <w:b/>
        </w:rPr>
        <w:t>SecurityAgent</w:t>
      </w:r>
    </w:p>
    <w:p w14:paraId="4290B4FA" w14:textId="77777777" w:rsidR="00AB6CCE" w:rsidRDefault="008134F4">
      <w:pPr>
        <w:numPr>
          <w:ilvl w:val="0"/>
          <w:numId w:val="5"/>
        </w:numPr>
      </w:pPr>
      <w:r>
        <w:t>安全组件类型</w:t>
      </w:r>
    </w:p>
    <w:p w14:paraId="447BA646" w14:textId="77777777" w:rsidR="00AB6CCE" w:rsidRDefault="008134F4">
      <w:pPr>
        <w:numPr>
          <w:ilvl w:val="0"/>
          <w:numId w:val="5"/>
        </w:numPr>
      </w:pPr>
      <w:r>
        <w:t>类型：</w:t>
      </w:r>
      <w:r>
        <w:t>String</w:t>
      </w:r>
    </w:p>
    <w:p w14:paraId="56A6A1E5" w14:textId="77777777" w:rsidR="00AB6CCE" w:rsidRDefault="008134F4">
      <w:pPr>
        <w:numPr>
          <w:ilvl w:val="0"/>
          <w:numId w:val="5"/>
        </w:numPr>
      </w:pPr>
      <w:r>
        <w:t>可取值：</w:t>
      </w:r>
    </w:p>
    <w:p w14:paraId="519DBF8F" w14:textId="77777777" w:rsidR="00AB6CCE" w:rsidRDefault="008134F4">
      <w:pPr>
        <w:numPr>
          <w:ilvl w:val="1"/>
          <w:numId w:val="5"/>
        </w:numPr>
      </w:pPr>
      <w:r>
        <w:t>classic</w:t>
      </w:r>
      <w:r>
        <w:t>：经典版</w:t>
      </w:r>
    </w:p>
    <w:p w14:paraId="2BCAA3F9" w14:textId="77777777" w:rsidR="00AB6CCE" w:rsidRDefault="008134F4">
      <w:pPr>
        <w:numPr>
          <w:ilvl w:val="1"/>
          <w:numId w:val="5"/>
        </w:numPr>
      </w:pPr>
      <w:r>
        <w:t>no</w:t>
      </w:r>
      <w:r>
        <w:t>：不开启</w:t>
      </w:r>
    </w:p>
    <w:p w14:paraId="180144D3" w14:textId="77777777" w:rsidR="00AB6CCE" w:rsidRDefault="008134F4">
      <w:pPr>
        <w:numPr>
          <w:ilvl w:val="0"/>
          <w:numId w:val="5"/>
        </w:numPr>
      </w:pPr>
      <w:r>
        <w:t>是否必填：否</w:t>
      </w:r>
    </w:p>
    <w:p w14:paraId="03BA236E" w14:textId="77777777" w:rsidR="00AB6CCE" w:rsidRDefault="008134F4">
      <w:pPr>
        <w:numPr>
          <w:ilvl w:val="0"/>
          <w:numId w:val="5"/>
        </w:numPr>
      </w:pPr>
      <w:r>
        <w:t>缺省值：</w:t>
      </w:r>
      <w:r>
        <w:t>no</w:t>
      </w:r>
    </w:p>
    <w:p w14:paraId="16EDDF19" w14:textId="77777777" w:rsidR="00AB6CCE" w:rsidRDefault="008134F4">
      <w:pPr>
        <w:pStyle w:val="FirstParagraph"/>
      </w:pPr>
      <w:r>
        <w:rPr>
          <w:b/>
        </w:rPr>
        <w:t>CloudMonitorAgent</w:t>
      </w:r>
    </w:p>
    <w:p w14:paraId="3E947509" w14:textId="77777777" w:rsidR="00AB6CCE" w:rsidRDefault="008134F4">
      <w:pPr>
        <w:numPr>
          <w:ilvl w:val="0"/>
          <w:numId w:val="5"/>
        </w:numPr>
      </w:pPr>
      <w:r>
        <w:t>监控组件类型</w:t>
      </w:r>
    </w:p>
    <w:p w14:paraId="605AA186" w14:textId="77777777" w:rsidR="00AB6CCE" w:rsidRDefault="008134F4">
      <w:pPr>
        <w:numPr>
          <w:ilvl w:val="0"/>
          <w:numId w:val="5"/>
        </w:numPr>
      </w:pPr>
      <w:r>
        <w:t>类型：</w:t>
      </w:r>
      <w:r>
        <w:t>String</w:t>
      </w:r>
    </w:p>
    <w:p w14:paraId="0FF387EB" w14:textId="77777777" w:rsidR="00AB6CCE" w:rsidRDefault="008134F4">
      <w:pPr>
        <w:numPr>
          <w:ilvl w:val="0"/>
          <w:numId w:val="5"/>
        </w:numPr>
      </w:pPr>
      <w:r>
        <w:t>可取值：</w:t>
      </w:r>
    </w:p>
    <w:p w14:paraId="0CB20DFA" w14:textId="77777777" w:rsidR="00AB6CCE" w:rsidRDefault="008134F4">
      <w:pPr>
        <w:numPr>
          <w:ilvl w:val="1"/>
          <w:numId w:val="5"/>
        </w:numPr>
      </w:pPr>
      <w:r>
        <w:t>classic</w:t>
      </w:r>
      <w:r>
        <w:t>：经典版</w:t>
      </w:r>
    </w:p>
    <w:p w14:paraId="25CEEDDD" w14:textId="77777777" w:rsidR="00AB6CCE" w:rsidRDefault="008134F4">
      <w:pPr>
        <w:numPr>
          <w:ilvl w:val="1"/>
          <w:numId w:val="5"/>
        </w:numPr>
      </w:pPr>
      <w:r>
        <w:t>no</w:t>
      </w:r>
      <w:r>
        <w:t>：不开启</w:t>
      </w:r>
    </w:p>
    <w:p w14:paraId="0E87FA0D" w14:textId="77777777" w:rsidR="00AB6CCE" w:rsidRDefault="008134F4">
      <w:pPr>
        <w:numPr>
          <w:ilvl w:val="0"/>
          <w:numId w:val="5"/>
        </w:numPr>
      </w:pPr>
      <w:r>
        <w:t>是否必填：否</w:t>
      </w:r>
    </w:p>
    <w:p w14:paraId="11907222" w14:textId="77777777" w:rsidR="00AB6CCE" w:rsidRDefault="008134F4">
      <w:pPr>
        <w:numPr>
          <w:ilvl w:val="0"/>
          <w:numId w:val="5"/>
        </w:numPr>
      </w:pPr>
      <w:r>
        <w:t>缺省值：</w:t>
      </w:r>
      <w:r>
        <w:t>no</w:t>
      </w:r>
    </w:p>
    <w:p w14:paraId="6D7738AC" w14:textId="77777777" w:rsidR="00AB6CCE" w:rsidRDefault="008134F4">
      <w:pPr>
        <w:pStyle w:val="FirstParagraph"/>
      </w:pPr>
      <w:r>
        <w:rPr>
          <w:b/>
        </w:rPr>
        <w:lastRenderedPageBreak/>
        <w:t>ExtensionSubnetId</w:t>
      </w:r>
    </w:p>
    <w:p w14:paraId="11C612C7" w14:textId="77777777" w:rsidR="00AB6CCE" w:rsidRDefault="008134F4">
      <w:pPr>
        <w:numPr>
          <w:ilvl w:val="0"/>
          <w:numId w:val="5"/>
        </w:numPr>
      </w:pPr>
      <w:r>
        <w:t>从网卡的子网</w:t>
      </w:r>
      <w:r>
        <w:t xml:space="preserve">ID </w:t>
      </w:r>
      <w:r>
        <w:t>，</w:t>
      </w:r>
      <w:r>
        <w:t>NetworkInterfaceMode</w:t>
      </w:r>
      <w:r>
        <w:t>为</w:t>
      </w:r>
      <w:r>
        <w:t>dual</w:t>
      </w:r>
      <w:r>
        <w:t>时必填</w:t>
      </w:r>
    </w:p>
    <w:p w14:paraId="76CB0C2B" w14:textId="77777777" w:rsidR="00AB6CCE" w:rsidRDefault="008134F4">
      <w:pPr>
        <w:numPr>
          <w:ilvl w:val="0"/>
          <w:numId w:val="5"/>
        </w:numPr>
      </w:pPr>
      <w:r>
        <w:t>类型：</w:t>
      </w:r>
      <w:r>
        <w:t xml:space="preserve"> String </w:t>
      </w:r>
    </w:p>
    <w:p w14:paraId="669ED072" w14:textId="77777777" w:rsidR="00AB6CCE" w:rsidRDefault="008134F4">
      <w:pPr>
        <w:numPr>
          <w:ilvl w:val="0"/>
          <w:numId w:val="5"/>
        </w:numPr>
      </w:pPr>
      <w:r>
        <w:t>是否必填：否</w:t>
      </w:r>
    </w:p>
    <w:p w14:paraId="75AF84F2" w14:textId="77777777" w:rsidR="00AB6CCE" w:rsidRDefault="008134F4">
      <w:pPr>
        <w:pStyle w:val="FirstParagraph"/>
      </w:pPr>
      <w:r>
        <w:rPr>
          <w:b/>
        </w:rPr>
        <w:t>ExtensionPrivateIpAddress</w:t>
      </w:r>
    </w:p>
    <w:p w14:paraId="698C2874" w14:textId="77777777" w:rsidR="00AB6CCE" w:rsidRDefault="008134F4">
      <w:pPr>
        <w:numPr>
          <w:ilvl w:val="0"/>
          <w:numId w:val="5"/>
        </w:numPr>
      </w:pPr>
      <w:r>
        <w:t>从网卡在</w:t>
      </w:r>
      <w:r>
        <w:t>VPC</w:t>
      </w:r>
      <w:r>
        <w:t>中的</w:t>
      </w:r>
      <w:r>
        <w:t>IP</w:t>
      </w:r>
      <w:r>
        <w:t>，</w:t>
      </w:r>
      <w:r>
        <w:t>NetworkInterfaceMode</w:t>
      </w:r>
      <w:r>
        <w:t>为</w:t>
      </w:r>
      <w:r>
        <w:t>dual</w:t>
      </w:r>
      <w:r>
        <w:t>时必填</w:t>
      </w:r>
    </w:p>
    <w:p w14:paraId="40F8E3C0" w14:textId="77777777" w:rsidR="00AB6CCE" w:rsidRDefault="008134F4">
      <w:pPr>
        <w:numPr>
          <w:ilvl w:val="0"/>
          <w:numId w:val="5"/>
        </w:numPr>
      </w:pPr>
      <w:r>
        <w:t>类型</w:t>
      </w:r>
      <w:r>
        <w:t>:String</w:t>
      </w:r>
    </w:p>
    <w:p w14:paraId="27460F06" w14:textId="77777777" w:rsidR="00AB6CCE" w:rsidRDefault="008134F4">
      <w:pPr>
        <w:numPr>
          <w:ilvl w:val="0"/>
          <w:numId w:val="5"/>
        </w:numPr>
      </w:pPr>
      <w:r>
        <w:t>是否必填：否</w:t>
      </w:r>
    </w:p>
    <w:p w14:paraId="45BB1D97" w14:textId="77777777" w:rsidR="00AB6CCE" w:rsidRDefault="008134F4">
      <w:pPr>
        <w:numPr>
          <w:ilvl w:val="0"/>
          <w:numId w:val="5"/>
        </w:numPr>
      </w:pPr>
      <w:r>
        <w:t>缺省值：</w:t>
      </w:r>
      <w:r>
        <w:t>DHCP</w:t>
      </w:r>
      <w:r>
        <w:t>自动分配</w:t>
      </w:r>
    </w:p>
    <w:p w14:paraId="366AFD7A" w14:textId="77777777" w:rsidR="00AB6CCE" w:rsidRDefault="008134F4">
      <w:pPr>
        <w:pStyle w:val="FirstParagraph"/>
      </w:pPr>
      <w:r>
        <w:rPr>
          <w:b/>
        </w:rPr>
        <w:t>ExtensionSecurityGroupId.N</w:t>
      </w:r>
    </w:p>
    <w:p w14:paraId="418B0012" w14:textId="4B763473" w:rsidR="00AB6CCE" w:rsidRDefault="00DF014D">
      <w:pPr>
        <w:numPr>
          <w:ilvl w:val="0"/>
          <w:numId w:val="5"/>
        </w:numPr>
      </w:pPr>
      <w:r>
        <w:t>裸金属服务器</w:t>
      </w:r>
      <w:r w:rsidR="008134F4">
        <w:t>关联的安全组</w:t>
      </w:r>
      <w:r w:rsidR="008134F4">
        <w:t>ID</w:t>
      </w:r>
      <w:r w:rsidR="008134F4">
        <w:t>，一个</w:t>
      </w:r>
      <w:r>
        <w:t>裸金属服务器</w:t>
      </w:r>
      <w:r w:rsidR="008134F4">
        <w:t>最多可以支持</w:t>
      </w:r>
      <w:r w:rsidR="008134F4">
        <w:t>3</w:t>
      </w:r>
      <w:r w:rsidR="008134F4">
        <w:t>个安全组，</w:t>
      </w:r>
      <w:r w:rsidR="008134F4">
        <w:t>NetworkInterfaceMode</w:t>
      </w:r>
      <w:r w:rsidR="008134F4">
        <w:t>为</w:t>
      </w:r>
      <w:r w:rsidR="008134F4">
        <w:t>dual</w:t>
      </w:r>
      <w:r w:rsidR="008134F4">
        <w:t>时必填</w:t>
      </w:r>
    </w:p>
    <w:p w14:paraId="0C8E88B6" w14:textId="77777777" w:rsidR="00AB6CCE" w:rsidRDefault="008134F4">
      <w:pPr>
        <w:numPr>
          <w:ilvl w:val="0"/>
          <w:numId w:val="5"/>
        </w:numPr>
      </w:pPr>
      <w:r>
        <w:t>类型：</w:t>
      </w:r>
      <w:r>
        <w:t xml:space="preserve"> String</w:t>
      </w:r>
    </w:p>
    <w:p w14:paraId="531F5D3F" w14:textId="77777777" w:rsidR="00AB6CCE" w:rsidRDefault="008134F4">
      <w:pPr>
        <w:numPr>
          <w:ilvl w:val="0"/>
          <w:numId w:val="5"/>
        </w:numPr>
      </w:pPr>
      <w:r>
        <w:t>是否必填：否</w:t>
      </w:r>
    </w:p>
    <w:p w14:paraId="75491D63" w14:textId="77777777" w:rsidR="00AB6CCE" w:rsidRDefault="008134F4">
      <w:pPr>
        <w:pStyle w:val="FirstParagraph"/>
      </w:pPr>
      <w:r>
        <w:rPr>
          <w:b/>
        </w:rPr>
        <w:t>ExtensionDNS1</w:t>
      </w:r>
    </w:p>
    <w:p w14:paraId="10F96790" w14:textId="77777777" w:rsidR="00AB6CCE" w:rsidRDefault="008134F4">
      <w:pPr>
        <w:numPr>
          <w:ilvl w:val="0"/>
          <w:numId w:val="5"/>
        </w:numPr>
      </w:pPr>
      <w:r>
        <w:t>DNS 1</w:t>
      </w:r>
      <w:r>
        <w:t>的值，当通过该接口进行修改网络配置时不填写此参数，保持与之前不变。</w:t>
      </w:r>
    </w:p>
    <w:p w14:paraId="4B06B7E2" w14:textId="77777777" w:rsidR="00AB6CCE" w:rsidRDefault="008134F4">
      <w:pPr>
        <w:numPr>
          <w:ilvl w:val="0"/>
          <w:numId w:val="5"/>
        </w:numPr>
      </w:pPr>
      <w:r>
        <w:t>类型：</w:t>
      </w:r>
      <w:r>
        <w:t xml:space="preserve"> String</w:t>
      </w:r>
    </w:p>
    <w:p w14:paraId="5BC93842" w14:textId="77777777" w:rsidR="00AB6CCE" w:rsidRDefault="008134F4">
      <w:pPr>
        <w:numPr>
          <w:ilvl w:val="0"/>
          <w:numId w:val="5"/>
        </w:numPr>
      </w:pPr>
      <w:r>
        <w:t>是否必填：否</w:t>
      </w:r>
    </w:p>
    <w:p w14:paraId="5180300A" w14:textId="77777777" w:rsidR="00AB6CCE" w:rsidRDefault="008134F4">
      <w:pPr>
        <w:pStyle w:val="FirstParagraph"/>
      </w:pPr>
      <w:r>
        <w:rPr>
          <w:b/>
        </w:rPr>
        <w:t>ExtensionDNS2</w:t>
      </w:r>
    </w:p>
    <w:p w14:paraId="3DBFD756" w14:textId="77777777" w:rsidR="00AB6CCE" w:rsidRDefault="008134F4">
      <w:pPr>
        <w:numPr>
          <w:ilvl w:val="0"/>
          <w:numId w:val="5"/>
        </w:numPr>
      </w:pPr>
      <w:r>
        <w:t>DNS 2</w:t>
      </w:r>
      <w:r>
        <w:t>的值，当通过该接口进行修改网络配置时不填写此参数，保持与之前不变。</w:t>
      </w:r>
    </w:p>
    <w:p w14:paraId="03B4C0B5" w14:textId="77777777" w:rsidR="00AB6CCE" w:rsidRDefault="008134F4">
      <w:pPr>
        <w:numPr>
          <w:ilvl w:val="0"/>
          <w:numId w:val="5"/>
        </w:numPr>
      </w:pPr>
      <w:r>
        <w:t>类型：</w:t>
      </w:r>
      <w:r>
        <w:t xml:space="preserve"> String</w:t>
      </w:r>
    </w:p>
    <w:p w14:paraId="485197A6" w14:textId="77777777" w:rsidR="00AB6CCE" w:rsidRDefault="008134F4">
      <w:pPr>
        <w:numPr>
          <w:ilvl w:val="0"/>
          <w:numId w:val="5"/>
        </w:numPr>
      </w:pPr>
      <w:r>
        <w:t>是否必填：否</w:t>
      </w:r>
    </w:p>
    <w:p w14:paraId="7D33A879" w14:textId="77777777" w:rsidR="00AB6CCE" w:rsidRDefault="008134F4">
      <w:pPr>
        <w:pStyle w:val="FirstParagraph"/>
      </w:pPr>
      <w:r>
        <w:rPr>
          <w:b/>
        </w:rPr>
        <w:t>SystemFileType</w:t>
      </w:r>
    </w:p>
    <w:p w14:paraId="41D31CBF" w14:textId="77777777" w:rsidR="00AB6CCE" w:rsidRDefault="008134F4">
      <w:pPr>
        <w:numPr>
          <w:ilvl w:val="0"/>
          <w:numId w:val="5"/>
        </w:numPr>
      </w:pPr>
      <w:r>
        <w:t>系统盘文件格式</w:t>
      </w:r>
    </w:p>
    <w:p w14:paraId="5B02AFB7" w14:textId="77777777" w:rsidR="00AB6CCE" w:rsidRDefault="008134F4">
      <w:pPr>
        <w:numPr>
          <w:ilvl w:val="0"/>
          <w:numId w:val="5"/>
        </w:numPr>
      </w:pPr>
      <w:r>
        <w:t>类型</w:t>
      </w:r>
      <w:r>
        <w:t>: String</w:t>
      </w:r>
    </w:p>
    <w:p w14:paraId="111BE1A4" w14:textId="77777777" w:rsidR="00AB6CCE" w:rsidRDefault="008134F4">
      <w:pPr>
        <w:numPr>
          <w:ilvl w:val="0"/>
          <w:numId w:val="5"/>
        </w:numPr>
      </w:pPr>
      <w:r>
        <w:t>有效值：</w:t>
      </w:r>
    </w:p>
    <w:p w14:paraId="75AC021A" w14:textId="77777777" w:rsidR="00AB6CCE" w:rsidRDefault="008134F4">
      <w:pPr>
        <w:numPr>
          <w:ilvl w:val="1"/>
          <w:numId w:val="5"/>
        </w:numPr>
      </w:pPr>
      <w:r>
        <w:t>EXT4</w:t>
      </w:r>
    </w:p>
    <w:p w14:paraId="62D9A21E" w14:textId="77777777" w:rsidR="00AB6CCE" w:rsidRDefault="008134F4">
      <w:pPr>
        <w:numPr>
          <w:ilvl w:val="1"/>
          <w:numId w:val="5"/>
        </w:numPr>
      </w:pPr>
      <w:r>
        <w:t>XFS</w:t>
      </w:r>
    </w:p>
    <w:p w14:paraId="522D50B5" w14:textId="77777777" w:rsidR="00AB6CCE" w:rsidRDefault="008134F4">
      <w:pPr>
        <w:numPr>
          <w:ilvl w:val="0"/>
          <w:numId w:val="5"/>
        </w:numPr>
      </w:pPr>
      <w:r>
        <w:t>是否可缺省</w:t>
      </w:r>
      <w:r>
        <w:t xml:space="preserve">: </w:t>
      </w:r>
      <w:r>
        <w:t>是</w:t>
      </w:r>
    </w:p>
    <w:p w14:paraId="2F7E1A9A" w14:textId="77777777" w:rsidR="00AB6CCE" w:rsidRDefault="008134F4">
      <w:pPr>
        <w:numPr>
          <w:ilvl w:val="0"/>
          <w:numId w:val="5"/>
        </w:numPr>
      </w:pPr>
      <w:r>
        <w:t>缺省值</w:t>
      </w:r>
      <w:r>
        <w:t>: EXT4</w:t>
      </w:r>
    </w:p>
    <w:p w14:paraId="13CF6089" w14:textId="77777777" w:rsidR="00AB6CCE" w:rsidRDefault="008134F4">
      <w:pPr>
        <w:pStyle w:val="FirstParagraph"/>
      </w:pPr>
      <w:r>
        <w:rPr>
          <w:b/>
        </w:rPr>
        <w:t>DataFileType</w:t>
      </w:r>
    </w:p>
    <w:p w14:paraId="15B73267" w14:textId="77777777" w:rsidR="00AB6CCE" w:rsidRDefault="008134F4">
      <w:pPr>
        <w:numPr>
          <w:ilvl w:val="0"/>
          <w:numId w:val="5"/>
        </w:numPr>
      </w:pPr>
      <w:r>
        <w:t>数据盘文件格式</w:t>
      </w:r>
    </w:p>
    <w:p w14:paraId="30154999" w14:textId="77777777" w:rsidR="00AB6CCE" w:rsidRDefault="008134F4">
      <w:pPr>
        <w:numPr>
          <w:ilvl w:val="0"/>
          <w:numId w:val="5"/>
        </w:numPr>
      </w:pPr>
      <w:r>
        <w:t>类型</w:t>
      </w:r>
      <w:r>
        <w:t>: String</w:t>
      </w:r>
    </w:p>
    <w:p w14:paraId="3BB5448E" w14:textId="77777777" w:rsidR="00AB6CCE" w:rsidRDefault="008134F4">
      <w:pPr>
        <w:numPr>
          <w:ilvl w:val="0"/>
          <w:numId w:val="5"/>
        </w:numPr>
      </w:pPr>
      <w:r>
        <w:t>有效值：</w:t>
      </w:r>
    </w:p>
    <w:p w14:paraId="3413CA7D" w14:textId="77777777" w:rsidR="00AB6CCE" w:rsidRDefault="008134F4">
      <w:pPr>
        <w:numPr>
          <w:ilvl w:val="1"/>
          <w:numId w:val="5"/>
        </w:numPr>
      </w:pPr>
      <w:r>
        <w:t>EXT4</w:t>
      </w:r>
    </w:p>
    <w:p w14:paraId="764BDB26" w14:textId="77777777" w:rsidR="00AB6CCE" w:rsidRDefault="008134F4">
      <w:pPr>
        <w:numPr>
          <w:ilvl w:val="1"/>
          <w:numId w:val="5"/>
        </w:numPr>
      </w:pPr>
      <w:r>
        <w:t>XFS</w:t>
      </w:r>
    </w:p>
    <w:p w14:paraId="5723346B" w14:textId="77777777" w:rsidR="00AB6CCE" w:rsidRDefault="008134F4">
      <w:pPr>
        <w:numPr>
          <w:ilvl w:val="0"/>
          <w:numId w:val="5"/>
        </w:numPr>
      </w:pPr>
      <w:r>
        <w:t>是否可缺省</w:t>
      </w:r>
      <w:r>
        <w:t xml:space="preserve">: </w:t>
      </w:r>
      <w:r>
        <w:t>是</w:t>
      </w:r>
    </w:p>
    <w:p w14:paraId="7C9ED132" w14:textId="77777777" w:rsidR="00AB6CCE" w:rsidRDefault="008134F4">
      <w:pPr>
        <w:numPr>
          <w:ilvl w:val="0"/>
          <w:numId w:val="5"/>
        </w:numPr>
      </w:pPr>
      <w:r>
        <w:lastRenderedPageBreak/>
        <w:t>缺省值</w:t>
      </w:r>
      <w:r>
        <w:t>: XFS</w:t>
      </w:r>
    </w:p>
    <w:p w14:paraId="73CC73AE" w14:textId="77777777" w:rsidR="00AB6CCE" w:rsidRDefault="008134F4">
      <w:pPr>
        <w:pStyle w:val="FirstParagraph"/>
      </w:pPr>
      <w:r>
        <w:rPr>
          <w:b/>
        </w:rPr>
        <w:t>DataDiskCatalogue</w:t>
      </w:r>
    </w:p>
    <w:p w14:paraId="057ED89E" w14:textId="77777777" w:rsidR="00AB6CCE" w:rsidRDefault="008134F4">
      <w:pPr>
        <w:numPr>
          <w:ilvl w:val="0"/>
          <w:numId w:val="5"/>
        </w:numPr>
      </w:pPr>
      <w:r>
        <w:t>数据盘目录</w:t>
      </w:r>
    </w:p>
    <w:p w14:paraId="6E48E95B" w14:textId="77777777" w:rsidR="00AB6CCE" w:rsidRDefault="008134F4">
      <w:pPr>
        <w:numPr>
          <w:ilvl w:val="0"/>
          <w:numId w:val="5"/>
        </w:numPr>
      </w:pPr>
      <w:r>
        <w:t>类型</w:t>
      </w:r>
      <w:r>
        <w:t>: String</w:t>
      </w:r>
    </w:p>
    <w:p w14:paraId="7E2D3E97" w14:textId="77777777" w:rsidR="00AB6CCE" w:rsidRDefault="008134F4">
      <w:pPr>
        <w:numPr>
          <w:ilvl w:val="0"/>
          <w:numId w:val="5"/>
        </w:numPr>
      </w:pPr>
      <w:r>
        <w:t>有效值：</w:t>
      </w:r>
    </w:p>
    <w:p w14:paraId="28C734D9" w14:textId="77777777" w:rsidR="00AB6CCE" w:rsidRDefault="008134F4">
      <w:pPr>
        <w:numPr>
          <w:ilvl w:val="1"/>
          <w:numId w:val="5"/>
        </w:numPr>
      </w:pPr>
      <w:r>
        <w:t>/DATA/disk</w:t>
      </w:r>
      <w:r>
        <w:t>：在系统的</w:t>
      </w:r>
      <w:r>
        <w:t>DATA</w:t>
      </w:r>
      <w:r>
        <w:t>目录下，系统里展示内容如</w:t>
      </w:r>
      <w:r>
        <w:t>/DATA/disk1</w:t>
      </w:r>
      <w:r>
        <w:t>，</w:t>
      </w:r>
      <w:r>
        <w:t>/DATA/disk2</w:t>
      </w:r>
    </w:p>
    <w:p w14:paraId="7D432466" w14:textId="77777777" w:rsidR="00AB6CCE" w:rsidRDefault="008134F4">
      <w:pPr>
        <w:numPr>
          <w:ilvl w:val="1"/>
          <w:numId w:val="5"/>
        </w:numPr>
      </w:pPr>
      <w:r>
        <w:t>/data</w:t>
      </w:r>
      <w:r>
        <w:t>：在系统的根目录下，系统里展示内容如</w:t>
      </w:r>
      <w:r>
        <w:t>/data1</w:t>
      </w:r>
      <w:r>
        <w:t>，</w:t>
      </w:r>
      <w:r>
        <w:t>/data2</w:t>
      </w:r>
    </w:p>
    <w:p w14:paraId="13D84668" w14:textId="77777777" w:rsidR="00AB6CCE" w:rsidRDefault="008134F4">
      <w:pPr>
        <w:numPr>
          <w:ilvl w:val="0"/>
          <w:numId w:val="5"/>
        </w:numPr>
      </w:pPr>
      <w:r>
        <w:t>是否可缺省</w:t>
      </w:r>
      <w:r>
        <w:t xml:space="preserve">: </w:t>
      </w:r>
      <w:r>
        <w:t>是</w:t>
      </w:r>
    </w:p>
    <w:p w14:paraId="6B11C63E" w14:textId="77777777" w:rsidR="00AB6CCE" w:rsidRDefault="008134F4">
      <w:pPr>
        <w:numPr>
          <w:ilvl w:val="0"/>
          <w:numId w:val="5"/>
        </w:numPr>
      </w:pPr>
      <w:r>
        <w:t>缺省值</w:t>
      </w:r>
      <w:r>
        <w:t>: /DATA/disk</w:t>
      </w:r>
    </w:p>
    <w:p w14:paraId="23EF16C9" w14:textId="77777777" w:rsidR="00AB6CCE" w:rsidRDefault="008134F4">
      <w:pPr>
        <w:pStyle w:val="FirstParagraph"/>
      </w:pPr>
      <w:r>
        <w:rPr>
          <w:b/>
        </w:rPr>
        <w:t>DataDiskCatalogueSuffix</w:t>
      </w:r>
    </w:p>
    <w:p w14:paraId="2649E3FB" w14:textId="77777777" w:rsidR="00AB6CCE" w:rsidRDefault="008134F4">
      <w:pPr>
        <w:numPr>
          <w:ilvl w:val="0"/>
          <w:numId w:val="5"/>
        </w:numPr>
      </w:pPr>
      <w:r>
        <w:t>数据盘目录后缀属性</w:t>
      </w:r>
    </w:p>
    <w:p w14:paraId="7BBBC82E" w14:textId="77777777" w:rsidR="00AB6CCE" w:rsidRDefault="008134F4">
      <w:pPr>
        <w:numPr>
          <w:ilvl w:val="0"/>
          <w:numId w:val="5"/>
        </w:numPr>
      </w:pPr>
      <w:r>
        <w:t>类型</w:t>
      </w:r>
      <w:r>
        <w:t>: String</w:t>
      </w:r>
    </w:p>
    <w:p w14:paraId="6DFB8F29" w14:textId="77777777" w:rsidR="00AB6CCE" w:rsidRDefault="008134F4">
      <w:pPr>
        <w:numPr>
          <w:ilvl w:val="0"/>
          <w:numId w:val="5"/>
        </w:numPr>
      </w:pPr>
      <w:r>
        <w:t>有效值：</w:t>
      </w:r>
    </w:p>
    <w:p w14:paraId="66AFFADF" w14:textId="77777777" w:rsidR="00AB6CCE" w:rsidRDefault="008134F4">
      <w:pPr>
        <w:numPr>
          <w:ilvl w:val="1"/>
          <w:numId w:val="5"/>
        </w:numPr>
      </w:pPr>
      <w:r>
        <w:t xml:space="preserve">NoSuffix </w:t>
      </w:r>
      <w:r>
        <w:t>：不使用后缀，只有在数据盘有一块的时候，可以使用此参数</w:t>
      </w:r>
    </w:p>
    <w:p w14:paraId="08383B45" w14:textId="77777777" w:rsidR="00AB6CCE" w:rsidRDefault="008134F4">
      <w:pPr>
        <w:numPr>
          <w:ilvl w:val="1"/>
          <w:numId w:val="5"/>
        </w:numPr>
      </w:pPr>
      <w:r>
        <w:t>NaturalNumber</w:t>
      </w:r>
      <w:r>
        <w:t>：后缀从</w:t>
      </w:r>
      <w:r>
        <w:t>1</w:t>
      </w:r>
      <w:r>
        <w:t>递增的整数</w:t>
      </w:r>
    </w:p>
    <w:p w14:paraId="70467C03" w14:textId="77777777" w:rsidR="00AB6CCE" w:rsidRDefault="008134F4">
      <w:pPr>
        <w:numPr>
          <w:ilvl w:val="1"/>
          <w:numId w:val="5"/>
        </w:numPr>
      </w:pPr>
      <w:r>
        <w:t>NaturalNumberFromZero</w:t>
      </w:r>
      <w:r>
        <w:t>：后缀从</w:t>
      </w:r>
      <w:r>
        <w:t>0</w:t>
      </w:r>
      <w:r>
        <w:t>递增的整数</w:t>
      </w:r>
    </w:p>
    <w:p w14:paraId="5B1076E6" w14:textId="77777777" w:rsidR="00AB6CCE" w:rsidRDefault="008134F4">
      <w:pPr>
        <w:numPr>
          <w:ilvl w:val="0"/>
          <w:numId w:val="5"/>
        </w:numPr>
      </w:pPr>
      <w:r>
        <w:t>是否可缺省</w:t>
      </w:r>
      <w:r>
        <w:t xml:space="preserve">: </w:t>
      </w:r>
      <w:r>
        <w:t>是</w:t>
      </w:r>
    </w:p>
    <w:p w14:paraId="21AE407B" w14:textId="77777777" w:rsidR="00AB6CCE" w:rsidRDefault="008134F4">
      <w:pPr>
        <w:numPr>
          <w:ilvl w:val="0"/>
          <w:numId w:val="5"/>
        </w:numPr>
      </w:pPr>
      <w:r>
        <w:t>缺省值</w:t>
      </w:r>
      <w:r>
        <w:t>: NaturalNumber</w:t>
      </w:r>
    </w:p>
    <w:p w14:paraId="34EC69E1" w14:textId="77777777" w:rsidR="00AB6CCE" w:rsidRDefault="008134F4">
      <w:pPr>
        <w:pStyle w:val="FirstParagraph"/>
      </w:pPr>
      <w:r>
        <w:rPr>
          <w:b/>
        </w:rPr>
        <w:t>AddressBandWidth</w:t>
      </w:r>
    </w:p>
    <w:p w14:paraId="6CA6A33E" w14:textId="77777777" w:rsidR="00AB6CCE" w:rsidRDefault="008134F4">
      <w:pPr>
        <w:numPr>
          <w:ilvl w:val="0"/>
          <w:numId w:val="5"/>
        </w:numPr>
      </w:pPr>
      <w:r>
        <w:t>弹性</w:t>
      </w:r>
      <w:r>
        <w:t>IP</w:t>
      </w:r>
      <w:r>
        <w:t>的带宽</w:t>
      </w:r>
    </w:p>
    <w:p w14:paraId="4FD17ECE" w14:textId="77777777" w:rsidR="00AB6CCE" w:rsidRDefault="008134F4">
      <w:pPr>
        <w:numPr>
          <w:ilvl w:val="0"/>
          <w:numId w:val="5"/>
        </w:numPr>
      </w:pPr>
      <w:r>
        <w:t>类型</w:t>
      </w:r>
      <w:r>
        <w:t>: Integer</w:t>
      </w:r>
    </w:p>
    <w:p w14:paraId="32FA7349" w14:textId="77777777" w:rsidR="00AB6CCE" w:rsidRDefault="008134F4">
      <w:pPr>
        <w:numPr>
          <w:ilvl w:val="0"/>
          <w:numId w:val="5"/>
        </w:numPr>
      </w:pPr>
      <w:r>
        <w:t>是否可缺省</w:t>
      </w:r>
      <w:r>
        <w:t xml:space="preserve">: </w:t>
      </w:r>
      <w:r>
        <w:t>是</w:t>
      </w:r>
    </w:p>
    <w:p w14:paraId="4D25982D" w14:textId="77777777" w:rsidR="00AB6CCE" w:rsidRDefault="008134F4">
      <w:pPr>
        <w:pStyle w:val="FirstParagraph"/>
      </w:pPr>
      <w:r>
        <w:rPr>
          <w:b/>
        </w:rPr>
        <w:t>LineId</w:t>
      </w:r>
    </w:p>
    <w:p w14:paraId="364BDC53" w14:textId="77777777" w:rsidR="00AB6CCE" w:rsidRDefault="008134F4">
      <w:pPr>
        <w:numPr>
          <w:ilvl w:val="0"/>
          <w:numId w:val="5"/>
        </w:numPr>
      </w:pPr>
      <w:r>
        <w:t>弹性</w:t>
      </w:r>
      <w:r>
        <w:t>IP</w:t>
      </w:r>
      <w:r>
        <w:t>的链路类型的</w:t>
      </w:r>
      <w:r>
        <w:t>ID</w:t>
      </w:r>
    </w:p>
    <w:p w14:paraId="17503E29" w14:textId="77777777" w:rsidR="00AB6CCE" w:rsidRDefault="008134F4">
      <w:pPr>
        <w:numPr>
          <w:ilvl w:val="0"/>
          <w:numId w:val="5"/>
        </w:numPr>
      </w:pPr>
      <w:r>
        <w:t>类型</w:t>
      </w:r>
      <w:r>
        <w:t>: String</w:t>
      </w:r>
    </w:p>
    <w:p w14:paraId="7C6D74D8" w14:textId="77777777" w:rsidR="00AB6CCE" w:rsidRDefault="008134F4">
      <w:pPr>
        <w:numPr>
          <w:ilvl w:val="0"/>
          <w:numId w:val="5"/>
        </w:numPr>
      </w:pPr>
      <w:r>
        <w:t>是否可缺省</w:t>
      </w:r>
      <w:r>
        <w:t xml:space="preserve">: </w:t>
      </w:r>
      <w:r>
        <w:t>是，购买弹性</w:t>
      </w:r>
      <w:r>
        <w:t>IP</w:t>
      </w:r>
      <w:r>
        <w:t>时不可缺省</w:t>
      </w:r>
    </w:p>
    <w:p w14:paraId="0E288D64" w14:textId="77777777" w:rsidR="00AB6CCE" w:rsidRDefault="008134F4">
      <w:pPr>
        <w:pStyle w:val="FirstParagraph"/>
      </w:pPr>
      <w:r>
        <w:rPr>
          <w:b/>
        </w:rPr>
        <w:t>AddressChargeType</w:t>
      </w:r>
    </w:p>
    <w:p w14:paraId="44C4DFD0" w14:textId="77777777" w:rsidR="00AB6CCE" w:rsidRDefault="008134F4">
      <w:pPr>
        <w:numPr>
          <w:ilvl w:val="0"/>
          <w:numId w:val="5"/>
        </w:numPr>
      </w:pPr>
      <w:r>
        <w:t>弹性</w:t>
      </w:r>
      <w:r>
        <w:t>IP</w:t>
      </w:r>
      <w:r>
        <w:t>的计费类型</w:t>
      </w:r>
    </w:p>
    <w:p w14:paraId="4FCB0807" w14:textId="77777777" w:rsidR="00AB6CCE" w:rsidRDefault="008134F4">
      <w:pPr>
        <w:numPr>
          <w:ilvl w:val="0"/>
          <w:numId w:val="5"/>
        </w:numPr>
      </w:pPr>
      <w:r>
        <w:t>类型</w:t>
      </w:r>
      <w:r>
        <w:t>: String</w:t>
      </w:r>
    </w:p>
    <w:p w14:paraId="3AFFC9BD" w14:textId="77777777" w:rsidR="00AB6CCE" w:rsidRDefault="008134F4">
      <w:pPr>
        <w:numPr>
          <w:ilvl w:val="0"/>
          <w:numId w:val="5"/>
        </w:numPr>
      </w:pPr>
      <w:r>
        <w:t>有效值</w:t>
      </w:r>
      <w:r>
        <w:t xml:space="preserve">: </w:t>
      </w:r>
    </w:p>
    <w:p w14:paraId="01EB1F4C" w14:textId="77777777" w:rsidR="00AB6CCE" w:rsidRDefault="008134F4">
      <w:pPr>
        <w:numPr>
          <w:ilvl w:val="1"/>
          <w:numId w:val="5"/>
        </w:numPr>
      </w:pPr>
      <w:r>
        <w:t xml:space="preserve">PrePaidByMonth </w:t>
      </w:r>
      <w:r>
        <w:t>：包年包月，有到期时间，只能升带宽</w:t>
      </w:r>
    </w:p>
    <w:p w14:paraId="341C4C99" w14:textId="77777777" w:rsidR="00AB6CCE" w:rsidRDefault="008134F4">
      <w:pPr>
        <w:numPr>
          <w:ilvl w:val="1"/>
          <w:numId w:val="5"/>
        </w:numPr>
      </w:pPr>
      <w:r>
        <w:t>PostPaidByPeak</w:t>
      </w:r>
      <w:r>
        <w:t>：按峰值月结，无到期时间，可升降带宽</w:t>
      </w:r>
    </w:p>
    <w:p w14:paraId="3CB366F2" w14:textId="77777777" w:rsidR="00AB6CCE" w:rsidRDefault="008134F4">
      <w:pPr>
        <w:numPr>
          <w:ilvl w:val="1"/>
          <w:numId w:val="5"/>
        </w:numPr>
      </w:pPr>
      <w:r>
        <w:t>PostPaidByDay</w:t>
      </w:r>
      <w:r>
        <w:t>：按日月结，无到期时间，可升降带宽</w:t>
      </w:r>
    </w:p>
    <w:p w14:paraId="498128D5" w14:textId="77777777" w:rsidR="00AB6CCE" w:rsidRDefault="008134F4">
      <w:pPr>
        <w:numPr>
          <w:ilvl w:val="1"/>
          <w:numId w:val="5"/>
        </w:numPr>
      </w:pPr>
      <w:r>
        <w:t>PostPaidByTransfer</w:t>
      </w:r>
      <w:r>
        <w:t>：按流量月结，无到期时间，可升降带宽</w:t>
      </w:r>
    </w:p>
    <w:p w14:paraId="7B0841D3" w14:textId="77777777" w:rsidR="00AB6CCE" w:rsidRDefault="008134F4">
      <w:pPr>
        <w:numPr>
          <w:ilvl w:val="1"/>
          <w:numId w:val="5"/>
        </w:numPr>
      </w:pPr>
      <w:r>
        <w:t>PostPaidByHour</w:t>
      </w:r>
      <w:r>
        <w:t>：按小时月结，无到期时间，可升降带宽</w:t>
      </w:r>
    </w:p>
    <w:p w14:paraId="06D242AD" w14:textId="77777777" w:rsidR="00AB6CCE" w:rsidRDefault="008134F4">
      <w:pPr>
        <w:numPr>
          <w:ilvl w:val="0"/>
          <w:numId w:val="5"/>
        </w:numPr>
      </w:pPr>
      <w:r>
        <w:t>是否可缺省</w:t>
      </w:r>
      <w:r>
        <w:t xml:space="preserve">: </w:t>
      </w:r>
      <w:r>
        <w:t>是，购买弹性</w:t>
      </w:r>
      <w:r>
        <w:t>IP</w:t>
      </w:r>
      <w:r>
        <w:t>时不可缺省</w:t>
      </w:r>
    </w:p>
    <w:p w14:paraId="4B54A69C" w14:textId="77777777" w:rsidR="00AB6CCE" w:rsidRDefault="008134F4">
      <w:pPr>
        <w:pStyle w:val="FirstParagraph"/>
      </w:pPr>
      <w:r>
        <w:rPr>
          <w:b/>
        </w:rPr>
        <w:t>AddressPurchaseTime</w:t>
      </w:r>
    </w:p>
    <w:p w14:paraId="09889E9E" w14:textId="77777777" w:rsidR="00AB6CCE" w:rsidRDefault="008134F4">
      <w:pPr>
        <w:numPr>
          <w:ilvl w:val="0"/>
          <w:numId w:val="5"/>
        </w:numPr>
      </w:pPr>
      <w:r>
        <w:lastRenderedPageBreak/>
        <w:t>购买时长，只有购买包年包月弹性</w:t>
      </w:r>
      <w:r>
        <w:t>IP</w:t>
      </w:r>
      <w:r>
        <w:t>时不可缺省。</w:t>
      </w:r>
    </w:p>
    <w:p w14:paraId="5939D51C" w14:textId="77777777" w:rsidR="00AB6CCE" w:rsidRDefault="008134F4">
      <w:pPr>
        <w:numPr>
          <w:ilvl w:val="0"/>
          <w:numId w:val="5"/>
        </w:numPr>
      </w:pPr>
      <w:r>
        <w:t>类型</w:t>
      </w:r>
      <w:r>
        <w:t>: Integer</w:t>
      </w:r>
    </w:p>
    <w:p w14:paraId="1AB1787A" w14:textId="77777777" w:rsidR="00AB6CCE" w:rsidRDefault="008134F4">
      <w:pPr>
        <w:numPr>
          <w:ilvl w:val="0"/>
          <w:numId w:val="5"/>
        </w:numPr>
      </w:pPr>
      <w:r>
        <w:t>是否可缺省</w:t>
      </w:r>
      <w:r>
        <w:t xml:space="preserve">: </w:t>
      </w:r>
      <w:r>
        <w:t>是</w:t>
      </w:r>
    </w:p>
    <w:p w14:paraId="2567A9FA" w14:textId="77777777" w:rsidR="00AB6CCE" w:rsidRDefault="008134F4">
      <w:pPr>
        <w:pStyle w:val="FirstParagraph"/>
      </w:pPr>
      <w:r>
        <w:rPr>
          <w:b/>
        </w:rPr>
        <w:t>AddressProjectId</w:t>
      </w:r>
    </w:p>
    <w:p w14:paraId="14F0A481" w14:textId="77777777" w:rsidR="00AB6CCE" w:rsidRDefault="008134F4">
      <w:pPr>
        <w:numPr>
          <w:ilvl w:val="0"/>
          <w:numId w:val="5"/>
        </w:numPr>
      </w:pPr>
      <w:r>
        <w:t>弹性</w:t>
      </w:r>
      <w:r>
        <w:t>IP</w:t>
      </w:r>
      <w:r>
        <w:t>项目的</w:t>
      </w:r>
      <w:r>
        <w:t>ID</w:t>
      </w:r>
    </w:p>
    <w:p w14:paraId="6EE3A3AE" w14:textId="77777777" w:rsidR="00AB6CCE" w:rsidRDefault="008134F4">
      <w:pPr>
        <w:numPr>
          <w:ilvl w:val="0"/>
          <w:numId w:val="5"/>
        </w:numPr>
      </w:pPr>
      <w:r>
        <w:t>类型</w:t>
      </w:r>
      <w:r>
        <w:t>: String</w:t>
      </w:r>
    </w:p>
    <w:p w14:paraId="2E0B3A9B" w14:textId="77777777" w:rsidR="00AB6CCE" w:rsidRDefault="008134F4">
      <w:pPr>
        <w:numPr>
          <w:ilvl w:val="0"/>
          <w:numId w:val="5"/>
        </w:numPr>
      </w:pPr>
      <w:r>
        <w:t>是否可缺省</w:t>
      </w:r>
      <w:r>
        <w:t xml:space="preserve">: </w:t>
      </w:r>
      <w:r>
        <w:t>是</w:t>
      </w:r>
    </w:p>
    <w:p w14:paraId="7FD41177" w14:textId="77777777" w:rsidR="00AB6CCE" w:rsidRDefault="008134F4">
      <w:pPr>
        <w:numPr>
          <w:ilvl w:val="0"/>
          <w:numId w:val="5"/>
        </w:numPr>
      </w:pPr>
      <w:r>
        <w:t>缺省值</w:t>
      </w:r>
      <w:r>
        <w:t xml:space="preserve">: </w:t>
      </w:r>
      <w:r>
        <w:t>默认项目</w:t>
      </w:r>
    </w:p>
    <w:p w14:paraId="05AEF52D" w14:textId="77777777" w:rsidR="00AB6CCE" w:rsidRDefault="008134F4">
      <w:pPr>
        <w:pStyle w:val="FirstParagraph"/>
      </w:pPr>
      <w:r>
        <w:rPr>
          <w:b/>
        </w:rPr>
        <w:t>ContainerAgent</w:t>
      </w:r>
    </w:p>
    <w:p w14:paraId="2400650A" w14:textId="77777777" w:rsidR="00AB6CCE" w:rsidRDefault="008134F4">
      <w:pPr>
        <w:numPr>
          <w:ilvl w:val="0"/>
          <w:numId w:val="5"/>
        </w:numPr>
      </w:pPr>
      <w:r>
        <w:t>容器引擎组件类型</w:t>
      </w:r>
    </w:p>
    <w:p w14:paraId="3E30F21F" w14:textId="77777777" w:rsidR="00AB6CCE" w:rsidRDefault="008134F4">
      <w:pPr>
        <w:numPr>
          <w:ilvl w:val="0"/>
          <w:numId w:val="5"/>
        </w:numPr>
      </w:pPr>
      <w:r>
        <w:t>类型：</w:t>
      </w:r>
      <w:r>
        <w:t>String</w:t>
      </w:r>
    </w:p>
    <w:p w14:paraId="76C55FA8" w14:textId="77777777" w:rsidR="00AB6CCE" w:rsidRDefault="008134F4">
      <w:pPr>
        <w:numPr>
          <w:ilvl w:val="0"/>
          <w:numId w:val="5"/>
        </w:numPr>
      </w:pPr>
      <w:r>
        <w:t>有效值：</w:t>
      </w:r>
    </w:p>
    <w:p w14:paraId="0CF3AC6A" w14:textId="77777777" w:rsidR="00AB6CCE" w:rsidRDefault="008134F4">
      <w:pPr>
        <w:numPr>
          <w:ilvl w:val="1"/>
          <w:numId w:val="5"/>
        </w:numPr>
      </w:pPr>
      <w:r>
        <w:t>supported</w:t>
      </w:r>
    </w:p>
    <w:p w14:paraId="7B2A2610" w14:textId="77777777" w:rsidR="00AB6CCE" w:rsidRDefault="008134F4">
      <w:pPr>
        <w:numPr>
          <w:ilvl w:val="1"/>
          <w:numId w:val="5"/>
        </w:numPr>
      </w:pPr>
      <w:r>
        <w:t>unsupported</w:t>
      </w:r>
    </w:p>
    <w:p w14:paraId="1B031F90" w14:textId="77777777" w:rsidR="00AB6CCE" w:rsidRDefault="008134F4">
      <w:pPr>
        <w:numPr>
          <w:ilvl w:val="0"/>
          <w:numId w:val="5"/>
        </w:numPr>
      </w:pPr>
      <w:r>
        <w:t>是否必填：否</w:t>
      </w:r>
    </w:p>
    <w:p w14:paraId="61DE9294" w14:textId="77777777" w:rsidR="00AB6CCE" w:rsidRDefault="008134F4">
      <w:pPr>
        <w:numPr>
          <w:ilvl w:val="0"/>
          <w:numId w:val="5"/>
        </w:numPr>
      </w:pPr>
      <w:r>
        <w:t>缺省值：</w:t>
      </w:r>
      <w:r>
        <w:t>unsupported</w:t>
      </w:r>
    </w:p>
    <w:p w14:paraId="32AA2B9B" w14:textId="77777777" w:rsidR="00AB6CCE" w:rsidRDefault="00AB6CCE">
      <w:pPr>
        <w:pStyle w:val="FirstParagraph"/>
      </w:pPr>
    </w:p>
    <w:p w14:paraId="4557AC1B" w14:textId="77777777" w:rsidR="00AB6CCE" w:rsidRDefault="008134F4">
      <w:pPr>
        <w:pStyle w:val="4"/>
      </w:pPr>
      <w:bookmarkStart w:id="60" w:name="header-n4293"/>
      <w:r>
        <w:t>Response Elements(返回值)</w:t>
      </w:r>
      <w:bookmarkEnd w:id="60"/>
    </w:p>
    <w:p w14:paraId="4F7256A2" w14:textId="77777777" w:rsidR="00AB6CCE" w:rsidRDefault="008134F4">
      <w:pPr>
        <w:pStyle w:val="FirstParagraph"/>
      </w:pPr>
      <w:r>
        <w:rPr>
          <w:b/>
        </w:rPr>
        <w:t>RequestId</w:t>
      </w:r>
    </w:p>
    <w:p w14:paraId="707261FC" w14:textId="77777777" w:rsidR="00AB6CCE" w:rsidRDefault="008134F4">
      <w:pPr>
        <w:numPr>
          <w:ilvl w:val="0"/>
          <w:numId w:val="5"/>
        </w:numPr>
      </w:pPr>
      <w:r>
        <w:t>请求</w:t>
      </w:r>
      <w:r>
        <w:t>ID</w:t>
      </w:r>
    </w:p>
    <w:p w14:paraId="6F25F848" w14:textId="77777777" w:rsidR="00AB6CCE" w:rsidRDefault="008134F4">
      <w:pPr>
        <w:numPr>
          <w:ilvl w:val="0"/>
          <w:numId w:val="5"/>
        </w:numPr>
      </w:pPr>
      <w:r>
        <w:t>类型：</w:t>
      </w:r>
      <w:r>
        <w:t xml:space="preserve"> String</w:t>
      </w:r>
    </w:p>
    <w:p w14:paraId="1EB2C630" w14:textId="77777777" w:rsidR="00AB6CCE" w:rsidRDefault="008134F4">
      <w:pPr>
        <w:pStyle w:val="FirstParagraph"/>
      </w:pPr>
      <w:r>
        <w:rPr>
          <w:b/>
        </w:rPr>
        <w:t>Host</w:t>
      </w:r>
    </w:p>
    <w:p w14:paraId="4B69E5CB" w14:textId="77777777" w:rsidR="00AB6CCE" w:rsidRDefault="008134F4">
      <w:pPr>
        <w:numPr>
          <w:ilvl w:val="0"/>
          <w:numId w:val="5"/>
        </w:numPr>
      </w:pPr>
      <w:r>
        <w:t>物理机的信息</w:t>
      </w:r>
    </w:p>
    <w:p w14:paraId="38A18C17" w14:textId="3AB3B7DC" w:rsidR="00AB6CCE" w:rsidRDefault="008134F4">
      <w:pPr>
        <w:numPr>
          <w:ilvl w:val="0"/>
          <w:numId w:val="5"/>
        </w:numPr>
      </w:pPr>
      <w:r>
        <w:t>类型：</w:t>
      </w:r>
      <w:r w:rsidRPr="00360B31">
        <w:t>Host</w:t>
      </w:r>
    </w:p>
    <w:p w14:paraId="2888250D" w14:textId="77777777" w:rsidR="00AB6CCE" w:rsidRDefault="00AB6CCE">
      <w:pPr>
        <w:pStyle w:val="FirstParagraph"/>
      </w:pPr>
    </w:p>
    <w:p w14:paraId="0A021D45" w14:textId="77777777" w:rsidR="00AB6CCE" w:rsidRDefault="008134F4">
      <w:pPr>
        <w:pStyle w:val="4"/>
      </w:pPr>
      <w:bookmarkStart w:id="61" w:name="header-n4307"/>
      <w:r>
        <w:t>Examples（举例）</w:t>
      </w:r>
      <w:bookmarkEnd w:id="61"/>
    </w:p>
    <w:p w14:paraId="0E29A6BA" w14:textId="77777777" w:rsidR="00AB6CCE" w:rsidRDefault="008134F4">
      <w:pPr>
        <w:pStyle w:val="5"/>
      </w:pPr>
      <w:bookmarkStart w:id="62" w:name="header-n4308"/>
      <w:r>
        <w:t>Sample Request(</w:t>
      </w:r>
      <w:r>
        <w:t>请求</w:t>
      </w:r>
      <w:r>
        <w:t>)</w:t>
      </w:r>
      <w:bookmarkEnd w:id="62"/>
    </w:p>
    <w:p w14:paraId="6EEDEC0F" w14:textId="77777777" w:rsidR="00AB6CCE" w:rsidRDefault="008134F4">
      <w:pPr>
        <w:pStyle w:val="SourceCode"/>
      </w:pPr>
      <w:r>
        <w:rPr>
          <w:rStyle w:val="VerbatimChar"/>
        </w:rPr>
        <w:t>http://epc.region.api.ksyun.com/?Version=2015-11-01&amp;Action=CreateEpc</w:t>
      </w:r>
      <w:r>
        <w:br/>
      </w:r>
      <w:r>
        <w:rPr>
          <w:rStyle w:val="VerbatimChar"/>
        </w:rPr>
        <w:t>&amp;AvailabilityZone=region</w:t>
      </w:r>
      <w:r>
        <w:br/>
      </w:r>
      <w:r>
        <w:rPr>
          <w:rStyle w:val="VerbatimChar"/>
        </w:rPr>
        <w:t>&amp;HostType=CAL</w:t>
      </w:r>
      <w:r>
        <w:br/>
      </w:r>
      <w:r>
        <w:rPr>
          <w:rStyle w:val="VerbatimChar"/>
        </w:rPr>
        <w:t>&amp;Raid=Raid1</w:t>
      </w:r>
      <w:r>
        <w:br/>
      </w:r>
      <w:r>
        <w:rPr>
          <w:rStyle w:val="VerbatimChar"/>
        </w:rPr>
        <w:lastRenderedPageBreak/>
        <w:t>&amp;ImageId=prt13eddaa9-5c35-4734-b177-b83f39fe450c</w:t>
      </w:r>
      <w:r>
        <w:br/>
      </w:r>
      <w:r>
        <w:rPr>
          <w:rStyle w:val="VerbatimChar"/>
        </w:rPr>
        <w:t>&amp;NetworkInterfaceMode=bond4</w:t>
      </w:r>
      <w:r>
        <w:br/>
      </w:r>
      <w:r>
        <w:rPr>
          <w:rStyle w:val="VerbatimChar"/>
        </w:rPr>
        <w:t>&amp;SubnetId=32caccdd-9d43-42ca-9df2-c92c48f13b40</w:t>
      </w:r>
      <w:r>
        <w:br/>
      </w:r>
      <w:r>
        <w:rPr>
          <w:rStyle w:val="VerbatimChar"/>
        </w:rPr>
        <w:t>&amp;ChargeType=Daily</w:t>
      </w:r>
      <w:r>
        <w:br/>
      </w:r>
      <w:r>
        <w:rPr>
          <w:rStyle w:val="VerbatimChar"/>
        </w:rPr>
        <w:t>&amp;Password=ABCabc123</w:t>
      </w:r>
      <w:r>
        <w:br/>
      </w:r>
      <w:r>
        <w:rPr>
          <w:rStyle w:val="VerbatimChar"/>
        </w:rPr>
        <w:t>&amp;KeyId=9348505e-4320-47d0-86a1-403bccdf7965</w:t>
      </w:r>
      <w:r>
        <w:br/>
      </w:r>
      <w:r>
        <w:rPr>
          <w:rStyle w:val="VerbatimChar"/>
        </w:rPr>
        <w:t>&amp;SecurityGroupId.1=3c9ab8f2-9b55-4ceb-af13-d72128481cfb</w:t>
      </w:r>
    </w:p>
    <w:p w14:paraId="3885E805" w14:textId="77777777" w:rsidR="00AB6CCE" w:rsidRDefault="008134F4">
      <w:pPr>
        <w:pStyle w:val="5"/>
      </w:pPr>
      <w:bookmarkStart w:id="63" w:name="header-n4310"/>
      <w:r>
        <w:t>Sample Response</w:t>
      </w:r>
      <w:r>
        <w:t>（返回）</w:t>
      </w:r>
      <w:bookmarkEnd w:id="63"/>
    </w:p>
    <w:p w14:paraId="0422E94D" w14:textId="77777777" w:rsidR="00AB6CCE" w:rsidRDefault="008134F4">
      <w:pPr>
        <w:pStyle w:val="SourceCode"/>
      </w:pPr>
      <w:r>
        <w:rPr>
          <w:rStyle w:val="VerbatimChar"/>
        </w:rPr>
        <w:t>&lt;CreateEpcResponse&gt;</w:t>
      </w:r>
      <w:r>
        <w:rPr>
          <w:rStyle w:val="VerbatimChar"/>
        </w:rPr>
        <w:cr/>
      </w:r>
      <w:r>
        <w:br/>
      </w:r>
      <w:r>
        <w:rPr>
          <w:rStyle w:val="VerbatimChar"/>
        </w:rPr>
        <w:t xml:space="preserve">    &lt;RequestId&gt;2253ff4f-083e-48d2-aefd-660e43b1507b&lt;/RequestId&gt;</w:t>
      </w:r>
      <w:r>
        <w:rPr>
          <w:rStyle w:val="VerbatimChar"/>
        </w:rPr>
        <w:cr/>
      </w:r>
      <w:r>
        <w:br/>
      </w:r>
      <w:r>
        <w:rPr>
          <w:rStyle w:val="VerbatimChar"/>
        </w:rPr>
        <w:t xml:space="preserve">    &lt;Host&gt;</w:t>
      </w:r>
      <w:r>
        <w:rPr>
          <w:rStyle w:val="VerbatimChar"/>
        </w:rPr>
        <w:cr/>
      </w:r>
      <w:r>
        <w:br/>
      </w:r>
      <w:r>
        <w:rPr>
          <w:rStyle w:val="VerbatimChar"/>
        </w:rPr>
        <w:t xml:space="preserve">        &lt;CreateTime&gt;2017-10-30 17:29:33&lt;/CreateTime&gt;</w:t>
      </w:r>
      <w:r>
        <w:rPr>
          <w:rStyle w:val="VerbatimChar"/>
        </w:rPr>
        <w:cr/>
      </w:r>
      <w:r>
        <w:br/>
      </w:r>
      <w:r>
        <w:rPr>
          <w:rStyle w:val="VerbatimChar"/>
        </w:rPr>
        <w:t xml:space="preserve">        &lt;HostName&gt;ksc_epc&lt;/HostName&gt;</w:t>
      </w:r>
      <w:r>
        <w:rPr>
          <w:rStyle w:val="VerbatimChar"/>
        </w:rPr>
        <w:cr/>
      </w:r>
      <w:r>
        <w:br/>
      </w:r>
      <w:r>
        <w:rPr>
          <w:rStyle w:val="VerbatimChar"/>
        </w:rPr>
        <w:t xml:space="preserve">        &lt;HostId&gt;c5b67560-0190-44bc-987f-f640d3cc0cf8&lt;/HostId&gt;</w:t>
      </w:r>
      <w:r>
        <w:rPr>
          <w:rStyle w:val="VerbatimChar"/>
        </w:rPr>
        <w:cr/>
      </w:r>
      <w:r>
        <w:br/>
      </w:r>
      <w:r>
        <w:rPr>
          <w:rStyle w:val="VerbatimChar"/>
        </w:rPr>
        <w:t xml:space="preserve">        &lt;Sn&gt;216388577&lt;/Sn&gt;</w:t>
      </w:r>
      <w:r>
        <w:rPr>
          <w:rStyle w:val="VerbatimChar"/>
        </w:rPr>
        <w:cr/>
      </w:r>
      <w:r>
        <w:br/>
      </w:r>
      <w:r>
        <w:rPr>
          <w:rStyle w:val="VerbatimChar"/>
        </w:rPr>
        <w:t xml:space="preserve">        &lt;Raid&gt;Raid10&lt;/Raid&gt;</w:t>
      </w:r>
      <w:r>
        <w:rPr>
          <w:rStyle w:val="VerbatimChar"/>
        </w:rPr>
        <w:cr/>
      </w:r>
      <w:r>
        <w:br/>
      </w:r>
      <w:r>
        <w:rPr>
          <w:rStyle w:val="VerbatimChar"/>
        </w:rPr>
        <w:t xml:space="preserve">        &lt;ImageId&gt;prt825b6d6a-c50e-4f56-b002-8cea26b41a43&lt;/ImageId&gt;</w:t>
      </w:r>
      <w:r>
        <w:rPr>
          <w:rStyle w:val="VerbatimChar"/>
        </w:rPr>
        <w:cr/>
      </w:r>
      <w:r>
        <w:br/>
      </w:r>
      <w:r>
        <w:rPr>
          <w:rStyle w:val="VerbatimChar"/>
        </w:rPr>
        <w:t xml:space="preserve">        &lt;KeyId&gt;8a8db606-7814-40a4-b28e-81465aa73c63&lt;/KeyId&gt;</w:t>
      </w:r>
      <w:r>
        <w:rPr>
          <w:rStyle w:val="VerbatimChar"/>
        </w:rPr>
        <w:cr/>
      </w:r>
      <w:r>
        <w:br/>
      </w:r>
      <w:r>
        <w:rPr>
          <w:rStyle w:val="VerbatimChar"/>
        </w:rPr>
        <w:t xml:space="preserve">        &lt;ProductType&gt;1&lt;/ProductType&gt;</w:t>
      </w:r>
      <w:r>
        <w:rPr>
          <w:rStyle w:val="VerbatimChar"/>
        </w:rPr>
        <w:cr/>
      </w:r>
      <w:r>
        <w:br/>
      </w:r>
      <w:r>
        <w:rPr>
          <w:rStyle w:val="VerbatimChar"/>
        </w:rPr>
        <w:t xml:space="preserve">        &lt;OsName&gt;jinxu-image&lt;/OsName&gt;</w:t>
      </w:r>
      <w:r>
        <w:rPr>
          <w:rStyle w:val="VerbatimChar"/>
        </w:rPr>
        <w:cr/>
      </w:r>
      <w:r>
        <w:br/>
      </w:r>
      <w:r>
        <w:rPr>
          <w:rStyle w:val="VerbatimChar"/>
        </w:rPr>
        <w:t xml:space="preserve">        &lt;Memory&gt;128G&lt;/Memory&gt;</w:t>
      </w:r>
      <w:r>
        <w:rPr>
          <w:rStyle w:val="VerbatimChar"/>
        </w:rPr>
        <w:cr/>
      </w:r>
      <w:r>
        <w:br/>
      </w:r>
      <w:r>
        <w:rPr>
          <w:rStyle w:val="VerbatimChar"/>
        </w:rPr>
        <w:t xml:space="preserve">        &lt;Cpu&gt;</w:t>
      </w:r>
      <w:r>
        <w:rPr>
          <w:rStyle w:val="VerbatimChar"/>
        </w:rPr>
        <w:cr/>
      </w:r>
      <w:r>
        <w:br/>
      </w:r>
      <w:r>
        <w:rPr>
          <w:rStyle w:val="VerbatimChar"/>
        </w:rPr>
        <w:t xml:space="preserve">            &lt;Model&gt;Intel_E5_2620V4 * 2&lt;/Model&gt;</w:t>
      </w:r>
      <w:r>
        <w:rPr>
          <w:rStyle w:val="VerbatimChar"/>
        </w:rPr>
        <w:cr/>
      </w:r>
      <w:r>
        <w:br/>
      </w:r>
      <w:r>
        <w:rPr>
          <w:rStyle w:val="VerbatimChar"/>
        </w:rPr>
        <w:t xml:space="preserve">            &lt;Frequence&gt;2.5GHZ&lt;/Frequence&gt;</w:t>
      </w:r>
      <w:r>
        <w:rPr>
          <w:rStyle w:val="VerbatimChar"/>
        </w:rPr>
        <w:cr/>
      </w:r>
      <w:r>
        <w:br/>
      </w:r>
      <w:r>
        <w:rPr>
          <w:rStyle w:val="VerbatimChar"/>
        </w:rPr>
        <w:t xml:space="preserve">            &lt;Count&gt;2&lt;/Count&gt;</w:t>
      </w:r>
      <w:r>
        <w:rPr>
          <w:rStyle w:val="VerbatimChar"/>
        </w:rPr>
        <w:cr/>
      </w:r>
      <w:r>
        <w:br/>
      </w:r>
      <w:r>
        <w:rPr>
          <w:rStyle w:val="VerbatimChar"/>
        </w:rPr>
        <w:t xml:space="preserve">            &lt;CoreCount&gt;32&lt;/CoreCount&gt;</w:t>
      </w:r>
      <w:r>
        <w:rPr>
          <w:rStyle w:val="VerbatimChar"/>
        </w:rPr>
        <w:cr/>
      </w:r>
      <w:r>
        <w:br/>
      </w:r>
      <w:r>
        <w:rPr>
          <w:rStyle w:val="VerbatimChar"/>
        </w:rPr>
        <w:lastRenderedPageBreak/>
        <w:t xml:space="preserve">        &lt;/Cpu&gt;</w:t>
      </w:r>
      <w:r>
        <w:rPr>
          <w:rStyle w:val="VerbatimChar"/>
        </w:rPr>
        <w:cr/>
      </w:r>
      <w:r>
        <w:br/>
      </w:r>
      <w:r>
        <w:rPr>
          <w:rStyle w:val="VerbatimChar"/>
        </w:rPr>
        <w:t xml:space="preserve">        &lt;DiskSet&gt;</w:t>
      </w:r>
      <w:r>
        <w:rPr>
          <w:rStyle w:val="VerbatimChar"/>
        </w:rPr>
        <w:cr/>
      </w:r>
      <w:r>
        <w:br/>
      </w:r>
      <w:r>
        <w:rPr>
          <w:rStyle w:val="VerbatimChar"/>
        </w:rPr>
        <w:t xml:space="preserve">            &lt;item&gt;</w:t>
      </w:r>
      <w:r>
        <w:rPr>
          <w:rStyle w:val="VerbatimChar"/>
        </w:rPr>
        <w:cr/>
      </w:r>
      <w:r>
        <w:br/>
      </w:r>
      <w:r>
        <w:rPr>
          <w:rStyle w:val="VerbatimChar"/>
        </w:rPr>
        <w:t xml:space="preserve">                &lt;DiskType&gt;System&lt;/DiskType&gt;</w:t>
      </w:r>
      <w:r>
        <w:rPr>
          <w:rStyle w:val="VerbatimChar"/>
        </w:rPr>
        <w:cr/>
      </w:r>
      <w:r>
        <w:br/>
      </w:r>
      <w:r>
        <w:rPr>
          <w:rStyle w:val="VerbatimChar"/>
        </w:rPr>
        <w:t xml:space="preserve">                &lt;Raid&gt;Raid1&lt;/Raid&gt;</w:t>
      </w:r>
      <w:r>
        <w:rPr>
          <w:rStyle w:val="VerbatimChar"/>
        </w:rPr>
        <w:cr/>
      </w:r>
      <w:r>
        <w:br/>
      </w:r>
      <w:r>
        <w:rPr>
          <w:rStyle w:val="VerbatimChar"/>
        </w:rPr>
        <w:t xml:space="preserve">                &lt;Space&gt;300GB&lt;/Space&gt;</w:t>
      </w:r>
      <w:r>
        <w:rPr>
          <w:rStyle w:val="VerbatimChar"/>
        </w:rPr>
        <w:cr/>
      </w:r>
      <w:r>
        <w:br/>
      </w:r>
      <w:r>
        <w:rPr>
          <w:rStyle w:val="VerbatimChar"/>
        </w:rPr>
        <w:t xml:space="preserve">            &lt;/item&gt;</w:t>
      </w:r>
      <w:r>
        <w:rPr>
          <w:rStyle w:val="VerbatimChar"/>
        </w:rPr>
        <w:cr/>
      </w:r>
      <w:r>
        <w:br/>
      </w:r>
      <w:r>
        <w:rPr>
          <w:rStyle w:val="VerbatimChar"/>
        </w:rPr>
        <w:t xml:space="preserve">            &lt;item&gt;</w:t>
      </w:r>
      <w:r>
        <w:rPr>
          <w:rStyle w:val="VerbatimChar"/>
        </w:rPr>
        <w:cr/>
      </w:r>
      <w:r>
        <w:br/>
      </w:r>
      <w:r>
        <w:rPr>
          <w:rStyle w:val="VerbatimChar"/>
        </w:rPr>
        <w:t xml:space="preserve">                &lt;DiskType&gt;Data&lt;/DiskType&gt;</w:t>
      </w:r>
      <w:r>
        <w:rPr>
          <w:rStyle w:val="VerbatimChar"/>
        </w:rPr>
        <w:cr/>
      </w:r>
      <w:r>
        <w:br/>
      </w:r>
      <w:r>
        <w:rPr>
          <w:rStyle w:val="VerbatimChar"/>
        </w:rPr>
        <w:t xml:space="preserve">                &lt;Raid&gt;Raid10&lt;/Raid&gt;</w:t>
      </w:r>
      <w:r>
        <w:rPr>
          <w:rStyle w:val="VerbatimChar"/>
        </w:rPr>
        <w:cr/>
      </w:r>
      <w:r>
        <w:br/>
      </w:r>
      <w:r>
        <w:rPr>
          <w:rStyle w:val="VerbatimChar"/>
        </w:rPr>
        <w:t xml:space="preserve">                &lt;Space&gt;4TB&lt;/Space&gt;</w:t>
      </w:r>
      <w:r>
        <w:rPr>
          <w:rStyle w:val="VerbatimChar"/>
        </w:rPr>
        <w:cr/>
      </w:r>
      <w:r>
        <w:br/>
      </w:r>
      <w:r>
        <w:rPr>
          <w:rStyle w:val="VerbatimChar"/>
        </w:rPr>
        <w:t xml:space="preserve">            &lt;/item&gt;</w:t>
      </w:r>
      <w:r>
        <w:rPr>
          <w:rStyle w:val="VerbatimChar"/>
        </w:rPr>
        <w:cr/>
      </w:r>
      <w:r>
        <w:br/>
      </w:r>
      <w:r>
        <w:rPr>
          <w:rStyle w:val="VerbatimChar"/>
        </w:rPr>
        <w:t xml:space="preserve">        &lt;/DiskSet&gt;</w:t>
      </w:r>
      <w:r>
        <w:rPr>
          <w:rStyle w:val="VerbatimChar"/>
        </w:rPr>
        <w:cr/>
      </w:r>
      <w:r>
        <w:br/>
      </w:r>
      <w:r>
        <w:rPr>
          <w:rStyle w:val="VerbatimChar"/>
        </w:rPr>
        <w:t xml:space="preserve">        &lt;NetworkInterfaceAttributeSet&gt;</w:t>
      </w:r>
      <w:r>
        <w:rPr>
          <w:rStyle w:val="VerbatimChar"/>
        </w:rPr>
        <w:cr/>
      </w:r>
      <w:r>
        <w:br/>
      </w:r>
      <w:r>
        <w:rPr>
          <w:rStyle w:val="VerbatimChar"/>
        </w:rPr>
        <w:t xml:space="preserve">            &lt;item&gt;</w:t>
      </w:r>
      <w:r>
        <w:rPr>
          <w:rStyle w:val="VerbatimChar"/>
        </w:rPr>
        <w:cr/>
      </w:r>
      <w:r>
        <w:br/>
      </w:r>
      <w:r>
        <w:rPr>
          <w:rStyle w:val="VerbatimChar"/>
        </w:rPr>
        <w:t xml:space="preserve">                &lt;VpcId&gt;fa1a0025-3d70-4105-b53f-a0db25449303&lt;/VpcId&gt;</w:t>
      </w:r>
      <w:r>
        <w:rPr>
          <w:rStyle w:val="VerbatimChar"/>
        </w:rPr>
        <w:cr/>
      </w:r>
      <w:r>
        <w:br/>
      </w:r>
      <w:r>
        <w:rPr>
          <w:rStyle w:val="VerbatimChar"/>
        </w:rPr>
        <w:t xml:space="preserve">                &lt;NetworkInterfaceId&gt;c5b67560-0190-44bc-987f-f640d3cc0cf8&lt;/NetworkInterfaceId&gt;</w:t>
      </w:r>
      <w:r>
        <w:rPr>
          <w:rStyle w:val="VerbatimChar"/>
        </w:rPr>
        <w:cr/>
      </w:r>
      <w:r>
        <w:br/>
      </w:r>
      <w:r>
        <w:rPr>
          <w:rStyle w:val="VerbatimChar"/>
        </w:rPr>
        <w:t xml:space="preserve">                &lt;SubnetId&gt;32caccdd-9d43-42ca-9df2-c92c48f13b40&lt;/SubnetId&gt;</w:t>
      </w:r>
      <w:r>
        <w:rPr>
          <w:rStyle w:val="VerbatimChar"/>
        </w:rPr>
        <w:cr/>
      </w:r>
      <w:r>
        <w:br/>
      </w:r>
      <w:r>
        <w:rPr>
          <w:rStyle w:val="VerbatimChar"/>
        </w:rPr>
        <w:t xml:space="preserve">                &lt;PrivateIpAddress&gt;10.0.24.59&lt;/PrivateIpAddress&gt;</w:t>
      </w:r>
      <w:r>
        <w:rPr>
          <w:rStyle w:val="VerbatimChar"/>
        </w:rPr>
        <w:cr/>
      </w:r>
      <w:r>
        <w:br/>
      </w:r>
      <w:r>
        <w:rPr>
          <w:rStyle w:val="VerbatimChar"/>
        </w:rPr>
        <w:t xml:space="preserve">                &lt;DNS1&gt;198.18.224.10&lt;/DNS1&gt;</w:t>
      </w:r>
      <w:r>
        <w:rPr>
          <w:rStyle w:val="VerbatimChar"/>
        </w:rPr>
        <w:cr/>
      </w:r>
      <w:r>
        <w:br/>
      </w:r>
      <w:r>
        <w:rPr>
          <w:rStyle w:val="VerbatimChar"/>
        </w:rPr>
        <w:t xml:space="preserve">                &lt;DNS2&gt;198.18.224.11&lt;/DNS2&gt;</w:t>
      </w:r>
      <w:r>
        <w:rPr>
          <w:rStyle w:val="VerbatimChar"/>
        </w:rPr>
        <w:cr/>
      </w:r>
      <w:r>
        <w:br/>
      </w:r>
      <w:r>
        <w:rPr>
          <w:rStyle w:val="VerbatimChar"/>
        </w:rPr>
        <w:t xml:space="preserve">                &lt;Mac&gt;6c:92:bf:26:bc:c2&lt;/Mac&gt;</w:t>
      </w:r>
      <w:r>
        <w:rPr>
          <w:rStyle w:val="VerbatimChar"/>
        </w:rPr>
        <w:cr/>
      </w:r>
      <w:r>
        <w:br/>
      </w:r>
      <w:r>
        <w:rPr>
          <w:rStyle w:val="VerbatimChar"/>
        </w:rPr>
        <w:t xml:space="preserve">                &lt;SecurityGroupSet&gt;</w:t>
      </w:r>
      <w:r>
        <w:rPr>
          <w:rStyle w:val="VerbatimChar"/>
        </w:rPr>
        <w:cr/>
      </w:r>
      <w:r>
        <w:br/>
      </w:r>
      <w:r>
        <w:rPr>
          <w:rStyle w:val="VerbatimChar"/>
        </w:rPr>
        <w:lastRenderedPageBreak/>
        <w:t xml:space="preserve">                    &lt;item&gt;</w:t>
      </w:r>
      <w:r>
        <w:rPr>
          <w:rStyle w:val="VerbatimChar"/>
        </w:rPr>
        <w:cr/>
      </w:r>
      <w:r>
        <w:br/>
      </w:r>
      <w:r>
        <w:rPr>
          <w:rStyle w:val="VerbatimChar"/>
        </w:rPr>
        <w:t xml:space="preserve">                        &lt;SecurityGroupId&gt;3c9ab8f2-9b55-4ceb-af13-d72128481cfb&lt;/SecurityGroupId&gt;</w:t>
      </w:r>
      <w:r>
        <w:rPr>
          <w:rStyle w:val="VerbatimChar"/>
        </w:rPr>
        <w:cr/>
      </w:r>
      <w:r>
        <w:br/>
      </w:r>
      <w:r>
        <w:rPr>
          <w:rStyle w:val="VerbatimChar"/>
        </w:rPr>
        <w:t xml:space="preserve">                    &lt;/item&gt;</w:t>
      </w:r>
      <w:r>
        <w:rPr>
          <w:rStyle w:val="VerbatimChar"/>
        </w:rPr>
        <w:cr/>
      </w:r>
      <w:r>
        <w:br/>
      </w:r>
      <w:r>
        <w:rPr>
          <w:rStyle w:val="VerbatimChar"/>
        </w:rPr>
        <w:t xml:space="preserve">                &lt;/SecurityGroupSet&gt;</w:t>
      </w:r>
      <w:r>
        <w:rPr>
          <w:rStyle w:val="VerbatimChar"/>
        </w:rPr>
        <w:cr/>
      </w:r>
      <w:r>
        <w:br/>
      </w:r>
      <w:r>
        <w:rPr>
          <w:rStyle w:val="VerbatimChar"/>
        </w:rPr>
        <w:t xml:space="preserve">                &lt;NetworkInterfaceType&gt;primary&lt;/NetworkInterfaceType&gt;</w:t>
      </w:r>
      <w:r>
        <w:rPr>
          <w:rStyle w:val="VerbatimChar"/>
        </w:rPr>
        <w:cr/>
      </w:r>
      <w:r>
        <w:br/>
      </w:r>
      <w:r>
        <w:rPr>
          <w:rStyle w:val="VerbatimChar"/>
        </w:rPr>
        <w:t xml:space="preserve">            &lt;/item&gt;</w:t>
      </w:r>
      <w:r>
        <w:rPr>
          <w:rStyle w:val="VerbatimChar"/>
        </w:rPr>
        <w:cr/>
      </w:r>
      <w:r>
        <w:br/>
      </w:r>
      <w:r>
        <w:rPr>
          <w:rStyle w:val="VerbatimChar"/>
        </w:rPr>
        <w:t xml:space="preserve">        &lt;/NetworkInterfaceAttributeSet&gt;</w:t>
      </w:r>
      <w:r>
        <w:rPr>
          <w:rStyle w:val="VerbatimChar"/>
        </w:rPr>
        <w:cr/>
      </w:r>
      <w:r>
        <w:br/>
      </w:r>
      <w:r>
        <w:rPr>
          <w:rStyle w:val="VerbatimChar"/>
        </w:rPr>
        <w:t xml:space="preserve">        &lt;AvailabilityZone&gt;cn-shanghai-3a&lt;/AvailabilityZone&gt;</w:t>
      </w:r>
      <w:r>
        <w:rPr>
          <w:rStyle w:val="VerbatimChar"/>
        </w:rPr>
        <w:cr/>
      </w:r>
      <w:r>
        <w:br/>
      </w:r>
      <w:r>
        <w:rPr>
          <w:rStyle w:val="VerbatimChar"/>
        </w:rPr>
        <w:t xml:space="preserve">        &lt;CloudMonitorAgent&gt;no&lt;/CloudMonitorAgent&gt;</w:t>
      </w:r>
      <w:r>
        <w:rPr>
          <w:rStyle w:val="VerbatimChar"/>
        </w:rPr>
        <w:cr/>
      </w:r>
      <w:r>
        <w:br/>
      </w:r>
      <w:r>
        <w:rPr>
          <w:rStyle w:val="VerbatimChar"/>
        </w:rPr>
        <w:t xml:space="preserve">        &lt;HostStatus&gt;Running&lt;/HostStatus&gt;</w:t>
      </w:r>
      <w:r>
        <w:rPr>
          <w:rStyle w:val="VerbatimChar"/>
        </w:rPr>
        <w:cr/>
      </w:r>
      <w:r>
        <w:br/>
      </w:r>
      <w:r>
        <w:rPr>
          <w:rStyle w:val="VerbatimChar"/>
        </w:rPr>
        <w:t xml:space="preserve">        &lt;HostType&gt;CAL&lt;/HostType&gt;</w:t>
      </w:r>
      <w:r>
        <w:rPr>
          <w:rStyle w:val="VerbatimChar"/>
        </w:rPr>
        <w:cr/>
      </w:r>
      <w:r>
        <w:br/>
      </w:r>
      <w:r>
        <w:rPr>
          <w:rStyle w:val="VerbatimChar"/>
        </w:rPr>
        <w:t xml:space="preserve">        &lt;NetworkInterfaceMode&gt;bond4&lt;/NetworkInterfaceMode&gt;</w:t>
      </w:r>
      <w:r>
        <w:rPr>
          <w:rStyle w:val="VerbatimChar"/>
        </w:rPr>
        <w:cr/>
      </w:r>
      <w:r>
        <w:br/>
      </w:r>
      <w:r>
        <w:rPr>
          <w:rStyle w:val="VerbatimChar"/>
        </w:rPr>
        <w:t xml:space="preserve">        &lt;SecurityAgent&gt;no&lt;/SecurityAgent&gt;</w:t>
      </w:r>
      <w:r>
        <w:rPr>
          <w:rStyle w:val="VerbatimChar"/>
        </w:rPr>
        <w:cr/>
      </w:r>
      <w:r>
        <w:br/>
      </w:r>
      <w:r>
        <w:rPr>
          <w:rStyle w:val="VerbatimChar"/>
        </w:rPr>
        <w:t xml:space="preserve">        &lt;EnableBond&gt;true&lt;/EnableBond&gt;</w:t>
      </w:r>
      <w:r>
        <w:rPr>
          <w:rStyle w:val="VerbatimChar"/>
        </w:rPr>
        <w:cr/>
      </w:r>
      <w:r>
        <w:br/>
      </w:r>
      <w:r>
        <w:rPr>
          <w:rStyle w:val="VerbatimChar"/>
        </w:rPr>
        <w:t xml:space="preserve">    &lt;/Host&gt;</w:t>
      </w:r>
      <w:r>
        <w:rPr>
          <w:rStyle w:val="VerbatimChar"/>
        </w:rPr>
        <w:cr/>
      </w:r>
      <w:r>
        <w:br/>
      </w:r>
      <w:r>
        <w:rPr>
          <w:rStyle w:val="VerbatimChar"/>
        </w:rPr>
        <w:t>&lt;/CreateEpcResponse&gt;</w:t>
      </w:r>
    </w:p>
    <w:p w14:paraId="4A5CEE83" w14:textId="77777777" w:rsidR="00AB6CCE" w:rsidRDefault="00AB6CCE">
      <w:pPr>
        <w:pStyle w:val="FirstParagraph"/>
      </w:pPr>
    </w:p>
    <w:p w14:paraId="6A36F2A0" w14:textId="3C0CB7F3" w:rsidR="00AB6CCE" w:rsidRDefault="008134F4">
      <w:pPr>
        <w:pStyle w:val="2"/>
        <w:spacing w:before="288" w:after="288"/>
        <w:ind w:firstLine="241"/>
      </w:pPr>
      <w:bookmarkStart w:id="64" w:name="header-n4312"/>
      <w:bookmarkStart w:id="65" w:name="_Toc109913517"/>
      <w:r>
        <w:t>DeleteEpc(删除</w:t>
      </w:r>
      <w:r w:rsidR="00DF014D">
        <w:t>裸金属服务器</w:t>
      </w:r>
      <w:r>
        <w:t>)</w:t>
      </w:r>
      <w:bookmarkEnd w:id="64"/>
      <w:bookmarkEnd w:id="65"/>
    </w:p>
    <w:p w14:paraId="5906D890" w14:textId="77777777" w:rsidR="00AB6CCE" w:rsidRDefault="008134F4">
      <w:pPr>
        <w:pStyle w:val="4"/>
      </w:pPr>
      <w:bookmarkStart w:id="66" w:name="header-n4315"/>
      <w:r>
        <w:t xml:space="preserve">Request Parameters(请求参数) </w:t>
      </w:r>
      <w:bookmarkEnd w:id="66"/>
    </w:p>
    <w:p w14:paraId="76AEF07D" w14:textId="77777777" w:rsidR="00AB6CCE" w:rsidRDefault="008134F4">
      <w:pPr>
        <w:pStyle w:val="FirstParagraph"/>
      </w:pPr>
      <w:r>
        <w:rPr>
          <w:b/>
        </w:rPr>
        <w:t>HostId</w:t>
      </w:r>
    </w:p>
    <w:p w14:paraId="304CE5FE" w14:textId="727425AC" w:rsidR="00AB6CCE" w:rsidRDefault="00DF014D">
      <w:pPr>
        <w:numPr>
          <w:ilvl w:val="0"/>
          <w:numId w:val="5"/>
        </w:numPr>
      </w:pPr>
      <w:r>
        <w:t>裸金属服务器</w:t>
      </w:r>
      <w:r w:rsidR="008134F4">
        <w:t>资源</w:t>
      </w:r>
      <w:r w:rsidR="008134F4">
        <w:t>ID</w:t>
      </w:r>
      <w:r w:rsidR="008134F4">
        <w:t>，删除时需校验物理主机状态，处于关机状态的物理主机方可删除</w:t>
      </w:r>
    </w:p>
    <w:p w14:paraId="11202169" w14:textId="77777777" w:rsidR="00AB6CCE" w:rsidRDefault="008134F4">
      <w:pPr>
        <w:numPr>
          <w:ilvl w:val="0"/>
          <w:numId w:val="5"/>
        </w:numPr>
      </w:pPr>
      <w:r>
        <w:t>类型：</w:t>
      </w:r>
      <w:r>
        <w:t>String</w:t>
      </w:r>
    </w:p>
    <w:p w14:paraId="18AE6E59" w14:textId="77777777" w:rsidR="00AB6CCE" w:rsidRDefault="008134F4">
      <w:pPr>
        <w:numPr>
          <w:ilvl w:val="0"/>
          <w:numId w:val="5"/>
        </w:numPr>
      </w:pPr>
      <w:r>
        <w:t>是否必填：是</w:t>
      </w:r>
    </w:p>
    <w:p w14:paraId="76CBFE75" w14:textId="77777777" w:rsidR="00AB6CCE" w:rsidRDefault="008134F4">
      <w:pPr>
        <w:pStyle w:val="4"/>
      </w:pPr>
      <w:bookmarkStart w:id="67" w:name="header-n4325"/>
      <w:r>
        <w:lastRenderedPageBreak/>
        <w:t>Response Elements(返回值)</w:t>
      </w:r>
      <w:bookmarkEnd w:id="67"/>
    </w:p>
    <w:p w14:paraId="0AEDBC34" w14:textId="77777777" w:rsidR="00AB6CCE" w:rsidRDefault="008134F4">
      <w:pPr>
        <w:pStyle w:val="FirstParagraph"/>
      </w:pPr>
      <w:r>
        <w:rPr>
          <w:b/>
        </w:rPr>
        <w:t>RequestId</w:t>
      </w:r>
    </w:p>
    <w:p w14:paraId="5D59C75E" w14:textId="77777777" w:rsidR="00AB6CCE" w:rsidRDefault="008134F4">
      <w:pPr>
        <w:numPr>
          <w:ilvl w:val="0"/>
          <w:numId w:val="5"/>
        </w:numPr>
      </w:pPr>
      <w:r>
        <w:t>请求接口时传递过来的，用户跟踪问题</w:t>
      </w:r>
    </w:p>
    <w:p w14:paraId="58424EFE" w14:textId="77777777" w:rsidR="00AB6CCE" w:rsidRDefault="008134F4">
      <w:pPr>
        <w:numPr>
          <w:ilvl w:val="0"/>
          <w:numId w:val="5"/>
        </w:numPr>
      </w:pPr>
      <w:r>
        <w:t>类型：</w:t>
      </w:r>
      <w:r>
        <w:t>String</w:t>
      </w:r>
    </w:p>
    <w:p w14:paraId="02DD4B0E" w14:textId="77777777" w:rsidR="00AB6CCE" w:rsidRDefault="008134F4">
      <w:pPr>
        <w:pStyle w:val="FirstParagraph"/>
      </w:pPr>
      <w:r>
        <w:rPr>
          <w:b/>
        </w:rPr>
        <w:t>Return</w:t>
      </w:r>
    </w:p>
    <w:p w14:paraId="7E951752" w14:textId="77777777" w:rsidR="00AB6CCE" w:rsidRDefault="008134F4">
      <w:pPr>
        <w:numPr>
          <w:ilvl w:val="0"/>
          <w:numId w:val="5"/>
        </w:numPr>
      </w:pPr>
      <w:r>
        <w:t>操作是否成功</w:t>
      </w:r>
    </w:p>
    <w:p w14:paraId="38ACB0AF" w14:textId="77777777" w:rsidR="00AB6CCE" w:rsidRDefault="008134F4">
      <w:pPr>
        <w:numPr>
          <w:ilvl w:val="0"/>
          <w:numId w:val="5"/>
        </w:numPr>
      </w:pPr>
      <w:r>
        <w:t>类型</w:t>
      </w:r>
      <w:r>
        <w:t>: Boolean</w:t>
      </w:r>
    </w:p>
    <w:p w14:paraId="5402F8C6" w14:textId="77777777" w:rsidR="00AB6CCE" w:rsidRDefault="008134F4">
      <w:pPr>
        <w:pStyle w:val="4"/>
      </w:pPr>
      <w:bookmarkStart w:id="68" w:name="header-n4339"/>
      <w:r>
        <w:t>Examples（举例）</w:t>
      </w:r>
      <w:bookmarkEnd w:id="68"/>
    </w:p>
    <w:p w14:paraId="110E9D8C" w14:textId="77777777" w:rsidR="00AB6CCE" w:rsidRDefault="008134F4">
      <w:pPr>
        <w:pStyle w:val="5"/>
      </w:pPr>
      <w:bookmarkStart w:id="69" w:name="header-n4340"/>
      <w:r>
        <w:t>Sample Request(</w:t>
      </w:r>
      <w:r>
        <w:t>请求</w:t>
      </w:r>
      <w:r>
        <w:t>)</w:t>
      </w:r>
      <w:bookmarkEnd w:id="69"/>
    </w:p>
    <w:p w14:paraId="78BEC0A0" w14:textId="77777777" w:rsidR="00AB6CCE" w:rsidRDefault="008134F4">
      <w:pPr>
        <w:pStyle w:val="SourceCode"/>
      </w:pPr>
      <w:r>
        <w:rPr>
          <w:rStyle w:val="VerbatimChar"/>
        </w:rPr>
        <w:t>http://epc.region.api.ksyun.com/?Version=2015-11-01</w:t>
      </w:r>
      <w:r>
        <w:br/>
      </w:r>
      <w:r>
        <w:rPr>
          <w:rStyle w:val="VerbatimChar"/>
        </w:rPr>
        <w:t>&amp;Action=DeleteEpc</w:t>
      </w:r>
      <w:r>
        <w:br/>
      </w:r>
      <w:r>
        <w:rPr>
          <w:rStyle w:val="VerbatimChar"/>
        </w:rPr>
        <w:t>&amp;HostId=d2bb681c-dec8-45aa-8596-3ef584d925b7</w:t>
      </w:r>
    </w:p>
    <w:p w14:paraId="48F09FE1" w14:textId="77777777" w:rsidR="00AB6CCE" w:rsidRDefault="008134F4">
      <w:pPr>
        <w:pStyle w:val="5"/>
      </w:pPr>
      <w:bookmarkStart w:id="70" w:name="header-n4342"/>
      <w:r>
        <w:t>Sample Response</w:t>
      </w:r>
      <w:r>
        <w:t>（返回）</w:t>
      </w:r>
      <w:bookmarkEnd w:id="70"/>
    </w:p>
    <w:p w14:paraId="523247FD" w14:textId="77777777" w:rsidR="00AB6CCE" w:rsidRDefault="008134F4">
      <w:pPr>
        <w:pStyle w:val="SourceCode"/>
      </w:pPr>
      <w:r>
        <w:rPr>
          <w:rStyle w:val="VerbatimChar"/>
        </w:rPr>
        <w:t>&lt;EpcResponse&gt;</w:t>
      </w:r>
      <w:r>
        <w:rPr>
          <w:rStyle w:val="VerbatimChar"/>
        </w:rPr>
        <w:cr/>
      </w:r>
      <w:r>
        <w:br/>
      </w:r>
      <w:r>
        <w:rPr>
          <w:rStyle w:val="VerbatimChar"/>
        </w:rPr>
        <w:t xml:space="preserve">    &lt;RequestId&gt;98260442-310c-43ec-9799-487460aacfef&lt;/RequestId&gt;</w:t>
      </w:r>
      <w:r>
        <w:rPr>
          <w:rStyle w:val="VerbatimChar"/>
        </w:rPr>
        <w:cr/>
      </w:r>
      <w:r>
        <w:br/>
      </w:r>
      <w:r>
        <w:rPr>
          <w:rStyle w:val="VerbatimChar"/>
        </w:rPr>
        <w:t xml:space="preserve">    &lt;Return&gt;true&lt;/Return&gt;</w:t>
      </w:r>
      <w:r>
        <w:rPr>
          <w:rStyle w:val="VerbatimChar"/>
        </w:rPr>
        <w:cr/>
      </w:r>
      <w:r>
        <w:br/>
      </w:r>
      <w:r>
        <w:rPr>
          <w:rStyle w:val="VerbatimChar"/>
        </w:rPr>
        <w:t>&lt;/EpcResponse&gt;</w:t>
      </w:r>
    </w:p>
    <w:p w14:paraId="6E009929" w14:textId="77777777" w:rsidR="00AB6CCE" w:rsidRDefault="00AB6CCE">
      <w:pPr>
        <w:pStyle w:val="FirstParagraph"/>
      </w:pPr>
    </w:p>
    <w:p w14:paraId="2800BB73" w14:textId="6E0410A2" w:rsidR="00AB6CCE" w:rsidRDefault="008134F4">
      <w:pPr>
        <w:pStyle w:val="2"/>
        <w:spacing w:before="288" w:after="288"/>
        <w:ind w:firstLine="241"/>
      </w:pPr>
      <w:bookmarkStart w:id="71" w:name="header-n4344"/>
      <w:bookmarkStart w:id="72" w:name="_Toc109913518"/>
      <w:r>
        <w:t>ModifyEpc(修改</w:t>
      </w:r>
      <w:r w:rsidR="00DF014D">
        <w:t>裸金属服务器</w:t>
      </w:r>
      <w:r>
        <w:t>信息)</w:t>
      </w:r>
      <w:bookmarkEnd w:id="71"/>
      <w:bookmarkEnd w:id="72"/>
    </w:p>
    <w:p w14:paraId="3F23E080" w14:textId="77777777" w:rsidR="00AB6CCE" w:rsidRDefault="008134F4">
      <w:pPr>
        <w:pStyle w:val="4"/>
      </w:pPr>
      <w:bookmarkStart w:id="73" w:name="header-n4347"/>
      <w:r>
        <w:t xml:space="preserve">Request Parameters(请求参数) </w:t>
      </w:r>
      <w:bookmarkEnd w:id="73"/>
    </w:p>
    <w:p w14:paraId="5E687167" w14:textId="77777777" w:rsidR="00AB6CCE" w:rsidRDefault="008134F4">
      <w:pPr>
        <w:pStyle w:val="FirstParagraph"/>
      </w:pPr>
      <w:r>
        <w:rPr>
          <w:b/>
        </w:rPr>
        <w:t>HostId</w:t>
      </w:r>
    </w:p>
    <w:p w14:paraId="67D373A0" w14:textId="77777777" w:rsidR="00AB6CCE" w:rsidRDefault="008134F4">
      <w:pPr>
        <w:numPr>
          <w:ilvl w:val="0"/>
          <w:numId w:val="5"/>
        </w:numPr>
      </w:pPr>
      <w:r>
        <w:t>物理机资源</w:t>
      </w:r>
      <w:r>
        <w:t>ID</w:t>
      </w:r>
    </w:p>
    <w:p w14:paraId="3607C0F4" w14:textId="77777777" w:rsidR="00AB6CCE" w:rsidRDefault="008134F4">
      <w:pPr>
        <w:numPr>
          <w:ilvl w:val="0"/>
          <w:numId w:val="5"/>
        </w:numPr>
      </w:pPr>
      <w:r>
        <w:t>类型：</w:t>
      </w:r>
      <w:r>
        <w:t>String</w:t>
      </w:r>
    </w:p>
    <w:p w14:paraId="628225D5" w14:textId="77777777" w:rsidR="00AB6CCE" w:rsidRDefault="008134F4">
      <w:pPr>
        <w:numPr>
          <w:ilvl w:val="0"/>
          <w:numId w:val="5"/>
        </w:numPr>
      </w:pPr>
      <w:r>
        <w:t>是否必填：是</w:t>
      </w:r>
    </w:p>
    <w:p w14:paraId="35F24A60" w14:textId="77777777" w:rsidR="00AB6CCE" w:rsidRDefault="008134F4">
      <w:pPr>
        <w:pStyle w:val="FirstParagraph"/>
      </w:pPr>
      <w:r>
        <w:rPr>
          <w:b/>
        </w:rPr>
        <w:lastRenderedPageBreak/>
        <w:t>HostName</w:t>
      </w:r>
    </w:p>
    <w:p w14:paraId="2B1C113B" w14:textId="77777777" w:rsidR="00AB6CCE" w:rsidRDefault="008134F4">
      <w:pPr>
        <w:numPr>
          <w:ilvl w:val="0"/>
          <w:numId w:val="5"/>
        </w:numPr>
      </w:pPr>
      <w:r>
        <w:t>物理机名称，默认不更改</w:t>
      </w:r>
    </w:p>
    <w:p w14:paraId="6ECDBB6E" w14:textId="77777777" w:rsidR="00AB6CCE" w:rsidRDefault="008134F4">
      <w:pPr>
        <w:numPr>
          <w:ilvl w:val="0"/>
          <w:numId w:val="5"/>
        </w:numPr>
      </w:pPr>
      <w:r>
        <w:t>类型：</w:t>
      </w:r>
      <w:r>
        <w:t>String</w:t>
      </w:r>
    </w:p>
    <w:p w14:paraId="659C513C" w14:textId="77777777" w:rsidR="00AB6CCE" w:rsidRDefault="008134F4">
      <w:pPr>
        <w:numPr>
          <w:ilvl w:val="0"/>
          <w:numId w:val="5"/>
        </w:numPr>
      </w:pPr>
      <w:r>
        <w:t>是否必填：否</w:t>
      </w:r>
    </w:p>
    <w:p w14:paraId="38E568C1" w14:textId="77777777" w:rsidR="00AB6CCE" w:rsidRDefault="008134F4">
      <w:pPr>
        <w:pStyle w:val="4"/>
      </w:pPr>
      <w:bookmarkStart w:id="74" w:name="header-n4364"/>
      <w:r>
        <w:t>Response Elements(返回值)</w:t>
      </w:r>
      <w:bookmarkEnd w:id="74"/>
    </w:p>
    <w:p w14:paraId="53F0748D" w14:textId="77777777" w:rsidR="00AB6CCE" w:rsidRDefault="008134F4">
      <w:pPr>
        <w:pStyle w:val="FirstParagraph"/>
      </w:pPr>
      <w:r>
        <w:rPr>
          <w:b/>
        </w:rPr>
        <w:t>RequestId</w:t>
      </w:r>
    </w:p>
    <w:p w14:paraId="4AB42727" w14:textId="77777777" w:rsidR="00AB6CCE" w:rsidRDefault="008134F4">
      <w:pPr>
        <w:numPr>
          <w:ilvl w:val="0"/>
          <w:numId w:val="5"/>
        </w:numPr>
      </w:pPr>
      <w:r>
        <w:t>请求</w:t>
      </w:r>
      <w:r>
        <w:t>ID</w:t>
      </w:r>
    </w:p>
    <w:p w14:paraId="7C4EEC84" w14:textId="77777777" w:rsidR="00AB6CCE" w:rsidRDefault="008134F4">
      <w:pPr>
        <w:numPr>
          <w:ilvl w:val="0"/>
          <w:numId w:val="5"/>
        </w:numPr>
      </w:pPr>
      <w:r>
        <w:t>类型：</w:t>
      </w:r>
      <w:r>
        <w:t>String</w:t>
      </w:r>
    </w:p>
    <w:p w14:paraId="7AD46CA0" w14:textId="77777777" w:rsidR="00AB6CCE" w:rsidRDefault="008134F4">
      <w:pPr>
        <w:pStyle w:val="FirstParagraph"/>
      </w:pPr>
      <w:r>
        <w:rPr>
          <w:b/>
        </w:rPr>
        <w:t>Host</w:t>
      </w:r>
    </w:p>
    <w:p w14:paraId="42582CE3" w14:textId="31C820A7" w:rsidR="00AB6CCE" w:rsidRDefault="00DF014D">
      <w:pPr>
        <w:numPr>
          <w:ilvl w:val="0"/>
          <w:numId w:val="5"/>
        </w:numPr>
      </w:pPr>
      <w:r>
        <w:t>裸金属服务器</w:t>
      </w:r>
      <w:r w:rsidR="008134F4">
        <w:t>的信息</w:t>
      </w:r>
    </w:p>
    <w:p w14:paraId="4BBED68F" w14:textId="12A5490C" w:rsidR="00AB6CCE" w:rsidRDefault="008134F4">
      <w:pPr>
        <w:numPr>
          <w:ilvl w:val="0"/>
          <w:numId w:val="5"/>
        </w:numPr>
      </w:pPr>
      <w:r>
        <w:t>类型：</w:t>
      </w:r>
      <w:r w:rsidRPr="00360B31">
        <w:t>Host</w:t>
      </w:r>
    </w:p>
    <w:p w14:paraId="7339FA79" w14:textId="77777777" w:rsidR="00AB6CCE" w:rsidRDefault="008134F4">
      <w:pPr>
        <w:pStyle w:val="4"/>
      </w:pPr>
      <w:bookmarkStart w:id="75" w:name="header-n4378"/>
      <w:r>
        <w:t>Examples（举例）</w:t>
      </w:r>
      <w:bookmarkEnd w:id="75"/>
    </w:p>
    <w:p w14:paraId="124ADB96" w14:textId="77777777" w:rsidR="00AB6CCE" w:rsidRDefault="008134F4">
      <w:pPr>
        <w:pStyle w:val="5"/>
      </w:pPr>
      <w:bookmarkStart w:id="76" w:name="header-n4379"/>
      <w:r>
        <w:t>Sample Request(</w:t>
      </w:r>
      <w:r>
        <w:t>请求</w:t>
      </w:r>
      <w:r>
        <w:t>)</w:t>
      </w:r>
      <w:bookmarkEnd w:id="76"/>
    </w:p>
    <w:p w14:paraId="5CD6C50F" w14:textId="77777777" w:rsidR="00AB6CCE" w:rsidRDefault="008134F4">
      <w:pPr>
        <w:pStyle w:val="SourceCode"/>
      </w:pPr>
      <w:r>
        <w:rPr>
          <w:rStyle w:val="VerbatimChar"/>
        </w:rPr>
        <w:t>http://epc.region.api.ksyun.com/?Version=2015-11-01</w:t>
      </w:r>
      <w:r>
        <w:br/>
      </w:r>
      <w:r>
        <w:rPr>
          <w:rStyle w:val="VerbatimChar"/>
        </w:rPr>
        <w:t>&amp;Action=ModifyEpc</w:t>
      </w:r>
      <w:r>
        <w:br/>
      </w:r>
      <w:r>
        <w:rPr>
          <w:rStyle w:val="VerbatimChar"/>
        </w:rPr>
        <w:t>&amp;HostId=d2bb681c-dec8-45aa-8596-3ef584d925b7</w:t>
      </w:r>
      <w:r>
        <w:br/>
      </w:r>
      <w:r>
        <w:rPr>
          <w:rStyle w:val="VerbatimChar"/>
        </w:rPr>
        <w:t>&amp;HostName=ksyun</w:t>
      </w:r>
    </w:p>
    <w:p w14:paraId="3652B9CD" w14:textId="77777777" w:rsidR="00AB6CCE" w:rsidRDefault="008134F4">
      <w:pPr>
        <w:pStyle w:val="5"/>
      </w:pPr>
      <w:bookmarkStart w:id="77" w:name="header-n4381"/>
      <w:r>
        <w:t>Sample Response</w:t>
      </w:r>
      <w:r>
        <w:t>（返回）</w:t>
      </w:r>
      <w:bookmarkEnd w:id="77"/>
    </w:p>
    <w:p w14:paraId="1EAEAFC9" w14:textId="77777777" w:rsidR="00AB6CCE" w:rsidRDefault="008134F4">
      <w:pPr>
        <w:pStyle w:val="SourceCode"/>
      </w:pPr>
      <w:r>
        <w:rPr>
          <w:rStyle w:val="VerbatimChar"/>
        </w:rPr>
        <w:t>&lt;EpcResponse&gt;</w:t>
      </w:r>
      <w:r>
        <w:rPr>
          <w:rStyle w:val="VerbatimChar"/>
        </w:rPr>
        <w:cr/>
      </w:r>
      <w:r>
        <w:br/>
      </w:r>
      <w:r>
        <w:rPr>
          <w:rStyle w:val="VerbatimChar"/>
        </w:rPr>
        <w:t xml:space="preserve">    &lt;RequestId&gt;513b2123-8aa9-4b02-abb7-48f1d934421a&lt;/RequestId&gt;</w:t>
      </w:r>
      <w:r>
        <w:rPr>
          <w:rStyle w:val="VerbatimChar"/>
        </w:rPr>
        <w:cr/>
      </w:r>
      <w:r>
        <w:br/>
      </w:r>
      <w:r>
        <w:rPr>
          <w:rStyle w:val="VerbatimChar"/>
        </w:rPr>
        <w:t xml:space="preserve">    &lt;Return&gt;true&lt;/Return&gt;</w:t>
      </w:r>
      <w:r>
        <w:rPr>
          <w:rStyle w:val="VerbatimChar"/>
        </w:rPr>
        <w:cr/>
      </w:r>
      <w:r>
        <w:br/>
      </w:r>
      <w:r>
        <w:rPr>
          <w:rStyle w:val="VerbatimChar"/>
        </w:rPr>
        <w:t>&lt;/EpcResponse&gt;</w:t>
      </w:r>
    </w:p>
    <w:p w14:paraId="2E9A8258" w14:textId="77777777" w:rsidR="00AB6CCE" w:rsidRDefault="00AB6CCE">
      <w:pPr>
        <w:pStyle w:val="FirstParagraph"/>
      </w:pPr>
    </w:p>
    <w:p w14:paraId="78873904" w14:textId="4A294C53" w:rsidR="00AB6CCE" w:rsidRDefault="008134F4">
      <w:pPr>
        <w:pStyle w:val="2"/>
        <w:spacing w:before="288" w:after="288"/>
        <w:ind w:firstLine="241"/>
      </w:pPr>
      <w:bookmarkStart w:id="78" w:name="header-n4384"/>
      <w:bookmarkStart w:id="79" w:name="_Toc109913519"/>
      <w:r>
        <w:lastRenderedPageBreak/>
        <w:t>DescribeEpcs(查询</w:t>
      </w:r>
      <w:r w:rsidR="00DF014D">
        <w:t>裸金属服务器</w:t>
      </w:r>
      <w:r>
        <w:t>信息)</w:t>
      </w:r>
      <w:bookmarkEnd w:id="78"/>
      <w:bookmarkEnd w:id="79"/>
    </w:p>
    <w:p w14:paraId="76A3407E" w14:textId="77777777" w:rsidR="00AB6CCE" w:rsidRDefault="008134F4">
      <w:pPr>
        <w:pStyle w:val="4"/>
      </w:pPr>
      <w:bookmarkStart w:id="80" w:name="header-n4387"/>
      <w:r>
        <w:t xml:space="preserve">Request Parameters(请求参数) </w:t>
      </w:r>
      <w:bookmarkEnd w:id="80"/>
    </w:p>
    <w:p w14:paraId="6FEE0D4B" w14:textId="77777777" w:rsidR="00AB6CCE" w:rsidRDefault="008134F4">
      <w:pPr>
        <w:pStyle w:val="FirstParagraph"/>
      </w:pPr>
      <w:r>
        <w:rPr>
          <w:b/>
        </w:rPr>
        <w:t>HostId.N</w:t>
      </w:r>
    </w:p>
    <w:p w14:paraId="1A80E943" w14:textId="38A80F9B" w:rsidR="00AB6CCE" w:rsidRDefault="00DF014D">
      <w:pPr>
        <w:numPr>
          <w:ilvl w:val="0"/>
          <w:numId w:val="5"/>
        </w:numPr>
      </w:pPr>
      <w:r>
        <w:t>裸金属服务器</w:t>
      </w:r>
      <w:r w:rsidR="008134F4">
        <w:t>资源</w:t>
      </w:r>
      <w:r w:rsidR="008134F4">
        <w:t>ID</w:t>
      </w:r>
      <w:r w:rsidR="008134F4">
        <w:t>，可查询多个</w:t>
      </w:r>
      <w:r w:rsidR="008134F4">
        <w:t>ID</w:t>
      </w:r>
      <w:r w:rsidR="008134F4">
        <w:t>的实例信息，查看详细</w:t>
      </w:r>
      <w:r w:rsidR="008134F4" w:rsidRPr="00360B31">
        <w:t>ID.N</w:t>
      </w:r>
      <w:r w:rsidR="008134F4">
        <w:t>使用方式</w:t>
      </w:r>
      <w:r w:rsidR="008134F4">
        <w:t xml:space="preserve"> </w:t>
      </w:r>
    </w:p>
    <w:p w14:paraId="5E818249" w14:textId="77777777" w:rsidR="00AB6CCE" w:rsidRDefault="008134F4">
      <w:pPr>
        <w:numPr>
          <w:ilvl w:val="0"/>
          <w:numId w:val="5"/>
        </w:numPr>
      </w:pPr>
      <w:r>
        <w:t>类型：</w:t>
      </w:r>
      <w:r>
        <w:t>String</w:t>
      </w:r>
    </w:p>
    <w:p w14:paraId="29700748" w14:textId="77777777" w:rsidR="00AB6CCE" w:rsidRDefault="008134F4">
      <w:pPr>
        <w:numPr>
          <w:ilvl w:val="0"/>
          <w:numId w:val="5"/>
        </w:numPr>
      </w:pPr>
      <w:r>
        <w:t>是否必填：否</w:t>
      </w:r>
    </w:p>
    <w:p w14:paraId="49D42A0D" w14:textId="3DD22CA1" w:rsidR="00AB6CCE" w:rsidRDefault="008134F4">
      <w:pPr>
        <w:numPr>
          <w:ilvl w:val="0"/>
          <w:numId w:val="5"/>
        </w:numPr>
      </w:pPr>
      <w:r>
        <w:t>缺省值：查询</w:t>
      </w:r>
      <w:r>
        <w:t>region</w:t>
      </w:r>
      <w:r>
        <w:t>下的所有</w:t>
      </w:r>
      <w:r w:rsidR="00DF014D">
        <w:t>裸金属服务器</w:t>
      </w:r>
      <w:r>
        <w:t>信息</w:t>
      </w:r>
    </w:p>
    <w:p w14:paraId="6B5E06D7" w14:textId="77777777" w:rsidR="00AB6CCE" w:rsidRDefault="008134F4">
      <w:pPr>
        <w:pStyle w:val="FirstParagraph"/>
      </w:pPr>
      <w:r>
        <w:rPr>
          <w:b/>
        </w:rPr>
        <w:t>ProjectId.N</w:t>
      </w:r>
    </w:p>
    <w:p w14:paraId="1139694F" w14:textId="77777777" w:rsidR="00AB6CCE" w:rsidRDefault="008134F4">
      <w:pPr>
        <w:numPr>
          <w:ilvl w:val="0"/>
          <w:numId w:val="5"/>
        </w:numPr>
      </w:pPr>
      <w:r>
        <w:t>EPC</w:t>
      </w:r>
      <w:r>
        <w:t>所属项目的</w:t>
      </w:r>
      <w:r>
        <w:t>ID</w:t>
      </w:r>
    </w:p>
    <w:p w14:paraId="6289B145" w14:textId="77777777" w:rsidR="00AB6CCE" w:rsidRDefault="008134F4">
      <w:pPr>
        <w:numPr>
          <w:ilvl w:val="0"/>
          <w:numId w:val="5"/>
        </w:numPr>
      </w:pPr>
      <w:r>
        <w:t>类型</w:t>
      </w:r>
      <w:r>
        <w:t>: String</w:t>
      </w:r>
    </w:p>
    <w:p w14:paraId="57629F66" w14:textId="77777777" w:rsidR="00AB6CCE" w:rsidRDefault="008134F4">
      <w:pPr>
        <w:numPr>
          <w:ilvl w:val="0"/>
          <w:numId w:val="5"/>
        </w:numPr>
      </w:pPr>
      <w:r>
        <w:t>是否可缺省</w:t>
      </w:r>
      <w:r>
        <w:t xml:space="preserve">: </w:t>
      </w:r>
      <w:r>
        <w:t>是</w:t>
      </w:r>
    </w:p>
    <w:p w14:paraId="7D89E524" w14:textId="77777777" w:rsidR="00AB6CCE" w:rsidRDefault="008134F4">
      <w:pPr>
        <w:numPr>
          <w:ilvl w:val="0"/>
          <w:numId w:val="5"/>
        </w:numPr>
      </w:pPr>
      <w:r>
        <w:t>缺省值：默认项目</w:t>
      </w:r>
    </w:p>
    <w:p w14:paraId="2E289528" w14:textId="77777777" w:rsidR="00AB6CCE" w:rsidRDefault="008134F4">
      <w:pPr>
        <w:pStyle w:val="FirstParagraph"/>
      </w:pPr>
      <w:r>
        <w:rPr>
          <w:b/>
        </w:rPr>
        <w:t>Filter.N</w:t>
      </w:r>
    </w:p>
    <w:p w14:paraId="65EEFBC4" w14:textId="1B170A60" w:rsidR="00AB6CCE" w:rsidRDefault="008134F4">
      <w:pPr>
        <w:numPr>
          <w:ilvl w:val="0"/>
          <w:numId w:val="5"/>
        </w:numPr>
      </w:pPr>
      <w:r>
        <w:t>筛选器，查看详细</w:t>
      </w:r>
      <w:r w:rsidRPr="00360B31">
        <w:t>Filter.N</w:t>
      </w:r>
      <w:r>
        <w:t>使用方式</w:t>
      </w:r>
    </w:p>
    <w:p w14:paraId="1C3D7F0C" w14:textId="77777777" w:rsidR="00AB6CCE" w:rsidRDefault="008134F4">
      <w:pPr>
        <w:numPr>
          <w:ilvl w:val="0"/>
          <w:numId w:val="5"/>
        </w:numPr>
      </w:pPr>
      <w:r>
        <w:t>host-name</w:t>
      </w:r>
      <w:r>
        <w:t>：物理机的名称，仅支持精确查询</w:t>
      </w:r>
    </w:p>
    <w:p w14:paraId="7E3FB7F6" w14:textId="7B3EFC0A" w:rsidR="00AB6CCE" w:rsidRDefault="008134F4">
      <w:pPr>
        <w:numPr>
          <w:ilvl w:val="0"/>
          <w:numId w:val="5"/>
        </w:numPr>
      </w:pPr>
      <w:r>
        <w:t>vpc-id</w:t>
      </w:r>
      <w:r>
        <w:t>：</w:t>
      </w:r>
      <w:r w:rsidR="00DF014D">
        <w:t>裸金属服务器</w:t>
      </w:r>
      <w:r>
        <w:t>的</w:t>
      </w:r>
      <w:r>
        <w:t>VPC ID</w:t>
      </w:r>
    </w:p>
    <w:p w14:paraId="6D8158F1" w14:textId="5F9CB8F9" w:rsidR="00AB6CCE" w:rsidRDefault="008134F4">
      <w:pPr>
        <w:numPr>
          <w:ilvl w:val="0"/>
          <w:numId w:val="5"/>
        </w:numPr>
      </w:pPr>
      <w:r>
        <w:t>subnet-id</w:t>
      </w:r>
      <w:r>
        <w:t>：</w:t>
      </w:r>
      <w:r w:rsidR="00DF014D">
        <w:t>裸金属服务器</w:t>
      </w:r>
      <w:r>
        <w:t>的子网</w:t>
      </w:r>
      <w:r>
        <w:t>ID</w:t>
      </w:r>
    </w:p>
    <w:p w14:paraId="163E0A11" w14:textId="7D498594" w:rsidR="00AB6CCE" w:rsidRDefault="008134F4">
      <w:pPr>
        <w:numPr>
          <w:ilvl w:val="0"/>
          <w:numId w:val="5"/>
        </w:numPr>
      </w:pPr>
      <w:r>
        <w:t>cabinet-id</w:t>
      </w:r>
      <w:r>
        <w:t>：托管</w:t>
      </w:r>
      <w:r w:rsidR="00DF014D">
        <w:t>裸金属服务器</w:t>
      </w:r>
      <w:r>
        <w:t>的机柜</w:t>
      </w:r>
      <w:r>
        <w:t>ID</w:t>
      </w:r>
    </w:p>
    <w:p w14:paraId="6514F308" w14:textId="102D264C" w:rsidR="00AB6CCE" w:rsidRDefault="008134F4">
      <w:pPr>
        <w:numPr>
          <w:ilvl w:val="0"/>
          <w:numId w:val="5"/>
        </w:numPr>
      </w:pPr>
      <w:r>
        <w:t>host-type</w:t>
      </w:r>
      <w:r>
        <w:t>：</w:t>
      </w:r>
      <w:r w:rsidR="00DF014D">
        <w:t>裸金属服务器</w:t>
      </w:r>
      <w:r>
        <w:t>类型</w:t>
      </w:r>
    </w:p>
    <w:p w14:paraId="6FBC7755" w14:textId="67487F58" w:rsidR="00AB6CCE" w:rsidRDefault="008134F4">
      <w:pPr>
        <w:numPr>
          <w:ilvl w:val="0"/>
          <w:numId w:val="5"/>
        </w:numPr>
      </w:pPr>
      <w:r>
        <w:t>epc-host-status</w:t>
      </w:r>
      <w:r>
        <w:t>：</w:t>
      </w:r>
      <w:r w:rsidR="00DF014D">
        <w:t>裸金属服务器</w:t>
      </w:r>
      <w:r>
        <w:t>状态</w:t>
      </w:r>
    </w:p>
    <w:p w14:paraId="2C3AFAA1" w14:textId="77777777" w:rsidR="00AB6CCE" w:rsidRDefault="008134F4">
      <w:pPr>
        <w:numPr>
          <w:ilvl w:val="0"/>
          <w:numId w:val="5"/>
        </w:numPr>
      </w:pPr>
      <w:r>
        <w:t>os-name:</w:t>
      </w:r>
      <w:r>
        <w:t>操作系统名称</w:t>
      </w:r>
    </w:p>
    <w:p w14:paraId="6DADCAFA" w14:textId="77777777" w:rsidR="00AB6CCE" w:rsidRDefault="008134F4">
      <w:pPr>
        <w:numPr>
          <w:ilvl w:val="0"/>
          <w:numId w:val="5"/>
        </w:numPr>
      </w:pPr>
      <w:r>
        <w:t xml:space="preserve">product-type: </w:t>
      </w:r>
      <w:r>
        <w:t>类型</w:t>
      </w:r>
    </w:p>
    <w:p w14:paraId="3F50C684" w14:textId="77777777" w:rsidR="00AB6CCE" w:rsidRDefault="008134F4">
      <w:pPr>
        <w:numPr>
          <w:ilvl w:val="0"/>
          <w:numId w:val="5"/>
        </w:numPr>
      </w:pPr>
      <w:r>
        <w:t>类型：</w:t>
      </w:r>
      <w:r>
        <w:t>Filter</w:t>
      </w:r>
    </w:p>
    <w:p w14:paraId="18DC8CCC" w14:textId="77777777" w:rsidR="00AB6CCE" w:rsidRDefault="008134F4">
      <w:pPr>
        <w:numPr>
          <w:ilvl w:val="0"/>
          <w:numId w:val="5"/>
        </w:numPr>
      </w:pPr>
      <w:r>
        <w:t>是否必填：否</w:t>
      </w:r>
    </w:p>
    <w:p w14:paraId="60123597" w14:textId="77777777" w:rsidR="00AB6CCE" w:rsidRDefault="008134F4">
      <w:pPr>
        <w:pStyle w:val="FirstParagraph"/>
      </w:pPr>
      <w:r>
        <w:br/>
      </w:r>
      <w:r>
        <w:rPr>
          <w:b/>
        </w:rPr>
        <w:t>MaxResults</w:t>
      </w:r>
    </w:p>
    <w:p w14:paraId="359EC6A3" w14:textId="77777777" w:rsidR="00AB6CCE" w:rsidRDefault="008134F4">
      <w:pPr>
        <w:numPr>
          <w:ilvl w:val="0"/>
          <w:numId w:val="5"/>
        </w:numPr>
      </w:pPr>
      <w:r>
        <w:t>单次调用可返回的最大条目数量</w:t>
      </w:r>
      <w:r>
        <w:t xml:space="preserve">. </w:t>
      </w:r>
      <w:r>
        <w:t>传入返回的</w:t>
      </w:r>
      <w:r>
        <w:t xml:space="preserve"> NextToken </w:t>
      </w:r>
      <w:r>
        <w:t>值可以获取剩余的其它条目</w:t>
      </w:r>
      <w:r>
        <w:t xml:space="preserve">. </w:t>
      </w:r>
      <w:r>
        <w:t>这个值可以允许的范围是</w:t>
      </w:r>
      <w:r>
        <w:t xml:space="preserve"> 5- 1000. </w:t>
      </w:r>
    </w:p>
    <w:p w14:paraId="27371A75" w14:textId="77777777" w:rsidR="00AB6CCE" w:rsidRDefault="008134F4">
      <w:pPr>
        <w:numPr>
          <w:ilvl w:val="0"/>
          <w:numId w:val="5"/>
        </w:numPr>
      </w:pPr>
      <w:r>
        <w:t>类型</w:t>
      </w:r>
      <w:r>
        <w:t>: Integer</w:t>
      </w:r>
    </w:p>
    <w:p w14:paraId="07FEB9AC" w14:textId="77777777" w:rsidR="00AB6CCE" w:rsidRDefault="008134F4">
      <w:pPr>
        <w:numPr>
          <w:ilvl w:val="0"/>
          <w:numId w:val="5"/>
        </w:numPr>
      </w:pPr>
      <w:r>
        <w:t>是否必填：否</w:t>
      </w:r>
    </w:p>
    <w:p w14:paraId="5225B3AE" w14:textId="77777777" w:rsidR="00AB6CCE" w:rsidRDefault="008134F4">
      <w:pPr>
        <w:pStyle w:val="FirstParagraph"/>
      </w:pPr>
      <w:r>
        <w:br/>
      </w:r>
      <w:r>
        <w:rPr>
          <w:b/>
        </w:rPr>
        <w:t>NextToken</w:t>
      </w:r>
    </w:p>
    <w:p w14:paraId="0B6AFCE5" w14:textId="77777777" w:rsidR="00AB6CCE" w:rsidRDefault="008134F4">
      <w:pPr>
        <w:numPr>
          <w:ilvl w:val="0"/>
          <w:numId w:val="5"/>
        </w:numPr>
      </w:pPr>
      <w:r>
        <w:t>获取另一页返回结果的</w:t>
      </w:r>
      <w:r>
        <w:t xml:space="preserve"> token.</w:t>
      </w:r>
    </w:p>
    <w:p w14:paraId="22749923" w14:textId="77777777" w:rsidR="00AB6CCE" w:rsidRDefault="008134F4">
      <w:pPr>
        <w:numPr>
          <w:ilvl w:val="0"/>
          <w:numId w:val="5"/>
        </w:numPr>
      </w:pPr>
      <w:r>
        <w:t>类型</w:t>
      </w:r>
      <w:r>
        <w:t>: String</w:t>
      </w:r>
    </w:p>
    <w:p w14:paraId="6E23932D" w14:textId="77777777" w:rsidR="00AB6CCE" w:rsidRDefault="008134F4">
      <w:pPr>
        <w:numPr>
          <w:ilvl w:val="0"/>
          <w:numId w:val="5"/>
        </w:numPr>
      </w:pPr>
      <w:r>
        <w:t>是否必填：否</w:t>
      </w:r>
    </w:p>
    <w:p w14:paraId="65D21FC7" w14:textId="77777777" w:rsidR="00AB6CCE" w:rsidRDefault="008134F4">
      <w:pPr>
        <w:pStyle w:val="4"/>
      </w:pPr>
      <w:bookmarkStart w:id="81" w:name="header-n4448"/>
      <w:r>
        <w:lastRenderedPageBreak/>
        <w:t>Response Elements(返回值)</w:t>
      </w:r>
      <w:bookmarkEnd w:id="81"/>
    </w:p>
    <w:p w14:paraId="491A0E01" w14:textId="77777777" w:rsidR="00AB6CCE" w:rsidRDefault="008134F4">
      <w:pPr>
        <w:pStyle w:val="FirstParagraph"/>
      </w:pPr>
      <w:r>
        <w:rPr>
          <w:b/>
        </w:rPr>
        <w:t>RequestId</w:t>
      </w:r>
    </w:p>
    <w:p w14:paraId="079807BF" w14:textId="77777777" w:rsidR="00AB6CCE" w:rsidRDefault="008134F4">
      <w:pPr>
        <w:numPr>
          <w:ilvl w:val="0"/>
          <w:numId w:val="5"/>
        </w:numPr>
      </w:pPr>
      <w:r>
        <w:t>请求</w:t>
      </w:r>
      <w:r>
        <w:t>ID</w:t>
      </w:r>
    </w:p>
    <w:p w14:paraId="6E6DD385" w14:textId="77777777" w:rsidR="00AB6CCE" w:rsidRDefault="008134F4">
      <w:pPr>
        <w:numPr>
          <w:ilvl w:val="0"/>
          <w:numId w:val="5"/>
        </w:numPr>
      </w:pPr>
      <w:r>
        <w:t>类型：</w:t>
      </w:r>
      <w:r>
        <w:t xml:space="preserve">String </w:t>
      </w:r>
    </w:p>
    <w:p w14:paraId="06588ACF" w14:textId="77777777" w:rsidR="00AB6CCE" w:rsidRDefault="008134F4">
      <w:pPr>
        <w:pStyle w:val="FirstParagraph"/>
      </w:pPr>
      <w:r>
        <w:rPr>
          <w:b/>
        </w:rPr>
        <w:t>HostSet</w:t>
      </w:r>
    </w:p>
    <w:p w14:paraId="0DD1D37C" w14:textId="77777777" w:rsidR="00AB6CCE" w:rsidRDefault="008134F4">
      <w:pPr>
        <w:numPr>
          <w:ilvl w:val="0"/>
          <w:numId w:val="5"/>
        </w:numPr>
      </w:pPr>
      <w:r>
        <w:t>物理机的信息</w:t>
      </w:r>
    </w:p>
    <w:p w14:paraId="45AAFCEF" w14:textId="57F531FA" w:rsidR="00AB6CCE" w:rsidRDefault="008134F4">
      <w:pPr>
        <w:numPr>
          <w:ilvl w:val="0"/>
          <w:numId w:val="5"/>
        </w:numPr>
      </w:pPr>
      <w:r>
        <w:t>类型：</w:t>
      </w:r>
      <w:r w:rsidRPr="00360B31">
        <w:t>Host</w:t>
      </w:r>
      <w:r>
        <w:t xml:space="preserve"> List</w:t>
      </w:r>
    </w:p>
    <w:p w14:paraId="4BB64234" w14:textId="77777777" w:rsidR="00AB6CCE" w:rsidRDefault="008134F4">
      <w:pPr>
        <w:pStyle w:val="FirstParagraph"/>
      </w:pPr>
      <w:r>
        <w:rPr>
          <w:b/>
        </w:rPr>
        <w:t>TotalCount</w:t>
      </w:r>
    </w:p>
    <w:p w14:paraId="2A169584" w14:textId="34827AE0" w:rsidR="00AB6CCE" w:rsidRDefault="00DF014D">
      <w:pPr>
        <w:numPr>
          <w:ilvl w:val="0"/>
          <w:numId w:val="5"/>
        </w:numPr>
      </w:pPr>
      <w:r>
        <w:t>裸金属服务器</w:t>
      </w:r>
      <w:r w:rsidR="008134F4">
        <w:t>总数</w:t>
      </w:r>
    </w:p>
    <w:p w14:paraId="3F72AD83" w14:textId="77777777" w:rsidR="00AB6CCE" w:rsidRDefault="008134F4">
      <w:pPr>
        <w:numPr>
          <w:ilvl w:val="0"/>
          <w:numId w:val="5"/>
        </w:numPr>
      </w:pPr>
      <w:r>
        <w:t>类型：</w:t>
      </w:r>
      <w:r>
        <w:t>Int</w:t>
      </w:r>
    </w:p>
    <w:p w14:paraId="2D775C26" w14:textId="77777777" w:rsidR="00AB6CCE" w:rsidRDefault="008134F4">
      <w:pPr>
        <w:pStyle w:val="FirstParagraph"/>
      </w:pPr>
      <w:r>
        <w:br/>
      </w:r>
      <w:r>
        <w:rPr>
          <w:b/>
        </w:rPr>
        <w:t>NextToken</w:t>
      </w:r>
    </w:p>
    <w:p w14:paraId="5716E450" w14:textId="77777777" w:rsidR="00AB6CCE" w:rsidRDefault="008134F4">
      <w:pPr>
        <w:numPr>
          <w:ilvl w:val="0"/>
          <w:numId w:val="5"/>
        </w:numPr>
      </w:pPr>
      <w:r>
        <w:t>获取另一页返回结果的</w:t>
      </w:r>
      <w:r>
        <w:t xml:space="preserve"> token.</w:t>
      </w:r>
    </w:p>
    <w:p w14:paraId="2441A7FB" w14:textId="77777777" w:rsidR="00AB6CCE" w:rsidRDefault="008134F4">
      <w:pPr>
        <w:numPr>
          <w:ilvl w:val="0"/>
          <w:numId w:val="5"/>
        </w:numPr>
      </w:pPr>
      <w:r>
        <w:t>类型</w:t>
      </w:r>
      <w:r>
        <w:t>: String</w:t>
      </w:r>
    </w:p>
    <w:p w14:paraId="05D616A3" w14:textId="77777777" w:rsidR="00AB6CCE" w:rsidRDefault="008134F4">
      <w:pPr>
        <w:numPr>
          <w:ilvl w:val="0"/>
          <w:numId w:val="5"/>
        </w:numPr>
      </w:pPr>
      <w:r>
        <w:t>是否必填：否</w:t>
      </w:r>
    </w:p>
    <w:p w14:paraId="012F2583" w14:textId="77777777" w:rsidR="00AB6CCE" w:rsidRDefault="00AB6CCE">
      <w:pPr>
        <w:numPr>
          <w:ilvl w:val="0"/>
          <w:numId w:val="4"/>
        </w:numPr>
      </w:pPr>
    </w:p>
    <w:p w14:paraId="08BED235" w14:textId="77777777" w:rsidR="00AB6CCE" w:rsidRDefault="008134F4">
      <w:pPr>
        <w:pStyle w:val="4"/>
      </w:pPr>
      <w:bookmarkStart w:id="82" w:name="header-n4476"/>
      <w:r>
        <w:t>Examples（举例）</w:t>
      </w:r>
      <w:bookmarkEnd w:id="82"/>
    </w:p>
    <w:p w14:paraId="1B92F6E7" w14:textId="77777777" w:rsidR="00AB6CCE" w:rsidRDefault="008134F4">
      <w:pPr>
        <w:pStyle w:val="5"/>
      </w:pPr>
      <w:bookmarkStart w:id="83" w:name="header-n4477"/>
      <w:r>
        <w:t>Sample Request(</w:t>
      </w:r>
      <w:r>
        <w:t>请求</w:t>
      </w:r>
      <w:r>
        <w:t>)</w:t>
      </w:r>
      <w:bookmarkEnd w:id="83"/>
    </w:p>
    <w:p w14:paraId="7016AB02" w14:textId="77777777" w:rsidR="00AB6CCE" w:rsidRDefault="008134F4">
      <w:pPr>
        <w:pStyle w:val="SourceCode"/>
      </w:pPr>
      <w:r>
        <w:rPr>
          <w:rStyle w:val="VerbatimChar"/>
        </w:rPr>
        <w:t>http://epc.region.api.ksyun.com/?Version=2015-11-01</w:t>
      </w:r>
      <w:r>
        <w:br/>
      </w:r>
      <w:r>
        <w:rPr>
          <w:rStyle w:val="VerbatimChar"/>
        </w:rPr>
        <w:t>&amp;Action=DescribeEpcs</w:t>
      </w:r>
    </w:p>
    <w:p w14:paraId="30AB5EEE" w14:textId="77777777" w:rsidR="00AB6CCE" w:rsidRDefault="008134F4">
      <w:pPr>
        <w:pStyle w:val="5"/>
      </w:pPr>
      <w:bookmarkStart w:id="84" w:name="header-n4479"/>
      <w:r>
        <w:t>Sample Response</w:t>
      </w:r>
      <w:r>
        <w:t>（返回）</w:t>
      </w:r>
      <w:bookmarkEnd w:id="84"/>
    </w:p>
    <w:p w14:paraId="3965A19C" w14:textId="77777777" w:rsidR="00AB6CCE" w:rsidRDefault="008134F4">
      <w:pPr>
        <w:pStyle w:val="SourceCode"/>
      </w:pPr>
      <w:r>
        <w:rPr>
          <w:rStyle w:val="VerbatimChar"/>
        </w:rPr>
        <w:t>&lt;DescribeEpcsResponse&gt;</w:t>
      </w:r>
      <w:r>
        <w:rPr>
          <w:rStyle w:val="VerbatimChar"/>
        </w:rPr>
        <w:cr/>
      </w:r>
      <w:r>
        <w:br/>
      </w:r>
      <w:r>
        <w:rPr>
          <w:rStyle w:val="VerbatimChar"/>
        </w:rPr>
        <w:t xml:space="preserve">    &lt;RequestId&gt;d3af6a4e-47da-41e5-9754-b64a75ef4b15&lt;/RequestId&gt;</w:t>
      </w:r>
      <w:r>
        <w:rPr>
          <w:rStyle w:val="VerbatimChar"/>
        </w:rPr>
        <w:cr/>
      </w:r>
      <w:r>
        <w:br/>
      </w:r>
      <w:r>
        <w:rPr>
          <w:rStyle w:val="VerbatimChar"/>
        </w:rPr>
        <w:t xml:space="preserve">    &lt;TotalCount&gt;1&lt;/TotalCount&gt;</w:t>
      </w:r>
      <w:r>
        <w:rPr>
          <w:rStyle w:val="VerbatimChar"/>
        </w:rPr>
        <w:cr/>
      </w:r>
      <w:r>
        <w:br/>
      </w:r>
      <w:r>
        <w:rPr>
          <w:rStyle w:val="VerbatimChar"/>
        </w:rPr>
        <w:t xml:space="preserve">    &lt;HostSet&gt;</w:t>
      </w:r>
      <w:r>
        <w:rPr>
          <w:rStyle w:val="VerbatimChar"/>
        </w:rPr>
        <w:cr/>
      </w:r>
      <w:r>
        <w:br/>
      </w:r>
      <w:r>
        <w:rPr>
          <w:rStyle w:val="VerbatimChar"/>
        </w:rPr>
        <w:t xml:space="preserve">        &lt;item&gt;</w:t>
      </w:r>
      <w:r>
        <w:rPr>
          <w:rStyle w:val="VerbatimChar"/>
        </w:rPr>
        <w:cr/>
      </w:r>
      <w:r>
        <w:lastRenderedPageBreak/>
        <w:br/>
      </w:r>
      <w:r>
        <w:rPr>
          <w:rStyle w:val="VerbatimChar"/>
        </w:rPr>
        <w:t xml:space="preserve">            &lt;CreateTime&gt;2017-10-13 20:06:11&lt;/CreateTime&gt;</w:t>
      </w:r>
      <w:r>
        <w:rPr>
          <w:rStyle w:val="VerbatimChar"/>
        </w:rPr>
        <w:cr/>
      </w:r>
      <w:r>
        <w:br/>
      </w:r>
      <w:r>
        <w:rPr>
          <w:rStyle w:val="VerbatimChar"/>
        </w:rPr>
        <w:t xml:space="preserve">            &lt;HostName&gt;ksyun&lt;/HostName&gt;</w:t>
      </w:r>
      <w:r>
        <w:rPr>
          <w:rStyle w:val="VerbatimChar"/>
        </w:rPr>
        <w:cr/>
      </w:r>
      <w:r>
        <w:br/>
      </w:r>
      <w:r>
        <w:rPr>
          <w:rStyle w:val="VerbatimChar"/>
        </w:rPr>
        <w:t xml:space="preserve">            &lt;HostId&gt;d2bb681c-dec8-45aa-8596-3ef584d925b7&lt;/HostId&gt;</w:t>
      </w:r>
      <w:r>
        <w:rPr>
          <w:rStyle w:val="VerbatimChar"/>
        </w:rPr>
        <w:cr/>
      </w:r>
      <w:r>
        <w:br/>
      </w:r>
      <w:r>
        <w:rPr>
          <w:rStyle w:val="VerbatimChar"/>
        </w:rPr>
        <w:t xml:space="preserve">            &lt;Sn&gt;216412740&lt;/Sn&gt;</w:t>
      </w:r>
      <w:r>
        <w:rPr>
          <w:rStyle w:val="VerbatimChar"/>
        </w:rPr>
        <w:cr/>
      </w:r>
      <w:r>
        <w:br/>
      </w:r>
      <w:r>
        <w:rPr>
          <w:rStyle w:val="VerbatimChar"/>
        </w:rPr>
        <w:t xml:space="preserve">            &lt;CabinetId&gt;2e5d110a-dd4d-4e49-9385-2b714fea33b3&lt;/CabinetId&gt;</w:t>
      </w:r>
      <w:r>
        <w:rPr>
          <w:rStyle w:val="VerbatimChar"/>
        </w:rPr>
        <w:cr/>
      </w:r>
      <w:r>
        <w:br/>
      </w:r>
      <w:r>
        <w:rPr>
          <w:rStyle w:val="VerbatimChar"/>
        </w:rPr>
        <w:t xml:space="preserve">            &lt;Raid&gt;Raid10&lt;/Raid&gt;</w:t>
      </w:r>
      <w:r>
        <w:rPr>
          <w:rStyle w:val="VerbatimChar"/>
        </w:rPr>
        <w:cr/>
      </w:r>
      <w:r>
        <w:br/>
      </w:r>
      <w:r>
        <w:rPr>
          <w:rStyle w:val="VerbatimChar"/>
        </w:rPr>
        <w:t xml:space="preserve">            &lt;ImageId&gt;prt825b6d6a-c50e-4f56-b002-8cea26b41a43&lt;/ImageId&gt;</w:t>
      </w:r>
      <w:r>
        <w:rPr>
          <w:rStyle w:val="VerbatimChar"/>
        </w:rPr>
        <w:cr/>
      </w:r>
      <w:r>
        <w:br/>
      </w:r>
      <w:r>
        <w:rPr>
          <w:rStyle w:val="VerbatimChar"/>
        </w:rPr>
        <w:t xml:space="preserve">            &lt;ProductType&gt;1&lt;/ProductType&gt;</w:t>
      </w:r>
      <w:r>
        <w:rPr>
          <w:rStyle w:val="VerbatimChar"/>
        </w:rPr>
        <w:cr/>
      </w:r>
      <w:r>
        <w:br/>
      </w:r>
      <w:r>
        <w:rPr>
          <w:rStyle w:val="VerbatimChar"/>
        </w:rPr>
        <w:t xml:space="preserve">            &lt;OsName&gt;jinxu-image&lt;/OsName&gt;</w:t>
      </w:r>
      <w:r>
        <w:rPr>
          <w:rStyle w:val="VerbatimChar"/>
        </w:rPr>
        <w:cr/>
      </w:r>
      <w:r>
        <w:br/>
      </w:r>
      <w:r>
        <w:rPr>
          <w:rStyle w:val="VerbatimChar"/>
        </w:rPr>
        <w:t xml:space="preserve">            &lt;Memory&gt;128G&lt;/Memory&gt;</w:t>
      </w:r>
      <w:r>
        <w:rPr>
          <w:rStyle w:val="VerbatimChar"/>
        </w:rPr>
        <w:cr/>
      </w:r>
      <w:r>
        <w:br/>
      </w:r>
      <w:r>
        <w:rPr>
          <w:rStyle w:val="VerbatimChar"/>
        </w:rPr>
        <w:t xml:space="preserve">            &lt;Cpu&gt;</w:t>
      </w:r>
      <w:r>
        <w:rPr>
          <w:rStyle w:val="VerbatimChar"/>
        </w:rPr>
        <w:cr/>
      </w:r>
      <w:r>
        <w:br/>
      </w:r>
      <w:r>
        <w:rPr>
          <w:rStyle w:val="VerbatimChar"/>
        </w:rPr>
        <w:t xml:space="preserve">                &lt;Model&gt;Intel_E5_2620V4 * 2&lt;/Model&gt;</w:t>
      </w:r>
      <w:r>
        <w:rPr>
          <w:rStyle w:val="VerbatimChar"/>
        </w:rPr>
        <w:cr/>
      </w:r>
      <w:r>
        <w:br/>
      </w:r>
      <w:r>
        <w:rPr>
          <w:rStyle w:val="VerbatimChar"/>
        </w:rPr>
        <w:t xml:space="preserve">                &lt;Frequence&gt;2.5GHZ&lt;/Frequence&gt;</w:t>
      </w:r>
      <w:r>
        <w:rPr>
          <w:rStyle w:val="VerbatimChar"/>
        </w:rPr>
        <w:cr/>
      </w:r>
      <w:r>
        <w:br/>
      </w:r>
      <w:r>
        <w:rPr>
          <w:rStyle w:val="VerbatimChar"/>
        </w:rPr>
        <w:t xml:space="preserve">                &lt;Count&gt;2&lt;/Count&gt;</w:t>
      </w:r>
      <w:r>
        <w:rPr>
          <w:rStyle w:val="VerbatimChar"/>
        </w:rPr>
        <w:cr/>
      </w:r>
      <w:r>
        <w:br/>
      </w:r>
      <w:r>
        <w:rPr>
          <w:rStyle w:val="VerbatimChar"/>
        </w:rPr>
        <w:t xml:space="preserve">                &lt;CoreCount&gt;32&lt;/CoreCount&gt;</w:t>
      </w:r>
      <w:r>
        <w:rPr>
          <w:rStyle w:val="VerbatimChar"/>
        </w:rPr>
        <w:cr/>
      </w:r>
      <w:r>
        <w:br/>
      </w:r>
      <w:r>
        <w:rPr>
          <w:rStyle w:val="VerbatimChar"/>
        </w:rPr>
        <w:t xml:space="preserve">            &lt;/Cpu&gt;</w:t>
      </w:r>
      <w:r>
        <w:rPr>
          <w:rStyle w:val="VerbatimChar"/>
        </w:rPr>
        <w:cr/>
      </w:r>
      <w:r>
        <w:br/>
      </w:r>
      <w:r>
        <w:rPr>
          <w:rStyle w:val="VerbatimChar"/>
        </w:rPr>
        <w:t xml:space="preserve">            &lt;DiskSet&gt;</w:t>
      </w:r>
      <w:r>
        <w:rPr>
          <w:rStyle w:val="VerbatimChar"/>
        </w:rPr>
        <w:cr/>
      </w:r>
      <w:r>
        <w:br/>
      </w:r>
      <w:r>
        <w:rPr>
          <w:rStyle w:val="VerbatimChar"/>
        </w:rPr>
        <w:t xml:space="preserve">                &lt;item&gt;</w:t>
      </w:r>
      <w:r>
        <w:rPr>
          <w:rStyle w:val="VerbatimChar"/>
        </w:rPr>
        <w:cr/>
      </w:r>
      <w:r>
        <w:br/>
      </w:r>
      <w:r>
        <w:rPr>
          <w:rStyle w:val="VerbatimChar"/>
        </w:rPr>
        <w:t xml:space="preserve">                    &lt;DiskType&gt;System&lt;/DiskType&gt;</w:t>
      </w:r>
      <w:r>
        <w:rPr>
          <w:rStyle w:val="VerbatimChar"/>
        </w:rPr>
        <w:cr/>
      </w:r>
      <w:r>
        <w:br/>
      </w:r>
      <w:r>
        <w:rPr>
          <w:rStyle w:val="VerbatimChar"/>
        </w:rPr>
        <w:t xml:space="preserve">                    &lt;Raid&gt;Raid1&lt;/Raid&gt;</w:t>
      </w:r>
      <w:r>
        <w:rPr>
          <w:rStyle w:val="VerbatimChar"/>
        </w:rPr>
        <w:cr/>
      </w:r>
      <w:r>
        <w:br/>
      </w:r>
      <w:r>
        <w:rPr>
          <w:rStyle w:val="VerbatimChar"/>
        </w:rPr>
        <w:t xml:space="preserve">                    &lt;Space&gt;300GB&lt;/Space&gt;</w:t>
      </w:r>
      <w:r>
        <w:rPr>
          <w:rStyle w:val="VerbatimChar"/>
        </w:rPr>
        <w:cr/>
      </w:r>
      <w:r>
        <w:br/>
      </w:r>
      <w:r>
        <w:rPr>
          <w:rStyle w:val="VerbatimChar"/>
        </w:rPr>
        <w:t xml:space="preserve">                &lt;/item&gt;</w:t>
      </w:r>
      <w:r>
        <w:rPr>
          <w:rStyle w:val="VerbatimChar"/>
        </w:rPr>
        <w:cr/>
      </w:r>
      <w:r>
        <w:br/>
      </w:r>
      <w:r>
        <w:rPr>
          <w:rStyle w:val="VerbatimChar"/>
        </w:rPr>
        <w:t xml:space="preserve">                &lt;item&gt;</w:t>
      </w:r>
      <w:r>
        <w:rPr>
          <w:rStyle w:val="VerbatimChar"/>
        </w:rPr>
        <w:cr/>
      </w:r>
      <w:r>
        <w:br/>
      </w:r>
      <w:r>
        <w:rPr>
          <w:rStyle w:val="VerbatimChar"/>
        </w:rPr>
        <w:lastRenderedPageBreak/>
        <w:t xml:space="preserve">                    &lt;DiskType&gt;Data&lt;/DiskType&gt;</w:t>
      </w:r>
      <w:r>
        <w:rPr>
          <w:rStyle w:val="VerbatimChar"/>
        </w:rPr>
        <w:cr/>
      </w:r>
      <w:r>
        <w:br/>
      </w:r>
      <w:r>
        <w:rPr>
          <w:rStyle w:val="VerbatimChar"/>
        </w:rPr>
        <w:t xml:space="preserve">                    &lt;Raid&gt;Raid10&lt;/Raid&gt;</w:t>
      </w:r>
      <w:r>
        <w:rPr>
          <w:rStyle w:val="VerbatimChar"/>
        </w:rPr>
        <w:cr/>
      </w:r>
      <w:r>
        <w:br/>
      </w:r>
      <w:r>
        <w:rPr>
          <w:rStyle w:val="VerbatimChar"/>
        </w:rPr>
        <w:t xml:space="preserve">                    &lt;Space&gt;4TB&lt;/Space&gt;</w:t>
      </w:r>
      <w:r>
        <w:rPr>
          <w:rStyle w:val="VerbatimChar"/>
        </w:rPr>
        <w:cr/>
      </w:r>
      <w:r>
        <w:br/>
      </w:r>
      <w:r>
        <w:rPr>
          <w:rStyle w:val="VerbatimChar"/>
        </w:rPr>
        <w:t xml:space="preserve">                &lt;/item&gt;</w:t>
      </w:r>
      <w:r>
        <w:rPr>
          <w:rStyle w:val="VerbatimChar"/>
        </w:rPr>
        <w:cr/>
      </w:r>
      <w:r>
        <w:br/>
      </w:r>
      <w:r>
        <w:rPr>
          <w:rStyle w:val="VerbatimChar"/>
        </w:rPr>
        <w:t xml:space="preserve">            &lt;/DiskSet&gt;</w:t>
      </w:r>
      <w:r>
        <w:rPr>
          <w:rStyle w:val="VerbatimChar"/>
        </w:rPr>
        <w:cr/>
      </w:r>
      <w:r>
        <w:br/>
      </w:r>
      <w:r>
        <w:rPr>
          <w:rStyle w:val="VerbatimChar"/>
        </w:rPr>
        <w:t xml:space="preserve">            &lt;NetworkInterfaceAttributeSet&gt;</w:t>
      </w:r>
      <w:r>
        <w:rPr>
          <w:rStyle w:val="VerbatimChar"/>
        </w:rPr>
        <w:cr/>
      </w:r>
      <w:r>
        <w:br/>
      </w:r>
      <w:r>
        <w:rPr>
          <w:rStyle w:val="VerbatimChar"/>
        </w:rPr>
        <w:t xml:space="preserve">                &lt;item&gt;</w:t>
      </w:r>
      <w:r>
        <w:rPr>
          <w:rStyle w:val="VerbatimChar"/>
        </w:rPr>
        <w:cr/>
      </w:r>
      <w:r>
        <w:br/>
      </w:r>
      <w:r>
        <w:rPr>
          <w:rStyle w:val="VerbatimChar"/>
        </w:rPr>
        <w:t xml:space="preserve">                    &lt;VpcId&gt;fa1a0025-3d70-4105-b53f-a0db25449303&lt;/VpcId&gt;</w:t>
      </w:r>
      <w:r>
        <w:rPr>
          <w:rStyle w:val="VerbatimChar"/>
        </w:rPr>
        <w:cr/>
      </w:r>
      <w:r>
        <w:br/>
      </w:r>
      <w:r>
        <w:rPr>
          <w:rStyle w:val="VerbatimChar"/>
        </w:rPr>
        <w:t xml:space="preserve">                    &lt;NetworkInterfaceId&gt;d2bb681c-dec8-45aa-8596-3ef584d925b7&lt;/NetworkInterfaceId&gt;</w:t>
      </w:r>
      <w:r>
        <w:rPr>
          <w:rStyle w:val="VerbatimChar"/>
        </w:rPr>
        <w:cr/>
      </w:r>
      <w:r>
        <w:br/>
      </w:r>
      <w:r>
        <w:rPr>
          <w:rStyle w:val="VerbatimChar"/>
        </w:rPr>
        <w:t xml:space="preserve">                    &lt;SubnetId&gt;32caccdd-9d43-42ca-9df2-c92c48f13b40&lt;/SubnetId&gt;</w:t>
      </w:r>
      <w:r>
        <w:rPr>
          <w:rStyle w:val="VerbatimChar"/>
        </w:rPr>
        <w:cr/>
      </w:r>
      <w:r>
        <w:br/>
      </w:r>
      <w:r>
        <w:rPr>
          <w:rStyle w:val="VerbatimChar"/>
        </w:rPr>
        <w:t xml:space="preserve">                    &lt;PrivateIpAddress&gt;10.0.24.61&lt;/PrivateIpAddress&gt;</w:t>
      </w:r>
      <w:r>
        <w:rPr>
          <w:rStyle w:val="VerbatimChar"/>
        </w:rPr>
        <w:cr/>
      </w:r>
      <w:r>
        <w:br/>
      </w:r>
      <w:r>
        <w:rPr>
          <w:rStyle w:val="VerbatimChar"/>
        </w:rPr>
        <w:t xml:space="preserve">                    &lt;DNS1&gt;198.18.224.10&lt;/DNS1&gt;</w:t>
      </w:r>
      <w:r>
        <w:rPr>
          <w:rStyle w:val="VerbatimChar"/>
        </w:rPr>
        <w:cr/>
      </w:r>
      <w:r>
        <w:br/>
      </w:r>
      <w:r>
        <w:rPr>
          <w:rStyle w:val="VerbatimChar"/>
        </w:rPr>
        <w:t xml:space="preserve">                    &lt;DNS2&gt;198.18.224.11&lt;/DNS2&gt;</w:t>
      </w:r>
      <w:r>
        <w:rPr>
          <w:rStyle w:val="VerbatimChar"/>
        </w:rPr>
        <w:cr/>
      </w:r>
      <w:r>
        <w:br/>
      </w:r>
      <w:r>
        <w:rPr>
          <w:rStyle w:val="VerbatimChar"/>
        </w:rPr>
        <w:t xml:space="preserve">                    &lt;Mac&gt;6c:92:bf:26:be:a2&lt;/Mac&gt;</w:t>
      </w:r>
      <w:r>
        <w:rPr>
          <w:rStyle w:val="VerbatimChar"/>
        </w:rPr>
        <w:cr/>
      </w:r>
      <w:r>
        <w:br/>
      </w:r>
      <w:r>
        <w:rPr>
          <w:rStyle w:val="VerbatimChar"/>
        </w:rPr>
        <w:t xml:space="preserve">                    &lt;SecurityGroupSet&gt;</w:t>
      </w:r>
      <w:r>
        <w:rPr>
          <w:rStyle w:val="VerbatimChar"/>
        </w:rPr>
        <w:cr/>
      </w:r>
      <w:r>
        <w:br/>
      </w:r>
      <w:r>
        <w:rPr>
          <w:rStyle w:val="VerbatimChar"/>
        </w:rPr>
        <w:t xml:space="preserve">                        &lt;item&gt;</w:t>
      </w:r>
      <w:r>
        <w:rPr>
          <w:rStyle w:val="VerbatimChar"/>
        </w:rPr>
        <w:cr/>
      </w:r>
      <w:r>
        <w:br/>
      </w:r>
      <w:r>
        <w:rPr>
          <w:rStyle w:val="VerbatimChar"/>
        </w:rPr>
        <w:t xml:space="preserve">                            &lt;SecurityGroupId&gt;3c9ab8f2-9b55-4ceb-af13-d72128481cfb&lt;/SecurityGroupId&gt;</w:t>
      </w:r>
      <w:r>
        <w:rPr>
          <w:rStyle w:val="VerbatimChar"/>
        </w:rPr>
        <w:cr/>
      </w:r>
      <w:r>
        <w:br/>
      </w:r>
      <w:r>
        <w:rPr>
          <w:rStyle w:val="VerbatimChar"/>
        </w:rPr>
        <w:t xml:space="preserve">                        &lt;/item&gt;</w:t>
      </w:r>
      <w:r>
        <w:rPr>
          <w:rStyle w:val="VerbatimChar"/>
        </w:rPr>
        <w:cr/>
      </w:r>
      <w:r>
        <w:br/>
      </w:r>
      <w:r>
        <w:rPr>
          <w:rStyle w:val="VerbatimChar"/>
        </w:rPr>
        <w:t xml:space="preserve">                    &lt;/SecurityGroupSet&gt;</w:t>
      </w:r>
      <w:r>
        <w:rPr>
          <w:rStyle w:val="VerbatimChar"/>
        </w:rPr>
        <w:cr/>
      </w:r>
      <w:r>
        <w:br/>
      </w:r>
      <w:r>
        <w:rPr>
          <w:rStyle w:val="VerbatimChar"/>
        </w:rPr>
        <w:t xml:space="preserve">                    &lt;NetworkInterfaceType&gt;primary&lt;/NetworkInterfaceType&gt;</w:t>
      </w:r>
      <w:r>
        <w:rPr>
          <w:rStyle w:val="VerbatimChar"/>
        </w:rPr>
        <w:cr/>
      </w:r>
      <w:r>
        <w:br/>
      </w:r>
      <w:r>
        <w:rPr>
          <w:rStyle w:val="VerbatimChar"/>
        </w:rPr>
        <w:t xml:space="preserve">                &lt;/item&gt;</w:t>
      </w:r>
      <w:r>
        <w:rPr>
          <w:rStyle w:val="VerbatimChar"/>
        </w:rPr>
        <w:cr/>
      </w:r>
      <w:r>
        <w:br/>
      </w:r>
      <w:r>
        <w:rPr>
          <w:rStyle w:val="VerbatimChar"/>
        </w:rPr>
        <w:t xml:space="preserve">            &lt;/NetworkInterfaceAttributeSet&gt;</w:t>
      </w:r>
      <w:r>
        <w:rPr>
          <w:rStyle w:val="VerbatimChar"/>
        </w:rPr>
        <w:cr/>
      </w:r>
      <w:r>
        <w:br/>
      </w:r>
      <w:r>
        <w:rPr>
          <w:rStyle w:val="VerbatimChar"/>
        </w:rPr>
        <w:t xml:space="preserve">            &lt;AvailabilityZone&gt;cn-shanghai-3a&lt;/AvailabilityZone&gt;</w:t>
      </w:r>
      <w:r>
        <w:rPr>
          <w:rStyle w:val="VerbatimChar"/>
        </w:rPr>
        <w:cr/>
      </w:r>
      <w:r>
        <w:lastRenderedPageBreak/>
        <w:br/>
      </w:r>
      <w:r>
        <w:rPr>
          <w:rStyle w:val="VerbatimChar"/>
        </w:rPr>
        <w:t xml:space="preserve">            &lt;CloudMonitorAgent&gt;classic&lt;/CloudMonitorAgent&gt;</w:t>
      </w:r>
      <w:r>
        <w:rPr>
          <w:rStyle w:val="VerbatimChar"/>
        </w:rPr>
        <w:cr/>
      </w:r>
      <w:r>
        <w:br/>
      </w:r>
      <w:r>
        <w:rPr>
          <w:rStyle w:val="VerbatimChar"/>
        </w:rPr>
        <w:t xml:space="preserve">            &lt;HostStatus&gt;Reinstalling&lt;/HostStatus&gt;</w:t>
      </w:r>
      <w:r>
        <w:rPr>
          <w:rStyle w:val="VerbatimChar"/>
        </w:rPr>
        <w:cr/>
      </w:r>
      <w:r>
        <w:br/>
      </w:r>
      <w:r>
        <w:rPr>
          <w:rStyle w:val="VerbatimChar"/>
        </w:rPr>
        <w:t xml:space="preserve">            &lt;HostType&gt;CAL&lt;/HostType&gt;</w:t>
      </w:r>
      <w:r>
        <w:rPr>
          <w:rStyle w:val="VerbatimChar"/>
        </w:rPr>
        <w:cr/>
      </w:r>
      <w:r>
        <w:br/>
      </w:r>
      <w:r>
        <w:rPr>
          <w:rStyle w:val="VerbatimChar"/>
        </w:rPr>
        <w:t xml:space="preserve">            &lt;NetworkInterfaceMode&gt;bond4&lt;/NetworkInterfaceMode&gt;</w:t>
      </w:r>
      <w:r>
        <w:rPr>
          <w:rStyle w:val="VerbatimChar"/>
        </w:rPr>
        <w:cr/>
      </w:r>
      <w:r>
        <w:br/>
      </w:r>
      <w:r>
        <w:rPr>
          <w:rStyle w:val="VerbatimChar"/>
        </w:rPr>
        <w:t xml:space="preserve">            &lt;SecurityAgent&gt;classic&lt;/SecurityAgent&gt;</w:t>
      </w:r>
      <w:r>
        <w:rPr>
          <w:rStyle w:val="VerbatimChar"/>
        </w:rPr>
        <w:cr/>
      </w:r>
      <w:r>
        <w:br/>
      </w:r>
      <w:r>
        <w:rPr>
          <w:rStyle w:val="VerbatimChar"/>
        </w:rPr>
        <w:t xml:space="preserve">            &lt;EnableBond&gt;true&lt;/EnableBond&gt;</w:t>
      </w:r>
      <w:r>
        <w:rPr>
          <w:rStyle w:val="VerbatimChar"/>
        </w:rPr>
        <w:cr/>
      </w:r>
      <w:r>
        <w:br/>
      </w:r>
      <w:r>
        <w:rPr>
          <w:rStyle w:val="VerbatimChar"/>
        </w:rPr>
        <w:t xml:space="preserve">        &lt;/item&gt;</w:t>
      </w:r>
      <w:r>
        <w:rPr>
          <w:rStyle w:val="VerbatimChar"/>
        </w:rPr>
        <w:cr/>
      </w:r>
      <w:r>
        <w:br/>
      </w:r>
      <w:r>
        <w:rPr>
          <w:rStyle w:val="VerbatimChar"/>
        </w:rPr>
        <w:t xml:space="preserve">    &lt;/HostSet&gt;</w:t>
      </w:r>
      <w:r>
        <w:rPr>
          <w:rStyle w:val="VerbatimChar"/>
        </w:rPr>
        <w:cr/>
      </w:r>
      <w:r>
        <w:br/>
      </w:r>
      <w:r>
        <w:rPr>
          <w:rStyle w:val="VerbatimChar"/>
        </w:rPr>
        <w:t>&lt;/DescribeEpcsResponse&gt;</w:t>
      </w:r>
      <w:r>
        <w:rPr>
          <w:rStyle w:val="VerbatimChar"/>
        </w:rPr>
        <w:cr/>
      </w:r>
    </w:p>
    <w:p w14:paraId="0AF5ACA6" w14:textId="77777777" w:rsidR="00AB6CCE" w:rsidRDefault="00AB6CCE">
      <w:pPr>
        <w:pStyle w:val="FirstParagraph"/>
      </w:pPr>
    </w:p>
    <w:p w14:paraId="0DED2104" w14:textId="70527B70" w:rsidR="00AB6CCE" w:rsidRDefault="008134F4">
      <w:pPr>
        <w:pStyle w:val="2"/>
        <w:spacing w:before="288" w:after="288"/>
        <w:ind w:firstLine="241"/>
      </w:pPr>
      <w:bookmarkStart w:id="85" w:name="header-n4482"/>
      <w:bookmarkStart w:id="86" w:name="_Toc109913520"/>
      <w:r>
        <w:t>StartEpc( 开启</w:t>
      </w:r>
      <w:r w:rsidR="00DF014D">
        <w:t>裸金属服务器</w:t>
      </w:r>
      <w:r>
        <w:t>)</w:t>
      </w:r>
      <w:bookmarkEnd w:id="85"/>
      <w:bookmarkEnd w:id="86"/>
    </w:p>
    <w:p w14:paraId="5D185F95" w14:textId="77777777" w:rsidR="00AB6CCE" w:rsidRDefault="008134F4">
      <w:pPr>
        <w:pStyle w:val="4"/>
      </w:pPr>
      <w:bookmarkStart w:id="87" w:name="header-n4485"/>
      <w:r>
        <w:t xml:space="preserve">Request Parameters(请求参数) </w:t>
      </w:r>
      <w:bookmarkEnd w:id="87"/>
    </w:p>
    <w:p w14:paraId="0B17BBC3" w14:textId="77777777" w:rsidR="00AB6CCE" w:rsidRDefault="008134F4">
      <w:pPr>
        <w:pStyle w:val="FirstParagraph"/>
      </w:pPr>
      <w:r>
        <w:rPr>
          <w:b/>
        </w:rPr>
        <w:t>HostId</w:t>
      </w:r>
    </w:p>
    <w:p w14:paraId="288AD925" w14:textId="79DAF799" w:rsidR="00AB6CCE" w:rsidRDefault="00DF014D">
      <w:pPr>
        <w:numPr>
          <w:ilvl w:val="0"/>
          <w:numId w:val="5"/>
        </w:numPr>
      </w:pPr>
      <w:r>
        <w:t>裸金属服务器</w:t>
      </w:r>
      <w:r w:rsidR="008134F4">
        <w:t>的</w:t>
      </w:r>
      <w:r w:rsidR="008134F4">
        <w:t>ID</w:t>
      </w:r>
    </w:p>
    <w:p w14:paraId="71B927D8" w14:textId="77777777" w:rsidR="00AB6CCE" w:rsidRDefault="008134F4">
      <w:pPr>
        <w:numPr>
          <w:ilvl w:val="0"/>
          <w:numId w:val="5"/>
        </w:numPr>
      </w:pPr>
      <w:r>
        <w:t>类型：</w:t>
      </w:r>
      <w:r>
        <w:t>String</w:t>
      </w:r>
    </w:p>
    <w:p w14:paraId="673A8DA4" w14:textId="77777777" w:rsidR="00AB6CCE" w:rsidRDefault="008134F4">
      <w:pPr>
        <w:numPr>
          <w:ilvl w:val="0"/>
          <w:numId w:val="5"/>
        </w:numPr>
      </w:pPr>
      <w:r>
        <w:t>是否必填：是</w:t>
      </w:r>
    </w:p>
    <w:p w14:paraId="4C58B64D" w14:textId="77777777" w:rsidR="00AB6CCE" w:rsidRDefault="008134F4">
      <w:pPr>
        <w:numPr>
          <w:ilvl w:val="0"/>
          <w:numId w:val="5"/>
        </w:numPr>
      </w:pPr>
      <w:r>
        <w:t>格式：固定长度</w:t>
      </w:r>
      <w:r>
        <w:t>36</w:t>
      </w:r>
      <w:r>
        <w:t>字符串</w:t>
      </w:r>
    </w:p>
    <w:p w14:paraId="02568D21" w14:textId="77777777" w:rsidR="00AB6CCE" w:rsidRDefault="008134F4">
      <w:pPr>
        <w:pStyle w:val="4"/>
      </w:pPr>
      <w:bookmarkStart w:id="88" w:name="header-n4496"/>
      <w:r>
        <w:t>Response Elements(返回值)</w:t>
      </w:r>
      <w:bookmarkEnd w:id="88"/>
    </w:p>
    <w:p w14:paraId="4D70E6B5" w14:textId="77777777" w:rsidR="00AB6CCE" w:rsidRDefault="008134F4">
      <w:pPr>
        <w:pStyle w:val="FirstParagraph"/>
      </w:pPr>
      <w:r>
        <w:rPr>
          <w:b/>
        </w:rPr>
        <w:t>RequestId</w:t>
      </w:r>
    </w:p>
    <w:p w14:paraId="7F4F7EAD" w14:textId="77777777" w:rsidR="00AB6CCE" w:rsidRDefault="008134F4">
      <w:pPr>
        <w:numPr>
          <w:ilvl w:val="0"/>
          <w:numId w:val="5"/>
        </w:numPr>
      </w:pPr>
      <w:r>
        <w:t>请求接口时传递过来的，用户跟踪问题</w:t>
      </w:r>
    </w:p>
    <w:p w14:paraId="27BBAA49" w14:textId="77777777" w:rsidR="00AB6CCE" w:rsidRDefault="008134F4">
      <w:pPr>
        <w:numPr>
          <w:ilvl w:val="0"/>
          <w:numId w:val="5"/>
        </w:numPr>
      </w:pPr>
      <w:r>
        <w:t>类型：</w:t>
      </w:r>
      <w:r>
        <w:t>String</w:t>
      </w:r>
    </w:p>
    <w:p w14:paraId="65807AAC" w14:textId="77777777" w:rsidR="00AB6CCE" w:rsidRDefault="008134F4">
      <w:pPr>
        <w:pStyle w:val="FirstParagraph"/>
      </w:pPr>
      <w:r>
        <w:rPr>
          <w:b/>
        </w:rPr>
        <w:t>Return</w:t>
      </w:r>
    </w:p>
    <w:p w14:paraId="0CEF159E" w14:textId="77777777" w:rsidR="00AB6CCE" w:rsidRDefault="008134F4">
      <w:pPr>
        <w:numPr>
          <w:ilvl w:val="0"/>
          <w:numId w:val="5"/>
        </w:numPr>
      </w:pPr>
      <w:r>
        <w:t>操作是否成功</w:t>
      </w:r>
    </w:p>
    <w:p w14:paraId="4B1D0EE9" w14:textId="77777777" w:rsidR="00AB6CCE" w:rsidRDefault="008134F4">
      <w:pPr>
        <w:numPr>
          <w:ilvl w:val="0"/>
          <w:numId w:val="5"/>
        </w:numPr>
      </w:pPr>
      <w:r>
        <w:t>类型</w:t>
      </w:r>
      <w:r>
        <w:t>: Boolean</w:t>
      </w:r>
    </w:p>
    <w:p w14:paraId="34D1E98C" w14:textId="77777777" w:rsidR="00AB6CCE" w:rsidRDefault="008134F4">
      <w:pPr>
        <w:pStyle w:val="4"/>
      </w:pPr>
      <w:bookmarkStart w:id="89" w:name="header-n4510"/>
      <w:r>
        <w:lastRenderedPageBreak/>
        <w:t>Examples（举例）</w:t>
      </w:r>
      <w:bookmarkEnd w:id="89"/>
    </w:p>
    <w:p w14:paraId="73F95EB9" w14:textId="77777777" w:rsidR="00AB6CCE" w:rsidRDefault="008134F4">
      <w:pPr>
        <w:pStyle w:val="5"/>
      </w:pPr>
      <w:bookmarkStart w:id="90" w:name="header-n4511"/>
      <w:r>
        <w:t>Sample Request(</w:t>
      </w:r>
      <w:r>
        <w:t>请求</w:t>
      </w:r>
      <w:r>
        <w:t>)</w:t>
      </w:r>
      <w:bookmarkEnd w:id="90"/>
    </w:p>
    <w:p w14:paraId="40B3C842" w14:textId="77777777" w:rsidR="00AB6CCE" w:rsidRDefault="008134F4">
      <w:pPr>
        <w:pStyle w:val="SourceCode"/>
      </w:pPr>
      <w:r>
        <w:rPr>
          <w:rStyle w:val="VerbatimChar"/>
        </w:rPr>
        <w:t>http://epc.region.api.ksyun.com/?Version=2015-11-01</w:t>
      </w:r>
      <w:r>
        <w:br/>
      </w:r>
      <w:r>
        <w:rPr>
          <w:rStyle w:val="VerbatimChar"/>
        </w:rPr>
        <w:t>&amp;Action=StartEpc</w:t>
      </w:r>
      <w:r>
        <w:br/>
      </w:r>
      <w:r>
        <w:rPr>
          <w:rStyle w:val="VerbatimChar"/>
        </w:rPr>
        <w:t>&amp;HostId=f16ebbf3-3198-45a5-aa4a-dd213aa6d176</w:t>
      </w:r>
    </w:p>
    <w:p w14:paraId="4C1658ED" w14:textId="77777777" w:rsidR="00AB6CCE" w:rsidRDefault="008134F4">
      <w:pPr>
        <w:pStyle w:val="5"/>
      </w:pPr>
      <w:bookmarkStart w:id="91" w:name="header-n4513"/>
      <w:r>
        <w:t>Sample Response</w:t>
      </w:r>
      <w:r>
        <w:t>（返回）</w:t>
      </w:r>
      <w:bookmarkEnd w:id="91"/>
    </w:p>
    <w:p w14:paraId="105E6AD8" w14:textId="77777777" w:rsidR="00AB6CCE" w:rsidRDefault="008134F4">
      <w:pPr>
        <w:pStyle w:val="SourceCode"/>
      </w:pPr>
      <w:r>
        <w:rPr>
          <w:rStyle w:val="VerbatimChar"/>
        </w:rPr>
        <w:t>&lt;EpcResponse&gt;</w:t>
      </w:r>
      <w:r>
        <w:rPr>
          <w:rStyle w:val="VerbatimChar"/>
        </w:rPr>
        <w:cr/>
      </w:r>
      <w:r>
        <w:br/>
      </w:r>
      <w:r>
        <w:rPr>
          <w:rStyle w:val="VerbatimChar"/>
        </w:rPr>
        <w:t xml:space="preserve">    &lt;RequestId&gt;10f5fa86-bfe1-40d1-b465-8827cc9156d0&lt;/RequestId&gt;</w:t>
      </w:r>
      <w:r>
        <w:rPr>
          <w:rStyle w:val="VerbatimChar"/>
        </w:rPr>
        <w:cr/>
      </w:r>
      <w:r>
        <w:br/>
      </w:r>
      <w:r>
        <w:rPr>
          <w:rStyle w:val="VerbatimChar"/>
        </w:rPr>
        <w:t xml:space="preserve">    &lt;Return&gt;true&lt;/Return&gt;</w:t>
      </w:r>
      <w:r>
        <w:rPr>
          <w:rStyle w:val="VerbatimChar"/>
        </w:rPr>
        <w:cr/>
      </w:r>
      <w:r>
        <w:br/>
      </w:r>
      <w:r>
        <w:rPr>
          <w:rStyle w:val="VerbatimChar"/>
        </w:rPr>
        <w:t>&lt;/EpcResponse&gt;</w:t>
      </w:r>
    </w:p>
    <w:p w14:paraId="1135A5C8" w14:textId="77777777" w:rsidR="00AB6CCE" w:rsidRDefault="00AB6CCE">
      <w:pPr>
        <w:pStyle w:val="FirstParagraph"/>
      </w:pPr>
    </w:p>
    <w:p w14:paraId="52259DCE" w14:textId="6C6A84CB" w:rsidR="00AB6CCE" w:rsidRDefault="008134F4">
      <w:pPr>
        <w:pStyle w:val="2"/>
        <w:spacing w:before="288" w:after="288"/>
        <w:ind w:firstLine="241"/>
      </w:pPr>
      <w:bookmarkStart w:id="92" w:name="header-n4516"/>
      <w:bookmarkStart w:id="93" w:name="_Toc109913521"/>
      <w:r>
        <w:t>StopEpc (关闭</w:t>
      </w:r>
      <w:r w:rsidR="00DF014D">
        <w:t>裸金属服务器</w:t>
      </w:r>
      <w:r>
        <w:t>)</w:t>
      </w:r>
      <w:bookmarkEnd w:id="92"/>
      <w:bookmarkEnd w:id="93"/>
    </w:p>
    <w:p w14:paraId="0823D1DD" w14:textId="77777777" w:rsidR="00AB6CCE" w:rsidRDefault="008134F4">
      <w:pPr>
        <w:pStyle w:val="4"/>
      </w:pPr>
      <w:bookmarkStart w:id="94" w:name="header-n4519"/>
      <w:r>
        <w:t xml:space="preserve">Request Parameters(请求参数) </w:t>
      </w:r>
      <w:bookmarkEnd w:id="94"/>
    </w:p>
    <w:p w14:paraId="6136BF95" w14:textId="77777777" w:rsidR="00AB6CCE" w:rsidRDefault="008134F4">
      <w:pPr>
        <w:pStyle w:val="FirstParagraph"/>
      </w:pPr>
      <w:r>
        <w:rPr>
          <w:b/>
        </w:rPr>
        <w:t>HostId</w:t>
      </w:r>
    </w:p>
    <w:p w14:paraId="0C60AF18" w14:textId="77777777" w:rsidR="00AB6CCE" w:rsidRDefault="008134F4">
      <w:pPr>
        <w:numPr>
          <w:ilvl w:val="0"/>
          <w:numId w:val="5"/>
        </w:numPr>
      </w:pPr>
      <w:r>
        <w:t>物理机资源</w:t>
      </w:r>
      <w:r>
        <w:t>ID</w:t>
      </w:r>
    </w:p>
    <w:p w14:paraId="7429D7C6" w14:textId="77777777" w:rsidR="00AB6CCE" w:rsidRDefault="008134F4">
      <w:pPr>
        <w:numPr>
          <w:ilvl w:val="0"/>
          <w:numId w:val="5"/>
        </w:numPr>
      </w:pPr>
      <w:r>
        <w:t>类型：</w:t>
      </w:r>
      <w:r>
        <w:t>String</w:t>
      </w:r>
    </w:p>
    <w:p w14:paraId="0447BFA5" w14:textId="77777777" w:rsidR="00AB6CCE" w:rsidRDefault="008134F4">
      <w:pPr>
        <w:numPr>
          <w:ilvl w:val="0"/>
          <w:numId w:val="5"/>
        </w:numPr>
      </w:pPr>
      <w:r>
        <w:t>是否必填：是</w:t>
      </w:r>
    </w:p>
    <w:p w14:paraId="4F8FC208" w14:textId="77777777" w:rsidR="00AB6CCE" w:rsidRDefault="008134F4">
      <w:pPr>
        <w:pStyle w:val="4"/>
      </w:pPr>
      <w:bookmarkStart w:id="95" w:name="header-n4528"/>
      <w:r>
        <w:t>Response Elements(返回值)</w:t>
      </w:r>
      <w:bookmarkEnd w:id="95"/>
    </w:p>
    <w:p w14:paraId="5913835F" w14:textId="77777777" w:rsidR="00AB6CCE" w:rsidRDefault="008134F4">
      <w:pPr>
        <w:pStyle w:val="FirstParagraph"/>
      </w:pPr>
      <w:r>
        <w:rPr>
          <w:b/>
        </w:rPr>
        <w:t>RequestId</w:t>
      </w:r>
    </w:p>
    <w:p w14:paraId="5CA3C4E0" w14:textId="77777777" w:rsidR="00AB6CCE" w:rsidRDefault="008134F4">
      <w:pPr>
        <w:numPr>
          <w:ilvl w:val="0"/>
          <w:numId w:val="5"/>
        </w:numPr>
      </w:pPr>
      <w:r>
        <w:t>请求</w:t>
      </w:r>
      <w:r>
        <w:t>ID</w:t>
      </w:r>
    </w:p>
    <w:p w14:paraId="11C4BEC3" w14:textId="77777777" w:rsidR="00AB6CCE" w:rsidRDefault="008134F4">
      <w:pPr>
        <w:numPr>
          <w:ilvl w:val="0"/>
          <w:numId w:val="5"/>
        </w:numPr>
      </w:pPr>
      <w:r>
        <w:t>类型：</w:t>
      </w:r>
      <w:r>
        <w:t>String</w:t>
      </w:r>
    </w:p>
    <w:p w14:paraId="43D6FC35" w14:textId="77777777" w:rsidR="00AB6CCE" w:rsidRDefault="008134F4">
      <w:pPr>
        <w:pStyle w:val="FirstParagraph"/>
      </w:pPr>
      <w:r>
        <w:rPr>
          <w:b/>
        </w:rPr>
        <w:t>Return</w:t>
      </w:r>
    </w:p>
    <w:p w14:paraId="29964E07" w14:textId="77777777" w:rsidR="00AB6CCE" w:rsidRDefault="008134F4">
      <w:pPr>
        <w:numPr>
          <w:ilvl w:val="0"/>
          <w:numId w:val="5"/>
        </w:numPr>
      </w:pPr>
      <w:r>
        <w:t>操作是否成功</w:t>
      </w:r>
    </w:p>
    <w:p w14:paraId="063C350B" w14:textId="77777777" w:rsidR="00AB6CCE" w:rsidRDefault="008134F4">
      <w:pPr>
        <w:numPr>
          <w:ilvl w:val="0"/>
          <w:numId w:val="5"/>
        </w:numPr>
      </w:pPr>
      <w:r>
        <w:t>类型</w:t>
      </w:r>
      <w:r>
        <w:t>: Boolean</w:t>
      </w:r>
    </w:p>
    <w:p w14:paraId="4ECB99F2" w14:textId="77777777" w:rsidR="00AB6CCE" w:rsidRDefault="00AB6CCE">
      <w:pPr>
        <w:pStyle w:val="FirstParagraph"/>
      </w:pPr>
    </w:p>
    <w:p w14:paraId="73DDC688" w14:textId="77777777" w:rsidR="00AB6CCE" w:rsidRDefault="008134F4">
      <w:pPr>
        <w:pStyle w:val="4"/>
      </w:pPr>
      <w:bookmarkStart w:id="96" w:name="header-n4542"/>
      <w:r>
        <w:t>Examples（举例）</w:t>
      </w:r>
      <w:bookmarkEnd w:id="96"/>
    </w:p>
    <w:p w14:paraId="1E1645A5" w14:textId="77777777" w:rsidR="00AB6CCE" w:rsidRDefault="008134F4">
      <w:pPr>
        <w:pStyle w:val="5"/>
      </w:pPr>
      <w:bookmarkStart w:id="97" w:name="header-n4543"/>
      <w:r>
        <w:t>Sample Request(</w:t>
      </w:r>
      <w:r>
        <w:t>请求</w:t>
      </w:r>
      <w:r>
        <w:t>)</w:t>
      </w:r>
      <w:bookmarkEnd w:id="97"/>
    </w:p>
    <w:p w14:paraId="577A96B1" w14:textId="77777777" w:rsidR="00AB6CCE" w:rsidRDefault="008134F4">
      <w:pPr>
        <w:pStyle w:val="SourceCode"/>
      </w:pPr>
      <w:r>
        <w:rPr>
          <w:rStyle w:val="VerbatimChar"/>
        </w:rPr>
        <w:t>http://epc.region.api.ksyun.com/?Version=2015-11-01</w:t>
      </w:r>
      <w:r>
        <w:br/>
      </w:r>
      <w:r>
        <w:rPr>
          <w:rStyle w:val="VerbatimChar"/>
        </w:rPr>
        <w:t>&amp;Action=StopEpc</w:t>
      </w:r>
      <w:r>
        <w:br/>
      </w:r>
      <w:r>
        <w:rPr>
          <w:rStyle w:val="VerbatimChar"/>
        </w:rPr>
        <w:t>&amp;HostId=f16ebbf3-3198-45a5-aa4a-dd213aa6d176</w:t>
      </w:r>
    </w:p>
    <w:p w14:paraId="14F3F6A5" w14:textId="77777777" w:rsidR="00AB6CCE" w:rsidRDefault="008134F4">
      <w:pPr>
        <w:pStyle w:val="5"/>
      </w:pPr>
      <w:bookmarkStart w:id="98" w:name="header-n4545"/>
      <w:r>
        <w:t>Sample Response</w:t>
      </w:r>
      <w:r>
        <w:t>（返回）</w:t>
      </w:r>
      <w:bookmarkEnd w:id="98"/>
    </w:p>
    <w:p w14:paraId="6E49D275" w14:textId="77777777" w:rsidR="00AB6CCE" w:rsidRDefault="008134F4">
      <w:pPr>
        <w:pStyle w:val="SourceCode"/>
      </w:pPr>
      <w:r>
        <w:rPr>
          <w:rStyle w:val="VerbatimChar"/>
        </w:rPr>
        <w:t>&lt;EpcResponse&gt;</w:t>
      </w:r>
      <w:r>
        <w:rPr>
          <w:rStyle w:val="VerbatimChar"/>
        </w:rPr>
        <w:cr/>
      </w:r>
      <w:r>
        <w:br/>
      </w:r>
      <w:r>
        <w:rPr>
          <w:rStyle w:val="VerbatimChar"/>
        </w:rPr>
        <w:t xml:space="preserve">    &lt;RequestId&gt;71b35f43-7e3a-449e-9431-55ea4809cbf6&lt;/RequestId&gt;</w:t>
      </w:r>
      <w:r>
        <w:rPr>
          <w:rStyle w:val="VerbatimChar"/>
        </w:rPr>
        <w:cr/>
      </w:r>
      <w:r>
        <w:br/>
      </w:r>
      <w:r>
        <w:rPr>
          <w:rStyle w:val="VerbatimChar"/>
        </w:rPr>
        <w:t xml:space="preserve">    &lt;Return&gt;true&lt;/Return&gt;</w:t>
      </w:r>
      <w:r>
        <w:rPr>
          <w:rStyle w:val="VerbatimChar"/>
        </w:rPr>
        <w:cr/>
      </w:r>
      <w:r>
        <w:br/>
      </w:r>
      <w:r>
        <w:rPr>
          <w:rStyle w:val="VerbatimChar"/>
        </w:rPr>
        <w:t>&lt;/EpcResponse&gt;</w:t>
      </w:r>
    </w:p>
    <w:p w14:paraId="211BCD63" w14:textId="77777777" w:rsidR="00AB6CCE" w:rsidRDefault="00AB6CCE">
      <w:pPr>
        <w:pStyle w:val="FirstParagraph"/>
      </w:pPr>
    </w:p>
    <w:p w14:paraId="42A3249C" w14:textId="77C9EF05" w:rsidR="00AB6CCE" w:rsidRDefault="008134F4">
      <w:pPr>
        <w:pStyle w:val="2"/>
        <w:spacing w:before="288" w:after="288"/>
        <w:ind w:firstLine="241"/>
      </w:pPr>
      <w:bookmarkStart w:id="99" w:name="header-n4548"/>
      <w:bookmarkStart w:id="100" w:name="_Toc109913522"/>
      <w:r>
        <w:t>RebootEpc(重启</w:t>
      </w:r>
      <w:r w:rsidR="00DF014D">
        <w:t>裸金属服务器</w:t>
      </w:r>
      <w:r>
        <w:t>)</w:t>
      </w:r>
      <w:bookmarkEnd w:id="99"/>
      <w:bookmarkEnd w:id="100"/>
    </w:p>
    <w:p w14:paraId="07C03FC1" w14:textId="77777777" w:rsidR="00AB6CCE" w:rsidRDefault="008134F4">
      <w:pPr>
        <w:pStyle w:val="4"/>
      </w:pPr>
      <w:bookmarkStart w:id="101" w:name="header-n4551"/>
      <w:r>
        <w:t xml:space="preserve">Request Parameters(请求参数) </w:t>
      </w:r>
      <w:bookmarkEnd w:id="101"/>
    </w:p>
    <w:p w14:paraId="755A82BC" w14:textId="77777777" w:rsidR="00AB6CCE" w:rsidRDefault="008134F4">
      <w:pPr>
        <w:pStyle w:val="FirstParagraph"/>
      </w:pPr>
      <w:r>
        <w:rPr>
          <w:b/>
        </w:rPr>
        <w:t>HostId</w:t>
      </w:r>
    </w:p>
    <w:p w14:paraId="2C566C45" w14:textId="77777777" w:rsidR="00AB6CCE" w:rsidRDefault="008134F4">
      <w:pPr>
        <w:numPr>
          <w:ilvl w:val="0"/>
          <w:numId w:val="5"/>
        </w:numPr>
      </w:pPr>
      <w:r>
        <w:t>物理机资源</w:t>
      </w:r>
      <w:r>
        <w:t>ID</w:t>
      </w:r>
    </w:p>
    <w:p w14:paraId="0A846438" w14:textId="77777777" w:rsidR="00AB6CCE" w:rsidRDefault="008134F4">
      <w:pPr>
        <w:numPr>
          <w:ilvl w:val="0"/>
          <w:numId w:val="5"/>
        </w:numPr>
      </w:pPr>
      <w:r>
        <w:t>类型：</w:t>
      </w:r>
      <w:r>
        <w:t>String</w:t>
      </w:r>
    </w:p>
    <w:p w14:paraId="140560F5" w14:textId="77777777" w:rsidR="00AB6CCE" w:rsidRDefault="008134F4">
      <w:pPr>
        <w:numPr>
          <w:ilvl w:val="0"/>
          <w:numId w:val="5"/>
        </w:numPr>
      </w:pPr>
      <w:r>
        <w:t>是否必填：是</w:t>
      </w:r>
    </w:p>
    <w:p w14:paraId="2D655BB7" w14:textId="77777777" w:rsidR="00AB6CCE" w:rsidRDefault="008134F4">
      <w:pPr>
        <w:pStyle w:val="4"/>
      </w:pPr>
      <w:bookmarkStart w:id="102" w:name="header-n4560"/>
      <w:r>
        <w:t>Response Elements(返回值)</w:t>
      </w:r>
      <w:bookmarkEnd w:id="102"/>
    </w:p>
    <w:p w14:paraId="247C449D" w14:textId="77777777" w:rsidR="00AB6CCE" w:rsidRDefault="008134F4">
      <w:pPr>
        <w:pStyle w:val="FirstParagraph"/>
      </w:pPr>
      <w:r>
        <w:rPr>
          <w:b/>
        </w:rPr>
        <w:t>Request</w:t>
      </w:r>
    </w:p>
    <w:p w14:paraId="4E60F94D" w14:textId="77777777" w:rsidR="00AB6CCE" w:rsidRDefault="008134F4">
      <w:pPr>
        <w:numPr>
          <w:ilvl w:val="0"/>
          <w:numId w:val="5"/>
        </w:numPr>
      </w:pPr>
      <w:r>
        <w:t>请求</w:t>
      </w:r>
      <w:r>
        <w:t>ID</w:t>
      </w:r>
    </w:p>
    <w:p w14:paraId="7948D6A3" w14:textId="77777777" w:rsidR="00AB6CCE" w:rsidRDefault="008134F4">
      <w:pPr>
        <w:numPr>
          <w:ilvl w:val="0"/>
          <w:numId w:val="5"/>
        </w:numPr>
      </w:pPr>
      <w:r>
        <w:t>类型：</w:t>
      </w:r>
      <w:r>
        <w:t>String</w:t>
      </w:r>
    </w:p>
    <w:p w14:paraId="7A5F18FB" w14:textId="77777777" w:rsidR="00AB6CCE" w:rsidRDefault="008134F4">
      <w:pPr>
        <w:pStyle w:val="FirstParagraph"/>
      </w:pPr>
      <w:r>
        <w:rPr>
          <w:b/>
        </w:rPr>
        <w:t>Return</w:t>
      </w:r>
    </w:p>
    <w:p w14:paraId="2D4E596F" w14:textId="77777777" w:rsidR="00AB6CCE" w:rsidRDefault="008134F4">
      <w:pPr>
        <w:numPr>
          <w:ilvl w:val="0"/>
          <w:numId w:val="5"/>
        </w:numPr>
      </w:pPr>
      <w:r>
        <w:lastRenderedPageBreak/>
        <w:t>操作是否成功</w:t>
      </w:r>
    </w:p>
    <w:p w14:paraId="31C9C1BB" w14:textId="77777777" w:rsidR="00AB6CCE" w:rsidRDefault="008134F4">
      <w:pPr>
        <w:numPr>
          <w:ilvl w:val="0"/>
          <w:numId w:val="5"/>
        </w:numPr>
      </w:pPr>
      <w:r>
        <w:t>类型</w:t>
      </w:r>
      <w:r>
        <w:t>: Boolean</w:t>
      </w:r>
    </w:p>
    <w:p w14:paraId="2419E493" w14:textId="77777777" w:rsidR="00AB6CCE" w:rsidRDefault="00AB6CCE">
      <w:pPr>
        <w:pStyle w:val="FirstParagraph"/>
      </w:pPr>
    </w:p>
    <w:p w14:paraId="10629361" w14:textId="77777777" w:rsidR="00AB6CCE" w:rsidRDefault="008134F4">
      <w:pPr>
        <w:pStyle w:val="4"/>
      </w:pPr>
      <w:bookmarkStart w:id="103" w:name="header-n4574"/>
      <w:r>
        <w:t>Examples（举例）</w:t>
      </w:r>
      <w:bookmarkEnd w:id="103"/>
    </w:p>
    <w:p w14:paraId="30BC97A7" w14:textId="77777777" w:rsidR="00AB6CCE" w:rsidRDefault="008134F4">
      <w:pPr>
        <w:pStyle w:val="5"/>
      </w:pPr>
      <w:bookmarkStart w:id="104" w:name="header-n4575"/>
      <w:r>
        <w:t>Sample Request(</w:t>
      </w:r>
      <w:r>
        <w:t>请求</w:t>
      </w:r>
      <w:r>
        <w:t>)</w:t>
      </w:r>
      <w:bookmarkEnd w:id="104"/>
    </w:p>
    <w:p w14:paraId="4E12A9F9" w14:textId="77777777" w:rsidR="00AB6CCE" w:rsidRDefault="008134F4">
      <w:pPr>
        <w:pStyle w:val="SourceCode"/>
      </w:pPr>
      <w:r>
        <w:rPr>
          <w:rStyle w:val="VerbatimChar"/>
        </w:rPr>
        <w:t>http://epc.region.api.ksyun.com/?Version=2015-11-01</w:t>
      </w:r>
      <w:r>
        <w:br/>
      </w:r>
      <w:r>
        <w:rPr>
          <w:rStyle w:val="VerbatimChar"/>
        </w:rPr>
        <w:t>&amp;Action=RebootEpc</w:t>
      </w:r>
      <w:r>
        <w:br/>
      </w:r>
      <w:r>
        <w:rPr>
          <w:rStyle w:val="VerbatimChar"/>
        </w:rPr>
        <w:t>&amp;HostId=f16ebbf3-3198-45a5-aa4a-dd213aa6d176</w:t>
      </w:r>
    </w:p>
    <w:p w14:paraId="3D0F9A29" w14:textId="77777777" w:rsidR="00AB6CCE" w:rsidRDefault="008134F4">
      <w:pPr>
        <w:pStyle w:val="5"/>
      </w:pPr>
      <w:bookmarkStart w:id="105" w:name="header-n4577"/>
      <w:r>
        <w:t>Sample Response</w:t>
      </w:r>
      <w:r>
        <w:t>（返回）</w:t>
      </w:r>
      <w:bookmarkEnd w:id="105"/>
    </w:p>
    <w:p w14:paraId="1A99F588" w14:textId="77777777" w:rsidR="00AB6CCE" w:rsidRDefault="008134F4">
      <w:pPr>
        <w:pStyle w:val="SourceCode"/>
      </w:pPr>
      <w:r>
        <w:rPr>
          <w:rStyle w:val="VerbatimChar"/>
        </w:rPr>
        <w:t>&lt;EpcResponse&gt;</w:t>
      </w:r>
      <w:r>
        <w:rPr>
          <w:rStyle w:val="VerbatimChar"/>
        </w:rPr>
        <w:cr/>
      </w:r>
      <w:r>
        <w:br/>
      </w:r>
      <w:r>
        <w:rPr>
          <w:rStyle w:val="VerbatimChar"/>
        </w:rPr>
        <w:t xml:space="preserve">    &lt;RequestId&gt;abe5317d-0356-49c5-bcb8-16c3d18ac540&lt;/RequestId&gt;</w:t>
      </w:r>
      <w:r>
        <w:rPr>
          <w:rStyle w:val="VerbatimChar"/>
        </w:rPr>
        <w:cr/>
      </w:r>
      <w:r>
        <w:br/>
      </w:r>
      <w:r>
        <w:rPr>
          <w:rStyle w:val="VerbatimChar"/>
        </w:rPr>
        <w:t xml:space="preserve">    &lt;Return&gt;true&lt;/Return&gt;</w:t>
      </w:r>
      <w:r>
        <w:rPr>
          <w:rStyle w:val="VerbatimChar"/>
        </w:rPr>
        <w:cr/>
      </w:r>
      <w:r>
        <w:br/>
      </w:r>
      <w:r>
        <w:rPr>
          <w:rStyle w:val="VerbatimChar"/>
        </w:rPr>
        <w:t>&lt;/EpcResponse&gt;</w:t>
      </w:r>
    </w:p>
    <w:p w14:paraId="1F6D25B2" w14:textId="77777777" w:rsidR="00AB6CCE" w:rsidRDefault="00AB6CCE">
      <w:pPr>
        <w:pStyle w:val="FirstParagraph"/>
      </w:pPr>
    </w:p>
    <w:p w14:paraId="394BD57D" w14:textId="5253C555" w:rsidR="00AB6CCE" w:rsidRDefault="008134F4">
      <w:pPr>
        <w:pStyle w:val="2"/>
        <w:spacing w:before="288" w:after="288"/>
        <w:ind w:firstLine="241"/>
      </w:pPr>
      <w:bookmarkStart w:id="106" w:name="header-n4580"/>
      <w:bookmarkStart w:id="107" w:name="_Toc109913523"/>
      <w:r>
        <w:t>ReinstallEpc（重装租赁</w:t>
      </w:r>
      <w:r w:rsidR="00DF014D">
        <w:t>裸金属服务器</w:t>
      </w:r>
      <w:r>
        <w:t>）</w:t>
      </w:r>
      <w:bookmarkEnd w:id="106"/>
      <w:bookmarkEnd w:id="107"/>
    </w:p>
    <w:p w14:paraId="2D49DC40" w14:textId="77777777" w:rsidR="00AB6CCE" w:rsidRDefault="008134F4">
      <w:pPr>
        <w:pStyle w:val="4"/>
      </w:pPr>
      <w:bookmarkStart w:id="108" w:name="header-n4583"/>
      <w:r>
        <w:t xml:space="preserve">Request Parameters(请求参数) </w:t>
      </w:r>
      <w:bookmarkEnd w:id="108"/>
    </w:p>
    <w:p w14:paraId="059353CD" w14:textId="77777777" w:rsidR="00AB6CCE" w:rsidRDefault="008134F4">
      <w:pPr>
        <w:pStyle w:val="FirstParagraph"/>
      </w:pPr>
      <w:r>
        <w:rPr>
          <w:b/>
        </w:rPr>
        <w:t>HostId</w:t>
      </w:r>
    </w:p>
    <w:p w14:paraId="00029D11" w14:textId="77777777" w:rsidR="00AB6CCE" w:rsidRDefault="008134F4">
      <w:pPr>
        <w:numPr>
          <w:ilvl w:val="0"/>
          <w:numId w:val="5"/>
        </w:numPr>
      </w:pPr>
      <w:r>
        <w:t>物理机资源</w:t>
      </w:r>
      <w:r>
        <w:t>ID</w:t>
      </w:r>
    </w:p>
    <w:p w14:paraId="7F50547D" w14:textId="77777777" w:rsidR="00AB6CCE" w:rsidRDefault="008134F4">
      <w:pPr>
        <w:numPr>
          <w:ilvl w:val="0"/>
          <w:numId w:val="5"/>
        </w:numPr>
      </w:pPr>
      <w:r>
        <w:t>类型：</w:t>
      </w:r>
      <w:r>
        <w:t>String</w:t>
      </w:r>
    </w:p>
    <w:p w14:paraId="47C62BE8" w14:textId="77777777" w:rsidR="00AB6CCE" w:rsidRDefault="008134F4">
      <w:pPr>
        <w:numPr>
          <w:ilvl w:val="0"/>
          <w:numId w:val="5"/>
        </w:numPr>
      </w:pPr>
      <w:r>
        <w:t>是否必填：是</w:t>
      </w:r>
    </w:p>
    <w:p w14:paraId="188F4BA9" w14:textId="77777777" w:rsidR="00AB6CCE" w:rsidRDefault="008134F4">
      <w:pPr>
        <w:pStyle w:val="FirstParagraph"/>
      </w:pPr>
      <w:r>
        <w:rPr>
          <w:b/>
        </w:rPr>
        <w:t>ImageId</w:t>
      </w:r>
    </w:p>
    <w:p w14:paraId="4C5646D8" w14:textId="77777777" w:rsidR="00AB6CCE" w:rsidRDefault="008134F4">
      <w:pPr>
        <w:numPr>
          <w:ilvl w:val="0"/>
          <w:numId w:val="5"/>
        </w:numPr>
      </w:pPr>
      <w:r>
        <w:t>镜像资源</w:t>
      </w:r>
      <w:r>
        <w:t>ID</w:t>
      </w:r>
      <w:r>
        <w:t>，唯一</w:t>
      </w:r>
    </w:p>
    <w:p w14:paraId="24E8AC01" w14:textId="77777777" w:rsidR="00AB6CCE" w:rsidRDefault="008134F4">
      <w:pPr>
        <w:numPr>
          <w:ilvl w:val="0"/>
          <w:numId w:val="5"/>
        </w:numPr>
      </w:pPr>
      <w:r>
        <w:t>类型：</w:t>
      </w:r>
      <w:r>
        <w:t>String</w:t>
      </w:r>
    </w:p>
    <w:p w14:paraId="0D1B6C8C" w14:textId="77777777" w:rsidR="00AB6CCE" w:rsidRDefault="008134F4">
      <w:pPr>
        <w:numPr>
          <w:ilvl w:val="0"/>
          <w:numId w:val="5"/>
        </w:numPr>
      </w:pPr>
      <w:r>
        <w:t>是否必填：是</w:t>
      </w:r>
    </w:p>
    <w:p w14:paraId="701FE397" w14:textId="77777777" w:rsidR="00AB6CCE" w:rsidRDefault="008134F4">
      <w:pPr>
        <w:pStyle w:val="FirstParagraph"/>
      </w:pPr>
      <w:r>
        <w:rPr>
          <w:b/>
        </w:rPr>
        <w:t>KeyId</w:t>
      </w:r>
    </w:p>
    <w:p w14:paraId="126B028E" w14:textId="77777777" w:rsidR="00AB6CCE" w:rsidRDefault="008134F4">
      <w:pPr>
        <w:numPr>
          <w:ilvl w:val="0"/>
          <w:numId w:val="5"/>
        </w:numPr>
      </w:pPr>
      <w:r>
        <w:lastRenderedPageBreak/>
        <w:t>用户密钥对的资源</w:t>
      </w:r>
      <w:r>
        <w:t>ID</w:t>
      </w:r>
    </w:p>
    <w:p w14:paraId="2E4DCE3D" w14:textId="77777777" w:rsidR="00AB6CCE" w:rsidRDefault="008134F4">
      <w:pPr>
        <w:numPr>
          <w:ilvl w:val="0"/>
          <w:numId w:val="5"/>
        </w:numPr>
      </w:pPr>
      <w:r>
        <w:t>类型：</w:t>
      </w:r>
      <w:r>
        <w:t>String</w:t>
      </w:r>
    </w:p>
    <w:p w14:paraId="79EDCD07" w14:textId="77777777" w:rsidR="00AB6CCE" w:rsidRDefault="008134F4">
      <w:pPr>
        <w:numPr>
          <w:ilvl w:val="0"/>
          <w:numId w:val="5"/>
        </w:numPr>
      </w:pPr>
      <w:r>
        <w:t>是否必填：是</w:t>
      </w:r>
    </w:p>
    <w:p w14:paraId="32DF81B3" w14:textId="77777777" w:rsidR="00AB6CCE" w:rsidRDefault="008134F4">
      <w:pPr>
        <w:pStyle w:val="FirstParagraph"/>
      </w:pPr>
      <w:r>
        <w:rPr>
          <w:b/>
        </w:rPr>
        <w:t>Password</w:t>
      </w:r>
    </w:p>
    <w:p w14:paraId="437F891E" w14:textId="77777777" w:rsidR="00AB6CCE" w:rsidRDefault="008134F4">
      <w:pPr>
        <w:numPr>
          <w:ilvl w:val="0"/>
          <w:numId w:val="5"/>
        </w:numPr>
      </w:pPr>
      <w:r>
        <w:t>系统的登录密码</w:t>
      </w:r>
    </w:p>
    <w:p w14:paraId="0EBC1C9E" w14:textId="77777777" w:rsidR="00AB6CCE" w:rsidRDefault="008134F4">
      <w:pPr>
        <w:numPr>
          <w:ilvl w:val="0"/>
          <w:numId w:val="5"/>
        </w:numPr>
      </w:pPr>
      <w:r>
        <w:t>类型：</w:t>
      </w:r>
      <w:r>
        <w:t>String</w:t>
      </w:r>
    </w:p>
    <w:p w14:paraId="61A28F45" w14:textId="77777777" w:rsidR="00AB6CCE" w:rsidRDefault="008134F4">
      <w:pPr>
        <w:numPr>
          <w:ilvl w:val="0"/>
          <w:numId w:val="5"/>
        </w:numPr>
      </w:pPr>
      <w:r>
        <w:t>是否必填：是</w:t>
      </w:r>
    </w:p>
    <w:p w14:paraId="345F3AE9" w14:textId="77777777" w:rsidR="00AB6CCE" w:rsidRDefault="008134F4">
      <w:pPr>
        <w:pStyle w:val="FirstParagraph"/>
      </w:pPr>
      <w:r>
        <w:rPr>
          <w:b/>
        </w:rPr>
        <w:t>NetworkInterfaceMode</w:t>
      </w:r>
    </w:p>
    <w:p w14:paraId="4463C540" w14:textId="77777777" w:rsidR="00AB6CCE" w:rsidRDefault="008134F4">
      <w:pPr>
        <w:numPr>
          <w:ilvl w:val="0"/>
          <w:numId w:val="5"/>
        </w:numPr>
      </w:pPr>
      <w:r>
        <w:t>网卡模式</w:t>
      </w:r>
    </w:p>
    <w:p w14:paraId="42930277" w14:textId="77777777" w:rsidR="00AB6CCE" w:rsidRDefault="008134F4">
      <w:pPr>
        <w:numPr>
          <w:ilvl w:val="0"/>
          <w:numId w:val="5"/>
        </w:numPr>
      </w:pPr>
      <w:r>
        <w:t>类型：</w:t>
      </w:r>
      <w:r>
        <w:t xml:space="preserve"> String</w:t>
      </w:r>
    </w:p>
    <w:p w14:paraId="1CD25D62" w14:textId="77777777" w:rsidR="00AB6CCE" w:rsidRDefault="008134F4">
      <w:pPr>
        <w:numPr>
          <w:ilvl w:val="0"/>
          <w:numId w:val="5"/>
        </w:numPr>
      </w:pPr>
      <w:r>
        <w:t>有效值：</w:t>
      </w:r>
    </w:p>
    <w:p w14:paraId="4D553D63" w14:textId="77777777" w:rsidR="00AB6CCE" w:rsidRDefault="008134F4">
      <w:pPr>
        <w:numPr>
          <w:ilvl w:val="1"/>
          <w:numId w:val="5"/>
        </w:numPr>
      </w:pPr>
      <w:r>
        <w:t>bond4</w:t>
      </w:r>
      <w:r>
        <w:t>：</w:t>
      </w:r>
      <w:r>
        <w:t>BOND</w:t>
      </w:r>
      <w:r>
        <w:t>模式</w:t>
      </w:r>
    </w:p>
    <w:p w14:paraId="5A20CF10" w14:textId="77777777" w:rsidR="00AB6CCE" w:rsidRDefault="008134F4">
      <w:pPr>
        <w:numPr>
          <w:ilvl w:val="1"/>
          <w:numId w:val="5"/>
        </w:numPr>
      </w:pPr>
      <w:r>
        <w:t xml:space="preserve">single </w:t>
      </w:r>
      <w:r>
        <w:t>：非</w:t>
      </w:r>
      <w:r>
        <w:t>BOND</w:t>
      </w:r>
      <w:r>
        <w:t>模式</w:t>
      </w:r>
    </w:p>
    <w:p w14:paraId="37B47952" w14:textId="77777777" w:rsidR="00AB6CCE" w:rsidRDefault="008134F4">
      <w:pPr>
        <w:numPr>
          <w:ilvl w:val="1"/>
          <w:numId w:val="5"/>
        </w:numPr>
      </w:pPr>
      <w:r>
        <w:t>dual</w:t>
      </w:r>
      <w:r>
        <w:t>：双网卡模式</w:t>
      </w:r>
    </w:p>
    <w:p w14:paraId="219F16D5" w14:textId="77777777" w:rsidR="00AB6CCE" w:rsidRDefault="008134F4">
      <w:pPr>
        <w:numPr>
          <w:ilvl w:val="0"/>
          <w:numId w:val="5"/>
        </w:numPr>
      </w:pPr>
      <w:r>
        <w:t>是否必填：是</w:t>
      </w:r>
    </w:p>
    <w:p w14:paraId="6F3BAD43" w14:textId="77777777" w:rsidR="00AB6CCE" w:rsidRDefault="008134F4">
      <w:pPr>
        <w:pStyle w:val="FirstParagraph"/>
      </w:pPr>
      <w:r>
        <w:rPr>
          <w:b/>
        </w:rPr>
        <w:t>HyperThreading</w:t>
      </w:r>
    </w:p>
    <w:p w14:paraId="5F72D2E8" w14:textId="77777777" w:rsidR="00AB6CCE" w:rsidRDefault="008134F4">
      <w:pPr>
        <w:numPr>
          <w:ilvl w:val="0"/>
          <w:numId w:val="5"/>
        </w:numPr>
      </w:pPr>
      <w:r>
        <w:t>对超线程的变更</w:t>
      </w:r>
    </w:p>
    <w:p w14:paraId="5311F9F4" w14:textId="77777777" w:rsidR="00AB6CCE" w:rsidRDefault="008134F4">
      <w:pPr>
        <w:numPr>
          <w:ilvl w:val="0"/>
          <w:numId w:val="5"/>
        </w:numPr>
      </w:pPr>
      <w:r>
        <w:t>类型</w:t>
      </w:r>
      <w:r>
        <w:t>: String</w:t>
      </w:r>
    </w:p>
    <w:p w14:paraId="73AEE027" w14:textId="77777777" w:rsidR="00AB6CCE" w:rsidRDefault="008134F4">
      <w:pPr>
        <w:numPr>
          <w:ilvl w:val="0"/>
          <w:numId w:val="5"/>
        </w:numPr>
      </w:pPr>
      <w:r>
        <w:t>有效值：</w:t>
      </w:r>
    </w:p>
    <w:p w14:paraId="16DA2232" w14:textId="77777777" w:rsidR="00AB6CCE" w:rsidRDefault="008134F4">
      <w:pPr>
        <w:numPr>
          <w:ilvl w:val="1"/>
          <w:numId w:val="5"/>
        </w:numPr>
      </w:pPr>
      <w:r>
        <w:t>Open</w:t>
      </w:r>
      <w:r>
        <w:t>：开启</w:t>
      </w:r>
    </w:p>
    <w:p w14:paraId="495E8C8A" w14:textId="77777777" w:rsidR="00AB6CCE" w:rsidRDefault="008134F4">
      <w:pPr>
        <w:numPr>
          <w:ilvl w:val="1"/>
          <w:numId w:val="5"/>
        </w:numPr>
      </w:pPr>
      <w:r>
        <w:t>Close</w:t>
      </w:r>
      <w:r>
        <w:t>：关闭</w:t>
      </w:r>
    </w:p>
    <w:p w14:paraId="4B4262B3" w14:textId="77777777" w:rsidR="00AB6CCE" w:rsidRDefault="008134F4">
      <w:pPr>
        <w:numPr>
          <w:ilvl w:val="0"/>
          <w:numId w:val="5"/>
        </w:numPr>
      </w:pPr>
      <w:r>
        <w:t>NoChange</w:t>
      </w:r>
      <w:r>
        <w:t>：不改变</w:t>
      </w:r>
    </w:p>
    <w:p w14:paraId="4CD13B54" w14:textId="77777777" w:rsidR="00AB6CCE" w:rsidRDefault="008134F4">
      <w:pPr>
        <w:numPr>
          <w:ilvl w:val="0"/>
          <w:numId w:val="5"/>
        </w:numPr>
      </w:pPr>
      <w:r>
        <w:t>是否可缺省</w:t>
      </w:r>
      <w:r>
        <w:t xml:space="preserve">: </w:t>
      </w:r>
      <w:r>
        <w:t>是</w:t>
      </w:r>
      <w:r>
        <w:br/>
      </w:r>
      <w:r>
        <w:t>缺省值</w:t>
      </w:r>
      <w:r>
        <w:t>: NoChange</w:t>
      </w:r>
    </w:p>
    <w:p w14:paraId="11DDD83D" w14:textId="77777777" w:rsidR="00AB6CCE" w:rsidRDefault="008134F4">
      <w:pPr>
        <w:pStyle w:val="FirstParagraph"/>
      </w:pPr>
      <w:r>
        <w:rPr>
          <w:b/>
        </w:rPr>
        <w:t>BondAttribute</w:t>
      </w:r>
    </w:p>
    <w:p w14:paraId="06BD6405" w14:textId="77777777" w:rsidR="00AB6CCE" w:rsidRDefault="008134F4">
      <w:pPr>
        <w:numPr>
          <w:ilvl w:val="0"/>
          <w:numId w:val="5"/>
        </w:numPr>
      </w:pPr>
      <w:r>
        <w:t>网卡</w:t>
      </w:r>
      <w:r>
        <w:t>bond</w:t>
      </w:r>
      <w:r>
        <w:t>的属性，只有在</w:t>
      </w:r>
      <w:r>
        <w:t>bond4</w:t>
      </w:r>
      <w:r>
        <w:t>的模式下才生效</w:t>
      </w:r>
    </w:p>
    <w:p w14:paraId="2AB2CEB6" w14:textId="77777777" w:rsidR="00AB6CCE" w:rsidRDefault="008134F4">
      <w:pPr>
        <w:numPr>
          <w:ilvl w:val="0"/>
          <w:numId w:val="5"/>
        </w:numPr>
      </w:pPr>
      <w:r>
        <w:t>类型</w:t>
      </w:r>
      <w:r>
        <w:t>: String</w:t>
      </w:r>
    </w:p>
    <w:p w14:paraId="28B0ED1E" w14:textId="77777777" w:rsidR="00AB6CCE" w:rsidRDefault="008134F4">
      <w:pPr>
        <w:numPr>
          <w:ilvl w:val="0"/>
          <w:numId w:val="5"/>
        </w:numPr>
      </w:pPr>
      <w:r>
        <w:t>有效值：</w:t>
      </w:r>
    </w:p>
    <w:p w14:paraId="268558F0" w14:textId="77777777" w:rsidR="00AB6CCE" w:rsidRDefault="008134F4">
      <w:pPr>
        <w:numPr>
          <w:ilvl w:val="1"/>
          <w:numId w:val="5"/>
        </w:numPr>
      </w:pPr>
      <w:r>
        <w:t>-bond0</w:t>
      </w:r>
      <w:r>
        <w:t>：网卡在</w:t>
      </w:r>
      <w:r>
        <w:t>bond0</w:t>
      </w:r>
    </w:p>
    <w:p w14:paraId="64B1BC23" w14:textId="77777777" w:rsidR="00AB6CCE" w:rsidRDefault="008134F4">
      <w:pPr>
        <w:numPr>
          <w:ilvl w:val="1"/>
          <w:numId w:val="5"/>
        </w:numPr>
      </w:pPr>
      <w:r>
        <w:t>bond1</w:t>
      </w:r>
      <w:r>
        <w:t>：网卡在</w:t>
      </w:r>
      <w:r>
        <w:t>bond1</w:t>
      </w:r>
    </w:p>
    <w:p w14:paraId="118B7976" w14:textId="77777777" w:rsidR="00AB6CCE" w:rsidRDefault="008134F4">
      <w:pPr>
        <w:numPr>
          <w:ilvl w:val="0"/>
          <w:numId w:val="5"/>
        </w:numPr>
      </w:pPr>
      <w:r>
        <w:t>是否可缺省</w:t>
      </w:r>
      <w:r>
        <w:t xml:space="preserve">: </w:t>
      </w:r>
      <w:r>
        <w:t>是</w:t>
      </w:r>
    </w:p>
    <w:p w14:paraId="2EBF692D" w14:textId="77777777" w:rsidR="00AB6CCE" w:rsidRDefault="008134F4">
      <w:pPr>
        <w:numPr>
          <w:ilvl w:val="0"/>
          <w:numId w:val="5"/>
        </w:numPr>
      </w:pPr>
      <w:r>
        <w:t>缺省值</w:t>
      </w:r>
      <w:r>
        <w:t>: bond1</w:t>
      </w:r>
    </w:p>
    <w:p w14:paraId="0032BDDE" w14:textId="77777777" w:rsidR="00AB6CCE" w:rsidRDefault="008134F4">
      <w:pPr>
        <w:pStyle w:val="FirstParagraph"/>
      </w:pPr>
      <w:r>
        <w:rPr>
          <w:b/>
        </w:rPr>
        <w:t>Raid</w:t>
      </w:r>
    </w:p>
    <w:p w14:paraId="35AA8AF2" w14:textId="77777777" w:rsidR="00AB6CCE" w:rsidRDefault="008134F4">
      <w:pPr>
        <w:numPr>
          <w:ilvl w:val="0"/>
          <w:numId w:val="5"/>
        </w:numPr>
      </w:pPr>
      <w:r>
        <w:t>数据盘</w:t>
      </w:r>
      <w:r>
        <w:t>Raid</w:t>
      </w:r>
      <w:r>
        <w:t>级别，和数据盘的数量直接相关，</w:t>
      </w:r>
      <w:r>
        <w:rPr>
          <w:rStyle w:val="VerbatimChar"/>
        </w:rPr>
        <w:t>服务器中有</w:t>
      </w:r>
      <w:r>
        <w:rPr>
          <w:rStyle w:val="VerbatimChar"/>
        </w:rPr>
        <w:t>NVME SSD</w:t>
      </w:r>
      <w:r>
        <w:rPr>
          <w:rStyle w:val="VerbatimChar"/>
        </w:rPr>
        <w:t>不支持</w:t>
      </w:r>
      <w:r>
        <w:rPr>
          <w:rStyle w:val="VerbatimChar"/>
        </w:rPr>
        <w:t>RAID</w:t>
      </w:r>
      <w:r>
        <w:rPr>
          <w:rStyle w:val="VerbatimChar"/>
        </w:rPr>
        <w:t>，传</w:t>
      </w:r>
      <w:r>
        <w:rPr>
          <w:rStyle w:val="VerbatimChar"/>
        </w:rPr>
        <w:t>RAID1</w:t>
      </w:r>
    </w:p>
    <w:p w14:paraId="6AA14094" w14:textId="77777777" w:rsidR="00AB6CCE" w:rsidRDefault="008134F4">
      <w:pPr>
        <w:numPr>
          <w:ilvl w:val="0"/>
          <w:numId w:val="5"/>
        </w:numPr>
      </w:pPr>
      <w:r>
        <w:t>有效值：</w:t>
      </w:r>
    </w:p>
    <w:p w14:paraId="47374DC0" w14:textId="77777777" w:rsidR="00AB6CCE" w:rsidRDefault="008134F4">
      <w:pPr>
        <w:numPr>
          <w:ilvl w:val="1"/>
          <w:numId w:val="5"/>
        </w:numPr>
      </w:pPr>
      <w:r>
        <w:t>Raid1</w:t>
      </w:r>
      <w:r>
        <w:t>：数据盘数量必须是</w:t>
      </w:r>
      <w:r>
        <w:t>2</w:t>
      </w:r>
      <w:r>
        <w:t>的倍数</w:t>
      </w:r>
    </w:p>
    <w:p w14:paraId="2FAE8C61" w14:textId="77777777" w:rsidR="00AB6CCE" w:rsidRDefault="008134F4">
      <w:pPr>
        <w:numPr>
          <w:ilvl w:val="1"/>
          <w:numId w:val="5"/>
        </w:numPr>
      </w:pPr>
      <w:r>
        <w:t>Raid5</w:t>
      </w:r>
      <w:r>
        <w:t>：数据盘的数量必须大于</w:t>
      </w:r>
      <w:r>
        <w:t>3</w:t>
      </w:r>
    </w:p>
    <w:p w14:paraId="564C1F9B" w14:textId="77777777" w:rsidR="00AB6CCE" w:rsidRDefault="008134F4">
      <w:pPr>
        <w:numPr>
          <w:ilvl w:val="1"/>
          <w:numId w:val="5"/>
        </w:numPr>
      </w:pPr>
      <w:r>
        <w:t>Raid10</w:t>
      </w:r>
      <w:r>
        <w:t>：数据盘数量必须是</w:t>
      </w:r>
      <w:r>
        <w:t>4</w:t>
      </w:r>
      <w:r>
        <w:t>的倍数</w:t>
      </w:r>
    </w:p>
    <w:p w14:paraId="41656A41" w14:textId="77777777" w:rsidR="00AB6CCE" w:rsidRDefault="008134F4">
      <w:pPr>
        <w:numPr>
          <w:ilvl w:val="1"/>
          <w:numId w:val="5"/>
        </w:numPr>
      </w:pPr>
      <w:r>
        <w:lastRenderedPageBreak/>
        <w:t>Raid50</w:t>
      </w:r>
      <w:r>
        <w:t>：数据盘的数量必须大于</w:t>
      </w:r>
      <w:r>
        <w:t>6</w:t>
      </w:r>
      <w:r>
        <w:t>且是</w:t>
      </w:r>
      <w:r>
        <w:t>2</w:t>
      </w:r>
      <w:r>
        <w:t>的倍数</w:t>
      </w:r>
    </w:p>
    <w:p w14:paraId="6AAA1D7F" w14:textId="77777777" w:rsidR="00AB6CCE" w:rsidRDefault="008134F4">
      <w:pPr>
        <w:numPr>
          <w:ilvl w:val="1"/>
          <w:numId w:val="5"/>
        </w:numPr>
      </w:pPr>
      <w:r>
        <w:t>SRaid0</w:t>
      </w:r>
      <w:r>
        <w:t>：仅针对大数据业务自身有冗余的场景</w:t>
      </w:r>
    </w:p>
    <w:p w14:paraId="1B3A81D5" w14:textId="77777777" w:rsidR="00AB6CCE" w:rsidRDefault="008134F4">
      <w:pPr>
        <w:numPr>
          <w:ilvl w:val="0"/>
          <w:numId w:val="5"/>
        </w:numPr>
      </w:pPr>
      <w:r>
        <w:t>类型：</w:t>
      </w:r>
      <w:r>
        <w:t xml:space="preserve"> String </w:t>
      </w:r>
    </w:p>
    <w:p w14:paraId="2E93830D" w14:textId="77777777" w:rsidR="00AB6CCE" w:rsidRDefault="008134F4">
      <w:pPr>
        <w:numPr>
          <w:ilvl w:val="0"/>
          <w:numId w:val="5"/>
        </w:numPr>
      </w:pPr>
      <w:r>
        <w:t>是否必填：是</w:t>
      </w:r>
    </w:p>
    <w:p w14:paraId="6C1745D0" w14:textId="77777777" w:rsidR="00AB6CCE" w:rsidRDefault="008134F4">
      <w:pPr>
        <w:pStyle w:val="FirstParagraph"/>
      </w:pPr>
      <w:r>
        <w:rPr>
          <w:b/>
        </w:rPr>
        <w:t>SecurityAgent</w:t>
      </w:r>
    </w:p>
    <w:p w14:paraId="53DE3053" w14:textId="77777777" w:rsidR="00AB6CCE" w:rsidRDefault="008134F4">
      <w:pPr>
        <w:numPr>
          <w:ilvl w:val="0"/>
          <w:numId w:val="5"/>
        </w:numPr>
      </w:pPr>
      <w:r>
        <w:t>安全组件类型</w:t>
      </w:r>
    </w:p>
    <w:p w14:paraId="0DF0D26C" w14:textId="77777777" w:rsidR="00AB6CCE" w:rsidRDefault="008134F4">
      <w:pPr>
        <w:numPr>
          <w:ilvl w:val="0"/>
          <w:numId w:val="5"/>
        </w:numPr>
      </w:pPr>
      <w:r>
        <w:t>类型：</w:t>
      </w:r>
      <w:r>
        <w:t>String</w:t>
      </w:r>
    </w:p>
    <w:p w14:paraId="6AC52CC8" w14:textId="77777777" w:rsidR="00AB6CCE" w:rsidRDefault="008134F4">
      <w:pPr>
        <w:numPr>
          <w:ilvl w:val="0"/>
          <w:numId w:val="5"/>
        </w:numPr>
      </w:pPr>
      <w:r>
        <w:t>可取值：</w:t>
      </w:r>
    </w:p>
    <w:p w14:paraId="2953F3A9" w14:textId="77777777" w:rsidR="00AB6CCE" w:rsidRDefault="008134F4">
      <w:pPr>
        <w:numPr>
          <w:ilvl w:val="1"/>
          <w:numId w:val="5"/>
        </w:numPr>
      </w:pPr>
      <w:r>
        <w:t>classic</w:t>
      </w:r>
      <w:r>
        <w:t>：经典版</w:t>
      </w:r>
    </w:p>
    <w:p w14:paraId="14B76FBE" w14:textId="77777777" w:rsidR="00AB6CCE" w:rsidRDefault="008134F4">
      <w:pPr>
        <w:numPr>
          <w:ilvl w:val="1"/>
          <w:numId w:val="5"/>
        </w:numPr>
      </w:pPr>
      <w:r>
        <w:t>no</w:t>
      </w:r>
      <w:r>
        <w:t>：不开启</w:t>
      </w:r>
    </w:p>
    <w:p w14:paraId="5C467B3A" w14:textId="77777777" w:rsidR="00AB6CCE" w:rsidRDefault="008134F4">
      <w:pPr>
        <w:numPr>
          <w:ilvl w:val="0"/>
          <w:numId w:val="5"/>
        </w:numPr>
      </w:pPr>
      <w:r>
        <w:t>是否必填：否</w:t>
      </w:r>
    </w:p>
    <w:p w14:paraId="16F24A8C" w14:textId="77777777" w:rsidR="00AB6CCE" w:rsidRDefault="008134F4">
      <w:pPr>
        <w:numPr>
          <w:ilvl w:val="0"/>
          <w:numId w:val="5"/>
        </w:numPr>
      </w:pPr>
      <w:r>
        <w:t>缺省值：</w:t>
      </w:r>
      <w:r>
        <w:t>no</w:t>
      </w:r>
    </w:p>
    <w:p w14:paraId="6822949B" w14:textId="77777777" w:rsidR="00AB6CCE" w:rsidRDefault="008134F4">
      <w:pPr>
        <w:pStyle w:val="FirstParagraph"/>
      </w:pPr>
      <w:r>
        <w:rPr>
          <w:b/>
        </w:rPr>
        <w:t>CloudMonitorAgent</w:t>
      </w:r>
    </w:p>
    <w:p w14:paraId="11ABDD8C" w14:textId="77777777" w:rsidR="00AB6CCE" w:rsidRDefault="008134F4">
      <w:pPr>
        <w:numPr>
          <w:ilvl w:val="0"/>
          <w:numId w:val="5"/>
        </w:numPr>
      </w:pPr>
      <w:r>
        <w:t>监控组件类型</w:t>
      </w:r>
    </w:p>
    <w:p w14:paraId="095EF22B" w14:textId="77777777" w:rsidR="00AB6CCE" w:rsidRDefault="008134F4">
      <w:pPr>
        <w:numPr>
          <w:ilvl w:val="0"/>
          <w:numId w:val="5"/>
        </w:numPr>
      </w:pPr>
      <w:r>
        <w:t>类型：</w:t>
      </w:r>
      <w:r>
        <w:t>String</w:t>
      </w:r>
    </w:p>
    <w:p w14:paraId="1A7D18D7" w14:textId="77777777" w:rsidR="00AB6CCE" w:rsidRDefault="008134F4">
      <w:pPr>
        <w:numPr>
          <w:ilvl w:val="0"/>
          <w:numId w:val="5"/>
        </w:numPr>
      </w:pPr>
      <w:r>
        <w:t>可取值：</w:t>
      </w:r>
    </w:p>
    <w:p w14:paraId="4C2EB2F1" w14:textId="77777777" w:rsidR="00AB6CCE" w:rsidRDefault="008134F4">
      <w:pPr>
        <w:numPr>
          <w:ilvl w:val="1"/>
          <w:numId w:val="5"/>
        </w:numPr>
      </w:pPr>
      <w:r>
        <w:t>classic</w:t>
      </w:r>
      <w:r>
        <w:t>：经典版</w:t>
      </w:r>
    </w:p>
    <w:p w14:paraId="3693A24A" w14:textId="77777777" w:rsidR="00AB6CCE" w:rsidRDefault="008134F4">
      <w:pPr>
        <w:numPr>
          <w:ilvl w:val="1"/>
          <w:numId w:val="5"/>
        </w:numPr>
      </w:pPr>
      <w:r>
        <w:t>no</w:t>
      </w:r>
      <w:r>
        <w:t>：不开启</w:t>
      </w:r>
    </w:p>
    <w:p w14:paraId="58C5C972" w14:textId="77777777" w:rsidR="00AB6CCE" w:rsidRDefault="008134F4">
      <w:pPr>
        <w:numPr>
          <w:ilvl w:val="0"/>
          <w:numId w:val="5"/>
        </w:numPr>
      </w:pPr>
      <w:r>
        <w:t>是否必填：否</w:t>
      </w:r>
    </w:p>
    <w:p w14:paraId="36CE0F14" w14:textId="77777777" w:rsidR="00AB6CCE" w:rsidRDefault="008134F4">
      <w:pPr>
        <w:numPr>
          <w:ilvl w:val="0"/>
          <w:numId w:val="5"/>
        </w:numPr>
      </w:pPr>
      <w:r>
        <w:t>缺省值：</w:t>
      </w:r>
      <w:r>
        <w:t>no</w:t>
      </w:r>
    </w:p>
    <w:p w14:paraId="1A2544FD" w14:textId="77777777" w:rsidR="00AB6CCE" w:rsidRDefault="008134F4">
      <w:pPr>
        <w:pStyle w:val="FirstParagraph"/>
      </w:pPr>
      <w:r>
        <w:rPr>
          <w:b/>
        </w:rPr>
        <w:t>SystemFileType</w:t>
      </w:r>
    </w:p>
    <w:p w14:paraId="22D465C5" w14:textId="77777777" w:rsidR="00AB6CCE" w:rsidRDefault="008134F4">
      <w:pPr>
        <w:numPr>
          <w:ilvl w:val="0"/>
          <w:numId w:val="5"/>
        </w:numPr>
      </w:pPr>
      <w:r>
        <w:t>系统盘文件格式</w:t>
      </w:r>
    </w:p>
    <w:p w14:paraId="4950F176" w14:textId="77777777" w:rsidR="00AB6CCE" w:rsidRDefault="008134F4">
      <w:pPr>
        <w:numPr>
          <w:ilvl w:val="0"/>
          <w:numId w:val="5"/>
        </w:numPr>
      </w:pPr>
      <w:r>
        <w:t>类型</w:t>
      </w:r>
      <w:r>
        <w:t>: String</w:t>
      </w:r>
    </w:p>
    <w:p w14:paraId="414C0CDD" w14:textId="77777777" w:rsidR="00AB6CCE" w:rsidRDefault="008134F4">
      <w:pPr>
        <w:numPr>
          <w:ilvl w:val="0"/>
          <w:numId w:val="5"/>
        </w:numPr>
      </w:pPr>
      <w:r>
        <w:t>有效值：</w:t>
      </w:r>
    </w:p>
    <w:p w14:paraId="1D9661B0" w14:textId="77777777" w:rsidR="00AB6CCE" w:rsidRDefault="008134F4">
      <w:pPr>
        <w:numPr>
          <w:ilvl w:val="1"/>
          <w:numId w:val="5"/>
        </w:numPr>
      </w:pPr>
      <w:r>
        <w:t>EXT4</w:t>
      </w:r>
    </w:p>
    <w:p w14:paraId="2D2E69E4" w14:textId="77777777" w:rsidR="00AB6CCE" w:rsidRDefault="008134F4">
      <w:pPr>
        <w:numPr>
          <w:ilvl w:val="1"/>
          <w:numId w:val="5"/>
        </w:numPr>
      </w:pPr>
      <w:r>
        <w:t>XFS</w:t>
      </w:r>
    </w:p>
    <w:p w14:paraId="68A11835" w14:textId="77777777" w:rsidR="00AB6CCE" w:rsidRDefault="008134F4">
      <w:pPr>
        <w:numPr>
          <w:ilvl w:val="0"/>
          <w:numId w:val="5"/>
        </w:numPr>
      </w:pPr>
      <w:r>
        <w:t>是否可缺省</w:t>
      </w:r>
      <w:r>
        <w:t xml:space="preserve">: </w:t>
      </w:r>
      <w:r>
        <w:t>是</w:t>
      </w:r>
    </w:p>
    <w:p w14:paraId="072A94EE" w14:textId="77777777" w:rsidR="00AB6CCE" w:rsidRDefault="008134F4">
      <w:pPr>
        <w:numPr>
          <w:ilvl w:val="0"/>
          <w:numId w:val="5"/>
        </w:numPr>
      </w:pPr>
      <w:r>
        <w:t>缺省值</w:t>
      </w:r>
      <w:r>
        <w:t>: EXT4</w:t>
      </w:r>
    </w:p>
    <w:p w14:paraId="07A0229D" w14:textId="77777777" w:rsidR="00AB6CCE" w:rsidRDefault="008134F4">
      <w:pPr>
        <w:pStyle w:val="FirstParagraph"/>
      </w:pPr>
      <w:r>
        <w:rPr>
          <w:b/>
        </w:rPr>
        <w:t>DataFileType</w:t>
      </w:r>
    </w:p>
    <w:p w14:paraId="255CA4B3" w14:textId="77777777" w:rsidR="00AB6CCE" w:rsidRDefault="008134F4">
      <w:pPr>
        <w:numPr>
          <w:ilvl w:val="0"/>
          <w:numId w:val="5"/>
        </w:numPr>
      </w:pPr>
      <w:r>
        <w:t>数据盘文件格式</w:t>
      </w:r>
    </w:p>
    <w:p w14:paraId="6E271B53" w14:textId="77777777" w:rsidR="00AB6CCE" w:rsidRDefault="008134F4">
      <w:pPr>
        <w:numPr>
          <w:ilvl w:val="0"/>
          <w:numId w:val="5"/>
        </w:numPr>
      </w:pPr>
      <w:r>
        <w:t>类型</w:t>
      </w:r>
      <w:r>
        <w:t>: String</w:t>
      </w:r>
    </w:p>
    <w:p w14:paraId="6D50371C" w14:textId="77777777" w:rsidR="00AB6CCE" w:rsidRDefault="008134F4">
      <w:pPr>
        <w:numPr>
          <w:ilvl w:val="0"/>
          <w:numId w:val="5"/>
        </w:numPr>
      </w:pPr>
      <w:r>
        <w:t>有效值：</w:t>
      </w:r>
    </w:p>
    <w:p w14:paraId="395F2608" w14:textId="77777777" w:rsidR="00AB6CCE" w:rsidRDefault="008134F4">
      <w:pPr>
        <w:numPr>
          <w:ilvl w:val="1"/>
          <w:numId w:val="5"/>
        </w:numPr>
      </w:pPr>
      <w:r>
        <w:t>EXT4</w:t>
      </w:r>
    </w:p>
    <w:p w14:paraId="1242DA4C" w14:textId="77777777" w:rsidR="00AB6CCE" w:rsidRDefault="008134F4">
      <w:pPr>
        <w:numPr>
          <w:ilvl w:val="1"/>
          <w:numId w:val="5"/>
        </w:numPr>
      </w:pPr>
      <w:r>
        <w:t>XFS</w:t>
      </w:r>
    </w:p>
    <w:p w14:paraId="29BD63D6" w14:textId="77777777" w:rsidR="00AB6CCE" w:rsidRDefault="008134F4">
      <w:pPr>
        <w:numPr>
          <w:ilvl w:val="0"/>
          <w:numId w:val="5"/>
        </w:numPr>
      </w:pPr>
      <w:r>
        <w:t>是否可缺省</w:t>
      </w:r>
      <w:r>
        <w:t xml:space="preserve">: </w:t>
      </w:r>
      <w:r>
        <w:t>是</w:t>
      </w:r>
    </w:p>
    <w:p w14:paraId="61ABD47E" w14:textId="77777777" w:rsidR="00AB6CCE" w:rsidRDefault="008134F4">
      <w:pPr>
        <w:numPr>
          <w:ilvl w:val="0"/>
          <w:numId w:val="5"/>
        </w:numPr>
      </w:pPr>
      <w:r>
        <w:t>缺省值</w:t>
      </w:r>
      <w:r>
        <w:t>: XFS</w:t>
      </w:r>
    </w:p>
    <w:p w14:paraId="1803D81E" w14:textId="77777777" w:rsidR="00AB6CCE" w:rsidRDefault="008134F4">
      <w:pPr>
        <w:pStyle w:val="FirstParagraph"/>
      </w:pPr>
      <w:r>
        <w:rPr>
          <w:b/>
        </w:rPr>
        <w:t>DataDiskCatalogue</w:t>
      </w:r>
    </w:p>
    <w:p w14:paraId="6686B16A" w14:textId="77777777" w:rsidR="00AB6CCE" w:rsidRDefault="008134F4">
      <w:pPr>
        <w:numPr>
          <w:ilvl w:val="0"/>
          <w:numId w:val="5"/>
        </w:numPr>
      </w:pPr>
      <w:r>
        <w:t>数据盘目录</w:t>
      </w:r>
    </w:p>
    <w:p w14:paraId="58512A64" w14:textId="77777777" w:rsidR="00AB6CCE" w:rsidRDefault="008134F4">
      <w:pPr>
        <w:numPr>
          <w:ilvl w:val="0"/>
          <w:numId w:val="5"/>
        </w:numPr>
      </w:pPr>
      <w:r>
        <w:t>类型</w:t>
      </w:r>
      <w:r>
        <w:t>: String</w:t>
      </w:r>
    </w:p>
    <w:p w14:paraId="3CD413F9" w14:textId="77777777" w:rsidR="00AB6CCE" w:rsidRDefault="008134F4">
      <w:pPr>
        <w:numPr>
          <w:ilvl w:val="0"/>
          <w:numId w:val="5"/>
        </w:numPr>
      </w:pPr>
      <w:r>
        <w:lastRenderedPageBreak/>
        <w:t>有效值：</w:t>
      </w:r>
    </w:p>
    <w:p w14:paraId="2F0F0289" w14:textId="77777777" w:rsidR="00AB6CCE" w:rsidRDefault="008134F4">
      <w:pPr>
        <w:numPr>
          <w:ilvl w:val="1"/>
          <w:numId w:val="5"/>
        </w:numPr>
      </w:pPr>
      <w:r>
        <w:t>/DATA/disk</w:t>
      </w:r>
      <w:r>
        <w:t>：在系统的</w:t>
      </w:r>
      <w:r>
        <w:t>DATA</w:t>
      </w:r>
      <w:r>
        <w:t>目录下，系统里展示内容如</w:t>
      </w:r>
      <w:r>
        <w:t>/DATA/disk1</w:t>
      </w:r>
      <w:r>
        <w:t>，</w:t>
      </w:r>
      <w:r>
        <w:t>/DATA/disk2</w:t>
      </w:r>
    </w:p>
    <w:p w14:paraId="6DE11BC2" w14:textId="77777777" w:rsidR="00AB6CCE" w:rsidRDefault="008134F4">
      <w:pPr>
        <w:numPr>
          <w:ilvl w:val="1"/>
          <w:numId w:val="5"/>
        </w:numPr>
      </w:pPr>
      <w:r>
        <w:t>/data</w:t>
      </w:r>
      <w:r>
        <w:t>：在系统的根目录下，系统里展示内容如</w:t>
      </w:r>
      <w:r>
        <w:t>/data1</w:t>
      </w:r>
      <w:r>
        <w:t>，</w:t>
      </w:r>
      <w:r>
        <w:t>/data2</w:t>
      </w:r>
    </w:p>
    <w:p w14:paraId="6FF2C115" w14:textId="77777777" w:rsidR="00AB6CCE" w:rsidRDefault="008134F4">
      <w:pPr>
        <w:numPr>
          <w:ilvl w:val="0"/>
          <w:numId w:val="5"/>
        </w:numPr>
      </w:pPr>
      <w:r>
        <w:t>是否可缺省</w:t>
      </w:r>
      <w:r>
        <w:t xml:space="preserve">: </w:t>
      </w:r>
      <w:r>
        <w:t>是</w:t>
      </w:r>
    </w:p>
    <w:p w14:paraId="4EE63A24" w14:textId="77777777" w:rsidR="00AB6CCE" w:rsidRDefault="008134F4">
      <w:pPr>
        <w:numPr>
          <w:ilvl w:val="0"/>
          <w:numId w:val="5"/>
        </w:numPr>
      </w:pPr>
      <w:r>
        <w:t>缺省值</w:t>
      </w:r>
      <w:r>
        <w:t>: /DATA/disk</w:t>
      </w:r>
    </w:p>
    <w:p w14:paraId="71514620" w14:textId="77777777" w:rsidR="00AB6CCE" w:rsidRDefault="008134F4">
      <w:pPr>
        <w:pStyle w:val="FirstParagraph"/>
      </w:pPr>
      <w:r>
        <w:rPr>
          <w:b/>
        </w:rPr>
        <w:t>DataDiskCatalogueSuffix</w:t>
      </w:r>
    </w:p>
    <w:p w14:paraId="55FC2BAA" w14:textId="77777777" w:rsidR="00AB6CCE" w:rsidRDefault="008134F4">
      <w:pPr>
        <w:numPr>
          <w:ilvl w:val="0"/>
          <w:numId w:val="5"/>
        </w:numPr>
      </w:pPr>
      <w:r>
        <w:t>数据盘目录后缀属性</w:t>
      </w:r>
    </w:p>
    <w:p w14:paraId="46240448" w14:textId="77777777" w:rsidR="00AB6CCE" w:rsidRDefault="008134F4">
      <w:pPr>
        <w:numPr>
          <w:ilvl w:val="0"/>
          <w:numId w:val="5"/>
        </w:numPr>
      </w:pPr>
      <w:r>
        <w:t>类型</w:t>
      </w:r>
      <w:r>
        <w:t>: String</w:t>
      </w:r>
    </w:p>
    <w:p w14:paraId="6EC50ABB" w14:textId="77777777" w:rsidR="00AB6CCE" w:rsidRDefault="008134F4">
      <w:pPr>
        <w:numPr>
          <w:ilvl w:val="0"/>
          <w:numId w:val="5"/>
        </w:numPr>
      </w:pPr>
      <w:r>
        <w:t>有效值：</w:t>
      </w:r>
    </w:p>
    <w:p w14:paraId="18399A34" w14:textId="77777777" w:rsidR="00AB6CCE" w:rsidRDefault="008134F4">
      <w:pPr>
        <w:numPr>
          <w:ilvl w:val="1"/>
          <w:numId w:val="5"/>
        </w:numPr>
      </w:pPr>
      <w:r>
        <w:t xml:space="preserve">NoSuffix </w:t>
      </w:r>
      <w:r>
        <w:t>：不使用后缀，只有在数据盘有一块的时候，可以使用此参数</w:t>
      </w:r>
    </w:p>
    <w:p w14:paraId="74DD7083" w14:textId="77777777" w:rsidR="00AB6CCE" w:rsidRDefault="008134F4">
      <w:pPr>
        <w:numPr>
          <w:ilvl w:val="1"/>
          <w:numId w:val="5"/>
        </w:numPr>
      </w:pPr>
      <w:r>
        <w:t>NaturalNumber</w:t>
      </w:r>
      <w:r>
        <w:t>：后缀从</w:t>
      </w:r>
      <w:r>
        <w:t>1</w:t>
      </w:r>
      <w:r>
        <w:t>递增的整数</w:t>
      </w:r>
    </w:p>
    <w:p w14:paraId="6E32578F" w14:textId="77777777" w:rsidR="00AB6CCE" w:rsidRDefault="008134F4">
      <w:pPr>
        <w:numPr>
          <w:ilvl w:val="1"/>
          <w:numId w:val="5"/>
        </w:numPr>
      </w:pPr>
      <w:r>
        <w:t>NaturalNumberFromZero</w:t>
      </w:r>
      <w:r>
        <w:t>：后缀从</w:t>
      </w:r>
      <w:r>
        <w:t>0</w:t>
      </w:r>
      <w:r>
        <w:t>递增的整数</w:t>
      </w:r>
    </w:p>
    <w:p w14:paraId="1C560076" w14:textId="77777777" w:rsidR="00AB6CCE" w:rsidRDefault="008134F4">
      <w:pPr>
        <w:numPr>
          <w:ilvl w:val="0"/>
          <w:numId w:val="5"/>
        </w:numPr>
      </w:pPr>
      <w:r>
        <w:t>是否可缺省</w:t>
      </w:r>
      <w:r>
        <w:t xml:space="preserve">: </w:t>
      </w:r>
      <w:r>
        <w:t>是</w:t>
      </w:r>
    </w:p>
    <w:p w14:paraId="2A5C7DEB" w14:textId="77777777" w:rsidR="00AB6CCE" w:rsidRDefault="008134F4">
      <w:pPr>
        <w:numPr>
          <w:ilvl w:val="0"/>
          <w:numId w:val="5"/>
        </w:numPr>
      </w:pPr>
      <w:r>
        <w:t>缺省值</w:t>
      </w:r>
      <w:r>
        <w:t>: NaturalNumber</w:t>
      </w:r>
    </w:p>
    <w:p w14:paraId="39576C0D" w14:textId="77777777" w:rsidR="00AB6CCE" w:rsidRDefault="008134F4">
      <w:pPr>
        <w:pStyle w:val="FirstParagraph"/>
      </w:pPr>
      <w:r>
        <w:rPr>
          <w:b/>
        </w:rPr>
        <w:t>NvmeDataFileType</w:t>
      </w:r>
    </w:p>
    <w:p w14:paraId="69D8F3BB" w14:textId="77777777" w:rsidR="00AB6CCE" w:rsidRDefault="008134F4">
      <w:pPr>
        <w:numPr>
          <w:ilvl w:val="0"/>
          <w:numId w:val="5"/>
        </w:numPr>
      </w:pPr>
      <w:r>
        <w:t>类型</w:t>
      </w:r>
      <w:r>
        <w:t>: String</w:t>
      </w:r>
    </w:p>
    <w:p w14:paraId="430B31F0" w14:textId="77777777" w:rsidR="00AB6CCE" w:rsidRDefault="008134F4">
      <w:pPr>
        <w:numPr>
          <w:ilvl w:val="0"/>
          <w:numId w:val="5"/>
        </w:numPr>
      </w:pPr>
      <w:r>
        <w:t>有效值：</w:t>
      </w:r>
    </w:p>
    <w:p w14:paraId="1F879856" w14:textId="77777777" w:rsidR="00AB6CCE" w:rsidRDefault="008134F4">
      <w:pPr>
        <w:numPr>
          <w:ilvl w:val="1"/>
          <w:numId w:val="5"/>
        </w:numPr>
      </w:pPr>
      <w:r>
        <w:t>EXT4</w:t>
      </w:r>
    </w:p>
    <w:p w14:paraId="2FEBCE0B" w14:textId="77777777" w:rsidR="00AB6CCE" w:rsidRDefault="008134F4">
      <w:pPr>
        <w:numPr>
          <w:ilvl w:val="1"/>
          <w:numId w:val="5"/>
        </w:numPr>
      </w:pPr>
      <w:r>
        <w:t>XFS</w:t>
      </w:r>
    </w:p>
    <w:p w14:paraId="044C5BAF" w14:textId="77777777" w:rsidR="00AB6CCE" w:rsidRDefault="008134F4">
      <w:pPr>
        <w:numPr>
          <w:ilvl w:val="0"/>
          <w:numId w:val="5"/>
        </w:numPr>
      </w:pPr>
      <w:r>
        <w:t>是否可缺省</w:t>
      </w:r>
      <w:r>
        <w:t>: 3</w:t>
      </w:r>
      <w:r>
        <w:t>个</w:t>
      </w:r>
      <w:r>
        <w:t>NvmeData</w:t>
      </w:r>
      <w:r>
        <w:t>参数需要同时缺省</w:t>
      </w:r>
    </w:p>
    <w:p w14:paraId="0065FA55" w14:textId="77777777" w:rsidR="00AB6CCE" w:rsidRDefault="008134F4">
      <w:pPr>
        <w:numPr>
          <w:ilvl w:val="0"/>
          <w:numId w:val="5"/>
        </w:numPr>
      </w:pPr>
      <w:r>
        <w:t>缺省值</w:t>
      </w:r>
      <w:r>
        <w:t xml:space="preserve">: </w:t>
      </w:r>
      <w:r>
        <w:t>不独立设置</w:t>
      </w:r>
      <w:r>
        <w:t>NVME</w:t>
      </w:r>
      <w:r>
        <w:t>参数</w:t>
      </w:r>
    </w:p>
    <w:p w14:paraId="6341335E" w14:textId="77777777" w:rsidR="00AB6CCE" w:rsidRDefault="008134F4">
      <w:pPr>
        <w:pStyle w:val="FirstParagraph"/>
      </w:pPr>
      <w:r>
        <w:rPr>
          <w:b/>
        </w:rPr>
        <w:t>NvmeDataDiskCatalogue</w:t>
      </w:r>
    </w:p>
    <w:p w14:paraId="575C8899" w14:textId="77777777" w:rsidR="00AB6CCE" w:rsidRDefault="008134F4">
      <w:pPr>
        <w:numPr>
          <w:ilvl w:val="0"/>
          <w:numId w:val="5"/>
        </w:numPr>
      </w:pPr>
      <w:r>
        <w:t>NVME</w:t>
      </w:r>
      <w:r>
        <w:t>数据盘目录</w:t>
      </w:r>
    </w:p>
    <w:p w14:paraId="13F12994" w14:textId="77777777" w:rsidR="00AB6CCE" w:rsidRDefault="008134F4">
      <w:pPr>
        <w:numPr>
          <w:ilvl w:val="0"/>
          <w:numId w:val="5"/>
        </w:numPr>
      </w:pPr>
      <w:r>
        <w:t>类型</w:t>
      </w:r>
      <w:r>
        <w:t>: String</w:t>
      </w:r>
    </w:p>
    <w:p w14:paraId="25D4DDFF" w14:textId="77777777" w:rsidR="00AB6CCE" w:rsidRDefault="008134F4">
      <w:pPr>
        <w:numPr>
          <w:ilvl w:val="0"/>
          <w:numId w:val="5"/>
        </w:numPr>
      </w:pPr>
      <w:r>
        <w:t>有效值：</w:t>
      </w:r>
      <w:r>
        <w:br/>
        <w:t>/disks/nvme-ssd/disk</w:t>
      </w:r>
      <w:r>
        <w:t>：在系统的</w:t>
      </w:r>
      <w:r>
        <w:t>/disks/nvme-ssd/disk</w:t>
      </w:r>
      <w:r>
        <w:t>目录下</w:t>
      </w:r>
    </w:p>
    <w:p w14:paraId="72554132" w14:textId="77777777" w:rsidR="00AB6CCE" w:rsidRDefault="008134F4">
      <w:pPr>
        <w:numPr>
          <w:ilvl w:val="0"/>
          <w:numId w:val="5"/>
        </w:numPr>
      </w:pPr>
      <w:r>
        <w:t>是否可缺省</w:t>
      </w:r>
      <w:r>
        <w:t>: 3</w:t>
      </w:r>
      <w:r>
        <w:t>个</w:t>
      </w:r>
      <w:r>
        <w:t>NvmeData</w:t>
      </w:r>
      <w:r>
        <w:t>参数需要同时缺省</w:t>
      </w:r>
    </w:p>
    <w:p w14:paraId="4BB318E5" w14:textId="77777777" w:rsidR="00AB6CCE" w:rsidRDefault="008134F4">
      <w:pPr>
        <w:numPr>
          <w:ilvl w:val="0"/>
          <w:numId w:val="5"/>
        </w:numPr>
      </w:pPr>
      <w:r>
        <w:t>缺省值</w:t>
      </w:r>
      <w:r>
        <w:t xml:space="preserve">: </w:t>
      </w:r>
      <w:r>
        <w:t>不独立设置</w:t>
      </w:r>
      <w:r>
        <w:t>NVME</w:t>
      </w:r>
      <w:r>
        <w:t>参数</w:t>
      </w:r>
    </w:p>
    <w:p w14:paraId="30CEDB3D" w14:textId="77777777" w:rsidR="00AB6CCE" w:rsidRDefault="008134F4">
      <w:pPr>
        <w:pStyle w:val="FirstParagraph"/>
      </w:pPr>
      <w:r>
        <w:rPr>
          <w:b/>
        </w:rPr>
        <w:t>NvmeDataDiskCatalogueSuffix</w:t>
      </w:r>
    </w:p>
    <w:p w14:paraId="0ABD8908" w14:textId="77777777" w:rsidR="00AB6CCE" w:rsidRDefault="008134F4">
      <w:pPr>
        <w:numPr>
          <w:ilvl w:val="0"/>
          <w:numId w:val="5"/>
        </w:numPr>
      </w:pPr>
      <w:r>
        <w:t>NVME</w:t>
      </w:r>
      <w:r>
        <w:t>数据盘目录后缀属性</w:t>
      </w:r>
    </w:p>
    <w:p w14:paraId="243EB187" w14:textId="77777777" w:rsidR="00AB6CCE" w:rsidRDefault="008134F4">
      <w:pPr>
        <w:numPr>
          <w:ilvl w:val="0"/>
          <w:numId w:val="5"/>
        </w:numPr>
      </w:pPr>
      <w:r>
        <w:t>类型</w:t>
      </w:r>
      <w:r>
        <w:t>: String</w:t>
      </w:r>
    </w:p>
    <w:p w14:paraId="142D55AC" w14:textId="77777777" w:rsidR="00AB6CCE" w:rsidRDefault="008134F4">
      <w:pPr>
        <w:numPr>
          <w:ilvl w:val="0"/>
          <w:numId w:val="5"/>
        </w:numPr>
      </w:pPr>
      <w:r>
        <w:t>有效值：</w:t>
      </w:r>
    </w:p>
    <w:p w14:paraId="2A3C61DB" w14:textId="77777777" w:rsidR="00AB6CCE" w:rsidRDefault="008134F4">
      <w:pPr>
        <w:numPr>
          <w:ilvl w:val="1"/>
          <w:numId w:val="5"/>
        </w:numPr>
      </w:pPr>
      <w:r>
        <w:t xml:space="preserve">NoSuffix </w:t>
      </w:r>
      <w:r>
        <w:t>：不使用后缀，只有在数据盘有一块的时候，可以使用此参数</w:t>
      </w:r>
    </w:p>
    <w:p w14:paraId="6982D524" w14:textId="77777777" w:rsidR="00AB6CCE" w:rsidRDefault="008134F4">
      <w:pPr>
        <w:numPr>
          <w:ilvl w:val="1"/>
          <w:numId w:val="5"/>
        </w:numPr>
      </w:pPr>
      <w:r>
        <w:t>NaturalNumber</w:t>
      </w:r>
      <w:r>
        <w:t>：后缀从</w:t>
      </w:r>
      <w:r>
        <w:t>1</w:t>
      </w:r>
      <w:r>
        <w:t>底层的整数</w:t>
      </w:r>
    </w:p>
    <w:p w14:paraId="5B37A3F6" w14:textId="77777777" w:rsidR="00AB6CCE" w:rsidRDefault="008134F4">
      <w:pPr>
        <w:numPr>
          <w:ilvl w:val="1"/>
          <w:numId w:val="5"/>
        </w:numPr>
      </w:pPr>
      <w:r>
        <w:t>NaturalNumberFromZero</w:t>
      </w:r>
      <w:r>
        <w:t>：后缀从</w:t>
      </w:r>
      <w:r>
        <w:t>0</w:t>
      </w:r>
      <w:r>
        <w:t>递增的整数</w:t>
      </w:r>
    </w:p>
    <w:p w14:paraId="009A0510" w14:textId="77777777" w:rsidR="00AB6CCE" w:rsidRDefault="008134F4">
      <w:pPr>
        <w:numPr>
          <w:ilvl w:val="0"/>
          <w:numId w:val="5"/>
        </w:numPr>
      </w:pPr>
      <w:r>
        <w:t>是否可缺省</w:t>
      </w:r>
      <w:r>
        <w:t>: 3</w:t>
      </w:r>
      <w:r>
        <w:t>个</w:t>
      </w:r>
      <w:r>
        <w:t>NvmeData</w:t>
      </w:r>
      <w:r>
        <w:t>参数需要同时缺省</w:t>
      </w:r>
    </w:p>
    <w:p w14:paraId="2FC0F17C" w14:textId="77777777" w:rsidR="00AB6CCE" w:rsidRDefault="008134F4">
      <w:pPr>
        <w:numPr>
          <w:ilvl w:val="0"/>
          <w:numId w:val="5"/>
        </w:numPr>
      </w:pPr>
      <w:r>
        <w:t>缺省值</w:t>
      </w:r>
      <w:r>
        <w:t xml:space="preserve">: </w:t>
      </w:r>
      <w:r>
        <w:t>不独立设置</w:t>
      </w:r>
      <w:r>
        <w:t>NVME</w:t>
      </w:r>
      <w:r>
        <w:t>参数</w:t>
      </w:r>
    </w:p>
    <w:p w14:paraId="17FCDE25" w14:textId="77777777" w:rsidR="00AB6CCE" w:rsidRDefault="008134F4">
      <w:pPr>
        <w:pStyle w:val="FirstParagraph"/>
      </w:pPr>
      <w:r>
        <w:rPr>
          <w:b/>
        </w:rPr>
        <w:t>ContainerAgent</w:t>
      </w:r>
    </w:p>
    <w:p w14:paraId="5AE2E3FB" w14:textId="77777777" w:rsidR="00AB6CCE" w:rsidRDefault="008134F4">
      <w:pPr>
        <w:numPr>
          <w:ilvl w:val="0"/>
          <w:numId w:val="5"/>
        </w:numPr>
      </w:pPr>
      <w:r>
        <w:lastRenderedPageBreak/>
        <w:t>容器引擎组件类型</w:t>
      </w:r>
    </w:p>
    <w:p w14:paraId="4D50EEA9" w14:textId="77777777" w:rsidR="00AB6CCE" w:rsidRDefault="008134F4">
      <w:pPr>
        <w:numPr>
          <w:ilvl w:val="0"/>
          <w:numId w:val="5"/>
        </w:numPr>
      </w:pPr>
      <w:r>
        <w:t>类型：</w:t>
      </w:r>
      <w:r>
        <w:t>String</w:t>
      </w:r>
    </w:p>
    <w:p w14:paraId="34E09CB7" w14:textId="77777777" w:rsidR="00AB6CCE" w:rsidRDefault="008134F4">
      <w:pPr>
        <w:numPr>
          <w:ilvl w:val="0"/>
          <w:numId w:val="5"/>
        </w:numPr>
      </w:pPr>
      <w:r>
        <w:t>有效值：</w:t>
      </w:r>
    </w:p>
    <w:p w14:paraId="27E8F1B9" w14:textId="77777777" w:rsidR="00AB6CCE" w:rsidRDefault="008134F4">
      <w:pPr>
        <w:numPr>
          <w:ilvl w:val="1"/>
          <w:numId w:val="5"/>
        </w:numPr>
      </w:pPr>
      <w:r>
        <w:t>supported</w:t>
      </w:r>
    </w:p>
    <w:p w14:paraId="2E8E067F" w14:textId="77777777" w:rsidR="00AB6CCE" w:rsidRDefault="008134F4">
      <w:pPr>
        <w:numPr>
          <w:ilvl w:val="1"/>
          <w:numId w:val="5"/>
        </w:numPr>
      </w:pPr>
      <w:r>
        <w:t>unsupported</w:t>
      </w:r>
    </w:p>
    <w:p w14:paraId="199C0A22" w14:textId="77777777" w:rsidR="00AB6CCE" w:rsidRDefault="008134F4">
      <w:pPr>
        <w:numPr>
          <w:ilvl w:val="0"/>
          <w:numId w:val="5"/>
        </w:numPr>
      </w:pPr>
      <w:r>
        <w:t>是否必填：否</w:t>
      </w:r>
    </w:p>
    <w:p w14:paraId="123D8595" w14:textId="77777777" w:rsidR="00AB6CCE" w:rsidRDefault="008134F4">
      <w:pPr>
        <w:numPr>
          <w:ilvl w:val="0"/>
          <w:numId w:val="5"/>
        </w:numPr>
      </w:pPr>
      <w:r>
        <w:t>缺省值：</w:t>
      </w:r>
      <w:r>
        <w:t>unsupported</w:t>
      </w:r>
    </w:p>
    <w:p w14:paraId="5D3A66B1" w14:textId="77777777" w:rsidR="00AB6CCE" w:rsidRDefault="00AB6CCE">
      <w:pPr>
        <w:pStyle w:val="FirstParagraph"/>
      </w:pPr>
    </w:p>
    <w:p w14:paraId="24826BAB" w14:textId="77777777" w:rsidR="00AB6CCE" w:rsidRDefault="008134F4">
      <w:pPr>
        <w:pStyle w:val="a0"/>
      </w:pPr>
      <w:r>
        <w:rPr>
          <w:b/>
        </w:rPr>
        <w:t>KesAgent</w:t>
      </w:r>
    </w:p>
    <w:p w14:paraId="3A695105" w14:textId="77777777" w:rsidR="00AB6CCE" w:rsidRDefault="008134F4">
      <w:pPr>
        <w:numPr>
          <w:ilvl w:val="0"/>
          <w:numId w:val="5"/>
        </w:numPr>
      </w:pPr>
      <w:r>
        <w:t>KES</w:t>
      </w:r>
      <w:r>
        <w:t>组件类型</w:t>
      </w:r>
    </w:p>
    <w:p w14:paraId="7555F4BF" w14:textId="77777777" w:rsidR="00AB6CCE" w:rsidRDefault="008134F4">
      <w:pPr>
        <w:numPr>
          <w:ilvl w:val="0"/>
          <w:numId w:val="5"/>
        </w:numPr>
      </w:pPr>
      <w:r>
        <w:t>类型：</w:t>
      </w:r>
      <w:r>
        <w:t>String</w:t>
      </w:r>
    </w:p>
    <w:p w14:paraId="7D9B2B9C" w14:textId="77777777" w:rsidR="00AB6CCE" w:rsidRDefault="008134F4">
      <w:pPr>
        <w:numPr>
          <w:ilvl w:val="0"/>
          <w:numId w:val="5"/>
        </w:numPr>
      </w:pPr>
      <w:r>
        <w:t>有效值：</w:t>
      </w:r>
    </w:p>
    <w:p w14:paraId="44E4F2FD" w14:textId="77777777" w:rsidR="00AB6CCE" w:rsidRDefault="008134F4">
      <w:pPr>
        <w:numPr>
          <w:ilvl w:val="1"/>
          <w:numId w:val="5"/>
        </w:numPr>
      </w:pPr>
      <w:r>
        <w:t>support</w:t>
      </w:r>
    </w:p>
    <w:p w14:paraId="1E4A9C5E" w14:textId="77777777" w:rsidR="00AB6CCE" w:rsidRDefault="008134F4">
      <w:pPr>
        <w:numPr>
          <w:ilvl w:val="1"/>
          <w:numId w:val="5"/>
        </w:numPr>
      </w:pPr>
      <w:r>
        <w:t>unsupport</w:t>
      </w:r>
    </w:p>
    <w:p w14:paraId="2F5D8E6D" w14:textId="77777777" w:rsidR="00AB6CCE" w:rsidRDefault="008134F4">
      <w:pPr>
        <w:numPr>
          <w:ilvl w:val="0"/>
          <w:numId w:val="5"/>
        </w:numPr>
      </w:pPr>
      <w:r>
        <w:t>是否必填：否</w:t>
      </w:r>
    </w:p>
    <w:p w14:paraId="332DC1FE" w14:textId="77777777" w:rsidR="00AB6CCE" w:rsidRDefault="008134F4">
      <w:pPr>
        <w:numPr>
          <w:ilvl w:val="0"/>
          <w:numId w:val="5"/>
        </w:numPr>
      </w:pPr>
      <w:r>
        <w:t>缺省值：</w:t>
      </w:r>
      <w:r>
        <w:t>unsupport</w:t>
      </w:r>
    </w:p>
    <w:p w14:paraId="7D77F14E" w14:textId="77777777" w:rsidR="00AB6CCE" w:rsidRDefault="008134F4">
      <w:pPr>
        <w:pStyle w:val="4"/>
      </w:pPr>
      <w:bookmarkStart w:id="109" w:name="header-n4874"/>
      <w:r>
        <w:t>Response Elements(返回值)</w:t>
      </w:r>
      <w:bookmarkEnd w:id="109"/>
    </w:p>
    <w:p w14:paraId="7D713AD6" w14:textId="77777777" w:rsidR="00AB6CCE" w:rsidRDefault="008134F4">
      <w:pPr>
        <w:pStyle w:val="FirstParagraph"/>
      </w:pPr>
      <w:r>
        <w:rPr>
          <w:b/>
        </w:rPr>
        <w:t>RequestId</w:t>
      </w:r>
    </w:p>
    <w:p w14:paraId="7BEB2D88" w14:textId="77777777" w:rsidR="00AB6CCE" w:rsidRDefault="008134F4">
      <w:pPr>
        <w:numPr>
          <w:ilvl w:val="0"/>
          <w:numId w:val="5"/>
        </w:numPr>
      </w:pPr>
      <w:r>
        <w:t>请求</w:t>
      </w:r>
      <w:r>
        <w:t>ID</w:t>
      </w:r>
    </w:p>
    <w:p w14:paraId="083EBC1C" w14:textId="77777777" w:rsidR="00AB6CCE" w:rsidRDefault="008134F4">
      <w:pPr>
        <w:numPr>
          <w:ilvl w:val="0"/>
          <w:numId w:val="5"/>
        </w:numPr>
      </w:pPr>
      <w:r>
        <w:t>类型：</w:t>
      </w:r>
      <w:r>
        <w:t>String</w:t>
      </w:r>
    </w:p>
    <w:p w14:paraId="69C341D4" w14:textId="77777777" w:rsidR="00AB6CCE" w:rsidRDefault="008134F4">
      <w:pPr>
        <w:pStyle w:val="FirstParagraph"/>
      </w:pPr>
      <w:r>
        <w:rPr>
          <w:b/>
        </w:rPr>
        <w:t>Return</w:t>
      </w:r>
    </w:p>
    <w:p w14:paraId="02C1630C" w14:textId="77777777" w:rsidR="00AB6CCE" w:rsidRDefault="008134F4">
      <w:pPr>
        <w:numPr>
          <w:ilvl w:val="0"/>
          <w:numId w:val="5"/>
        </w:numPr>
      </w:pPr>
      <w:r>
        <w:t>操作是否成功</w:t>
      </w:r>
    </w:p>
    <w:p w14:paraId="50016E98" w14:textId="77777777" w:rsidR="00AB6CCE" w:rsidRDefault="008134F4">
      <w:pPr>
        <w:numPr>
          <w:ilvl w:val="0"/>
          <w:numId w:val="5"/>
        </w:numPr>
      </w:pPr>
      <w:r>
        <w:t>类型</w:t>
      </w:r>
      <w:r>
        <w:t>: Boolean</w:t>
      </w:r>
    </w:p>
    <w:p w14:paraId="61FC8FA4" w14:textId="77777777" w:rsidR="00AB6CCE" w:rsidRDefault="008134F4">
      <w:pPr>
        <w:pStyle w:val="4"/>
      </w:pPr>
      <w:bookmarkStart w:id="110" w:name="header-n4888"/>
      <w:r>
        <w:t>Examples（举例）</w:t>
      </w:r>
      <w:bookmarkEnd w:id="110"/>
    </w:p>
    <w:p w14:paraId="311F6FEE" w14:textId="77777777" w:rsidR="00AB6CCE" w:rsidRDefault="008134F4">
      <w:pPr>
        <w:pStyle w:val="5"/>
      </w:pPr>
      <w:bookmarkStart w:id="111" w:name="header-n4889"/>
      <w:r>
        <w:t>Sample Request(</w:t>
      </w:r>
      <w:r>
        <w:t>请求</w:t>
      </w:r>
      <w:r>
        <w:t>)</w:t>
      </w:r>
      <w:bookmarkEnd w:id="111"/>
    </w:p>
    <w:p w14:paraId="1E15BFC6" w14:textId="77777777" w:rsidR="00AB6CCE" w:rsidRDefault="008134F4">
      <w:pPr>
        <w:pStyle w:val="SourceCode"/>
      </w:pPr>
      <w:r>
        <w:rPr>
          <w:rStyle w:val="VerbatimChar"/>
        </w:rPr>
        <w:t>http://epc.region.api.ksyun.com/?Version=2015-11-01</w:t>
      </w:r>
      <w:r>
        <w:br/>
      </w:r>
      <w:r>
        <w:rPr>
          <w:rStyle w:val="VerbatimChar"/>
        </w:rPr>
        <w:t>&amp;Action=ReinstallEpc</w:t>
      </w:r>
      <w:r>
        <w:br/>
      </w:r>
      <w:r>
        <w:rPr>
          <w:rStyle w:val="VerbatimChar"/>
        </w:rPr>
        <w:t>&amp;HostId=c5b67560-0190-44bc-987f-f640d3cc0cf8</w:t>
      </w:r>
      <w:r>
        <w:br/>
      </w:r>
      <w:r>
        <w:rPr>
          <w:rStyle w:val="VerbatimChar"/>
        </w:rPr>
        <w:t>&amp;ImageId=prt825b6d6a-c50e-4f56-b002-8cea26b41a43</w:t>
      </w:r>
      <w:r>
        <w:br/>
      </w:r>
      <w:r>
        <w:rPr>
          <w:rStyle w:val="VerbatimChar"/>
        </w:rPr>
        <w:t>&amp;KeyId=8a8db606-7814-40a4-b28e-81465aa73c63</w:t>
      </w:r>
      <w:r>
        <w:br/>
      </w:r>
      <w:r>
        <w:rPr>
          <w:rStyle w:val="VerbatimChar"/>
        </w:rPr>
        <w:t>&amp;Password=ABCabc123</w:t>
      </w:r>
      <w:r>
        <w:br/>
      </w:r>
      <w:r>
        <w:rPr>
          <w:rStyle w:val="VerbatimChar"/>
        </w:rPr>
        <w:t>&amp;NetworkInterfaceMode=bond4</w:t>
      </w:r>
      <w:r>
        <w:br/>
      </w:r>
      <w:r>
        <w:rPr>
          <w:rStyle w:val="VerbatimChar"/>
        </w:rPr>
        <w:t>&amp;Raid=Raid10</w:t>
      </w:r>
    </w:p>
    <w:p w14:paraId="436ADF41" w14:textId="77777777" w:rsidR="00AB6CCE" w:rsidRDefault="008134F4">
      <w:pPr>
        <w:pStyle w:val="5"/>
      </w:pPr>
      <w:bookmarkStart w:id="112" w:name="header-n4891"/>
      <w:r>
        <w:lastRenderedPageBreak/>
        <w:t>Sample Response</w:t>
      </w:r>
      <w:r>
        <w:t>（返回）</w:t>
      </w:r>
      <w:bookmarkEnd w:id="112"/>
    </w:p>
    <w:p w14:paraId="76038FA9" w14:textId="77777777" w:rsidR="00AB6CCE" w:rsidRDefault="008134F4">
      <w:pPr>
        <w:pStyle w:val="SourceCode"/>
      </w:pPr>
      <w:r>
        <w:rPr>
          <w:rStyle w:val="VerbatimChar"/>
        </w:rPr>
        <w:t>&lt;EpcResponse&gt;</w:t>
      </w:r>
      <w:r>
        <w:rPr>
          <w:rStyle w:val="VerbatimChar"/>
        </w:rPr>
        <w:cr/>
      </w:r>
      <w:r>
        <w:br/>
      </w:r>
      <w:r>
        <w:rPr>
          <w:rStyle w:val="VerbatimChar"/>
        </w:rPr>
        <w:t xml:space="preserve">    &lt;RequestId&gt;8934cb67-b4e3-4d63-9a45-cd40e939113d&lt;/RequestId&gt;</w:t>
      </w:r>
      <w:r>
        <w:rPr>
          <w:rStyle w:val="VerbatimChar"/>
        </w:rPr>
        <w:cr/>
      </w:r>
      <w:r>
        <w:br/>
      </w:r>
      <w:r>
        <w:rPr>
          <w:rStyle w:val="VerbatimChar"/>
        </w:rPr>
        <w:t xml:space="preserve">    &lt;Return&gt;true&lt;/Return&gt;</w:t>
      </w:r>
      <w:r>
        <w:rPr>
          <w:rStyle w:val="VerbatimChar"/>
        </w:rPr>
        <w:cr/>
      </w:r>
      <w:r>
        <w:br/>
      </w:r>
      <w:r>
        <w:rPr>
          <w:rStyle w:val="VerbatimChar"/>
        </w:rPr>
        <w:t>&lt;/EpcResponse&gt;</w:t>
      </w:r>
    </w:p>
    <w:p w14:paraId="01AB3871" w14:textId="77777777" w:rsidR="00AB6CCE" w:rsidRDefault="00AB6CCE">
      <w:pPr>
        <w:pStyle w:val="FirstParagraph"/>
      </w:pPr>
    </w:p>
    <w:p w14:paraId="20A0E5D9" w14:textId="1545E9BD" w:rsidR="00AB6CCE" w:rsidRDefault="008134F4">
      <w:pPr>
        <w:pStyle w:val="2"/>
        <w:spacing w:before="288" w:after="288"/>
        <w:ind w:firstLine="241"/>
      </w:pPr>
      <w:bookmarkStart w:id="113" w:name="header-n4894"/>
      <w:bookmarkStart w:id="114" w:name="_Toc109913524"/>
      <w:r>
        <w:t>ReinstallCustomerEpc（重装托管</w:t>
      </w:r>
      <w:r w:rsidR="00DF014D">
        <w:t>裸金属服务器</w:t>
      </w:r>
      <w:r>
        <w:t>）</w:t>
      </w:r>
      <w:bookmarkEnd w:id="113"/>
      <w:bookmarkEnd w:id="114"/>
    </w:p>
    <w:p w14:paraId="579E8269" w14:textId="77777777" w:rsidR="00AB6CCE" w:rsidRDefault="008134F4">
      <w:pPr>
        <w:pStyle w:val="4"/>
      </w:pPr>
      <w:bookmarkStart w:id="115" w:name="header-n4897"/>
      <w:r>
        <w:t xml:space="preserve">Request Parameters(请求参数) </w:t>
      </w:r>
      <w:bookmarkEnd w:id="115"/>
    </w:p>
    <w:p w14:paraId="76FDD90C" w14:textId="77777777" w:rsidR="00AB6CCE" w:rsidRDefault="008134F4">
      <w:pPr>
        <w:pStyle w:val="FirstParagraph"/>
      </w:pPr>
      <w:r>
        <w:rPr>
          <w:b/>
        </w:rPr>
        <w:t>HostId</w:t>
      </w:r>
    </w:p>
    <w:p w14:paraId="037C9893" w14:textId="77777777" w:rsidR="00AB6CCE" w:rsidRDefault="008134F4">
      <w:pPr>
        <w:numPr>
          <w:ilvl w:val="0"/>
          <w:numId w:val="5"/>
        </w:numPr>
      </w:pPr>
      <w:r>
        <w:t>物理机资源</w:t>
      </w:r>
      <w:r>
        <w:t>ID</w:t>
      </w:r>
    </w:p>
    <w:p w14:paraId="5DF5F294" w14:textId="77777777" w:rsidR="00AB6CCE" w:rsidRDefault="008134F4">
      <w:pPr>
        <w:numPr>
          <w:ilvl w:val="0"/>
          <w:numId w:val="5"/>
        </w:numPr>
      </w:pPr>
      <w:r>
        <w:t>类型：</w:t>
      </w:r>
      <w:r>
        <w:t>String</w:t>
      </w:r>
    </w:p>
    <w:p w14:paraId="3F67F3EE" w14:textId="77777777" w:rsidR="00AB6CCE" w:rsidRDefault="008134F4">
      <w:pPr>
        <w:numPr>
          <w:ilvl w:val="0"/>
          <w:numId w:val="5"/>
        </w:numPr>
      </w:pPr>
      <w:r>
        <w:t>是否必填：是</w:t>
      </w:r>
    </w:p>
    <w:p w14:paraId="1205B4F9" w14:textId="77777777" w:rsidR="00AB6CCE" w:rsidRDefault="008134F4">
      <w:pPr>
        <w:pStyle w:val="FirstParagraph"/>
      </w:pPr>
      <w:r>
        <w:rPr>
          <w:b/>
        </w:rPr>
        <w:t>ServerIp</w:t>
      </w:r>
    </w:p>
    <w:p w14:paraId="7FFC812E" w14:textId="77777777" w:rsidR="00AB6CCE" w:rsidRDefault="008134F4">
      <w:pPr>
        <w:numPr>
          <w:ilvl w:val="0"/>
          <w:numId w:val="5"/>
        </w:numPr>
      </w:pPr>
      <w:r>
        <w:t>PXE server</w:t>
      </w:r>
      <w:r>
        <w:t>的</w:t>
      </w:r>
      <w:r>
        <w:t>IP</w:t>
      </w:r>
    </w:p>
    <w:p w14:paraId="14F4C1EB" w14:textId="77777777" w:rsidR="00AB6CCE" w:rsidRDefault="008134F4">
      <w:pPr>
        <w:numPr>
          <w:ilvl w:val="0"/>
          <w:numId w:val="5"/>
        </w:numPr>
      </w:pPr>
      <w:r>
        <w:t>类型：</w:t>
      </w:r>
      <w:r>
        <w:t>String</w:t>
      </w:r>
    </w:p>
    <w:p w14:paraId="0CBFFFC2" w14:textId="77777777" w:rsidR="00AB6CCE" w:rsidRDefault="008134F4">
      <w:pPr>
        <w:numPr>
          <w:ilvl w:val="0"/>
          <w:numId w:val="5"/>
        </w:numPr>
      </w:pPr>
      <w:r>
        <w:t>是否必填：是</w:t>
      </w:r>
    </w:p>
    <w:p w14:paraId="3CC36F79" w14:textId="77777777" w:rsidR="00AB6CCE" w:rsidRDefault="008134F4">
      <w:pPr>
        <w:pStyle w:val="FirstParagraph"/>
      </w:pPr>
      <w:r>
        <w:rPr>
          <w:b/>
        </w:rPr>
        <w:t>Path</w:t>
      </w:r>
    </w:p>
    <w:p w14:paraId="30983F10" w14:textId="77777777" w:rsidR="00AB6CCE" w:rsidRDefault="008134F4">
      <w:pPr>
        <w:numPr>
          <w:ilvl w:val="0"/>
          <w:numId w:val="5"/>
        </w:numPr>
      </w:pPr>
      <w:r>
        <w:t>PXE server</w:t>
      </w:r>
      <w:r>
        <w:t>的路径</w:t>
      </w:r>
    </w:p>
    <w:p w14:paraId="5BB814F0" w14:textId="77777777" w:rsidR="00AB6CCE" w:rsidRDefault="008134F4">
      <w:pPr>
        <w:numPr>
          <w:ilvl w:val="0"/>
          <w:numId w:val="5"/>
        </w:numPr>
      </w:pPr>
      <w:r>
        <w:t>类型：</w:t>
      </w:r>
      <w:r>
        <w:t>String</w:t>
      </w:r>
    </w:p>
    <w:p w14:paraId="40082A02" w14:textId="77777777" w:rsidR="00AB6CCE" w:rsidRDefault="008134F4">
      <w:pPr>
        <w:numPr>
          <w:ilvl w:val="0"/>
          <w:numId w:val="5"/>
        </w:numPr>
      </w:pPr>
      <w:r>
        <w:t>是否必填：是</w:t>
      </w:r>
    </w:p>
    <w:p w14:paraId="14405B02" w14:textId="77777777" w:rsidR="00AB6CCE" w:rsidRDefault="008134F4">
      <w:pPr>
        <w:pStyle w:val="4"/>
      </w:pPr>
      <w:bookmarkStart w:id="116" w:name="header-n4923"/>
      <w:r>
        <w:t>Response Elements(返回值)</w:t>
      </w:r>
      <w:bookmarkEnd w:id="116"/>
    </w:p>
    <w:p w14:paraId="03F00BC2" w14:textId="77777777" w:rsidR="00AB6CCE" w:rsidRDefault="008134F4">
      <w:pPr>
        <w:pStyle w:val="FirstParagraph"/>
      </w:pPr>
      <w:r>
        <w:rPr>
          <w:b/>
        </w:rPr>
        <w:t>RequestId</w:t>
      </w:r>
    </w:p>
    <w:p w14:paraId="2AFFD583" w14:textId="77777777" w:rsidR="00AB6CCE" w:rsidRDefault="008134F4">
      <w:pPr>
        <w:numPr>
          <w:ilvl w:val="0"/>
          <w:numId w:val="5"/>
        </w:numPr>
      </w:pPr>
      <w:r>
        <w:t>请求</w:t>
      </w:r>
      <w:r>
        <w:t>ID</w:t>
      </w:r>
    </w:p>
    <w:p w14:paraId="33AED9BC" w14:textId="77777777" w:rsidR="00AB6CCE" w:rsidRDefault="008134F4">
      <w:pPr>
        <w:numPr>
          <w:ilvl w:val="0"/>
          <w:numId w:val="5"/>
        </w:numPr>
      </w:pPr>
      <w:r>
        <w:t>类型：</w:t>
      </w:r>
      <w:r>
        <w:t>String</w:t>
      </w:r>
    </w:p>
    <w:p w14:paraId="55E3BE4A" w14:textId="77777777" w:rsidR="00AB6CCE" w:rsidRDefault="008134F4">
      <w:pPr>
        <w:pStyle w:val="FirstParagraph"/>
      </w:pPr>
      <w:r>
        <w:rPr>
          <w:b/>
        </w:rPr>
        <w:t>Return</w:t>
      </w:r>
    </w:p>
    <w:p w14:paraId="1D07F12E" w14:textId="77777777" w:rsidR="00AB6CCE" w:rsidRDefault="008134F4">
      <w:pPr>
        <w:numPr>
          <w:ilvl w:val="0"/>
          <w:numId w:val="5"/>
        </w:numPr>
      </w:pPr>
      <w:r>
        <w:t>操作是否成功</w:t>
      </w:r>
    </w:p>
    <w:p w14:paraId="54BC3273" w14:textId="77777777" w:rsidR="00AB6CCE" w:rsidRDefault="008134F4">
      <w:pPr>
        <w:numPr>
          <w:ilvl w:val="0"/>
          <w:numId w:val="5"/>
        </w:numPr>
      </w:pPr>
      <w:r>
        <w:lastRenderedPageBreak/>
        <w:t>类型</w:t>
      </w:r>
      <w:r>
        <w:t>: Boolean</w:t>
      </w:r>
    </w:p>
    <w:p w14:paraId="52E83D38" w14:textId="77777777" w:rsidR="00AB6CCE" w:rsidRDefault="008134F4">
      <w:pPr>
        <w:pStyle w:val="4"/>
      </w:pPr>
      <w:bookmarkStart w:id="117" w:name="header-n4937"/>
      <w:r>
        <w:t>Examples（举例）</w:t>
      </w:r>
      <w:bookmarkEnd w:id="117"/>
    </w:p>
    <w:p w14:paraId="32816636" w14:textId="77777777" w:rsidR="00AB6CCE" w:rsidRDefault="008134F4">
      <w:pPr>
        <w:pStyle w:val="5"/>
      </w:pPr>
      <w:bookmarkStart w:id="118" w:name="header-n4938"/>
      <w:r>
        <w:t>Sample Request(</w:t>
      </w:r>
      <w:r>
        <w:t>请求</w:t>
      </w:r>
      <w:r>
        <w:t>)</w:t>
      </w:r>
      <w:bookmarkEnd w:id="118"/>
    </w:p>
    <w:p w14:paraId="293AE96E" w14:textId="77777777" w:rsidR="00AB6CCE" w:rsidRDefault="008134F4">
      <w:pPr>
        <w:pStyle w:val="SourceCode"/>
      </w:pPr>
      <w:r>
        <w:rPr>
          <w:rStyle w:val="VerbatimChar"/>
        </w:rPr>
        <w:t>http://epc.region.api.ksyun.com/?Version=2015-11-01</w:t>
      </w:r>
      <w:r>
        <w:br/>
      </w:r>
      <w:r>
        <w:rPr>
          <w:rStyle w:val="VerbatimChar"/>
        </w:rPr>
        <w:t>&amp;Action=ReinstallCustomerEpc</w:t>
      </w:r>
      <w:r>
        <w:br/>
      </w:r>
      <w:r>
        <w:rPr>
          <w:rStyle w:val="VerbatimChar"/>
        </w:rPr>
        <w:t>&amp;HostId=c5b67560-0190-44bc-987f-f640d3cc0cf8</w:t>
      </w:r>
      <w:r>
        <w:br/>
      </w:r>
      <w:r>
        <w:rPr>
          <w:rStyle w:val="VerbatimChar"/>
        </w:rPr>
        <w:t>&amp;ServerIp=10.0.2.5</w:t>
      </w:r>
      <w:r>
        <w:br/>
      </w:r>
      <w:r>
        <w:rPr>
          <w:rStyle w:val="VerbatimChar"/>
        </w:rPr>
        <w:t>&amp;Path=/pxelinux.0</w:t>
      </w:r>
    </w:p>
    <w:p w14:paraId="5419E332" w14:textId="77777777" w:rsidR="00AB6CCE" w:rsidRDefault="008134F4">
      <w:pPr>
        <w:pStyle w:val="5"/>
      </w:pPr>
      <w:bookmarkStart w:id="119" w:name="header-n4940"/>
      <w:r>
        <w:t>Sample Response</w:t>
      </w:r>
      <w:r>
        <w:t>（返回）</w:t>
      </w:r>
      <w:bookmarkEnd w:id="119"/>
    </w:p>
    <w:p w14:paraId="002DE4E3" w14:textId="77777777" w:rsidR="00AB6CCE" w:rsidRDefault="008134F4">
      <w:pPr>
        <w:pStyle w:val="SourceCode"/>
      </w:pPr>
      <w:r>
        <w:rPr>
          <w:rStyle w:val="VerbatimChar"/>
        </w:rPr>
        <w:t>&lt;ReinstallCustomerEpcResponse&gt;</w:t>
      </w:r>
      <w:r>
        <w:rPr>
          <w:rStyle w:val="VerbatimChar"/>
        </w:rPr>
        <w:cr/>
      </w:r>
      <w:r>
        <w:br/>
      </w:r>
      <w:r>
        <w:rPr>
          <w:rStyle w:val="VerbatimChar"/>
        </w:rPr>
        <w:t xml:space="preserve">    &lt;RequestId&gt;8934cb67-b4e3-4d63-9a45-cd40e939113d&lt;/RequestId&gt;</w:t>
      </w:r>
      <w:r>
        <w:rPr>
          <w:rStyle w:val="VerbatimChar"/>
        </w:rPr>
        <w:cr/>
      </w:r>
      <w:r>
        <w:br/>
      </w:r>
      <w:r>
        <w:rPr>
          <w:rStyle w:val="VerbatimChar"/>
        </w:rPr>
        <w:t xml:space="preserve">    &lt;Return&gt;true&lt;/Return&gt;</w:t>
      </w:r>
      <w:r>
        <w:rPr>
          <w:rStyle w:val="VerbatimChar"/>
        </w:rPr>
        <w:cr/>
      </w:r>
      <w:r>
        <w:br/>
      </w:r>
      <w:r>
        <w:rPr>
          <w:rStyle w:val="VerbatimChar"/>
        </w:rPr>
        <w:t>&lt;/ReinstallCustomerEpcResponse&gt;</w:t>
      </w:r>
    </w:p>
    <w:p w14:paraId="7BB28545" w14:textId="77777777" w:rsidR="00AB6CCE" w:rsidRDefault="00AB6CCE">
      <w:pPr>
        <w:pStyle w:val="FirstParagraph"/>
      </w:pPr>
    </w:p>
    <w:p w14:paraId="0AAF99BD" w14:textId="77777777" w:rsidR="00AB6CCE" w:rsidRDefault="008134F4">
      <w:pPr>
        <w:pStyle w:val="2"/>
        <w:spacing w:before="288" w:after="288"/>
        <w:ind w:firstLine="241"/>
      </w:pPr>
      <w:bookmarkStart w:id="120" w:name="header-n4943"/>
      <w:bookmarkStart w:id="121" w:name="_Toc109913525"/>
      <w:r>
        <w:t>CreateImage(创建自定义镜像)</w:t>
      </w:r>
      <w:bookmarkEnd w:id="120"/>
      <w:bookmarkEnd w:id="121"/>
    </w:p>
    <w:p w14:paraId="0DA9984B" w14:textId="77777777" w:rsidR="00AB6CCE" w:rsidRDefault="008134F4">
      <w:pPr>
        <w:pStyle w:val="4"/>
      </w:pPr>
      <w:bookmarkStart w:id="122" w:name="header-n4946"/>
      <w:r>
        <w:t>Request Parameters(请求参数)</w:t>
      </w:r>
      <w:bookmarkEnd w:id="122"/>
    </w:p>
    <w:p w14:paraId="3E44244D" w14:textId="77777777" w:rsidR="00AB6CCE" w:rsidRDefault="008134F4">
      <w:pPr>
        <w:pStyle w:val="FirstParagraph"/>
      </w:pPr>
      <w:r>
        <w:rPr>
          <w:b/>
        </w:rPr>
        <w:t>ImageName</w:t>
      </w:r>
    </w:p>
    <w:p w14:paraId="57317A82" w14:textId="77777777" w:rsidR="00AB6CCE" w:rsidRDefault="008134F4">
      <w:pPr>
        <w:numPr>
          <w:ilvl w:val="0"/>
          <w:numId w:val="5"/>
        </w:numPr>
      </w:pPr>
      <w:r>
        <w:t>镜像名称</w:t>
      </w:r>
    </w:p>
    <w:p w14:paraId="2035B395" w14:textId="77777777" w:rsidR="00AB6CCE" w:rsidRDefault="008134F4">
      <w:pPr>
        <w:numPr>
          <w:ilvl w:val="0"/>
          <w:numId w:val="5"/>
        </w:numPr>
      </w:pPr>
      <w:r>
        <w:t>类型：</w:t>
      </w:r>
      <w:r>
        <w:t>String</w:t>
      </w:r>
    </w:p>
    <w:p w14:paraId="47371340" w14:textId="77777777" w:rsidR="00AB6CCE" w:rsidRDefault="008134F4">
      <w:pPr>
        <w:numPr>
          <w:ilvl w:val="0"/>
          <w:numId w:val="5"/>
        </w:numPr>
      </w:pPr>
      <w:r>
        <w:t>是否必填：否</w:t>
      </w:r>
    </w:p>
    <w:p w14:paraId="26EA59F7" w14:textId="77777777" w:rsidR="00AB6CCE" w:rsidRDefault="008134F4">
      <w:pPr>
        <w:numPr>
          <w:ilvl w:val="0"/>
          <w:numId w:val="5"/>
        </w:numPr>
      </w:pPr>
      <w:r>
        <w:t>缺省值：</w:t>
      </w:r>
      <w:r>
        <w:t>Ksc_img</w:t>
      </w:r>
    </w:p>
    <w:p w14:paraId="078A18CC" w14:textId="77777777" w:rsidR="00AB6CCE" w:rsidRDefault="008134F4">
      <w:pPr>
        <w:pStyle w:val="FirstParagraph"/>
      </w:pPr>
      <w:r>
        <w:rPr>
          <w:b/>
        </w:rPr>
        <w:t>HostId</w:t>
      </w:r>
    </w:p>
    <w:p w14:paraId="57E60933" w14:textId="45AB0F2A" w:rsidR="00AB6CCE" w:rsidRDefault="00DF014D">
      <w:pPr>
        <w:numPr>
          <w:ilvl w:val="0"/>
          <w:numId w:val="5"/>
        </w:numPr>
      </w:pPr>
      <w:r>
        <w:t>裸金属服务器</w:t>
      </w:r>
      <w:r w:rsidR="008134F4">
        <w:t>资源</w:t>
      </w:r>
      <w:r w:rsidR="008134F4">
        <w:t>ID</w:t>
      </w:r>
    </w:p>
    <w:p w14:paraId="2EFBC11F" w14:textId="77777777" w:rsidR="00AB6CCE" w:rsidRDefault="008134F4">
      <w:pPr>
        <w:numPr>
          <w:ilvl w:val="0"/>
          <w:numId w:val="5"/>
        </w:numPr>
      </w:pPr>
      <w:r>
        <w:t>类型：</w:t>
      </w:r>
      <w:r>
        <w:t>String</w:t>
      </w:r>
    </w:p>
    <w:p w14:paraId="0B2C82B4" w14:textId="77777777" w:rsidR="00AB6CCE" w:rsidRDefault="008134F4">
      <w:pPr>
        <w:numPr>
          <w:ilvl w:val="0"/>
          <w:numId w:val="5"/>
        </w:numPr>
      </w:pPr>
      <w:r>
        <w:t>是否必填：是</w:t>
      </w:r>
    </w:p>
    <w:p w14:paraId="459EEEF5" w14:textId="77777777" w:rsidR="00AB6CCE" w:rsidRDefault="008134F4">
      <w:pPr>
        <w:pStyle w:val="4"/>
      </w:pPr>
      <w:bookmarkStart w:id="123" w:name="header-n4965"/>
      <w:r>
        <w:lastRenderedPageBreak/>
        <w:t>Response Elements(返回值)</w:t>
      </w:r>
      <w:bookmarkEnd w:id="123"/>
    </w:p>
    <w:p w14:paraId="7D42165A" w14:textId="77777777" w:rsidR="00AB6CCE" w:rsidRDefault="008134F4">
      <w:pPr>
        <w:pStyle w:val="FirstParagraph"/>
      </w:pPr>
      <w:r>
        <w:rPr>
          <w:b/>
        </w:rPr>
        <w:t>RequestId</w:t>
      </w:r>
    </w:p>
    <w:p w14:paraId="6B60635E" w14:textId="77777777" w:rsidR="00AB6CCE" w:rsidRDefault="008134F4">
      <w:pPr>
        <w:numPr>
          <w:ilvl w:val="0"/>
          <w:numId w:val="5"/>
        </w:numPr>
      </w:pPr>
      <w:r>
        <w:t>请求</w:t>
      </w:r>
      <w:r>
        <w:t>ID</w:t>
      </w:r>
    </w:p>
    <w:p w14:paraId="6BD103E8" w14:textId="77777777" w:rsidR="00AB6CCE" w:rsidRDefault="008134F4">
      <w:pPr>
        <w:numPr>
          <w:ilvl w:val="0"/>
          <w:numId w:val="5"/>
        </w:numPr>
      </w:pPr>
      <w:r>
        <w:t>类型：</w:t>
      </w:r>
      <w:r>
        <w:t>String</w:t>
      </w:r>
    </w:p>
    <w:p w14:paraId="4C8FD7BD" w14:textId="77777777" w:rsidR="00AB6CCE" w:rsidRDefault="008134F4">
      <w:pPr>
        <w:pStyle w:val="FirstParagraph"/>
      </w:pPr>
      <w:r>
        <w:rPr>
          <w:b/>
        </w:rPr>
        <w:t>Image</w:t>
      </w:r>
    </w:p>
    <w:p w14:paraId="45543C43" w14:textId="77777777" w:rsidR="00AB6CCE" w:rsidRDefault="008134F4">
      <w:pPr>
        <w:numPr>
          <w:ilvl w:val="0"/>
          <w:numId w:val="5"/>
        </w:numPr>
      </w:pPr>
      <w:r>
        <w:t>镜像信息</w:t>
      </w:r>
    </w:p>
    <w:p w14:paraId="4B989E92" w14:textId="23E12B5A" w:rsidR="00AB6CCE" w:rsidRDefault="008134F4">
      <w:pPr>
        <w:numPr>
          <w:ilvl w:val="0"/>
          <w:numId w:val="5"/>
        </w:numPr>
      </w:pPr>
      <w:r>
        <w:t>类型</w:t>
      </w:r>
      <w:r>
        <w:t>:</w:t>
      </w:r>
      <w:r w:rsidRPr="00360B31">
        <w:t>image</w:t>
      </w:r>
    </w:p>
    <w:p w14:paraId="390824C6" w14:textId="77777777" w:rsidR="00AB6CCE" w:rsidRDefault="008134F4">
      <w:pPr>
        <w:pStyle w:val="4"/>
      </w:pPr>
      <w:bookmarkStart w:id="124" w:name="header-n4978"/>
      <w:r>
        <w:t>Examples（举例）</w:t>
      </w:r>
      <w:bookmarkEnd w:id="124"/>
    </w:p>
    <w:p w14:paraId="0877A2B0" w14:textId="77777777" w:rsidR="00AB6CCE" w:rsidRDefault="008134F4">
      <w:pPr>
        <w:pStyle w:val="5"/>
      </w:pPr>
      <w:bookmarkStart w:id="125" w:name="header-n4979"/>
      <w:r>
        <w:t>Sample Request(</w:t>
      </w:r>
      <w:r>
        <w:t>请求</w:t>
      </w:r>
      <w:r>
        <w:t>)</w:t>
      </w:r>
      <w:bookmarkEnd w:id="125"/>
    </w:p>
    <w:p w14:paraId="70A8FCD9" w14:textId="77777777" w:rsidR="00AB6CCE" w:rsidRDefault="008134F4">
      <w:pPr>
        <w:pStyle w:val="SourceCode"/>
      </w:pPr>
      <w:r>
        <w:rPr>
          <w:rStyle w:val="VerbatimChar"/>
        </w:rPr>
        <w:t>http://epc.region.api.ksyun.com/?Version=2015-11-01</w:t>
      </w:r>
      <w:r>
        <w:br/>
      </w:r>
      <w:r>
        <w:rPr>
          <w:rStyle w:val="VerbatimChar"/>
        </w:rPr>
        <w:t>&amp;Action=CreateImage</w:t>
      </w:r>
      <w:r>
        <w:br/>
      </w:r>
      <w:r>
        <w:rPr>
          <w:rStyle w:val="VerbatimChar"/>
        </w:rPr>
        <w:t>&amp;HostId=c5b67560-0190-44bc-987f-f640d3cc0cf8</w:t>
      </w:r>
    </w:p>
    <w:p w14:paraId="1DF8F28A" w14:textId="77777777" w:rsidR="00AB6CCE" w:rsidRDefault="008134F4">
      <w:pPr>
        <w:pStyle w:val="5"/>
      </w:pPr>
      <w:bookmarkStart w:id="126" w:name="header-n4981"/>
      <w:r>
        <w:t>Sample Response</w:t>
      </w:r>
      <w:r>
        <w:t>（返回）</w:t>
      </w:r>
      <w:bookmarkEnd w:id="126"/>
    </w:p>
    <w:p w14:paraId="727D6C93" w14:textId="77777777" w:rsidR="00AB6CCE" w:rsidRDefault="008134F4">
      <w:pPr>
        <w:pStyle w:val="SourceCode"/>
      </w:pPr>
      <w:r>
        <w:rPr>
          <w:rStyle w:val="VerbatimChar"/>
        </w:rPr>
        <w:t>&lt;CreateImageResponse&gt;</w:t>
      </w:r>
      <w:r>
        <w:rPr>
          <w:rStyle w:val="VerbatimChar"/>
        </w:rPr>
        <w:cr/>
      </w:r>
      <w:r>
        <w:br/>
      </w:r>
      <w:r>
        <w:rPr>
          <w:rStyle w:val="VerbatimChar"/>
        </w:rPr>
        <w:t xml:space="preserve">    &lt;RequestId&gt;cc7b932b-3099-477b-994f-92263cf09fae&lt;/RequestId&gt;</w:t>
      </w:r>
      <w:r>
        <w:rPr>
          <w:rStyle w:val="VerbatimChar"/>
        </w:rPr>
        <w:cr/>
      </w:r>
      <w:r>
        <w:br/>
      </w:r>
      <w:r>
        <w:rPr>
          <w:rStyle w:val="VerbatimChar"/>
        </w:rPr>
        <w:t>&lt;/CreateImageResponse&gt;</w:t>
      </w:r>
    </w:p>
    <w:p w14:paraId="50BB3871" w14:textId="77777777" w:rsidR="00AB6CCE" w:rsidRDefault="00AB6CCE">
      <w:pPr>
        <w:pStyle w:val="FirstParagraph"/>
      </w:pPr>
    </w:p>
    <w:p w14:paraId="39711667" w14:textId="77777777" w:rsidR="00AB6CCE" w:rsidRDefault="008134F4">
      <w:pPr>
        <w:pStyle w:val="2"/>
        <w:spacing w:before="288" w:after="288"/>
        <w:ind w:firstLine="241"/>
      </w:pPr>
      <w:bookmarkStart w:id="127" w:name="header-n4984"/>
      <w:bookmarkStart w:id="128" w:name="_Toc109913526"/>
      <w:r>
        <w:t>ModifyImage(修改自定义镜像信息)</w:t>
      </w:r>
      <w:bookmarkEnd w:id="127"/>
      <w:bookmarkEnd w:id="128"/>
    </w:p>
    <w:p w14:paraId="42752E9B" w14:textId="77777777" w:rsidR="00AB6CCE" w:rsidRDefault="008134F4">
      <w:pPr>
        <w:pStyle w:val="4"/>
      </w:pPr>
      <w:bookmarkStart w:id="129" w:name="header-n4987"/>
      <w:r>
        <w:t>Request Parameters(请求参数)</w:t>
      </w:r>
      <w:bookmarkEnd w:id="129"/>
    </w:p>
    <w:p w14:paraId="2489CB33" w14:textId="77777777" w:rsidR="00AB6CCE" w:rsidRDefault="008134F4">
      <w:pPr>
        <w:pStyle w:val="FirstParagraph"/>
      </w:pPr>
      <w:r>
        <w:rPr>
          <w:b/>
        </w:rPr>
        <w:t>ImageId</w:t>
      </w:r>
    </w:p>
    <w:p w14:paraId="554523AA" w14:textId="7532BC47" w:rsidR="00AB6CCE" w:rsidRDefault="00DF014D">
      <w:pPr>
        <w:numPr>
          <w:ilvl w:val="0"/>
          <w:numId w:val="5"/>
        </w:numPr>
      </w:pPr>
      <w:r>
        <w:t>裸金属服务器</w:t>
      </w:r>
      <w:r w:rsidR="008134F4">
        <w:t>的镜像</w:t>
      </w:r>
      <w:r w:rsidR="008134F4">
        <w:t>ID</w:t>
      </w:r>
    </w:p>
    <w:p w14:paraId="58761D2E" w14:textId="77777777" w:rsidR="00AB6CCE" w:rsidRDefault="008134F4">
      <w:pPr>
        <w:numPr>
          <w:ilvl w:val="0"/>
          <w:numId w:val="5"/>
        </w:numPr>
      </w:pPr>
      <w:r>
        <w:t>类型：</w:t>
      </w:r>
      <w:r>
        <w:t>String</w:t>
      </w:r>
    </w:p>
    <w:p w14:paraId="464A412E" w14:textId="77777777" w:rsidR="00AB6CCE" w:rsidRDefault="008134F4">
      <w:pPr>
        <w:numPr>
          <w:ilvl w:val="0"/>
          <w:numId w:val="5"/>
        </w:numPr>
      </w:pPr>
      <w:r>
        <w:t>是否必填：是</w:t>
      </w:r>
    </w:p>
    <w:p w14:paraId="29B368E4" w14:textId="77777777" w:rsidR="00AB6CCE" w:rsidRDefault="008134F4">
      <w:pPr>
        <w:pStyle w:val="FirstParagraph"/>
      </w:pPr>
      <w:r>
        <w:rPr>
          <w:b/>
        </w:rPr>
        <w:t>ImageName</w:t>
      </w:r>
    </w:p>
    <w:p w14:paraId="62CBAADF" w14:textId="77777777" w:rsidR="00AB6CCE" w:rsidRDefault="008134F4">
      <w:pPr>
        <w:numPr>
          <w:ilvl w:val="0"/>
          <w:numId w:val="5"/>
        </w:numPr>
      </w:pPr>
      <w:r>
        <w:lastRenderedPageBreak/>
        <w:t>镜像名称</w:t>
      </w:r>
    </w:p>
    <w:p w14:paraId="3A67281F" w14:textId="77777777" w:rsidR="00AB6CCE" w:rsidRDefault="008134F4">
      <w:pPr>
        <w:numPr>
          <w:ilvl w:val="0"/>
          <w:numId w:val="5"/>
        </w:numPr>
      </w:pPr>
      <w:r>
        <w:t>类型：</w:t>
      </w:r>
      <w:r>
        <w:t>String</w:t>
      </w:r>
    </w:p>
    <w:p w14:paraId="227AF173" w14:textId="77777777" w:rsidR="00AB6CCE" w:rsidRDefault="008134F4">
      <w:pPr>
        <w:numPr>
          <w:ilvl w:val="0"/>
          <w:numId w:val="5"/>
        </w:numPr>
      </w:pPr>
      <w:r>
        <w:t>是否必填：否</w:t>
      </w:r>
    </w:p>
    <w:p w14:paraId="618D877E" w14:textId="77777777" w:rsidR="00AB6CCE" w:rsidRDefault="008134F4">
      <w:pPr>
        <w:numPr>
          <w:ilvl w:val="0"/>
          <w:numId w:val="5"/>
        </w:numPr>
      </w:pPr>
      <w:r>
        <w:t>缺省值：不修改名称</w:t>
      </w:r>
    </w:p>
    <w:p w14:paraId="0D93C7E4" w14:textId="77777777" w:rsidR="00AB6CCE" w:rsidRDefault="008134F4">
      <w:pPr>
        <w:pStyle w:val="4"/>
      </w:pPr>
      <w:bookmarkStart w:id="130" w:name="header-n5006"/>
      <w:r>
        <w:t>Response Elements(返回值)</w:t>
      </w:r>
      <w:bookmarkEnd w:id="130"/>
    </w:p>
    <w:p w14:paraId="79682481" w14:textId="77777777" w:rsidR="00AB6CCE" w:rsidRDefault="008134F4">
      <w:pPr>
        <w:pStyle w:val="FirstParagraph"/>
      </w:pPr>
      <w:r>
        <w:rPr>
          <w:b/>
        </w:rPr>
        <w:t>RequestId</w:t>
      </w:r>
    </w:p>
    <w:p w14:paraId="2B4D6F49" w14:textId="77777777" w:rsidR="00AB6CCE" w:rsidRDefault="008134F4">
      <w:pPr>
        <w:numPr>
          <w:ilvl w:val="0"/>
          <w:numId w:val="5"/>
        </w:numPr>
      </w:pPr>
      <w:r>
        <w:t>请求</w:t>
      </w:r>
      <w:r>
        <w:t>ID</w:t>
      </w:r>
    </w:p>
    <w:p w14:paraId="54B31843" w14:textId="77777777" w:rsidR="00AB6CCE" w:rsidRDefault="008134F4">
      <w:pPr>
        <w:numPr>
          <w:ilvl w:val="0"/>
          <w:numId w:val="5"/>
        </w:numPr>
      </w:pPr>
      <w:r>
        <w:t>类型：</w:t>
      </w:r>
      <w:r>
        <w:t>String</w:t>
      </w:r>
    </w:p>
    <w:p w14:paraId="75B6ACE3" w14:textId="77777777" w:rsidR="00AB6CCE" w:rsidRDefault="008134F4">
      <w:pPr>
        <w:pStyle w:val="FirstParagraph"/>
      </w:pPr>
      <w:r>
        <w:rPr>
          <w:b/>
        </w:rPr>
        <w:t>Return</w:t>
      </w:r>
    </w:p>
    <w:p w14:paraId="7C13658A" w14:textId="77777777" w:rsidR="00AB6CCE" w:rsidRDefault="008134F4">
      <w:pPr>
        <w:numPr>
          <w:ilvl w:val="0"/>
          <w:numId w:val="5"/>
        </w:numPr>
      </w:pPr>
      <w:r>
        <w:t>操作是否成功</w:t>
      </w:r>
    </w:p>
    <w:p w14:paraId="0F2B60B0" w14:textId="77777777" w:rsidR="00AB6CCE" w:rsidRDefault="008134F4">
      <w:pPr>
        <w:numPr>
          <w:ilvl w:val="0"/>
          <w:numId w:val="5"/>
        </w:numPr>
      </w:pPr>
      <w:r>
        <w:t>类型</w:t>
      </w:r>
      <w:r>
        <w:t>: Boolean</w:t>
      </w:r>
    </w:p>
    <w:p w14:paraId="0E28F5AA" w14:textId="77777777" w:rsidR="00AB6CCE" w:rsidRDefault="008134F4">
      <w:pPr>
        <w:pStyle w:val="4"/>
      </w:pPr>
      <w:bookmarkStart w:id="131" w:name="header-n5019"/>
      <w:r>
        <w:t>Examples（举例）</w:t>
      </w:r>
      <w:bookmarkEnd w:id="131"/>
    </w:p>
    <w:p w14:paraId="5465374D" w14:textId="77777777" w:rsidR="00AB6CCE" w:rsidRDefault="008134F4">
      <w:pPr>
        <w:pStyle w:val="5"/>
      </w:pPr>
      <w:bookmarkStart w:id="132" w:name="header-n5020"/>
      <w:r>
        <w:t>Sample Request(</w:t>
      </w:r>
      <w:r>
        <w:t>请求</w:t>
      </w:r>
      <w:r>
        <w:t>)</w:t>
      </w:r>
      <w:bookmarkEnd w:id="132"/>
    </w:p>
    <w:p w14:paraId="4A0755D2" w14:textId="77777777" w:rsidR="00AB6CCE" w:rsidRDefault="008134F4">
      <w:pPr>
        <w:pStyle w:val="SourceCode"/>
      </w:pPr>
      <w:r>
        <w:rPr>
          <w:rStyle w:val="VerbatimChar"/>
        </w:rPr>
        <w:t>http://epc.region.api.ksyun.com/?Version=2015-11-01</w:t>
      </w:r>
      <w:r>
        <w:br/>
      </w:r>
      <w:r>
        <w:rPr>
          <w:rStyle w:val="VerbatimChar"/>
        </w:rPr>
        <w:t>&amp;Action=ModifyImage</w:t>
      </w:r>
      <w:r>
        <w:br/>
      </w:r>
      <w:r>
        <w:rPr>
          <w:rStyle w:val="VerbatimChar"/>
        </w:rPr>
        <w:t>&amp;ImageId=prt0c015914-fcf8-40d9-a815-090c757e045f</w:t>
      </w:r>
      <w:r>
        <w:br/>
      </w:r>
      <w:r>
        <w:rPr>
          <w:rStyle w:val="VerbatimChar"/>
        </w:rPr>
        <w:t>&amp;ImageName=ksyun-image</w:t>
      </w:r>
    </w:p>
    <w:p w14:paraId="167432C2" w14:textId="77777777" w:rsidR="00AB6CCE" w:rsidRDefault="008134F4">
      <w:pPr>
        <w:pStyle w:val="5"/>
      </w:pPr>
      <w:bookmarkStart w:id="133" w:name="header-n5022"/>
      <w:r>
        <w:t>Sample Response</w:t>
      </w:r>
      <w:r>
        <w:t>（返回）</w:t>
      </w:r>
      <w:bookmarkEnd w:id="133"/>
    </w:p>
    <w:p w14:paraId="02CBEB50" w14:textId="77777777" w:rsidR="00AB6CCE" w:rsidRDefault="008134F4">
      <w:pPr>
        <w:pStyle w:val="SourceCode"/>
      </w:pPr>
      <w:r>
        <w:rPr>
          <w:rStyle w:val="VerbatimChar"/>
        </w:rPr>
        <w:t>&lt;ImageResponse&gt;</w:t>
      </w:r>
      <w:r>
        <w:rPr>
          <w:rStyle w:val="VerbatimChar"/>
        </w:rPr>
        <w:cr/>
      </w:r>
      <w:r>
        <w:br/>
      </w:r>
      <w:r>
        <w:rPr>
          <w:rStyle w:val="VerbatimChar"/>
        </w:rPr>
        <w:t xml:space="preserve">    &lt;RequestId&gt;528978b9-59ce-4ca2-b79a-decd003b88b1&lt;/RequestId&gt;</w:t>
      </w:r>
      <w:r>
        <w:rPr>
          <w:rStyle w:val="VerbatimChar"/>
        </w:rPr>
        <w:cr/>
      </w:r>
      <w:r>
        <w:br/>
      </w:r>
      <w:r>
        <w:rPr>
          <w:rStyle w:val="VerbatimChar"/>
        </w:rPr>
        <w:t xml:space="preserve">    &lt;RequestId&gt;true&lt;/RequestId&gt;</w:t>
      </w:r>
      <w:r>
        <w:rPr>
          <w:rStyle w:val="VerbatimChar"/>
        </w:rPr>
        <w:cr/>
      </w:r>
      <w:r>
        <w:br/>
      </w:r>
      <w:r>
        <w:rPr>
          <w:rStyle w:val="VerbatimChar"/>
        </w:rPr>
        <w:t>&lt;/ImageResponse&gt;</w:t>
      </w:r>
    </w:p>
    <w:p w14:paraId="640EFD54" w14:textId="77777777" w:rsidR="00AB6CCE" w:rsidRDefault="00AB6CCE">
      <w:pPr>
        <w:pStyle w:val="FirstParagraph"/>
      </w:pPr>
    </w:p>
    <w:p w14:paraId="2E19723C" w14:textId="77777777" w:rsidR="00AB6CCE" w:rsidRDefault="008134F4">
      <w:pPr>
        <w:pStyle w:val="2"/>
        <w:spacing w:before="288" w:after="288"/>
        <w:ind w:firstLine="241"/>
      </w:pPr>
      <w:bookmarkStart w:id="134" w:name="header-n5025"/>
      <w:bookmarkStart w:id="135" w:name="_Toc109913527"/>
      <w:r>
        <w:lastRenderedPageBreak/>
        <w:t>DeleteImage(删除自定义镜像)</w:t>
      </w:r>
      <w:bookmarkEnd w:id="134"/>
      <w:bookmarkEnd w:id="135"/>
    </w:p>
    <w:p w14:paraId="214035CD" w14:textId="77777777" w:rsidR="00AB6CCE" w:rsidRDefault="008134F4">
      <w:pPr>
        <w:pStyle w:val="4"/>
      </w:pPr>
      <w:bookmarkStart w:id="136" w:name="header-n5028"/>
      <w:r>
        <w:t>Request Parameters(请求参数)</w:t>
      </w:r>
      <w:bookmarkEnd w:id="136"/>
    </w:p>
    <w:p w14:paraId="375CB052" w14:textId="77777777" w:rsidR="00AB6CCE" w:rsidRDefault="008134F4">
      <w:pPr>
        <w:pStyle w:val="FirstParagraph"/>
      </w:pPr>
      <w:r>
        <w:rPr>
          <w:b/>
        </w:rPr>
        <w:t>ImageId</w:t>
      </w:r>
    </w:p>
    <w:p w14:paraId="79E51220" w14:textId="33D06D9F" w:rsidR="00AB6CCE" w:rsidRDefault="00DF014D">
      <w:pPr>
        <w:numPr>
          <w:ilvl w:val="0"/>
          <w:numId w:val="5"/>
        </w:numPr>
      </w:pPr>
      <w:r>
        <w:t>裸金属服务器</w:t>
      </w:r>
      <w:r w:rsidR="008134F4">
        <w:t>的镜像</w:t>
      </w:r>
      <w:r w:rsidR="008134F4">
        <w:t>ID</w:t>
      </w:r>
    </w:p>
    <w:p w14:paraId="63F55BBF" w14:textId="77777777" w:rsidR="00AB6CCE" w:rsidRDefault="008134F4">
      <w:pPr>
        <w:numPr>
          <w:ilvl w:val="0"/>
          <w:numId w:val="5"/>
        </w:numPr>
      </w:pPr>
      <w:r>
        <w:t>类型：</w:t>
      </w:r>
      <w:r>
        <w:t>String</w:t>
      </w:r>
    </w:p>
    <w:p w14:paraId="56CD8D9F" w14:textId="77777777" w:rsidR="00AB6CCE" w:rsidRDefault="008134F4">
      <w:pPr>
        <w:numPr>
          <w:ilvl w:val="0"/>
          <w:numId w:val="5"/>
        </w:numPr>
      </w:pPr>
      <w:r>
        <w:t>是否必填：是</w:t>
      </w:r>
    </w:p>
    <w:p w14:paraId="26BEE16F" w14:textId="77777777" w:rsidR="00AB6CCE" w:rsidRDefault="008134F4">
      <w:pPr>
        <w:pStyle w:val="4"/>
      </w:pPr>
      <w:bookmarkStart w:id="137" w:name="header-n5037"/>
      <w:r>
        <w:t>Response Elements(返回值)</w:t>
      </w:r>
      <w:bookmarkEnd w:id="137"/>
    </w:p>
    <w:p w14:paraId="03DB1C8B" w14:textId="77777777" w:rsidR="00AB6CCE" w:rsidRDefault="008134F4">
      <w:pPr>
        <w:pStyle w:val="FirstParagraph"/>
      </w:pPr>
      <w:r>
        <w:rPr>
          <w:b/>
        </w:rPr>
        <w:t>RequestId</w:t>
      </w:r>
    </w:p>
    <w:p w14:paraId="07E2C356" w14:textId="77777777" w:rsidR="00AB6CCE" w:rsidRDefault="008134F4">
      <w:pPr>
        <w:numPr>
          <w:ilvl w:val="0"/>
          <w:numId w:val="5"/>
        </w:numPr>
      </w:pPr>
      <w:r>
        <w:t>请求</w:t>
      </w:r>
      <w:r>
        <w:t>ID</w:t>
      </w:r>
    </w:p>
    <w:p w14:paraId="216C6E9F" w14:textId="77777777" w:rsidR="00AB6CCE" w:rsidRDefault="008134F4">
      <w:pPr>
        <w:numPr>
          <w:ilvl w:val="0"/>
          <w:numId w:val="5"/>
        </w:numPr>
      </w:pPr>
      <w:r>
        <w:t>类型：</w:t>
      </w:r>
      <w:r>
        <w:t>String</w:t>
      </w:r>
    </w:p>
    <w:p w14:paraId="57DC7BF6" w14:textId="77777777" w:rsidR="00AB6CCE" w:rsidRDefault="008134F4">
      <w:pPr>
        <w:pStyle w:val="FirstParagraph"/>
      </w:pPr>
      <w:r>
        <w:rPr>
          <w:b/>
        </w:rPr>
        <w:t>Return</w:t>
      </w:r>
    </w:p>
    <w:p w14:paraId="408C8108" w14:textId="77777777" w:rsidR="00AB6CCE" w:rsidRDefault="008134F4">
      <w:pPr>
        <w:numPr>
          <w:ilvl w:val="0"/>
          <w:numId w:val="5"/>
        </w:numPr>
      </w:pPr>
      <w:r>
        <w:t>操作是否成功</w:t>
      </w:r>
    </w:p>
    <w:p w14:paraId="693EE2A0" w14:textId="77777777" w:rsidR="00AB6CCE" w:rsidRDefault="008134F4">
      <w:pPr>
        <w:numPr>
          <w:ilvl w:val="0"/>
          <w:numId w:val="5"/>
        </w:numPr>
      </w:pPr>
      <w:r>
        <w:t>类型</w:t>
      </w:r>
      <w:r>
        <w:t>: Boolean</w:t>
      </w:r>
    </w:p>
    <w:p w14:paraId="2C890259" w14:textId="77777777" w:rsidR="00AB6CCE" w:rsidRDefault="008134F4">
      <w:pPr>
        <w:pStyle w:val="4"/>
      </w:pPr>
      <w:bookmarkStart w:id="138" w:name="header-n5050"/>
      <w:r>
        <w:t>Examples（举例）</w:t>
      </w:r>
      <w:bookmarkEnd w:id="138"/>
    </w:p>
    <w:p w14:paraId="1F2BCB3A" w14:textId="77777777" w:rsidR="00AB6CCE" w:rsidRDefault="008134F4">
      <w:pPr>
        <w:pStyle w:val="5"/>
      </w:pPr>
      <w:bookmarkStart w:id="139" w:name="header-n5051"/>
      <w:r>
        <w:t>Sample Request(</w:t>
      </w:r>
      <w:r>
        <w:t>请求</w:t>
      </w:r>
      <w:r>
        <w:t>)</w:t>
      </w:r>
      <w:bookmarkEnd w:id="139"/>
    </w:p>
    <w:p w14:paraId="6E204111" w14:textId="77777777" w:rsidR="00AB6CCE" w:rsidRDefault="008134F4">
      <w:pPr>
        <w:pStyle w:val="SourceCode"/>
      </w:pPr>
      <w:r>
        <w:rPr>
          <w:rStyle w:val="VerbatimChar"/>
        </w:rPr>
        <w:t>http://epc.region.api.ksyun.com/?Version=2015-11-01</w:t>
      </w:r>
      <w:r>
        <w:br/>
      </w:r>
      <w:r>
        <w:rPr>
          <w:rStyle w:val="VerbatimChar"/>
        </w:rPr>
        <w:t>&amp;Action=DeleteImage</w:t>
      </w:r>
      <w:r>
        <w:br/>
      </w:r>
      <w:r>
        <w:rPr>
          <w:rStyle w:val="VerbatimChar"/>
        </w:rPr>
        <w:t>&amp;ImageId=prt0c015914-fcf8-40d9-a815-090c757e045f</w:t>
      </w:r>
    </w:p>
    <w:p w14:paraId="666D1093" w14:textId="77777777" w:rsidR="00AB6CCE" w:rsidRDefault="008134F4">
      <w:pPr>
        <w:pStyle w:val="5"/>
      </w:pPr>
      <w:bookmarkStart w:id="140" w:name="header-n5053"/>
      <w:r>
        <w:t>Sample Response</w:t>
      </w:r>
      <w:r>
        <w:t>（返回）</w:t>
      </w:r>
      <w:bookmarkEnd w:id="140"/>
    </w:p>
    <w:p w14:paraId="0121CAB9" w14:textId="77777777" w:rsidR="00AB6CCE" w:rsidRDefault="008134F4">
      <w:pPr>
        <w:pStyle w:val="SourceCode"/>
      </w:pPr>
      <w:r>
        <w:rPr>
          <w:rStyle w:val="VerbatimChar"/>
        </w:rPr>
        <w:t>&lt;ImageResponse&gt;</w:t>
      </w:r>
      <w:r>
        <w:rPr>
          <w:rStyle w:val="VerbatimChar"/>
        </w:rPr>
        <w:cr/>
      </w:r>
      <w:r>
        <w:br/>
      </w:r>
      <w:r>
        <w:rPr>
          <w:rStyle w:val="VerbatimChar"/>
        </w:rPr>
        <w:t xml:space="preserve">    &lt;RequestId&gt;d3d08b86-a98d-4ff0-978c-e7df04686890&lt;/RequestId&gt;</w:t>
      </w:r>
      <w:r>
        <w:rPr>
          <w:rStyle w:val="VerbatimChar"/>
        </w:rPr>
        <w:cr/>
      </w:r>
      <w:r>
        <w:br/>
      </w:r>
      <w:r>
        <w:rPr>
          <w:rStyle w:val="VerbatimChar"/>
        </w:rPr>
        <w:t xml:space="preserve">    &lt;RequestId&gt;true&lt;/RequestId&gt;</w:t>
      </w:r>
      <w:r>
        <w:rPr>
          <w:rStyle w:val="VerbatimChar"/>
        </w:rPr>
        <w:cr/>
      </w:r>
      <w:r>
        <w:br/>
      </w:r>
      <w:r>
        <w:rPr>
          <w:rStyle w:val="VerbatimChar"/>
        </w:rPr>
        <w:t>&lt;/ImageResponse&gt;</w:t>
      </w:r>
    </w:p>
    <w:p w14:paraId="086ABD3A" w14:textId="77777777" w:rsidR="00AB6CCE" w:rsidRDefault="00AB6CCE">
      <w:pPr>
        <w:pStyle w:val="FirstParagraph"/>
      </w:pPr>
    </w:p>
    <w:p w14:paraId="01EA1F62" w14:textId="4A717D0F" w:rsidR="00AB6CCE" w:rsidRDefault="008134F4">
      <w:pPr>
        <w:pStyle w:val="2"/>
        <w:spacing w:before="288" w:after="288"/>
        <w:ind w:firstLine="241"/>
      </w:pPr>
      <w:bookmarkStart w:id="141" w:name="header-n5056"/>
      <w:bookmarkStart w:id="142" w:name="_Toc109913528"/>
      <w:r>
        <w:lastRenderedPageBreak/>
        <w:t>DescribeImages(查看</w:t>
      </w:r>
      <w:r w:rsidR="00DF014D">
        <w:t>裸金属服务器</w:t>
      </w:r>
      <w:r>
        <w:t>镜像信息)</w:t>
      </w:r>
      <w:bookmarkEnd w:id="141"/>
      <w:bookmarkEnd w:id="142"/>
    </w:p>
    <w:p w14:paraId="0DC2B242" w14:textId="77777777" w:rsidR="00AB6CCE" w:rsidRDefault="008134F4">
      <w:pPr>
        <w:pStyle w:val="4"/>
      </w:pPr>
      <w:bookmarkStart w:id="143" w:name="header-n5059"/>
      <w:r>
        <w:t xml:space="preserve">Request Parameters(请求参数) </w:t>
      </w:r>
      <w:bookmarkEnd w:id="143"/>
    </w:p>
    <w:p w14:paraId="013D39EE" w14:textId="77777777" w:rsidR="00AB6CCE" w:rsidRDefault="008134F4">
      <w:pPr>
        <w:pStyle w:val="FirstParagraph"/>
      </w:pPr>
      <w:r>
        <w:rPr>
          <w:b/>
        </w:rPr>
        <w:t>ImageId.N</w:t>
      </w:r>
    </w:p>
    <w:p w14:paraId="24E404D1" w14:textId="61F37431" w:rsidR="00AB6CCE" w:rsidRDefault="008134F4">
      <w:pPr>
        <w:numPr>
          <w:ilvl w:val="0"/>
          <w:numId w:val="5"/>
        </w:numPr>
      </w:pPr>
      <w:r>
        <w:t>可查询多个实例信息，查看详细</w:t>
      </w:r>
      <w:r w:rsidRPr="00360B31">
        <w:t>ID.N</w:t>
      </w:r>
      <w:r>
        <w:t>使用方式</w:t>
      </w:r>
    </w:p>
    <w:p w14:paraId="5A997B3D" w14:textId="77777777" w:rsidR="00AB6CCE" w:rsidRDefault="008134F4">
      <w:pPr>
        <w:numPr>
          <w:ilvl w:val="0"/>
          <w:numId w:val="5"/>
        </w:numPr>
      </w:pPr>
      <w:r>
        <w:t>镜像</w:t>
      </w:r>
      <w:r>
        <w:t>ID</w:t>
      </w:r>
    </w:p>
    <w:p w14:paraId="4D19AE6C" w14:textId="77777777" w:rsidR="00AB6CCE" w:rsidRDefault="008134F4">
      <w:pPr>
        <w:numPr>
          <w:ilvl w:val="0"/>
          <w:numId w:val="5"/>
        </w:numPr>
      </w:pPr>
      <w:r>
        <w:t>类型：</w:t>
      </w:r>
      <w:r>
        <w:t>String</w:t>
      </w:r>
    </w:p>
    <w:p w14:paraId="6D454836" w14:textId="77777777" w:rsidR="00AB6CCE" w:rsidRDefault="008134F4">
      <w:pPr>
        <w:numPr>
          <w:ilvl w:val="0"/>
          <w:numId w:val="5"/>
        </w:numPr>
      </w:pPr>
      <w:r>
        <w:t>是否必填：否</w:t>
      </w:r>
    </w:p>
    <w:p w14:paraId="15F03DCD" w14:textId="77777777" w:rsidR="00AB6CCE" w:rsidRDefault="008134F4">
      <w:pPr>
        <w:numPr>
          <w:ilvl w:val="0"/>
          <w:numId w:val="5"/>
        </w:numPr>
      </w:pPr>
      <w:r>
        <w:t>缺省值：查询</w:t>
      </w:r>
      <w:r>
        <w:t>region</w:t>
      </w:r>
      <w:r>
        <w:t>下所有的镜像</w:t>
      </w:r>
    </w:p>
    <w:p w14:paraId="3C7F9074" w14:textId="77777777" w:rsidR="00AB6CCE" w:rsidRDefault="008134F4">
      <w:pPr>
        <w:pStyle w:val="FirstParagraph"/>
      </w:pPr>
      <w:r>
        <w:rPr>
          <w:b/>
        </w:rPr>
        <w:t>Filter.N</w:t>
      </w:r>
    </w:p>
    <w:p w14:paraId="04D587B6" w14:textId="423D97F1" w:rsidR="00AB6CCE" w:rsidRDefault="008134F4">
      <w:pPr>
        <w:numPr>
          <w:ilvl w:val="0"/>
          <w:numId w:val="5"/>
        </w:numPr>
      </w:pPr>
      <w:r>
        <w:t>筛选器，查看详细</w:t>
      </w:r>
      <w:r w:rsidRPr="00360B31">
        <w:t>Filter.N</w:t>
      </w:r>
      <w:r>
        <w:t>使用方式</w:t>
      </w:r>
    </w:p>
    <w:p w14:paraId="0EC4153B" w14:textId="77777777" w:rsidR="00AB6CCE" w:rsidRDefault="008134F4">
      <w:pPr>
        <w:numPr>
          <w:ilvl w:val="0"/>
          <w:numId w:val="5"/>
        </w:numPr>
      </w:pPr>
      <w:r>
        <w:t>image-type</w:t>
      </w:r>
      <w:r>
        <w:t>：镜像的类型</w:t>
      </w:r>
    </w:p>
    <w:p w14:paraId="136F302F" w14:textId="77777777" w:rsidR="00AB6CCE" w:rsidRDefault="008134F4">
      <w:pPr>
        <w:numPr>
          <w:ilvl w:val="0"/>
          <w:numId w:val="5"/>
        </w:numPr>
      </w:pPr>
      <w:r>
        <w:t>类型：</w:t>
      </w:r>
      <w:r>
        <w:t>Filter</w:t>
      </w:r>
    </w:p>
    <w:p w14:paraId="2B9833F2" w14:textId="77777777" w:rsidR="00AB6CCE" w:rsidRDefault="008134F4">
      <w:pPr>
        <w:numPr>
          <w:ilvl w:val="0"/>
          <w:numId w:val="5"/>
        </w:numPr>
      </w:pPr>
      <w:r>
        <w:t>是否必填：否</w:t>
      </w:r>
    </w:p>
    <w:p w14:paraId="090D9F96" w14:textId="77777777" w:rsidR="00AB6CCE" w:rsidRDefault="008134F4">
      <w:pPr>
        <w:pStyle w:val="FirstParagraph"/>
      </w:pPr>
      <w:r>
        <w:br/>
      </w:r>
      <w:r>
        <w:rPr>
          <w:b/>
        </w:rPr>
        <w:t>MaxResults</w:t>
      </w:r>
    </w:p>
    <w:p w14:paraId="6AAFFAB5" w14:textId="77777777" w:rsidR="00AB6CCE" w:rsidRDefault="008134F4">
      <w:pPr>
        <w:numPr>
          <w:ilvl w:val="0"/>
          <w:numId w:val="5"/>
        </w:numPr>
      </w:pPr>
      <w:r>
        <w:t>单次调用可返回的最大条目数量</w:t>
      </w:r>
      <w:r>
        <w:t xml:space="preserve">. </w:t>
      </w:r>
      <w:r>
        <w:t>传入返回的</w:t>
      </w:r>
      <w:r>
        <w:t xml:space="preserve"> NextToken </w:t>
      </w:r>
      <w:r>
        <w:t>值可以获取剩余的其它条目</w:t>
      </w:r>
      <w:r>
        <w:t xml:space="preserve">. </w:t>
      </w:r>
      <w:r>
        <w:t>这个值可以允许的范围是</w:t>
      </w:r>
      <w:r>
        <w:t xml:space="preserve"> 5- 1000. </w:t>
      </w:r>
    </w:p>
    <w:p w14:paraId="7C31DAF3" w14:textId="77777777" w:rsidR="00AB6CCE" w:rsidRDefault="008134F4">
      <w:pPr>
        <w:numPr>
          <w:ilvl w:val="0"/>
          <w:numId w:val="5"/>
        </w:numPr>
      </w:pPr>
      <w:r>
        <w:t>类型</w:t>
      </w:r>
      <w:r>
        <w:t>: Integer</w:t>
      </w:r>
    </w:p>
    <w:p w14:paraId="1FA99D62" w14:textId="77777777" w:rsidR="00AB6CCE" w:rsidRDefault="008134F4">
      <w:pPr>
        <w:numPr>
          <w:ilvl w:val="0"/>
          <w:numId w:val="5"/>
        </w:numPr>
      </w:pPr>
      <w:r>
        <w:t>是否必填：否</w:t>
      </w:r>
    </w:p>
    <w:p w14:paraId="49076AE1" w14:textId="77777777" w:rsidR="00AB6CCE" w:rsidRDefault="008134F4">
      <w:pPr>
        <w:pStyle w:val="FirstParagraph"/>
      </w:pPr>
      <w:r>
        <w:br/>
      </w:r>
      <w:r>
        <w:rPr>
          <w:b/>
        </w:rPr>
        <w:t>NextToken</w:t>
      </w:r>
    </w:p>
    <w:p w14:paraId="3C9C0F02" w14:textId="77777777" w:rsidR="00AB6CCE" w:rsidRDefault="008134F4">
      <w:pPr>
        <w:numPr>
          <w:ilvl w:val="0"/>
          <w:numId w:val="5"/>
        </w:numPr>
      </w:pPr>
      <w:r>
        <w:t>获取另一页返回结果的</w:t>
      </w:r>
      <w:r>
        <w:t xml:space="preserve"> token.</w:t>
      </w:r>
    </w:p>
    <w:p w14:paraId="49F88E53" w14:textId="77777777" w:rsidR="00AB6CCE" w:rsidRDefault="008134F4">
      <w:pPr>
        <w:numPr>
          <w:ilvl w:val="0"/>
          <w:numId w:val="5"/>
        </w:numPr>
      </w:pPr>
      <w:r>
        <w:t>类型</w:t>
      </w:r>
      <w:r>
        <w:t>: String</w:t>
      </w:r>
    </w:p>
    <w:p w14:paraId="5F78F4BF" w14:textId="77777777" w:rsidR="00AB6CCE" w:rsidRDefault="008134F4">
      <w:pPr>
        <w:numPr>
          <w:ilvl w:val="0"/>
          <w:numId w:val="5"/>
        </w:numPr>
      </w:pPr>
      <w:r>
        <w:t>是否必填：否</w:t>
      </w:r>
    </w:p>
    <w:p w14:paraId="3E52211F" w14:textId="77777777" w:rsidR="00AB6CCE" w:rsidRDefault="008134F4">
      <w:pPr>
        <w:pStyle w:val="4"/>
      </w:pPr>
      <w:bookmarkStart w:id="144" w:name="header-n5099"/>
      <w:r>
        <w:t>Response Elements(返回值)</w:t>
      </w:r>
      <w:bookmarkEnd w:id="144"/>
    </w:p>
    <w:p w14:paraId="6FCD8504" w14:textId="77777777" w:rsidR="00AB6CCE" w:rsidRDefault="008134F4">
      <w:pPr>
        <w:pStyle w:val="FirstParagraph"/>
      </w:pPr>
      <w:r>
        <w:rPr>
          <w:b/>
        </w:rPr>
        <w:t>RequestId</w:t>
      </w:r>
    </w:p>
    <w:p w14:paraId="3A74D3BA" w14:textId="77777777" w:rsidR="00AB6CCE" w:rsidRDefault="008134F4">
      <w:pPr>
        <w:numPr>
          <w:ilvl w:val="0"/>
          <w:numId w:val="5"/>
        </w:numPr>
      </w:pPr>
      <w:r>
        <w:t>请求</w:t>
      </w:r>
      <w:r>
        <w:t>ID</w:t>
      </w:r>
    </w:p>
    <w:p w14:paraId="2EEB685A" w14:textId="77777777" w:rsidR="00AB6CCE" w:rsidRDefault="008134F4">
      <w:pPr>
        <w:numPr>
          <w:ilvl w:val="0"/>
          <w:numId w:val="5"/>
        </w:numPr>
      </w:pPr>
      <w:r>
        <w:t>类型：</w:t>
      </w:r>
      <w:r>
        <w:t>String</w:t>
      </w:r>
    </w:p>
    <w:p w14:paraId="180F201C" w14:textId="77777777" w:rsidR="00AB6CCE" w:rsidRDefault="008134F4">
      <w:pPr>
        <w:pStyle w:val="FirstParagraph"/>
      </w:pPr>
      <w:r>
        <w:rPr>
          <w:b/>
        </w:rPr>
        <w:t>TotalCount</w:t>
      </w:r>
    </w:p>
    <w:p w14:paraId="174F9CBA" w14:textId="77777777" w:rsidR="00AB6CCE" w:rsidRDefault="008134F4">
      <w:pPr>
        <w:numPr>
          <w:ilvl w:val="0"/>
          <w:numId w:val="5"/>
        </w:numPr>
      </w:pPr>
      <w:r>
        <w:t>满足条件的镜像总数</w:t>
      </w:r>
    </w:p>
    <w:p w14:paraId="643C5B24" w14:textId="77777777" w:rsidR="00AB6CCE" w:rsidRDefault="008134F4">
      <w:pPr>
        <w:numPr>
          <w:ilvl w:val="0"/>
          <w:numId w:val="5"/>
        </w:numPr>
      </w:pPr>
      <w:r>
        <w:t>类型：</w:t>
      </w:r>
      <w:r>
        <w:t>Integer</w:t>
      </w:r>
    </w:p>
    <w:p w14:paraId="7A817088" w14:textId="77777777" w:rsidR="00AB6CCE" w:rsidRDefault="008134F4">
      <w:pPr>
        <w:pStyle w:val="FirstParagraph"/>
      </w:pPr>
      <w:r>
        <w:rPr>
          <w:b/>
        </w:rPr>
        <w:lastRenderedPageBreak/>
        <w:t>ImageSet</w:t>
      </w:r>
    </w:p>
    <w:p w14:paraId="52C7064B" w14:textId="77777777" w:rsidR="00AB6CCE" w:rsidRDefault="008134F4">
      <w:pPr>
        <w:numPr>
          <w:ilvl w:val="0"/>
          <w:numId w:val="5"/>
        </w:numPr>
      </w:pPr>
      <w:r>
        <w:t>镜像列表</w:t>
      </w:r>
    </w:p>
    <w:p w14:paraId="384952DF" w14:textId="51B08979" w:rsidR="00AB6CCE" w:rsidRDefault="008134F4">
      <w:pPr>
        <w:numPr>
          <w:ilvl w:val="0"/>
          <w:numId w:val="5"/>
        </w:numPr>
      </w:pPr>
      <w:r>
        <w:t>类型</w:t>
      </w:r>
      <w:r>
        <w:t>:</w:t>
      </w:r>
      <w:r w:rsidRPr="00360B31">
        <w:t>Image</w:t>
      </w:r>
      <w:r>
        <w:t xml:space="preserve"> List</w:t>
      </w:r>
    </w:p>
    <w:p w14:paraId="6FFD16DE" w14:textId="77777777" w:rsidR="00AB6CCE" w:rsidRDefault="008134F4">
      <w:pPr>
        <w:pStyle w:val="4"/>
      </w:pPr>
      <w:bookmarkStart w:id="145" w:name="header-n5119"/>
      <w:r>
        <w:t>Examples（举例）</w:t>
      </w:r>
      <w:bookmarkEnd w:id="145"/>
    </w:p>
    <w:p w14:paraId="5B632507" w14:textId="77777777" w:rsidR="00AB6CCE" w:rsidRDefault="008134F4">
      <w:pPr>
        <w:pStyle w:val="5"/>
      </w:pPr>
      <w:bookmarkStart w:id="146" w:name="header-n5120"/>
      <w:r>
        <w:t>Sample Request(</w:t>
      </w:r>
      <w:r>
        <w:t>请求</w:t>
      </w:r>
      <w:r>
        <w:t>)</w:t>
      </w:r>
      <w:bookmarkEnd w:id="146"/>
    </w:p>
    <w:p w14:paraId="05906A6B" w14:textId="77777777" w:rsidR="00AB6CCE" w:rsidRDefault="008134F4">
      <w:pPr>
        <w:pStyle w:val="SourceCode"/>
      </w:pPr>
      <w:r>
        <w:rPr>
          <w:rStyle w:val="VerbatimChar"/>
        </w:rPr>
        <w:t>http://epc.region.api.ksyun.com/?Version=2015-11-01</w:t>
      </w:r>
      <w:r>
        <w:br/>
      </w:r>
      <w:r>
        <w:rPr>
          <w:rStyle w:val="VerbatimChar"/>
        </w:rPr>
        <w:t>&amp;Action=DescribeImages</w:t>
      </w:r>
    </w:p>
    <w:p w14:paraId="104F3B6E" w14:textId="77777777" w:rsidR="00AB6CCE" w:rsidRDefault="008134F4">
      <w:pPr>
        <w:pStyle w:val="5"/>
      </w:pPr>
      <w:bookmarkStart w:id="147" w:name="header-n5122"/>
      <w:r>
        <w:t>Sample Response</w:t>
      </w:r>
      <w:r>
        <w:t>（返回）</w:t>
      </w:r>
      <w:bookmarkEnd w:id="147"/>
    </w:p>
    <w:p w14:paraId="4AA7930C" w14:textId="77777777" w:rsidR="00AB6CCE" w:rsidRDefault="008134F4">
      <w:pPr>
        <w:pStyle w:val="SourceCode"/>
      </w:pPr>
      <w:r>
        <w:rPr>
          <w:rStyle w:val="VerbatimChar"/>
        </w:rPr>
        <w:t>&lt;DescribeImagesResponse&gt;</w:t>
      </w:r>
      <w:r>
        <w:rPr>
          <w:rStyle w:val="VerbatimChar"/>
        </w:rPr>
        <w:cr/>
      </w:r>
      <w:r>
        <w:br/>
      </w:r>
      <w:r>
        <w:rPr>
          <w:rStyle w:val="VerbatimChar"/>
        </w:rPr>
        <w:t xml:space="preserve">    &lt;RequestId&gt;0a736aef-f70e-4733-9ef6-bfe5113f8c96&lt;/RequestId&gt;</w:t>
      </w:r>
      <w:r>
        <w:rPr>
          <w:rStyle w:val="VerbatimChar"/>
        </w:rPr>
        <w:cr/>
      </w:r>
      <w:r>
        <w:br/>
      </w:r>
      <w:r>
        <w:rPr>
          <w:rStyle w:val="VerbatimChar"/>
        </w:rPr>
        <w:t xml:space="preserve">    &lt;TotalCount&gt;29&lt;/TotalCount&gt;</w:t>
      </w:r>
      <w:r>
        <w:rPr>
          <w:rStyle w:val="VerbatimChar"/>
        </w:rPr>
        <w:cr/>
      </w:r>
      <w:r>
        <w:br/>
      </w:r>
      <w:r>
        <w:rPr>
          <w:rStyle w:val="VerbatimChar"/>
        </w:rPr>
        <w:t xml:space="preserve">    &lt;NextToken&gt;21&lt;/NextToken&gt;</w:t>
      </w:r>
      <w:r>
        <w:rPr>
          <w:rStyle w:val="VerbatimChar"/>
        </w:rPr>
        <w:cr/>
      </w:r>
      <w:r>
        <w:br/>
      </w:r>
      <w:r>
        <w:rPr>
          <w:rStyle w:val="VerbatimChar"/>
        </w:rPr>
        <w:t xml:space="preserve">    &lt;ImageSet&gt;</w:t>
      </w:r>
      <w:r>
        <w:rPr>
          <w:rStyle w:val="VerbatimChar"/>
        </w:rPr>
        <w:cr/>
      </w:r>
      <w:r>
        <w:br/>
      </w:r>
      <w:r>
        <w:rPr>
          <w:rStyle w:val="VerbatimChar"/>
        </w:rPr>
        <w:t xml:space="preserve">        &lt;item&gt;</w:t>
      </w:r>
      <w:r>
        <w:rPr>
          <w:rStyle w:val="VerbatimChar"/>
        </w:rPr>
        <w:cr/>
      </w:r>
      <w:r>
        <w:br/>
      </w:r>
      <w:r>
        <w:rPr>
          <w:rStyle w:val="VerbatimChar"/>
        </w:rPr>
        <w:t xml:space="preserve">            &lt;ImageId&gt;eda6c7ec-4ecf-4f5e-ac0d-8e9f5b8530cf&lt;/ImageId&gt;</w:t>
      </w:r>
      <w:r>
        <w:rPr>
          <w:rStyle w:val="VerbatimChar"/>
        </w:rPr>
        <w:cr/>
      </w:r>
      <w:r>
        <w:br/>
      </w:r>
      <w:r>
        <w:rPr>
          <w:rStyle w:val="VerbatimChar"/>
        </w:rPr>
        <w:t xml:space="preserve">            &lt;ImageName&gt;CentOS-6.5 64</w:t>
      </w:r>
      <w:r>
        <w:rPr>
          <w:rStyle w:val="VerbatimChar"/>
        </w:rPr>
        <w:t>位</w:t>
      </w:r>
      <w:r>
        <w:rPr>
          <w:rStyle w:val="VerbatimChar"/>
        </w:rPr>
        <w:t>&lt;/ImageName&gt;</w:t>
      </w:r>
      <w:r>
        <w:rPr>
          <w:rStyle w:val="VerbatimChar"/>
        </w:rPr>
        <w:cr/>
      </w:r>
      <w:r>
        <w:br/>
      </w:r>
      <w:r>
        <w:rPr>
          <w:rStyle w:val="VerbatimChar"/>
        </w:rPr>
        <w:t xml:space="preserve">            &lt;ImageType&gt;base&lt;/ImageType&gt;</w:t>
      </w:r>
      <w:r>
        <w:rPr>
          <w:rStyle w:val="VerbatimChar"/>
        </w:rPr>
        <w:cr/>
      </w:r>
      <w:r>
        <w:br/>
      </w:r>
      <w:r>
        <w:rPr>
          <w:rStyle w:val="VerbatimChar"/>
        </w:rPr>
        <w:t xml:space="preserve">            &lt;OsName&gt;centos-6.5&lt;/OsName&gt;</w:t>
      </w:r>
      <w:r>
        <w:rPr>
          <w:rStyle w:val="VerbatimChar"/>
        </w:rPr>
        <w:cr/>
      </w:r>
      <w:r>
        <w:br/>
      </w:r>
      <w:r>
        <w:rPr>
          <w:rStyle w:val="VerbatimChar"/>
        </w:rPr>
        <w:t xml:space="preserve">            &lt;OsType&gt;CentOS&lt;/OsType&gt;</w:t>
      </w:r>
      <w:r>
        <w:rPr>
          <w:rStyle w:val="VerbatimChar"/>
        </w:rPr>
        <w:cr/>
      </w:r>
      <w:r>
        <w:br/>
      </w:r>
      <w:r>
        <w:rPr>
          <w:rStyle w:val="VerbatimChar"/>
        </w:rPr>
        <w:t xml:space="preserve">            &lt;CreateTime&gt;2016-04-05 10:55:35&lt;/CreateTime&gt;</w:t>
      </w:r>
      <w:r>
        <w:rPr>
          <w:rStyle w:val="VerbatimChar"/>
        </w:rPr>
        <w:cr/>
      </w:r>
      <w:r>
        <w:br/>
      </w:r>
      <w:r>
        <w:rPr>
          <w:rStyle w:val="VerbatimChar"/>
        </w:rPr>
        <w:t xml:space="preserve">        &lt;/item&gt;</w:t>
      </w:r>
    </w:p>
    <w:p w14:paraId="19C11405" w14:textId="77777777" w:rsidR="00AB6CCE" w:rsidRDefault="00AB6CCE">
      <w:pPr>
        <w:pStyle w:val="FirstParagraph"/>
      </w:pPr>
    </w:p>
    <w:p w14:paraId="1F29C36F" w14:textId="77777777" w:rsidR="00AB6CCE" w:rsidRDefault="008134F4">
      <w:pPr>
        <w:pStyle w:val="2"/>
        <w:spacing w:before="288" w:after="288"/>
        <w:ind w:firstLine="241"/>
      </w:pPr>
      <w:bookmarkStart w:id="148" w:name="_Toc109913529"/>
      <w:r>
        <w:lastRenderedPageBreak/>
        <w:t>修改网卡信息</w:t>
      </w:r>
      <w:bookmarkEnd w:id="148"/>
    </w:p>
    <w:p w14:paraId="203B34F8" w14:textId="77777777" w:rsidR="00AB6CCE" w:rsidRDefault="008134F4">
      <w:pPr>
        <w:pStyle w:val="4"/>
      </w:pPr>
      <w:bookmarkStart w:id="149" w:name="header-n5127"/>
      <w:r>
        <w:t>Request Parameters(请求参数)</w:t>
      </w:r>
      <w:bookmarkEnd w:id="149"/>
    </w:p>
    <w:p w14:paraId="1A6BD80D" w14:textId="77777777" w:rsidR="00AB6CCE" w:rsidRDefault="008134F4">
      <w:pPr>
        <w:pStyle w:val="FirstParagraph"/>
      </w:pPr>
      <w:r>
        <w:rPr>
          <w:b/>
        </w:rPr>
        <w:t>NetworkInterfaceId</w:t>
      </w:r>
      <w:r>
        <w:t xml:space="preserve"> </w:t>
      </w:r>
    </w:p>
    <w:p w14:paraId="364C28EA" w14:textId="4F657EDB" w:rsidR="00AB6CCE" w:rsidRDefault="00DF014D">
      <w:pPr>
        <w:numPr>
          <w:ilvl w:val="0"/>
          <w:numId w:val="5"/>
        </w:numPr>
      </w:pPr>
      <w:r>
        <w:t>裸金属服务器</w:t>
      </w:r>
      <w:r w:rsidR="008134F4">
        <w:t>虚拟网络接口</w:t>
      </w:r>
      <w:r w:rsidR="008134F4">
        <w:t>ID</w:t>
      </w:r>
    </w:p>
    <w:p w14:paraId="22CA69B5" w14:textId="77777777" w:rsidR="00AB6CCE" w:rsidRDefault="008134F4">
      <w:pPr>
        <w:numPr>
          <w:ilvl w:val="0"/>
          <w:numId w:val="5"/>
        </w:numPr>
      </w:pPr>
      <w:r>
        <w:t>类型：</w:t>
      </w:r>
      <w:r>
        <w:t>String</w:t>
      </w:r>
    </w:p>
    <w:p w14:paraId="4A461048" w14:textId="77777777" w:rsidR="00AB6CCE" w:rsidRDefault="008134F4">
      <w:pPr>
        <w:numPr>
          <w:ilvl w:val="0"/>
          <w:numId w:val="5"/>
        </w:numPr>
      </w:pPr>
      <w:r>
        <w:t>是否必填：是</w:t>
      </w:r>
    </w:p>
    <w:p w14:paraId="7CEB7797" w14:textId="77777777" w:rsidR="00AB6CCE" w:rsidRDefault="008134F4">
      <w:pPr>
        <w:pStyle w:val="FirstParagraph"/>
      </w:pPr>
      <w:r>
        <w:rPr>
          <w:b/>
        </w:rPr>
        <w:t>HostId</w:t>
      </w:r>
    </w:p>
    <w:p w14:paraId="7057C919" w14:textId="07E53214" w:rsidR="00AB6CCE" w:rsidRDefault="00DF014D">
      <w:pPr>
        <w:numPr>
          <w:ilvl w:val="0"/>
          <w:numId w:val="5"/>
        </w:numPr>
      </w:pPr>
      <w:r>
        <w:t>裸金属服务器</w:t>
      </w:r>
      <w:r w:rsidR="008134F4">
        <w:t>的资源</w:t>
      </w:r>
      <w:r w:rsidR="008134F4">
        <w:t>ID</w:t>
      </w:r>
    </w:p>
    <w:p w14:paraId="72CABDFD" w14:textId="77777777" w:rsidR="00AB6CCE" w:rsidRDefault="008134F4">
      <w:pPr>
        <w:numPr>
          <w:ilvl w:val="0"/>
          <w:numId w:val="5"/>
        </w:numPr>
      </w:pPr>
      <w:r>
        <w:t>类型：</w:t>
      </w:r>
      <w:r>
        <w:t>String</w:t>
      </w:r>
    </w:p>
    <w:p w14:paraId="66E78121" w14:textId="77777777" w:rsidR="00AB6CCE" w:rsidRDefault="008134F4">
      <w:pPr>
        <w:numPr>
          <w:ilvl w:val="0"/>
          <w:numId w:val="5"/>
        </w:numPr>
      </w:pPr>
      <w:r>
        <w:t>是否必填：是</w:t>
      </w:r>
    </w:p>
    <w:p w14:paraId="5A51B052" w14:textId="77777777" w:rsidR="00AB6CCE" w:rsidRDefault="008134F4">
      <w:pPr>
        <w:pStyle w:val="FirstParagraph"/>
      </w:pPr>
      <w:r>
        <w:rPr>
          <w:b/>
        </w:rPr>
        <w:t>SubnetId</w:t>
      </w:r>
    </w:p>
    <w:p w14:paraId="0AE611C2" w14:textId="78C0125E" w:rsidR="00AB6CCE" w:rsidRDefault="00DF014D">
      <w:pPr>
        <w:numPr>
          <w:ilvl w:val="0"/>
          <w:numId w:val="5"/>
        </w:numPr>
      </w:pPr>
      <w:r>
        <w:t>裸金属服务器</w:t>
      </w:r>
      <w:r w:rsidR="008134F4">
        <w:t>所属的新的子网</w:t>
      </w:r>
      <w:r w:rsidR="008134F4">
        <w:t>ID</w:t>
      </w:r>
    </w:p>
    <w:p w14:paraId="3743FC65" w14:textId="77777777" w:rsidR="00AB6CCE" w:rsidRDefault="008134F4">
      <w:pPr>
        <w:numPr>
          <w:ilvl w:val="0"/>
          <w:numId w:val="5"/>
        </w:numPr>
      </w:pPr>
      <w:r>
        <w:t>类型：</w:t>
      </w:r>
      <w:r>
        <w:t>String</w:t>
      </w:r>
    </w:p>
    <w:p w14:paraId="46367C04" w14:textId="77777777" w:rsidR="00AB6CCE" w:rsidRDefault="008134F4">
      <w:pPr>
        <w:numPr>
          <w:ilvl w:val="0"/>
          <w:numId w:val="5"/>
        </w:numPr>
      </w:pPr>
      <w:r>
        <w:t>是否必填：是</w:t>
      </w:r>
    </w:p>
    <w:p w14:paraId="334090AD" w14:textId="77777777" w:rsidR="00AB6CCE" w:rsidRDefault="008134F4">
      <w:pPr>
        <w:pStyle w:val="FirstParagraph"/>
      </w:pPr>
      <w:r>
        <w:rPr>
          <w:b/>
        </w:rPr>
        <w:t>IpAddress</w:t>
      </w:r>
    </w:p>
    <w:p w14:paraId="4EFB13EA" w14:textId="77777777" w:rsidR="00AB6CCE" w:rsidRDefault="008134F4">
      <w:pPr>
        <w:numPr>
          <w:ilvl w:val="0"/>
          <w:numId w:val="5"/>
        </w:numPr>
      </w:pPr>
      <w:r>
        <w:t>内网资源</w:t>
      </w:r>
      <w:r>
        <w:t>IP</w:t>
      </w:r>
      <w:r>
        <w:t>地址</w:t>
      </w:r>
    </w:p>
    <w:p w14:paraId="1137D466" w14:textId="77777777" w:rsidR="00AB6CCE" w:rsidRDefault="008134F4">
      <w:pPr>
        <w:numPr>
          <w:ilvl w:val="0"/>
          <w:numId w:val="5"/>
        </w:numPr>
      </w:pPr>
      <w:r>
        <w:t>类型：</w:t>
      </w:r>
      <w:r>
        <w:t>String</w:t>
      </w:r>
    </w:p>
    <w:p w14:paraId="25DBFF1C" w14:textId="77777777" w:rsidR="00AB6CCE" w:rsidRDefault="008134F4">
      <w:pPr>
        <w:numPr>
          <w:ilvl w:val="0"/>
          <w:numId w:val="5"/>
        </w:numPr>
      </w:pPr>
      <w:r>
        <w:t>是否必填：否</w:t>
      </w:r>
    </w:p>
    <w:p w14:paraId="03D6958A" w14:textId="77777777" w:rsidR="00AB6CCE" w:rsidRDefault="008134F4">
      <w:pPr>
        <w:numPr>
          <w:ilvl w:val="0"/>
          <w:numId w:val="5"/>
        </w:numPr>
      </w:pPr>
      <w:r>
        <w:t>缺省值：自动分配</w:t>
      </w:r>
    </w:p>
    <w:p w14:paraId="5A3383BB" w14:textId="77777777" w:rsidR="00AB6CCE" w:rsidRDefault="008134F4">
      <w:pPr>
        <w:pStyle w:val="FirstParagraph"/>
      </w:pPr>
      <w:r>
        <w:rPr>
          <w:b/>
        </w:rPr>
        <w:t>SecurityGroupId.N</w:t>
      </w:r>
    </w:p>
    <w:p w14:paraId="05518A68" w14:textId="77777777" w:rsidR="00AB6CCE" w:rsidRDefault="008134F4">
      <w:pPr>
        <w:numPr>
          <w:ilvl w:val="0"/>
          <w:numId w:val="5"/>
        </w:numPr>
      </w:pPr>
      <w:r>
        <w:t>实例绑定的安全组集合，更换</w:t>
      </w:r>
      <w:r>
        <w:t>VPC</w:t>
      </w:r>
      <w:r>
        <w:t>时，必须填写</w:t>
      </w:r>
    </w:p>
    <w:p w14:paraId="243779B8" w14:textId="77777777" w:rsidR="00AB6CCE" w:rsidRDefault="008134F4">
      <w:pPr>
        <w:numPr>
          <w:ilvl w:val="0"/>
          <w:numId w:val="5"/>
        </w:numPr>
      </w:pPr>
      <w:r>
        <w:t>类型：</w:t>
      </w:r>
      <w:r>
        <w:t>String</w:t>
      </w:r>
    </w:p>
    <w:p w14:paraId="7F455BAF" w14:textId="77777777" w:rsidR="00AB6CCE" w:rsidRDefault="008134F4">
      <w:pPr>
        <w:numPr>
          <w:ilvl w:val="0"/>
          <w:numId w:val="5"/>
        </w:numPr>
      </w:pPr>
      <w:r>
        <w:t>是否必填：否</w:t>
      </w:r>
    </w:p>
    <w:p w14:paraId="22DB5298" w14:textId="77777777" w:rsidR="00AB6CCE" w:rsidRDefault="008134F4">
      <w:pPr>
        <w:numPr>
          <w:ilvl w:val="0"/>
          <w:numId w:val="5"/>
        </w:numPr>
      </w:pPr>
      <w:r>
        <w:t>缺省值：不改变安全组信息</w:t>
      </w:r>
    </w:p>
    <w:p w14:paraId="52FC5B2C" w14:textId="77777777" w:rsidR="00AB6CCE" w:rsidRDefault="008134F4">
      <w:pPr>
        <w:pStyle w:val="4"/>
      </w:pPr>
      <w:bookmarkStart w:id="150" w:name="header-n5174"/>
      <w:r>
        <w:t>Response Elements(返回值)</w:t>
      </w:r>
      <w:bookmarkEnd w:id="150"/>
    </w:p>
    <w:p w14:paraId="36428B8A" w14:textId="77777777" w:rsidR="00AB6CCE" w:rsidRDefault="008134F4">
      <w:pPr>
        <w:pStyle w:val="FirstParagraph"/>
      </w:pPr>
      <w:r>
        <w:rPr>
          <w:b/>
        </w:rPr>
        <w:t>RequestId</w:t>
      </w:r>
    </w:p>
    <w:p w14:paraId="31EFFDD5" w14:textId="77777777" w:rsidR="00AB6CCE" w:rsidRDefault="008134F4">
      <w:pPr>
        <w:numPr>
          <w:ilvl w:val="0"/>
          <w:numId w:val="5"/>
        </w:numPr>
      </w:pPr>
      <w:r>
        <w:t>请求</w:t>
      </w:r>
      <w:r>
        <w:t>ID</w:t>
      </w:r>
    </w:p>
    <w:p w14:paraId="5EE99FE8" w14:textId="77777777" w:rsidR="00AB6CCE" w:rsidRDefault="008134F4">
      <w:pPr>
        <w:numPr>
          <w:ilvl w:val="0"/>
          <w:numId w:val="5"/>
        </w:numPr>
      </w:pPr>
      <w:r>
        <w:t>类型：</w:t>
      </w:r>
      <w:r>
        <w:t>String</w:t>
      </w:r>
    </w:p>
    <w:p w14:paraId="43A864B8" w14:textId="77777777" w:rsidR="00AB6CCE" w:rsidRDefault="008134F4">
      <w:pPr>
        <w:pStyle w:val="FirstParagraph"/>
      </w:pPr>
      <w:r>
        <w:rPr>
          <w:b/>
        </w:rPr>
        <w:t>Return</w:t>
      </w:r>
    </w:p>
    <w:p w14:paraId="2E2CADBA" w14:textId="77777777" w:rsidR="00AB6CCE" w:rsidRDefault="008134F4">
      <w:pPr>
        <w:numPr>
          <w:ilvl w:val="0"/>
          <w:numId w:val="5"/>
        </w:numPr>
      </w:pPr>
      <w:r>
        <w:t>操作是否成功</w:t>
      </w:r>
    </w:p>
    <w:p w14:paraId="03118BF8" w14:textId="77777777" w:rsidR="00AB6CCE" w:rsidRDefault="008134F4">
      <w:pPr>
        <w:numPr>
          <w:ilvl w:val="0"/>
          <w:numId w:val="5"/>
        </w:numPr>
      </w:pPr>
      <w:r>
        <w:lastRenderedPageBreak/>
        <w:t>类型</w:t>
      </w:r>
      <w:r>
        <w:t>: Boolean</w:t>
      </w:r>
    </w:p>
    <w:p w14:paraId="533362F0" w14:textId="77777777" w:rsidR="00AB6CCE" w:rsidRDefault="00AB6CCE">
      <w:pPr>
        <w:pStyle w:val="FirstParagraph"/>
      </w:pPr>
    </w:p>
    <w:p w14:paraId="756773B8" w14:textId="77777777" w:rsidR="00AB6CCE" w:rsidRDefault="008134F4">
      <w:pPr>
        <w:pStyle w:val="4"/>
      </w:pPr>
      <w:bookmarkStart w:id="151" w:name="header-n5188"/>
      <w:r>
        <w:t>Examples（举例）</w:t>
      </w:r>
      <w:bookmarkEnd w:id="151"/>
    </w:p>
    <w:p w14:paraId="1CCF4538" w14:textId="77777777" w:rsidR="00AB6CCE" w:rsidRDefault="008134F4">
      <w:pPr>
        <w:pStyle w:val="5"/>
      </w:pPr>
      <w:bookmarkStart w:id="152" w:name="header-n5189"/>
      <w:r>
        <w:t>Sample Request(</w:t>
      </w:r>
      <w:r>
        <w:t>请求</w:t>
      </w:r>
      <w:r>
        <w:t>)</w:t>
      </w:r>
      <w:bookmarkEnd w:id="152"/>
    </w:p>
    <w:p w14:paraId="569F340F" w14:textId="77777777" w:rsidR="00AB6CCE" w:rsidRDefault="008134F4">
      <w:pPr>
        <w:pStyle w:val="SourceCode"/>
      </w:pPr>
      <w:r>
        <w:rPr>
          <w:rStyle w:val="VerbatimChar"/>
        </w:rPr>
        <w:t>http://epc.region.api.ksyun.com/?Version=2015-11-01</w:t>
      </w:r>
      <w:r>
        <w:br/>
      </w:r>
      <w:r>
        <w:rPr>
          <w:rStyle w:val="VerbatimChar"/>
        </w:rPr>
        <w:t>&amp;Action=ModifyNetworkInterfaceAttribute</w:t>
      </w:r>
      <w:r>
        <w:br/>
      </w:r>
      <w:r>
        <w:rPr>
          <w:rStyle w:val="VerbatimChar"/>
        </w:rPr>
        <w:t>&amp;NetworkInterfaceId=c5b67560-0190-44bc-987f-f640d3cc0cf8</w:t>
      </w:r>
      <w:r>
        <w:br/>
      </w:r>
      <w:r>
        <w:rPr>
          <w:rStyle w:val="VerbatimChar"/>
        </w:rPr>
        <w:t>&amp;HostId=c5b67560-0190-44bc-987f-f640d3cc0cf8</w:t>
      </w:r>
      <w:r>
        <w:br/>
      </w:r>
      <w:r>
        <w:rPr>
          <w:rStyle w:val="VerbatimChar"/>
        </w:rPr>
        <w:t>&amp;SubnetId=32caccdd-9d43-42ca-9df2-c92c48f13b40</w:t>
      </w:r>
      <w:r>
        <w:br/>
      </w:r>
      <w:r>
        <w:rPr>
          <w:rStyle w:val="VerbatimChar"/>
        </w:rPr>
        <w:t>&amp;IpAddress=10.0.24.59</w:t>
      </w:r>
    </w:p>
    <w:p w14:paraId="349CFE90" w14:textId="77777777" w:rsidR="00AB6CCE" w:rsidRDefault="008134F4">
      <w:pPr>
        <w:pStyle w:val="5"/>
      </w:pPr>
      <w:bookmarkStart w:id="153" w:name="header-n5191"/>
      <w:r>
        <w:t>Sample Response</w:t>
      </w:r>
      <w:r>
        <w:t>（返回）</w:t>
      </w:r>
      <w:bookmarkEnd w:id="153"/>
    </w:p>
    <w:p w14:paraId="05DEAF5C" w14:textId="77777777" w:rsidR="00AB6CCE" w:rsidRDefault="008134F4">
      <w:pPr>
        <w:pStyle w:val="SourceCode"/>
      </w:pPr>
      <w:r>
        <w:rPr>
          <w:rStyle w:val="VerbatimChar"/>
        </w:rPr>
        <w:t>&lt;EpcResponse&gt;</w:t>
      </w:r>
      <w:r>
        <w:rPr>
          <w:rStyle w:val="VerbatimChar"/>
        </w:rPr>
        <w:cr/>
      </w:r>
      <w:r>
        <w:br/>
      </w:r>
      <w:r>
        <w:rPr>
          <w:rStyle w:val="VerbatimChar"/>
        </w:rPr>
        <w:t xml:space="preserve">    &lt;RequestId&gt;ddd08735-9bde-48bb-8d63-2695165502ec&lt;/RequestId&gt;</w:t>
      </w:r>
      <w:r>
        <w:rPr>
          <w:rStyle w:val="VerbatimChar"/>
        </w:rPr>
        <w:cr/>
      </w:r>
      <w:r>
        <w:br/>
      </w:r>
      <w:r>
        <w:rPr>
          <w:rStyle w:val="VerbatimChar"/>
        </w:rPr>
        <w:t xml:space="preserve">    &lt;Return&gt;true&lt;/Return&gt;</w:t>
      </w:r>
      <w:r>
        <w:rPr>
          <w:rStyle w:val="VerbatimChar"/>
        </w:rPr>
        <w:cr/>
      </w:r>
      <w:r>
        <w:br/>
      </w:r>
      <w:r>
        <w:rPr>
          <w:rStyle w:val="VerbatimChar"/>
        </w:rPr>
        <w:t>&lt;/EpcResponse&gt;</w:t>
      </w:r>
    </w:p>
    <w:p w14:paraId="4AFA161E" w14:textId="77777777" w:rsidR="00AB6CCE" w:rsidRDefault="00AB6CCE">
      <w:pPr>
        <w:pStyle w:val="FirstParagraph"/>
      </w:pPr>
    </w:p>
    <w:p w14:paraId="772F517D" w14:textId="77777777" w:rsidR="00AB6CCE" w:rsidRDefault="008134F4">
      <w:pPr>
        <w:pStyle w:val="2"/>
        <w:spacing w:before="288" w:after="288"/>
        <w:ind w:firstLine="241"/>
      </w:pPr>
      <w:bookmarkStart w:id="154" w:name="header-n5194"/>
      <w:bookmarkStart w:id="155" w:name="_Toc109913530"/>
      <w:r>
        <w:t>ModifyDns(修改网卡DNS信息)</w:t>
      </w:r>
      <w:bookmarkEnd w:id="154"/>
      <w:bookmarkEnd w:id="155"/>
    </w:p>
    <w:p w14:paraId="6D562B62" w14:textId="77777777" w:rsidR="00AB6CCE" w:rsidRDefault="008134F4">
      <w:pPr>
        <w:pStyle w:val="4"/>
      </w:pPr>
      <w:bookmarkStart w:id="156" w:name="header-n5197"/>
      <w:r>
        <w:t>Request Parameters(请求参数)</w:t>
      </w:r>
      <w:bookmarkEnd w:id="156"/>
    </w:p>
    <w:p w14:paraId="1DCB3BED" w14:textId="77777777" w:rsidR="00AB6CCE" w:rsidRDefault="008134F4">
      <w:pPr>
        <w:pStyle w:val="FirstParagraph"/>
      </w:pPr>
      <w:r>
        <w:rPr>
          <w:b/>
        </w:rPr>
        <w:t>NetworkInterfaceId</w:t>
      </w:r>
      <w:r>
        <w:t xml:space="preserve"> </w:t>
      </w:r>
    </w:p>
    <w:p w14:paraId="18C6A72D" w14:textId="032AEFFF" w:rsidR="00AB6CCE" w:rsidRDefault="00DF014D">
      <w:pPr>
        <w:numPr>
          <w:ilvl w:val="0"/>
          <w:numId w:val="5"/>
        </w:numPr>
      </w:pPr>
      <w:r>
        <w:t>裸金属服务器</w:t>
      </w:r>
      <w:r w:rsidR="008134F4">
        <w:t>虚拟网络接口</w:t>
      </w:r>
      <w:r w:rsidR="008134F4">
        <w:t>ID</w:t>
      </w:r>
    </w:p>
    <w:p w14:paraId="1808260B" w14:textId="77777777" w:rsidR="00AB6CCE" w:rsidRDefault="008134F4">
      <w:pPr>
        <w:numPr>
          <w:ilvl w:val="0"/>
          <w:numId w:val="5"/>
        </w:numPr>
      </w:pPr>
      <w:r>
        <w:t>类型：</w:t>
      </w:r>
      <w:r>
        <w:t>String</w:t>
      </w:r>
    </w:p>
    <w:p w14:paraId="0BA82C6C" w14:textId="77777777" w:rsidR="00AB6CCE" w:rsidRDefault="008134F4">
      <w:pPr>
        <w:numPr>
          <w:ilvl w:val="0"/>
          <w:numId w:val="5"/>
        </w:numPr>
      </w:pPr>
      <w:r>
        <w:t>是否必填：是</w:t>
      </w:r>
    </w:p>
    <w:p w14:paraId="4DBCD618" w14:textId="77777777" w:rsidR="00AB6CCE" w:rsidRDefault="008134F4">
      <w:pPr>
        <w:pStyle w:val="FirstParagraph"/>
      </w:pPr>
      <w:r>
        <w:rPr>
          <w:b/>
        </w:rPr>
        <w:t>HostId</w:t>
      </w:r>
    </w:p>
    <w:p w14:paraId="606E2CA9" w14:textId="0E1B34B1" w:rsidR="00AB6CCE" w:rsidRDefault="00DF014D">
      <w:pPr>
        <w:numPr>
          <w:ilvl w:val="0"/>
          <w:numId w:val="5"/>
        </w:numPr>
      </w:pPr>
      <w:r>
        <w:t>裸金属服务器</w:t>
      </w:r>
      <w:r w:rsidR="008134F4">
        <w:t>的资源</w:t>
      </w:r>
      <w:r w:rsidR="008134F4">
        <w:t>ID</w:t>
      </w:r>
    </w:p>
    <w:p w14:paraId="7DB43658" w14:textId="77777777" w:rsidR="00AB6CCE" w:rsidRDefault="008134F4">
      <w:pPr>
        <w:numPr>
          <w:ilvl w:val="0"/>
          <w:numId w:val="5"/>
        </w:numPr>
      </w:pPr>
      <w:r>
        <w:t>类型：</w:t>
      </w:r>
      <w:r>
        <w:t>String</w:t>
      </w:r>
    </w:p>
    <w:p w14:paraId="0595BDD7" w14:textId="77777777" w:rsidR="00AB6CCE" w:rsidRDefault="008134F4">
      <w:pPr>
        <w:numPr>
          <w:ilvl w:val="0"/>
          <w:numId w:val="5"/>
        </w:numPr>
      </w:pPr>
      <w:r>
        <w:t>是否必填：是</w:t>
      </w:r>
    </w:p>
    <w:p w14:paraId="5CA09BEC" w14:textId="77777777" w:rsidR="00AB6CCE" w:rsidRDefault="008134F4">
      <w:pPr>
        <w:pStyle w:val="FirstParagraph"/>
      </w:pPr>
      <w:r>
        <w:rPr>
          <w:b/>
        </w:rPr>
        <w:lastRenderedPageBreak/>
        <w:t>DNS1</w:t>
      </w:r>
    </w:p>
    <w:p w14:paraId="188A9D21" w14:textId="77777777" w:rsidR="00AB6CCE" w:rsidRDefault="008134F4">
      <w:pPr>
        <w:numPr>
          <w:ilvl w:val="0"/>
          <w:numId w:val="5"/>
        </w:numPr>
      </w:pPr>
      <w:r>
        <w:t>DNS 1</w:t>
      </w:r>
      <w:r>
        <w:t>的值</w:t>
      </w:r>
    </w:p>
    <w:p w14:paraId="18BAC026" w14:textId="77777777" w:rsidR="00AB6CCE" w:rsidRDefault="008134F4">
      <w:pPr>
        <w:numPr>
          <w:ilvl w:val="0"/>
          <w:numId w:val="5"/>
        </w:numPr>
      </w:pPr>
      <w:r>
        <w:t>类型：</w:t>
      </w:r>
      <w:r>
        <w:t>String</w:t>
      </w:r>
    </w:p>
    <w:p w14:paraId="4F6A3E61" w14:textId="77777777" w:rsidR="00AB6CCE" w:rsidRDefault="008134F4">
      <w:pPr>
        <w:numPr>
          <w:ilvl w:val="0"/>
          <w:numId w:val="5"/>
        </w:numPr>
      </w:pPr>
      <w:r>
        <w:t>是否必填：是</w:t>
      </w:r>
    </w:p>
    <w:p w14:paraId="39E80181" w14:textId="77777777" w:rsidR="00AB6CCE" w:rsidRDefault="008134F4">
      <w:pPr>
        <w:pStyle w:val="FirstParagraph"/>
      </w:pPr>
      <w:r>
        <w:rPr>
          <w:b/>
        </w:rPr>
        <w:t>DNS2</w:t>
      </w:r>
    </w:p>
    <w:p w14:paraId="148E8BC8" w14:textId="77777777" w:rsidR="00AB6CCE" w:rsidRDefault="008134F4">
      <w:pPr>
        <w:numPr>
          <w:ilvl w:val="0"/>
          <w:numId w:val="5"/>
        </w:numPr>
      </w:pPr>
      <w:r>
        <w:t>DNS 2</w:t>
      </w:r>
      <w:r>
        <w:t>的值</w:t>
      </w:r>
    </w:p>
    <w:p w14:paraId="3B9529EF" w14:textId="77777777" w:rsidR="00AB6CCE" w:rsidRDefault="008134F4">
      <w:pPr>
        <w:numPr>
          <w:ilvl w:val="0"/>
          <w:numId w:val="5"/>
        </w:numPr>
      </w:pPr>
      <w:r>
        <w:t>类型：</w:t>
      </w:r>
      <w:r>
        <w:t>String</w:t>
      </w:r>
    </w:p>
    <w:p w14:paraId="64768B17" w14:textId="77777777" w:rsidR="00AB6CCE" w:rsidRDefault="008134F4">
      <w:pPr>
        <w:numPr>
          <w:ilvl w:val="0"/>
          <w:numId w:val="5"/>
        </w:numPr>
      </w:pPr>
      <w:r>
        <w:t>是否必填：否</w:t>
      </w:r>
    </w:p>
    <w:p w14:paraId="32C2E652" w14:textId="77777777" w:rsidR="00AB6CCE" w:rsidRDefault="008134F4">
      <w:pPr>
        <w:pStyle w:val="4"/>
      </w:pPr>
      <w:bookmarkStart w:id="157" w:name="header-n5231"/>
      <w:r>
        <w:t>Response Elements(返回值)</w:t>
      </w:r>
      <w:bookmarkEnd w:id="157"/>
    </w:p>
    <w:p w14:paraId="7A0AA004" w14:textId="77777777" w:rsidR="00AB6CCE" w:rsidRDefault="008134F4">
      <w:pPr>
        <w:pStyle w:val="FirstParagraph"/>
      </w:pPr>
      <w:r>
        <w:rPr>
          <w:b/>
        </w:rPr>
        <w:t>RequestId</w:t>
      </w:r>
    </w:p>
    <w:p w14:paraId="04A9BD8E" w14:textId="77777777" w:rsidR="00AB6CCE" w:rsidRDefault="008134F4">
      <w:pPr>
        <w:numPr>
          <w:ilvl w:val="0"/>
          <w:numId w:val="5"/>
        </w:numPr>
      </w:pPr>
      <w:r>
        <w:t>请求</w:t>
      </w:r>
      <w:r>
        <w:t>ID</w:t>
      </w:r>
    </w:p>
    <w:p w14:paraId="7ED9AD0D" w14:textId="77777777" w:rsidR="00AB6CCE" w:rsidRDefault="008134F4">
      <w:pPr>
        <w:numPr>
          <w:ilvl w:val="0"/>
          <w:numId w:val="5"/>
        </w:numPr>
      </w:pPr>
      <w:r>
        <w:t>类型：</w:t>
      </w:r>
      <w:r>
        <w:t>String</w:t>
      </w:r>
    </w:p>
    <w:p w14:paraId="7FD0BBF6" w14:textId="77777777" w:rsidR="00AB6CCE" w:rsidRDefault="008134F4">
      <w:pPr>
        <w:pStyle w:val="FirstParagraph"/>
      </w:pPr>
      <w:r>
        <w:rPr>
          <w:b/>
        </w:rPr>
        <w:t>Return</w:t>
      </w:r>
    </w:p>
    <w:p w14:paraId="05C7D078" w14:textId="77777777" w:rsidR="00AB6CCE" w:rsidRDefault="008134F4">
      <w:pPr>
        <w:numPr>
          <w:ilvl w:val="0"/>
          <w:numId w:val="5"/>
        </w:numPr>
      </w:pPr>
      <w:r>
        <w:t>操作是否成功</w:t>
      </w:r>
    </w:p>
    <w:p w14:paraId="5D95480F" w14:textId="77777777" w:rsidR="00AB6CCE" w:rsidRDefault="008134F4">
      <w:pPr>
        <w:numPr>
          <w:ilvl w:val="0"/>
          <w:numId w:val="5"/>
        </w:numPr>
      </w:pPr>
      <w:r>
        <w:t>类型</w:t>
      </w:r>
      <w:r>
        <w:t>: Boolean</w:t>
      </w:r>
    </w:p>
    <w:p w14:paraId="42FA57B1" w14:textId="77777777" w:rsidR="00AB6CCE" w:rsidRDefault="00AB6CCE">
      <w:pPr>
        <w:pStyle w:val="FirstParagraph"/>
      </w:pPr>
    </w:p>
    <w:p w14:paraId="1902FEE4" w14:textId="77777777" w:rsidR="00AB6CCE" w:rsidRDefault="008134F4">
      <w:pPr>
        <w:pStyle w:val="4"/>
      </w:pPr>
      <w:bookmarkStart w:id="158" w:name="header-n5245"/>
      <w:r>
        <w:t>Examples（举例）</w:t>
      </w:r>
      <w:bookmarkEnd w:id="158"/>
    </w:p>
    <w:p w14:paraId="22F91F49" w14:textId="77777777" w:rsidR="00AB6CCE" w:rsidRDefault="008134F4">
      <w:pPr>
        <w:pStyle w:val="5"/>
      </w:pPr>
      <w:bookmarkStart w:id="159" w:name="header-n5246"/>
      <w:r>
        <w:t>Sample Request(</w:t>
      </w:r>
      <w:r>
        <w:t>请求</w:t>
      </w:r>
      <w:r>
        <w:t>)</w:t>
      </w:r>
      <w:bookmarkEnd w:id="159"/>
    </w:p>
    <w:p w14:paraId="4A31FEAC" w14:textId="77777777" w:rsidR="00AB6CCE" w:rsidRDefault="008134F4">
      <w:pPr>
        <w:pStyle w:val="SourceCode"/>
      </w:pPr>
      <w:r>
        <w:rPr>
          <w:rStyle w:val="VerbatimChar"/>
        </w:rPr>
        <w:t>http://epc.region.api.ksyun.com/?Version=2015-11-01</w:t>
      </w:r>
      <w:r>
        <w:br/>
      </w:r>
      <w:r>
        <w:rPr>
          <w:rStyle w:val="VerbatimChar"/>
        </w:rPr>
        <w:t>&amp;Action=ModifyDns</w:t>
      </w:r>
      <w:r>
        <w:br/>
      </w:r>
      <w:r>
        <w:rPr>
          <w:rStyle w:val="VerbatimChar"/>
        </w:rPr>
        <w:t>&amp;NetworkInterfaceId=c5b67560-0190-44bc-987f-f640d3cc0cf8</w:t>
      </w:r>
      <w:r>
        <w:br/>
      </w:r>
      <w:r>
        <w:rPr>
          <w:rStyle w:val="VerbatimChar"/>
        </w:rPr>
        <w:t>&amp;HostId=c5b67560-0190-44bc-987f-f640d3cc0cf8</w:t>
      </w:r>
      <w:r>
        <w:br/>
      </w:r>
      <w:r>
        <w:rPr>
          <w:rStyle w:val="VerbatimChar"/>
        </w:rPr>
        <w:t>&amp;DNS1=198.18.224.10</w:t>
      </w:r>
    </w:p>
    <w:p w14:paraId="7B03ED70" w14:textId="77777777" w:rsidR="00AB6CCE" w:rsidRDefault="008134F4">
      <w:pPr>
        <w:pStyle w:val="5"/>
      </w:pPr>
      <w:bookmarkStart w:id="160" w:name="header-n5248"/>
      <w:r>
        <w:t>Sample Response</w:t>
      </w:r>
      <w:r>
        <w:t>（返回）</w:t>
      </w:r>
      <w:bookmarkEnd w:id="160"/>
    </w:p>
    <w:p w14:paraId="60B8E389" w14:textId="77777777" w:rsidR="00AB6CCE" w:rsidRDefault="008134F4">
      <w:pPr>
        <w:pStyle w:val="SourceCode"/>
      </w:pPr>
      <w:r>
        <w:rPr>
          <w:rStyle w:val="VerbatimChar"/>
        </w:rPr>
        <w:t>&lt;EpcResponse&gt;</w:t>
      </w:r>
      <w:r>
        <w:rPr>
          <w:rStyle w:val="VerbatimChar"/>
        </w:rPr>
        <w:cr/>
      </w:r>
      <w:r>
        <w:br/>
      </w:r>
      <w:r>
        <w:rPr>
          <w:rStyle w:val="VerbatimChar"/>
        </w:rPr>
        <w:t xml:space="preserve">    &lt;RequestId&gt;968365a4-9dc3-43f3-aed0-04c380549157&lt;/RequestId&gt;</w:t>
      </w:r>
      <w:r>
        <w:rPr>
          <w:rStyle w:val="VerbatimChar"/>
        </w:rPr>
        <w:cr/>
      </w:r>
      <w:r>
        <w:br/>
      </w:r>
      <w:r>
        <w:rPr>
          <w:rStyle w:val="VerbatimChar"/>
        </w:rPr>
        <w:t xml:space="preserve">    &lt;Return&gt;true&lt;/Return&gt;</w:t>
      </w:r>
      <w:r>
        <w:rPr>
          <w:rStyle w:val="VerbatimChar"/>
        </w:rPr>
        <w:cr/>
      </w:r>
      <w:r>
        <w:lastRenderedPageBreak/>
        <w:br/>
      </w:r>
      <w:r>
        <w:rPr>
          <w:rStyle w:val="VerbatimChar"/>
        </w:rPr>
        <w:t>&lt;/EpcResponse&gt;</w:t>
      </w:r>
    </w:p>
    <w:p w14:paraId="2FFDF6BB" w14:textId="77777777" w:rsidR="00AB6CCE" w:rsidRDefault="00AB6CCE">
      <w:pPr>
        <w:pStyle w:val="FirstParagraph"/>
      </w:pPr>
    </w:p>
    <w:p w14:paraId="3CEF365B" w14:textId="77777777" w:rsidR="00AB6CCE" w:rsidRDefault="008134F4">
      <w:pPr>
        <w:pStyle w:val="2"/>
        <w:spacing w:before="288" w:after="288"/>
        <w:ind w:firstLine="241"/>
      </w:pPr>
      <w:bookmarkStart w:id="161" w:name="header-n5251"/>
      <w:bookmarkStart w:id="162" w:name="_Toc109913531"/>
      <w:r>
        <w:t>ModifySecurityGroup(修改网卡安全组信息)</w:t>
      </w:r>
      <w:bookmarkEnd w:id="161"/>
      <w:bookmarkEnd w:id="162"/>
    </w:p>
    <w:p w14:paraId="40051368" w14:textId="77777777" w:rsidR="00AB6CCE" w:rsidRDefault="008134F4">
      <w:pPr>
        <w:pStyle w:val="4"/>
      </w:pPr>
      <w:bookmarkStart w:id="163" w:name="header-n5254"/>
      <w:r>
        <w:t>Request Parameters(请求参数)</w:t>
      </w:r>
      <w:bookmarkEnd w:id="163"/>
    </w:p>
    <w:p w14:paraId="1DC64829" w14:textId="77777777" w:rsidR="00AB6CCE" w:rsidRDefault="008134F4">
      <w:pPr>
        <w:pStyle w:val="FirstParagraph"/>
      </w:pPr>
      <w:r>
        <w:rPr>
          <w:b/>
        </w:rPr>
        <w:t>NetworkInterfaceId</w:t>
      </w:r>
      <w:r>
        <w:t xml:space="preserve"> </w:t>
      </w:r>
    </w:p>
    <w:p w14:paraId="5ACB1C64" w14:textId="40FBFD51" w:rsidR="00AB6CCE" w:rsidRDefault="00DF014D">
      <w:pPr>
        <w:numPr>
          <w:ilvl w:val="0"/>
          <w:numId w:val="5"/>
        </w:numPr>
      </w:pPr>
      <w:r>
        <w:t>裸金属服务器</w:t>
      </w:r>
      <w:r w:rsidR="008134F4">
        <w:t>虚拟网络接口</w:t>
      </w:r>
      <w:r w:rsidR="008134F4">
        <w:t>ID</w:t>
      </w:r>
    </w:p>
    <w:p w14:paraId="3D0D1DD1" w14:textId="77777777" w:rsidR="00AB6CCE" w:rsidRDefault="008134F4">
      <w:pPr>
        <w:numPr>
          <w:ilvl w:val="0"/>
          <w:numId w:val="5"/>
        </w:numPr>
      </w:pPr>
      <w:r>
        <w:t>类型：</w:t>
      </w:r>
      <w:r>
        <w:t>String</w:t>
      </w:r>
    </w:p>
    <w:p w14:paraId="3B3DAD93" w14:textId="77777777" w:rsidR="00AB6CCE" w:rsidRDefault="008134F4">
      <w:pPr>
        <w:numPr>
          <w:ilvl w:val="0"/>
          <w:numId w:val="5"/>
        </w:numPr>
      </w:pPr>
      <w:r>
        <w:t>是否必填：是</w:t>
      </w:r>
    </w:p>
    <w:p w14:paraId="4838A14A" w14:textId="77777777" w:rsidR="00AB6CCE" w:rsidRDefault="008134F4">
      <w:pPr>
        <w:pStyle w:val="FirstParagraph"/>
      </w:pPr>
      <w:r>
        <w:rPr>
          <w:b/>
        </w:rPr>
        <w:t>HostId</w:t>
      </w:r>
    </w:p>
    <w:p w14:paraId="3F907943" w14:textId="7B4D3105" w:rsidR="00AB6CCE" w:rsidRDefault="00DF014D">
      <w:pPr>
        <w:numPr>
          <w:ilvl w:val="0"/>
          <w:numId w:val="5"/>
        </w:numPr>
      </w:pPr>
      <w:r>
        <w:t>裸金属服务器</w:t>
      </w:r>
      <w:r w:rsidR="008134F4">
        <w:t>的资源</w:t>
      </w:r>
      <w:r w:rsidR="008134F4">
        <w:t>ID</w:t>
      </w:r>
    </w:p>
    <w:p w14:paraId="2488CFF7" w14:textId="77777777" w:rsidR="00AB6CCE" w:rsidRDefault="008134F4">
      <w:pPr>
        <w:numPr>
          <w:ilvl w:val="0"/>
          <w:numId w:val="5"/>
        </w:numPr>
      </w:pPr>
      <w:r>
        <w:t>类型：</w:t>
      </w:r>
      <w:r>
        <w:t>String</w:t>
      </w:r>
    </w:p>
    <w:p w14:paraId="2F9EFB4B" w14:textId="77777777" w:rsidR="00AB6CCE" w:rsidRDefault="008134F4">
      <w:pPr>
        <w:numPr>
          <w:ilvl w:val="0"/>
          <w:numId w:val="5"/>
        </w:numPr>
      </w:pPr>
      <w:r>
        <w:t>是否必填：是</w:t>
      </w:r>
    </w:p>
    <w:p w14:paraId="011B2772" w14:textId="77777777" w:rsidR="00AB6CCE" w:rsidRDefault="008134F4">
      <w:pPr>
        <w:pStyle w:val="FirstParagraph"/>
      </w:pPr>
      <w:r>
        <w:rPr>
          <w:b/>
        </w:rPr>
        <w:t>SecurityGroupId.N</w:t>
      </w:r>
    </w:p>
    <w:p w14:paraId="09C4E090" w14:textId="77777777" w:rsidR="00AB6CCE" w:rsidRDefault="008134F4">
      <w:pPr>
        <w:numPr>
          <w:ilvl w:val="0"/>
          <w:numId w:val="5"/>
        </w:numPr>
      </w:pPr>
      <w:r>
        <w:t>实例绑定的安全组集合，需要填写全量</w:t>
      </w:r>
    </w:p>
    <w:p w14:paraId="60E7A4DE" w14:textId="77777777" w:rsidR="00AB6CCE" w:rsidRDefault="008134F4">
      <w:pPr>
        <w:numPr>
          <w:ilvl w:val="0"/>
          <w:numId w:val="5"/>
        </w:numPr>
      </w:pPr>
      <w:r>
        <w:t>类型：</w:t>
      </w:r>
      <w:r>
        <w:t>String</w:t>
      </w:r>
    </w:p>
    <w:p w14:paraId="31ACB29A" w14:textId="77777777" w:rsidR="00AB6CCE" w:rsidRDefault="008134F4">
      <w:pPr>
        <w:numPr>
          <w:ilvl w:val="0"/>
          <w:numId w:val="5"/>
        </w:numPr>
      </w:pPr>
      <w:r>
        <w:t>是否必填：否</w:t>
      </w:r>
    </w:p>
    <w:p w14:paraId="494C86ED" w14:textId="77777777" w:rsidR="00AB6CCE" w:rsidRDefault="008134F4">
      <w:pPr>
        <w:numPr>
          <w:ilvl w:val="0"/>
          <w:numId w:val="5"/>
        </w:numPr>
      </w:pPr>
      <w:r>
        <w:t>缺省值：不改变安全组信息</w:t>
      </w:r>
    </w:p>
    <w:p w14:paraId="17E108CB" w14:textId="77777777" w:rsidR="00AB6CCE" w:rsidRDefault="008134F4">
      <w:pPr>
        <w:pStyle w:val="4"/>
      </w:pPr>
      <w:bookmarkStart w:id="164" w:name="header-n5281"/>
      <w:r>
        <w:t>Response Elements(返回值)</w:t>
      </w:r>
      <w:bookmarkEnd w:id="164"/>
    </w:p>
    <w:p w14:paraId="2F1B0D4B" w14:textId="77777777" w:rsidR="00AB6CCE" w:rsidRDefault="008134F4">
      <w:pPr>
        <w:pStyle w:val="FirstParagraph"/>
      </w:pPr>
      <w:r>
        <w:rPr>
          <w:b/>
        </w:rPr>
        <w:t>RequestId</w:t>
      </w:r>
    </w:p>
    <w:p w14:paraId="3BD9BCE7" w14:textId="77777777" w:rsidR="00AB6CCE" w:rsidRDefault="008134F4">
      <w:pPr>
        <w:numPr>
          <w:ilvl w:val="0"/>
          <w:numId w:val="5"/>
        </w:numPr>
      </w:pPr>
      <w:r>
        <w:t>请求</w:t>
      </w:r>
      <w:r>
        <w:t>ID</w:t>
      </w:r>
    </w:p>
    <w:p w14:paraId="2B30CEC6" w14:textId="77777777" w:rsidR="00AB6CCE" w:rsidRDefault="008134F4">
      <w:pPr>
        <w:numPr>
          <w:ilvl w:val="0"/>
          <w:numId w:val="5"/>
        </w:numPr>
      </w:pPr>
      <w:r>
        <w:t>类型：</w:t>
      </w:r>
      <w:r>
        <w:t>String</w:t>
      </w:r>
    </w:p>
    <w:p w14:paraId="0A794824" w14:textId="77777777" w:rsidR="00AB6CCE" w:rsidRDefault="008134F4">
      <w:pPr>
        <w:pStyle w:val="FirstParagraph"/>
      </w:pPr>
      <w:r>
        <w:rPr>
          <w:b/>
        </w:rPr>
        <w:t>Return</w:t>
      </w:r>
    </w:p>
    <w:p w14:paraId="69D1481F" w14:textId="77777777" w:rsidR="00AB6CCE" w:rsidRDefault="008134F4">
      <w:pPr>
        <w:numPr>
          <w:ilvl w:val="0"/>
          <w:numId w:val="5"/>
        </w:numPr>
      </w:pPr>
      <w:r>
        <w:t>操作是否成功</w:t>
      </w:r>
    </w:p>
    <w:p w14:paraId="1CC8AC33" w14:textId="77777777" w:rsidR="00AB6CCE" w:rsidRDefault="008134F4">
      <w:pPr>
        <w:numPr>
          <w:ilvl w:val="0"/>
          <w:numId w:val="5"/>
        </w:numPr>
      </w:pPr>
      <w:r>
        <w:t>类型</w:t>
      </w:r>
      <w:r>
        <w:t>: Boolean</w:t>
      </w:r>
    </w:p>
    <w:p w14:paraId="5982D952" w14:textId="77777777" w:rsidR="00AB6CCE" w:rsidRDefault="00AB6CCE">
      <w:pPr>
        <w:pStyle w:val="FirstParagraph"/>
      </w:pPr>
    </w:p>
    <w:p w14:paraId="0BD812DB" w14:textId="77777777" w:rsidR="00AB6CCE" w:rsidRDefault="008134F4">
      <w:pPr>
        <w:pStyle w:val="4"/>
      </w:pPr>
      <w:bookmarkStart w:id="165" w:name="header-n5295"/>
      <w:r>
        <w:lastRenderedPageBreak/>
        <w:t>Examples（举例）</w:t>
      </w:r>
      <w:bookmarkEnd w:id="165"/>
    </w:p>
    <w:p w14:paraId="7B581CE5" w14:textId="77777777" w:rsidR="00AB6CCE" w:rsidRDefault="008134F4">
      <w:pPr>
        <w:pStyle w:val="5"/>
      </w:pPr>
      <w:bookmarkStart w:id="166" w:name="header-n5296"/>
      <w:r>
        <w:t>Sample Request(</w:t>
      </w:r>
      <w:r>
        <w:t>请求</w:t>
      </w:r>
      <w:r>
        <w:t>)</w:t>
      </w:r>
      <w:bookmarkEnd w:id="166"/>
    </w:p>
    <w:p w14:paraId="7E596603" w14:textId="77777777" w:rsidR="00AB6CCE" w:rsidRDefault="008134F4">
      <w:pPr>
        <w:pStyle w:val="SourceCode"/>
      </w:pPr>
      <w:r>
        <w:rPr>
          <w:rStyle w:val="VerbatimChar"/>
        </w:rPr>
        <w:t>http://epc.region.api.ksyun.com/?Version=2015-11-01</w:t>
      </w:r>
      <w:r>
        <w:br/>
      </w:r>
      <w:r>
        <w:rPr>
          <w:rStyle w:val="VerbatimChar"/>
        </w:rPr>
        <w:t>&amp;Action=ModifySecurityGroup</w:t>
      </w:r>
      <w:r>
        <w:br/>
      </w:r>
      <w:r>
        <w:rPr>
          <w:rStyle w:val="VerbatimChar"/>
        </w:rPr>
        <w:t>&amp;NetworkInterfaceId=c5b67560-0190-44bc-987f-f640d3cc0cf8</w:t>
      </w:r>
      <w:r>
        <w:br/>
      </w:r>
      <w:r>
        <w:rPr>
          <w:rStyle w:val="VerbatimChar"/>
        </w:rPr>
        <w:t>&amp;HostId=c5b67560-0190-44bc-987f-f640d3cc0cf8</w:t>
      </w:r>
      <w:r>
        <w:br/>
      </w:r>
      <w:r>
        <w:rPr>
          <w:rStyle w:val="VerbatimChar"/>
        </w:rPr>
        <w:t>&amp;SecurityGroupId.1=3c9ab8f2-9b55-4ceb-af13-d72128481cfb</w:t>
      </w:r>
    </w:p>
    <w:p w14:paraId="46AB85CA" w14:textId="77777777" w:rsidR="00AB6CCE" w:rsidRDefault="008134F4">
      <w:pPr>
        <w:pStyle w:val="5"/>
      </w:pPr>
      <w:bookmarkStart w:id="167" w:name="header-n5298"/>
      <w:r>
        <w:t>Sample Response</w:t>
      </w:r>
      <w:r>
        <w:t>（返回）</w:t>
      </w:r>
      <w:bookmarkEnd w:id="167"/>
    </w:p>
    <w:p w14:paraId="3D38643C" w14:textId="77777777" w:rsidR="00AB6CCE" w:rsidRDefault="008134F4">
      <w:pPr>
        <w:pStyle w:val="SourceCode"/>
      </w:pPr>
      <w:r>
        <w:rPr>
          <w:rStyle w:val="VerbatimChar"/>
        </w:rPr>
        <w:t>&lt;EpcResponse&gt;</w:t>
      </w:r>
      <w:r>
        <w:rPr>
          <w:rStyle w:val="VerbatimChar"/>
        </w:rPr>
        <w:cr/>
      </w:r>
      <w:r>
        <w:br/>
      </w:r>
      <w:r>
        <w:rPr>
          <w:rStyle w:val="VerbatimChar"/>
        </w:rPr>
        <w:t xml:space="preserve">    &lt;RequestId&gt;bccf6caa-d853-4ce2-b328-a631bd01425f&lt;/RequestId&gt;</w:t>
      </w:r>
      <w:r>
        <w:rPr>
          <w:rStyle w:val="VerbatimChar"/>
        </w:rPr>
        <w:cr/>
      </w:r>
      <w:r>
        <w:br/>
      </w:r>
      <w:r>
        <w:rPr>
          <w:rStyle w:val="VerbatimChar"/>
        </w:rPr>
        <w:t xml:space="preserve">    &lt;Return&gt;true&lt;/Return&gt;</w:t>
      </w:r>
      <w:r>
        <w:rPr>
          <w:rStyle w:val="VerbatimChar"/>
        </w:rPr>
        <w:cr/>
      </w:r>
      <w:r>
        <w:br/>
      </w:r>
      <w:r>
        <w:rPr>
          <w:rStyle w:val="VerbatimChar"/>
        </w:rPr>
        <w:t>&lt;/EpcResponse&gt;</w:t>
      </w:r>
    </w:p>
    <w:p w14:paraId="376A2112" w14:textId="77777777" w:rsidR="00AB6CCE" w:rsidRDefault="00AB6CCE">
      <w:pPr>
        <w:pStyle w:val="FirstParagraph"/>
      </w:pPr>
    </w:p>
    <w:p w14:paraId="7D83901E" w14:textId="77777777" w:rsidR="00AB6CCE" w:rsidRDefault="008134F4">
      <w:pPr>
        <w:pStyle w:val="2"/>
        <w:spacing w:before="288" w:after="288"/>
        <w:ind w:firstLine="241"/>
      </w:pPr>
      <w:bookmarkStart w:id="168" w:name="header-n5301"/>
      <w:bookmarkStart w:id="169" w:name="_Toc109913532"/>
      <w:r>
        <w:t>ImportKey(导入密钥)</w:t>
      </w:r>
      <w:bookmarkEnd w:id="168"/>
      <w:bookmarkEnd w:id="169"/>
    </w:p>
    <w:p w14:paraId="3B3CD445" w14:textId="77777777" w:rsidR="00AB6CCE" w:rsidRDefault="008134F4">
      <w:pPr>
        <w:pStyle w:val="4"/>
      </w:pPr>
      <w:bookmarkStart w:id="170" w:name="header-n5304"/>
      <w:r>
        <w:t>Request Parameters(请求参数)</w:t>
      </w:r>
      <w:bookmarkEnd w:id="170"/>
    </w:p>
    <w:p w14:paraId="27A84132" w14:textId="77777777" w:rsidR="00AB6CCE" w:rsidRDefault="008134F4">
      <w:pPr>
        <w:pStyle w:val="FirstParagraph"/>
      </w:pPr>
      <w:r>
        <w:rPr>
          <w:b/>
        </w:rPr>
        <w:t>KeyName</w:t>
      </w:r>
    </w:p>
    <w:p w14:paraId="7CD9E4BE" w14:textId="77777777" w:rsidR="00AB6CCE" w:rsidRDefault="008134F4">
      <w:pPr>
        <w:numPr>
          <w:ilvl w:val="0"/>
          <w:numId w:val="5"/>
        </w:numPr>
      </w:pPr>
      <w:r>
        <w:t>用户定义的密钥名称</w:t>
      </w:r>
    </w:p>
    <w:p w14:paraId="4E293519" w14:textId="77777777" w:rsidR="00AB6CCE" w:rsidRDefault="008134F4">
      <w:pPr>
        <w:numPr>
          <w:ilvl w:val="0"/>
          <w:numId w:val="5"/>
        </w:numPr>
      </w:pPr>
      <w:r>
        <w:t>类型：</w:t>
      </w:r>
      <w:r>
        <w:t>String</w:t>
      </w:r>
    </w:p>
    <w:p w14:paraId="1DE6E576" w14:textId="77777777" w:rsidR="00AB6CCE" w:rsidRDefault="008134F4">
      <w:pPr>
        <w:numPr>
          <w:ilvl w:val="0"/>
          <w:numId w:val="5"/>
        </w:numPr>
      </w:pPr>
      <w:r>
        <w:t>是否必填：是</w:t>
      </w:r>
    </w:p>
    <w:p w14:paraId="3DFDB07E" w14:textId="77777777" w:rsidR="00AB6CCE" w:rsidRDefault="008134F4">
      <w:pPr>
        <w:numPr>
          <w:ilvl w:val="0"/>
          <w:numId w:val="5"/>
        </w:numPr>
      </w:pPr>
      <w:r>
        <w:t>格式：</w:t>
      </w:r>
      <w:r>
        <w:t>2-128</w:t>
      </w:r>
      <w:r>
        <w:t>个字符，支持中英文数字特殊符号</w:t>
      </w:r>
    </w:p>
    <w:p w14:paraId="48689655" w14:textId="77777777" w:rsidR="00AB6CCE" w:rsidRDefault="008134F4">
      <w:pPr>
        <w:pStyle w:val="FirstParagraph"/>
      </w:pPr>
      <w:r>
        <w:rPr>
          <w:b/>
        </w:rPr>
        <w:t>PublicKey</w:t>
      </w:r>
    </w:p>
    <w:p w14:paraId="6F5C1C6F" w14:textId="77777777" w:rsidR="00AB6CCE" w:rsidRDefault="008134F4">
      <w:pPr>
        <w:numPr>
          <w:ilvl w:val="0"/>
          <w:numId w:val="5"/>
        </w:numPr>
      </w:pPr>
      <w:r>
        <w:t>用户的公钥信息</w:t>
      </w:r>
    </w:p>
    <w:p w14:paraId="3BBBBB32" w14:textId="77777777" w:rsidR="00AB6CCE" w:rsidRDefault="008134F4">
      <w:pPr>
        <w:numPr>
          <w:ilvl w:val="0"/>
          <w:numId w:val="5"/>
        </w:numPr>
      </w:pPr>
      <w:r>
        <w:t>类型：</w:t>
      </w:r>
      <w:r>
        <w:t>String</w:t>
      </w:r>
    </w:p>
    <w:p w14:paraId="2C094428" w14:textId="77777777" w:rsidR="00AB6CCE" w:rsidRDefault="008134F4">
      <w:pPr>
        <w:numPr>
          <w:ilvl w:val="0"/>
          <w:numId w:val="5"/>
        </w:numPr>
      </w:pPr>
      <w:r>
        <w:t>是否必填：是</w:t>
      </w:r>
    </w:p>
    <w:p w14:paraId="7A8887F2" w14:textId="77777777" w:rsidR="00AB6CCE" w:rsidRDefault="008134F4">
      <w:pPr>
        <w:pStyle w:val="4"/>
      </w:pPr>
      <w:bookmarkStart w:id="171" w:name="header-n5323"/>
      <w:r>
        <w:lastRenderedPageBreak/>
        <w:t>Response Elements(返回值)</w:t>
      </w:r>
      <w:bookmarkEnd w:id="171"/>
    </w:p>
    <w:p w14:paraId="62D451D0" w14:textId="77777777" w:rsidR="00AB6CCE" w:rsidRDefault="008134F4">
      <w:pPr>
        <w:pStyle w:val="FirstParagraph"/>
      </w:pPr>
      <w:r>
        <w:rPr>
          <w:b/>
        </w:rPr>
        <w:t>RequestId</w:t>
      </w:r>
    </w:p>
    <w:p w14:paraId="06537EFE" w14:textId="77777777" w:rsidR="00AB6CCE" w:rsidRDefault="008134F4">
      <w:pPr>
        <w:numPr>
          <w:ilvl w:val="0"/>
          <w:numId w:val="5"/>
        </w:numPr>
      </w:pPr>
      <w:r>
        <w:t>请求接口时传递过来的，用户跟踪问题</w:t>
      </w:r>
    </w:p>
    <w:p w14:paraId="4C3B955D" w14:textId="77777777" w:rsidR="00AB6CCE" w:rsidRDefault="008134F4">
      <w:pPr>
        <w:numPr>
          <w:ilvl w:val="0"/>
          <w:numId w:val="5"/>
        </w:numPr>
      </w:pPr>
      <w:r>
        <w:t>类型：</w:t>
      </w:r>
      <w:r>
        <w:t>String</w:t>
      </w:r>
    </w:p>
    <w:p w14:paraId="24DDE861" w14:textId="77777777" w:rsidR="00AB6CCE" w:rsidRDefault="008134F4">
      <w:pPr>
        <w:pStyle w:val="FirstParagraph"/>
      </w:pPr>
      <w:r>
        <w:rPr>
          <w:b/>
        </w:rPr>
        <w:t>Key</w:t>
      </w:r>
    </w:p>
    <w:p w14:paraId="702891AD" w14:textId="77777777" w:rsidR="00AB6CCE" w:rsidRDefault="008134F4">
      <w:pPr>
        <w:numPr>
          <w:ilvl w:val="0"/>
          <w:numId w:val="5"/>
        </w:numPr>
      </w:pPr>
      <w:r>
        <w:t>密钥对的信息</w:t>
      </w:r>
    </w:p>
    <w:p w14:paraId="5F697BC7" w14:textId="7E7C6A79" w:rsidR="00AB6CCE" w:rsidRDefault="008134F4">
      <w:pPr>
        <w:numPr>
          <w:ilvl w:val="0"/>
          <w:numId w:val="5"/>
        </w:numPr>
      </w:pPr>
      <w:r>
        <w:t>类型：</w:t>
      </w:r>
      <w:r w:rsidRPr="00360B31">
        <w:t>Key</w:t>
      </w:r>
    </w:p>
    <w:p w14:paraId="6CBE6AB7" w14:textId="77777777" w:rsidR="00AB6CCE" w:rsidRDefault="00AB6CCE">
      <w:pPr>
        <w:pStyle w:val="FirstParagraph"/>
      </w:pPr>
    </w:p>
    <w:p w14:paraId="6010DE1F" w14:textId="77777777" w:rsidR="00AB6CCE" w:rsidRDefault="008134F4">
      <w:pPr>
        <w:pStyle w:val="4"/>
      </w:pPr>
      <w:bookmarkStart w:id="172" w:name="header-n5338"/>
      <w:r>
        <w:t>Examples（举例）</w:t>
      </w:r>
      <w:bookmarkEnd w:id="172"/>
    </w:p>
    <w:p w14:paraId="02263DFB" w14:textId="77777777" w:rsidR="00AB6CCE" w:rsidRDefault="008134F4">
      <w:pPr>
        <w:pStyle w:val="5"/>
      </w:pPr>
      <w:bookmarkStart w:id="173" w:name="header-n5339"/>
      <w:r>
        <w:t>Sample Request(</w:t>
      </w:r>
      <w:r>
        <w:t>请求</w:t>
      </w:r>
      <w:r>
        <w:t>)</w:t>
      </w:r>
      <w:bookmarkEnd w:id="173"/>
    </w:p>
    <w:p w14:paraId="10247D2F" w14:textId="77777777" w:rsidR="00AB6CCE" w:rsidRDefault="008134F4">
      <w:pPr>
        <w:pStyle w:val="SourceCode"/>
      </w:pPr>
      <w:r>
        <w:rPr>
          <w:rStyle w:val="VerbatimChar"/>
        </w:rPr>
        <w:t>http://epc.region.api.ksyun.com/?Version=2015-11-01</w:t>
      </w:r>
      <w:r>
        <w:br/>
      </w:r>
      <w:r>
        <w:rPr>
          <w:rStyle w:val="VerbatimChar"/>
        </w:rPr>
        <w:t>&amp;Action=ImportKey</w:t>
      </w:r>
      <w:r>
        <w:br/>
      </w:r>
      <w:r>
        <w:rPr>
          <w:rStyle w:val="VerbatimChar"/>
        </w:rPr>
        <w:t>&amp;KeyName=chenglulu-test</w:t>
      </w:r>
      <w:r>
        <w:br/>
      </w:r>
      <w:r>
        <w:rPr>
          <w:rStyle w:val="VerbatimChar"/>
        </w:rPr>
        <w:t>&amp;PublicKey=ssh-rsa AAAAB3NzaC1yc2EAAAADAQABAAAAgQCBfVhotQAc3rzSE7fb5GQiS7JBhtXor04nDL3U8FfBfxlYjjNKbrbZnMSlGDeABVxbaV9O4BMHdt1PBPPqQmTaNxU86CenzSsTuo0MrFTtV1rqwfUL6TuyWsfLP215PGuQFlyzv8E4AEj4O6ozlW4HKFqggxvXWRrVs6p8S41diQ== root</w:t>
      </w:r>
    </w:p>
    <w:p w14:paraId="62E333FD" w14:textId="77777777" w:rsidR="00AB6CCE" w:rsidRDefault="008134F4">
      <w:pPr>
        <w:pStyle w:val="5"/>
      </w:pPr>
      <w:bookmarkStart w:id="174" w:name="header-n5341"/>
      <w:r>
        <w:t>Sample Response</w:t>
      </w:r>
      <w:r>
        <w:t>（返回）</w:t>
      </w:r>
      <w:bookmarkEnd w:id="174"/>
    </w:p>
    <w:p w14:paraId="414E5F6E" w14:textId="77777777" w:rsidR="00AB6CCE" w:rsidRDefault="008134F4">
      <w:pPr>
        <w:pStyle w:val="SourceCode"/>
      </w:pPr>
      <w:r>
        <w:rPr>
          <w:rStyle w:val="VerbatimChar"/>
        </w:rPr>
        <w:t>&lt;DescribeImagesResponse&gt;</w:t>
      </w:r>
      <w:r>
        <w:rPr>
          <w:rStyle w:val="VerbatimChar"/>
        </w:rPr>
        <w:cr/>
      </w:r>
      <w:r>
        <w:br/>
      </w:r>
      <w:r>
        <w:rPr>
          <w:rStyle w:val="VerbatimChar"/>
        </w:rPr>
        <w:t xml:space="preserve">    &lt;RequestId&gt;cae7687f-9d7d-46f1-8da5-8548ffd9ae99&lt;/RequestId&gt;</w:t>
      </w:r>
      <w:r>
        <w:rPr>
          <w:rStyle w:val="VerbatimChar"/>
        </w:rPr>
        <w:cr/>
      </w:r>
      <w:r>
        <w:br/>
      </w:r>
      <w:r>
        <w:rPr>
          <w:rStyle w:val="VerbatimChar"/>
        </w:rPr>
        <w:t xml:space="preserve">    &lt;Key&gt;</w:t>
      </w:r>
      <w:r>
        <w:rPr>
          <w:rStyle w:val="VerbatimChar"/>
        </w:rPr>
        <w:cr/>
      </w:r>
      <w:r>
        <w:br/>
      </w:r>
      <w:r>
        <w:rPr>
          <w:rStyle w:val="VerbatimChar"/>
        </w:rPr>
        <w:t xml:space="preserve">        &lt;KeyId&gt;8a8db606-7814-40a4-b28e-81465aa73c63&lt;/KeyId&gt;</w:t>
      </w:r>
      <w:r>
        <w:rPr>
          <w:rStyle w:val="VerbatimChar"/>
        </w:rPr>
        <w:cr/>
      </w:r>
      <w:r>
        <w:br/>
      </w:r>
      <w:r>
        <w:rPr>
          <w:rStyle w:val="VerbatimChar"/>
        </w:rPr>
        <w:t xml:space="preserve">        &lt;PublicKey&gt;</w:t>
      </w:r>
      <w:r>
        <w:rPr>
          <w:rStyle w:val="VerbatimChar"/>
        </w:rPr>
        <w:tab/>
        <w:t>ssh-rsa AAAAB3NzaC1yc2EAAAADAQABAAAAgQCBfVhotQAc3rzSE7fb5GQiS7JBhtXor04nDL3U8FfBfxlYjjNKbrbZnMSlGDeABVxbaV9O4BMHdt1PBPPqQmTaNxU86CenzSsTuo0MrFTtV1rqwfUL6TuyWsfLP215PGuQFlyzv8E4AEj4O6ozlW4HKFqggxvXWRrVs6p8S41diQ== root&lt;/PublicKey&gt;</w:t>
      </w:r>
      <w:r>
        <w:rPr>
          <w:rStyle w:val="VerbatimChar"/>
        </w:rPr>
        <w:cr/>
      </w:r>
      <w:r>
        <w:br/>
      </w:r>
      <w:r>
        <w:rPr>
          <w:rStyle w:val="VerbatimChar"/>
        </w:rPr>
        <w:t xml:space="preserve">    &lt;/Key&gt;</w:t>
      </w:r>
      <w:r>
        <w:rPr>
          <w:rStyle w:val="VerbatimChar"/>
        </w:rPr>
        <w:cr/>
      </w:r>
      <w:r>
        <w:br/>
      </w:r>
      <w:r>
        <w:rPr>
          <w:rStyle w:val="VerbatimChar"/>
        </w:rPr>
        <w:t>&lt;/DescribeImagesResponse&gt;</w:t>
      </w:r>
    </w:p>
    <w:p w14:paraId="76AFD5BA" w14:textId="77777777" w:rsidR="00AB6CCE" w:rsidRDefault="00AB6CCE">
      <w:pPr>
        <w:pStyle w:val="FirstParagraph"/>
      </w:pPr>
    </w:p>
    <w:p w14:paraId="52A72772" w14:textId="77777777" w:rsidR="00AB6CCE" w:rsidRDefault="008134F4">
      <w:pPr>
        <w:pStyle w:val="2"/>
        <w:spacing w:before="288" w:after="288"/>
        <w:ind w:firstLine="241"/>
      </w:pPr>
      <w:bookmarkStart w:id="175" w:name="header-n5344"/>
      <w:bookmarkStart w:id="176" w:name="_Toc109913533"/>
      <w:r>
        <w:t>DeleteKey(删除密钥)</w:t>
      </w:r>
      <w:bookmarkEnd w:id="175"/>
      <w:bookmarkEnd w:id="176"/>
    </w:p>
    <w:p w14:paraId="71A12963" w14:textId="77777777" w:rsidR="00AB6CCE" w:rsidRDefault="008134F4">
      <w:pPr>
        <w:pStyle w:val="4"/>
      </w:pPr>
      <w:bookmarkStart w:id="177" w:name="header-n5347"/>
      <w:r>
        <w:t>Request Parameters(请求参数)</w:t>
      </w:r>
      <w:bookmarkEnd w:id="177"/>
    </w:p>
    <w:p w14:paraId="4EBDA729" w14:textId="77777777" w:rsidR="00AB6CCE" w:rsidRDefault="008134F4">
      <w:pPr>
        <w:pStyle w:val="FirstParagraph"/>
      </w:pPr>
      <w:r>
        <w:rPr>
          <w:b/>
        </w:rPr>
        <w:t>KeyId</w:t>
      </w:r>
    </w:p>
    <w:p w14:paraId="5CC2B4D2" w14:textId="77777777" w:rsidR="00AB6CCE" w:rsidRDefault="008134F4">
      <w:pPr>
        <w:numPr>
          <w:ilvl w:val="0"/>
          <w:numId w:val="5"/>
        </w:numPr>
      </w:pPr>
      <w:r>
        <w:t>用户密钥对的资源</w:t>
      </w:r>
      <w:r>
        <w:t>ID</w:t>
      </w:r>
    </w:p>
    <w:p w14:paraId="349FCFD4" w14:textId="77777777" w:rsidR="00AB6CCE" w:rsidRDefault="008134F4">
      <w:pPr>
        <w:numPr>
          <w:ilvl w:val="0"/>
          <w:numId w:val="5"/>
        </w:numPr>
      </w:pPr>
      <w:r>
        <w:t>类型：</w:t>
      </w:r>
      <w:r>
        <w:t>String</w:t>
      </w:r>
    </w:p>
    <w:p w14:paraId="71F4D54C" w14:textId="77777777" w:rsidR="00AB6CCE" w:rsidRDefault="008134F4">
      <w:pPr>
        <w:numPr>
          <w:ilvl w:val="0"/>
          <w:numId w:val="5"/>
        </w:numPr>
      </w:pPr>
      <w:r>
        <w:t>是否必填：是</w:t>
      </w:r>
    </w:p>
    <w:p w14:paraId="58A7CA48" w14:textId="77777777" w:rsidR="00AB6CCE" w:rsidRDefault="008134F4">
      <w:pPr>
        <w:pStyle w:val="4"/>
      </w:pPr>
      <w:bookmarkStart w:id="178" w:name="header-n5356"/>
      <w:r>
        <w:t>Response Elements(返回值)</w:t>
      </w:r>
      <w:bookmarkEnd w:id="178"/>
    </w:p>
    <w:p w14:paraId="380807CB" w14:textId="77777777" w:rsidR="00AB6CCE" w:rsidRDefault="008134F4">
      <w:pPr>
        <w:pStyle w:val="FirstParagraph"/>
      </w:pPr>
      <w:r>
        <w:rPr>
          <w:b/>
        </w:rPr>
        <w:t>RequestId</w:t>
      </w:r>
    </w:p>
    <w:p w14:paraId="271FD635" w14:textId="77777777" w:rsidR="00AB6CCE" w:rsidRDefault="008134F4">
      <w:pPr>
        <w:numPr>
          <w:ilvl w:val="0"/>
          <w:numId w:val="5"/>
        </w:numPr>
      </w:pPr>
      <w:r>
        <w:t>请求接口时传递过来的，用户跟踪问题</w:t>
      </w:r>
    </w:p>
    <w:p w14:paraId="0B697278" w14:textId="77777777" w:rsidR="00AB6CCE" w:rsidRDefault="008134F4">
      <w:pPr>
        <w:numPr>
          <w:ilvl w:val="0"/>
          <w:numId w:val="5"/>
        </w:numPr>
      </w:pPr>
      <w:r>
        <w:t>类型：</w:t>
      </w:r>
      <w:r>
        <w:t>String</w:t>
      </w:r>
    </w:p>
    <w:p w14:paraId="67591672" w14:textId="77777777" w:rsidR="00AB6CCE" w:rsidRDefault="008134F4">
      <w:pPr>
        <w:pStyle w:val="FirstParagraph"/>
      </w:pPr>
      <w:r>
        <w:rPr>
          <w:b/>
        </w:rPr>
        <w:t>Return</w:t>
      </w:r>
    </w:p>
    <w:p w14:paraId="5FBEFDBC" w14:textId="77777777" w:rsidR="00AB6CCE" w:rsidRDefault="008134F4">
      <w:pPr>
        <w:numPr>
          <w:ilvl w:val="0"/>
          <w:numId w:val="5"/>
        </w:numPr>
      </w:pPr>
      <w:r>
        <w:t>操作是否成功</w:t>
      </w:r>
    </w:p>
    <w:p w14:paraId="3D190BD5" w14:textId="77777777" w:rsidR="00AB6CCE" w:rsidRDefault="008134F4">
      <w:pPr>
        <w:numPr>
          <w:ilvl w:val="0"/>
          <w:numId w:val="5"/>
        </w:numPr>
      </w:pPr>
      <w:r>
        <w:t>类型</w:t>
      </w:r>
      <w:r>
        <w:t>: Boolean</w:t>
      </w:r>
    </w:p>
    <w:p w14:paraId="04E7D1DC" w14:textId="77777777" w:rsidR="00AB6CCE" w:rsidRDefault="008134F4">
      <w:pPr>
        <w:pStyle w:val="4"/>
      </w:pPr>
      <w:bookmarkStart w:id="179" w:name="header-n5370"/>
      <w:r>
        <w:t>Examples（举例）</w:t>
      </w:r>
      <w:bookmarkEnd w:id="179"/>
    </w:p>
    <w:p w14:paraId="4C6A927A" w14:textId="77777777" w:rsidR="00AB6CCE" w:rsidRDefault="008134F4">
      <w:pPr>
        <w:pStyle w:val="5"/>
      </w:pPr>
      <w:bookmarkStart w:id="180" w:name="header-n5371"/>
      <w:r>
        <w:t>Sample Request(</w:t>
      </w:r>
      <w:r>
        <w:t>请求</w:t>
      </w:r>
      <w:r>
        <w:t>)</w:t>
      </w:r>
      <w:bookmarkEnd w:id="180"/>
    </w:p>
    <w:p w14:paraId="2F823CF2" w14:textId="77777777" w:rsidR="00AB6CCE" w:rsidRDefault="008134F4">
      <w:pPr>
        <w:pStyle w:val="SourceCode"/>
      </w:pPr>
      <w:r>
        <w:rPr>
          <w:rStyle w:val="VerbatimChar"/>
        </w:rPr>
        <w:t>http://epc.region.api.ksyun.com/?Version=2015-11-01</w:t>
      </w:r>
      <w:r>
        <w:br/>
      </w:r>
      <w:r>
        <w:rPr>
          <w:rStyle w:val="VerbatimChar"/>
        </w:rPr>
        <w:t>&amp;Action=DeleteKey</w:t>
      </w:r>
      <w:r>
        <w:br/>
      </w:r>
      <w:r>
        <w:rPr>
          <w:rStyle w:val="VerbatimChar"/>
        </w:rPr>
        <w:t>&amp;KeyId=8a8db606-7814-40a4-b28e-81465aa73c63</w:t>
      </w:r>
    </w:p>
    <w:p w14:paraId="3268D599" w14:textId="77777777" w:rsidR="00AB6CCE" w:rsidRDefault="008134F4">
      <w:pPr>
        <w:pStyle w:val="5"/>
      </w:pPr>
      <w:bookmarkStart w:id="181" w:name="header-n5373"/>
      <w:r>
        <w:t>Sample Response</w:t>
      </w:r>
      <w:r>
        <w:t>（返回）</w:t>
      </w:r>
      <w:bookmarkEnd w:id="181"/>
    </w:p>
    <w:p w14:paraId="7AD72592" w14:textId="77777777" w:rsidR="00AB6CCE" w:rsidRDefault="008134F4">
      <w:pPr>
        <w:pStyle w:val="SourceCode"/>
      </w:pPr>
      <w:r>
        <w:rPr>
          <w:rStyle w:val="VerbatimChar"/>
        </w:rPr>
        <w:t>&lt;DeleteKeyResponse&gt;</w:t>
      </w:r>
      <w:r>
        <w:rPr>
          <w:rStyle w:val="VerbatimChar"/>
        </w:rPr>
        <w:cr/>
      </w:r>
      <w:r>
        <w:br/>
      </w:r>
      <w:r>
        <w:rPr>
          <w:rStyle w:val="VerbatimChar"/>
        </w:rPr>
        <w:t xml:space="preserve">    &lt;RequestId&gt;a76fe7d1-6055-46e6-8321-7c4afd2dc2dd&lt;/RequestId&gt;</w:t>
      </w:r>
      <w:r>
        <w:rPr>
          <w:rStyle w:val="VerbatimChar"/>
        </w:rPr>
        <w:cr/>
      </w:r>
      <w:r>
        <w:br/>
      </w:r>
      <w:r>
        <w:rPr>
          <w:rStyle w:val="VerbatimChar"/>
        </w:rPr>
        <w:t xml:space="preserve">    &lt;Return&gt;true&lt;/Return&gt;</w:t>
      </w:r>
      <w:r>
        <w:rPr>
          <w:rStyle w:val="VerbatimChar"/>
        </w:rPr>
        <w:cr/>
      </w:r>
      <w:r>
        <w:br/>
      </w:r>
      <w:r>
        <w:rPr>
          <w:rStyle w:val="VerbatimChar"/>
        </w:rPr>
        <w:lastRenderedPageBreak/>
        <w:t>&lt;/DeleteKeyResponse&gt;onse&gt;</w:t>
      </w:r>
    </w:p>
    <w:p w14:paraId="2AC94DD2" w14:textId="77777777" w:rsidR="00AB6CCE" w:rsidRDefault="00AB6CCE">
      <w:pPr>
        <w:pStyle w:val="FirstParagraph"/>
      </w:pPr>
    </w:p>
    <w:p w14:paraId="07BB4DD4" w14:textId="77777777" w:rsidR="00AB6CCE" w:rsidRDefault="008134F4">
      <w:pPr>
        <w:pStyle w:val="2"/>
        <w:spacing w:before="288" w:after="288"/>
        <w:ind w:firstLine="241"/>
      </w:pPr>
      <w:bookmarkStart w:id="182" w:name="header-n5376"/>
      <w:bookmarkStart w:id="183" w:name="_Toc109913534"/>
      <w:r>
        <w:t>CreateKey(创建密钥)</w:t>
      </w:r>
      <w:bookmarkEnd w:id="182"/>
      <w:bookmarkEnd w:id="183"/>
    </w:p>
    <w:p w14:paraId="37A57E01" w14:textId="77777777" w:rsidR="00AB6CCE" w:rsidRDefault="008134F4">
      <w:pPr>
        <w:pStyle w:val="4"/>
      </w:pPr>
      <w:bookmarkStart w:id="184" w:name="header-n5379"/>
      <w:r>
        <w:t>Request Parameters(请求参数)</w:t>
      </w:r>
      <w:bookmarkEnd w:id="184"/>
    </w:p>
    <w:p w14:paraId="62DFCAD9" w14:textId="77777777" w:rsidR="00AB6CCE" w:rsidRDefault="008134F4">
      <w:pPr>
        <w:pStyle w:val="FirstParagraph"/>
      </w:pPr>
      <w:r>
        <w:rPr>
          <w:b/>
        </w:rPr>
        <w:t>KeyName</w:t>
      </w:r>
    </w:p>
    <w:p w14:paraId="3E75C28B" w14:textId="77777777" w:rsidR="00AB6CCE" w:rsidRDefault="008134F4">
      <w:pPr>
        <w:numPr>
          <w:ilvl w:val="0"/>
          <w:numId w:val="5"/>
        </w:numPr>
      </w:pPr>
      <w:r>
        <w:t>用户定义的密钥名称</w:t>
      </w:r>
    </w:p>
    <w:p w14:paraId="46B534EC" w14:textId="77777777" w:rsidR="00AB6CCE" w:rsidRDefault="008134F4">
      <w:pPr>
        <w:numPr>
          <w:ilvl w:val="0"/>
          <w:numId w:val="5"/>
        </w:numPr>
      </w:pPr>
      <w:r>
        <w:t>类型：</w:t>
      </w:r>
      <w:r>
        <w:t>String</w:t>
      </w:r>
    </w:p>
    <w:p w14:paraId="30BC2730" w14:textId="77777777" w:rsidR="00AB6CCE" w:rsidRDefault="008134F4">
      <w:pPr>
        <w:numPr>
          <w:ilvl w:val="0"/>
          <w:numId w:val="5"/>
        </w:numPr>
      </w:pPr>
      <w:r>
        <w:t>是否必填：否</w:t>
      </w:r>
    </w:p>
    <w:p w14:paraId="3D383407" w14:textId="77777777" w:rsidR="00AB6CCE" w:rsidRDefault="008134F4">
      <w:pPr>
        <w:numPr>
          <w:ilvl w:val="0"/>
          <w:numId w:val="5"/>
        </w:numPr>
      </w:pPr>
      <w:r>
        <w:t>缺省值：</w:t>
      </w:r>
      <w:r>
        <w:t>Ksc_key</w:t>
      </w:r>
    </w:p>
    <w:p w14:paraId="3030D759" w14:textId="77777777" w:rsidR="00AB6CCE" w:rsidRDefault="008134F4">
      <w:pPr>
        <w:numPr>
          <w:ilvl w:val="0"/>
          <w:numId w:val="5"/>
        </w:numPr>
      </w:pPr>
      <w:r>
        <w:t>格式：</w:t>
      </w:r>
      <w:r>
        <w:t>2-128</w:t>
      </w:r>
      <w:r>
        <w:t>个字符，支持中英文数字特殊符号</w:t>
      </w:r>
    </w:p>
    <w:p w14:paraId="5CC22CE6" w14:textId="77777777" w:rsidR="00AB6CCE" w:rsidRDefault="008134F4">
      <w:pPr>
        <w:pStyle w:val="4"/>
      </w:pPr>
      <w:bookmarkStart w:id="185" w:name="header-n5392"/>
      <w:r>
        <w:t>Response Elements(返回值)</w:t>
      </w:r>
      <w:bookmarkEnd w:id="185"/>
    </w:p>
    <w:p w14:paraId="20415CE8" w14:textId="77777777" w:rsidR="00AB6CCE" w:rsidRDefault="008134F4">
      <w:pPr>
        <w:pStyle w:val="FirstParagraph"/>
      </w:pPr>
      <w:r>
        <w:rPr>
          <w:b/>
        </w:rPr>
        <w:t>RequestId</w:t>
      </w:r>
    </w:p>
    <w:p w14:paraId="0695F299" w14:textId="77777777" w:rsidR="00AB6CCE" w:rsidRDefault="008134F4">
      <w:pPr>
        <w:numPr>
          <w:ilvl w:val="0"/>
          <w:numId w:val="5"/>
        </w:numPr>
      </w:pPr>
      <w:r>
        <w:t>请求接口时传递过来的，用户跟踪问题</w:t>
      </w:r>
    </w:p>
    <w:p w14:paraId="4188818B" w14:textId="77777777" w:rsidR="00AB6CCE" w:rsidRDefault="008134F4">
      <w:pPr>
        <w:numPr>
          <w:ilvl w:val="0"/>
          <w:numId w:val="5"/>
        </w:numPr>
      </w:pPr>
      <w:r>
        <w:t>类型：</w:t>
      </w:r>
      <w:r>
        <w:t>String</w:t>
      </w:r>
    </w:p>
    <w:p w14:paraId="2CDE808C" w14:textId="77777777" w:rsidR="00AB6CCE" w:rsidRDefault="008134F4">
      <w:pPr>
        <w:pStyle w:val="FirstParagraph"/>
      </w:pPr>
      <w:r>
        <w:rPr>
          <w:b/>
        </w:rPr>
        <w:t>PrivateKey</w:t>
      </w:r>
    </w:p>
    <w:p w14:paraId="6EF64689" w14:textId="77777777" w:rsidR="00AB6CCE" w:rsidRDefault="008134F4">
      <w:pPr>
        <w:numPr>
          <w:ilvl w:val="0"/>
          <w:numId w:val="5"/>
        </w:numPr>
      </w:pPr>
      <w:r>
        <w:t>用户的公钥信息</w:t>
      </w:r>
    </w:p>
    <w:p w14:paraId="78FCE123" w14:textId="77777777" w:rsidR="00AB6CCE" w:rsidRDefault="008134F4">
      <w:pPr>
        <w:numPr>
          <w:ilvl w:val="0"/>
          <w:numId w:val="5"/>
        </w:numPr>
      </w:pPr>
      <w:r>
        <w:t>类型：</w:t>
      </w:r>
      <w:r>
        <w:t>String</w:t>
      </w:r>
    </w:p>
    <w:p w14:paraId="18560729" w14:textId="77777777" w:rsidR="00AB6CCE" w:rsidRDefault="008134F4">
      <w:pPr>
        <w:pStyle w:val="FirstParagraph"/>
      </w:pPr>
      <w:r>
        <w:rPr>
          <w:b/>
        </w:rPr>
        <w:t>Key</w:t>
      </w:r>
    </w:p>
    <w:p w14:paraId="375D64B8" w14:textId="77777777" w:rsidR="00AB6CCE" w:rsidRDefault="008134F4">
      <w:pPr>
        <w:numPr>
          <w:ilvl w:val="0"/>
          <w:numId w:val="5"/>
        </w:numPr>
      </w:pPr>
      <w:r>
        <w:t>密钥对的信息</w:t>
      </w:r>
    </w:p>
    <w:p w14:paraId="14EDC2DC" w14:textId="2E9B4AFE" w:rsidR="00AB6CCE" w:rsidRDefault="008134F4">
      <w:pPr>
        <w:numPr>
          <w:ilvl w:val="0"/>
          <w:numId w:val="5"/>
        </w:numPr>
      </w:pPr>
      <w:r>
        <w:t>类型：</w:t>
      </w:r>
      <w:r w:rsidRPr="00360B31">
        <w:t>Key</w:t>
      </w:r>
    </w:p>
    <w:p w14:paraId="00592780" w14:textId="77777777" w:rsidR="00AB6CCE" w:rsidRDefault="008134F4">
      <w:pPr>
        <w:pStyle w:val="4"/>
      </w:pPr>
      <w:bookmarkStart w:id="186" w:name="header-n5412"/>
      <w:r>
        <w:t>Examples（举例）</w:t>
      </w:r>
      <w:bookmarkEnd w:id="186"/>
    </w:p>
    <w:p w14:paraId="774D081A" w14:textId="77777777" w:rsidR="00AB6CCE" w:rsidRDefault="008134F4">
      <w:pPr>
        <w:pStyle w:val="5"/>
      </w:pPr>
      <w:bookmarkStart w:id="187" w:name="header-n5413"/>
      <w:r>
        <w:t>Sample Request(</w:t>
      </w:r>
      <w:r>
        <w:t>请求</w:t>
      </w:r>
      <w:r>
        <w:t>)</w:t>
      </w:r>
      <w:bookmarkEnd w:id="187"/>
    </w:p>
    <w:p w14:paraId="613CCCE6" w14:textId="77777777" w:rsidR="00AB6CCE" w:rsidRDefault="008134F4">
      <w:pPr>
        <w:pStyle w:val="SourceCode"/>
      </w:pPr>
      <w:r>
        <w:rPr>
          <w:rStyle w:val="VerbatimChar"/>
        </w:rPr>
        <w:t>http://epc.region.api.ksyun.com/?Version=2015-11-01</w:t>
      </w:r>
      <w:r>
        <w:br/>
      </w:r>
      <w:r>
        <w:rPr>
          <w:rStyle w:val="VerbatimChar"/>
        </w:rPr>
        <w:t>&amp;Action=CreateKey</w:t>
      </w:r>
    </w:p>
    <w:p w14:paraId="748D7ABA" w14:textId="77777777" w:rsidR="00AB6CCE" w:rsidRDefault="008134F4">
      <w:pPr>
        <w:pStyle w:val="5"/>
      </w:pPr>
      <w:bookmarkStart w:id="188" w:name="header-n5415"/>
      <w:r>
        <w:lastRenderedPageBreak/>
        <w:t>Sample Response</w:t>
      </w:r>
      <w:r>
        <w:t>（返回）</w:t>
      </w:r>
      <w:bookmarkEnd w:id="188"/>
    </w:p>
    <w:p w14:paraId="72AA3657" w14:textId="77777777" w:rsidR="00AB6CCE" w:rsidRDefault="008134F4">
      <w:pPr>
        <w:pStyle w:val="SourceCode"/>
      </w:pPr>
      <w:r>
        <w:rPr>
          <w:rStyle w:val="VerbatimChar"/>
        </w:rPr>
        <w:t>&lt;DeleteKeyResponse&gt;</w:t>
      </w:r>
      <w:r>
        <w:rPr>
          <w:rStyle w:val="VerbatimChar"/>
        </w:rPr>
        <w:cr/>
      </w:r>
      <w:r>
        <w:br/>
      </w:r>
      <w:r>
        <w:rPr>
          <w:rStyle w:val="VerbatimChar"/>
        </w:rPr>
        <w:t xml:space="preserve">    &lt;RequestId&gt;fe78467d-cd0d-4fd2-b335-1d5ad597b217&lt;/RequestId&gt;</w:t>
      </w:r>
      <w:r>
        <w:rPr>
          <w:rStyle w:val="VerbatimChar"/>
        </w:rPr>
        <w:cr/>
      </w:r>
      <w:r>
        <w:br/>
      </w:r>
      <w:r>
        <w:rPr>
          <w:rStyle w:val="VerbatimChar"/>
        </w:rPr>
        <w:t xml:space="preserve">    &lt;PrivateKey&gt;-----BEGIN RSA PRIVATE KEY-----</w:t>
      </w:r>
      <w:r>
        <w:rPr>
          <w:rStyle w:val="VerbatimChar"/>
        </w:rPr>
        <w:cr/>
      </w:r>
      <w:r>
        <w:br/>
      </w:r>
      <w:r>
        <w:rPr>
          <w:rStyle w:val="VerbatimChar"/>
        </w:rPr>
        <w:t>MIICWwIBAAKBgQCatBXiriDc9kUQWBrb6kaIM/G0qSsKum3xFuNT5QVihkaaa5c3</w:t>
      </w:r>
      <w:r>
        <w:rPr>
          <w:rStyle w:val="VerbatimChar"/>
        </w:rPr>
        <w:cr/>
      </w:r>
      <w:r>
        <w:br/>
      </w:r>
      <w:r>
        <w:rPr>
          <w:rStyle w:val="VerbatimChar"/>
        </w:rPr>
        <w:t>LrnRUOcUqFf1+2EXTdTc8iEz67tQD+0WUHeaXX84kdC/GLSBMkdFxPagBxBjbVH7</w:t>
      </w:r>
      <w:r>
        <w:rPr>
          <w:rStyle w:val="VerbatimChar"/>
        </w:rPr>
        <w:cr/>
      </w:r>
      <w:r>
        <w:br/>
      </w:r>
      <w:r>
        <w:rPr>
          <w:rStyle w:val="VerbatimChar"/>
        </w:rPr>
        <w:t>TUwBC49LqfVvGYLr6n5HaTyBA+I9OVbxK9ucR+PSs9omhPMsslJTiI2KawIDAQAB</w:t>
      </w:r>
      <w:r>
        <w:rPr>
          <w:rStyle w:val="VerbatimChar"/>
        </w:rPr>
        <w:cr/>
      </w:r>
      <w:r>
        <w:br/>
      </w:r>
      <w:r>
        <w:rPr>
          <w:rStyle w:val="VerbatimChar"/>
        </w:rPr>
        <w:t>AoGAUz141Sp6VkpQaPXvJctNvjWs5Vds6G3dgC6fjOGa3yN+09H2YGPM6dqNK+lU</w:t>
      </w:r>
      <w:r>
        <w:rPr>
          <w:rStyle w:val="VerbatimChar"/>
        </w:rPr>
        <w:cr/>
      </w:r>
      <w:r>
        <w:br/>
      </w:r>
      <w:r>
        <w:rPr>
          <w:rStyle w:val="VerbatimChar"/>
        </w:rPr>
        <w:t>wu9Kk552XZgO04AQnoijOjF72ISHBNyhg/ULh7Wkw5YxyvouMX6bWwF2cRpR+5qZ</w:t>
      </w:r>
      <w:r>
        <w:rPr>
          <w:rStyle w:val="VerbatimChar"/>
        </w:rPr>
        <w:cr/>
      </w:r>
      <w:r>
        <w:br/>
      </w:r>
      <w:r>
        <w:rPr>
          <w:rStyle w:val="VerbatimChar"/>
        </w:rPr>
        <w:t>l6a9xjtO5COub+J8hhEDRGfvTWWNY2o3dAMVhYHdWe4Ou+kCQQDhe9mIesq2RGRx</w:t>
      </w:r>
      <w:r>
        <w:rPr>
          <w:rStyle w:val="VerbatimChar"/>
        </w:rPr>
        <w:cr/>
      </w:r>
      <w:r>
        <w:br/>
      </w:r>
      <w:r>
        <w:rPr>
          <w:rStyle w:val="VerbatimChar"/>
        </w:rPr>
        <w:t>M4YtL9smIjssgLbQggbxRWV6n3WFhPt1gkToLH3m4dlkwlTSZZM7v85vUpe97R5W</w:t>
      </w:r>
      <w:r>
        <w:rPr>
          <w:rStyle w:val="VerbatimChar"/>
        </w:rPr>
        <w:cr/>
      </w:r>
      <w:r>
        <w:br/>
      </w:r>
      <w:r>
        <w:rPr>
          <w:rStyle w:val="VerbatimChar"/>
        </w:rPr>
        <w:t>Hw1xRNAfAkEAr6P33vU8dlzEVFKo2w6RC1kCJBs18pFRYYVDNtOS4SUzOz1WPbPa</w:t>
      </w:r>
      <w:r>
        <w:rPr>
          <w:rStyle w:val="VerbatimChar"/>
        </w:rPr>
        <w:cr/>
      </w:r>
      <w:r>
        <w:br/>
      </w:r>
      <w:r>
        <w:rPr>
          <w:rStyle w:val="VerbatimChar"/>
        </w:rPr>
        <w:t>XW2/H/pJm9p8YkWQa3MtkNGQXVsJbtMMNQJATiGxNgZ+eXvnZgZZhwzfHi6cXIZZ</w:t>
      </w:r>
      <w:r>
        <w:rPr>
          <w:rStyle w:val="VerbatimChar"/>
        </w:rPr>
        <w:cr/>
      </w:r>
      <w:r>
        <w:br/>
      </w:r>
      <w:r>
        <w:rPr>
          <w:rStyle w:val="VerbatimChar"/>
        </w:rPr>
        <w:t>UpTLvQyz5jKc8WAsFgLGx8Cq+7bksnJYG/OQehKzgIWZCPnCGkt2R/p1NwJAdlz0</w:t>
      </w:r>
      <w:r>
        <w:rPr>
          <w:rStyle w:val="VerbatimChar"/>
        </w:rPr>
        <w:cr/>
      </w:r>
      <w:r>
        <w:br/>
      </w:r>
      <w:r>
        <w:rPr>
          <w:rStyle w:val="VerbatimChar"/>
        </w:rPr>
        <w:t>XJ89aLJpaD3wJvdxDYmlJLnlqBsAEc0hl6AK+oj8Nm7GYHyEqrObuiwMUOhzLDKe</w:t>
      </w:r>
      <w:r>
        <w:rPr>
          <w:rStyle w:val="VerbatimChar"/>
        </w:rPr>
        <w:cr/>
      </w:r>
      <w:r>
        <w:br/>
      </w:r>
      <w:r>
        <w:rPr>
          <w:rStyle w:val="VerbatimChar"/>
        </w:rPr>
        <w:t>+Zo72b0wIYmJGNNHBQJAI/lkPWvqe5kabFQ81VF2iSj4ZHF/y8wY9vgSpmi/bI++</w:t>
      </w:r>
      <w:r>
        <w:rPr>
          <w:rStyle w:val="VerbatimChar"/>
        </w:rPr>
        <w:cr/>
      </w:r>
      <w:r>
        <w:br/>
      </w:r>
      <w:r>
        <w:rPr>
          <w:rStyle w:val="VerbatimChar"/>
        </w:rPr>
        <w:t>DXo8WwrWGL3ILMFZ8cF3vcQocTCnRSyZSlw8LOjjVg==</w:t>
      </w:r>
      <w:r>
        <w:rPr>
          <w:rStyle w:val="VerbatimChar"/>
        </w:rPr>
        <w:cr/>
      </w:r>
      <w:r>
        <w:br/>
      </w:r>
      <w:r>
        <w:rPr>
          <w:rStyle w:val="VerbatimChar"/>
        </w:rPr>
        <w:t>-----END RSA PRIVATE KEY-----</w:t>
      </w:r>
      <w:r>
        <w:rPr>
          <w:rStyle w:val="VerbatimChar"/>
        </w:rPr>
        <w:cr/>
      </w:r>
      <w:r>
        <w:br/>
      </w:r>
      <w:r>
        <w:rPr>
          <w:rStyle w:val="VerbatimChar"/>
        </w:rPr>
        <w:t>&lt;/PrivateKey&gt;</w:t>
      </w:r>
      <w:r>
        <w:rPr>
          <w:rStyle w:val="VerbatimChar"/>
        </w:rPr>
        <w:cr/>
      </w:r>
      <w:r>
        <w:br/>
      </w:r>
      <w:r>
        <w:rPr>
          <w:rStyle w:val="VerbatimChar"/>
        </w:rPr>
        <w:t xml:space="preserve">    &lt;Key&gt;</w:t>
      </w:r>
      <w:r>
        <w:rPr>
          <w:rStyle w:val="VerbatimChar"/>
        </w:rPr>
        <w:cr/>
      </w:r>
      <w:r>
        <w:br/>
      </w:r>
      <w:r>
        <w:rPr>
          <w:rStyle w:val="VerbatimChar"/>
        </w:rPr>
        <w:t xml:space="preserve">        &lt;KeyId&gt;9348505e-4320-47d0-86a1-403bccdf7965&lt;/KeyId&gt;</w:t>
      </w:r>
      <w:r>
        <w:rPr>
          <w:rStyle w:val="VerbatimChar"/>
        </w:rPr>
        <w:cr/>
      </w:r>
      <w:r>
        <w:br/>
      </w:r>
      <w:r>
        <w:rPr>
          <w:rStyle w:val="VerbatimChar"/>
        </w:rPr>
        <w:t xml:space="preserve">        &lt;PublicKey&gt;ssh-rsa AAAAB3NzaC1yc2EAAAADAQABAAAAgQCatBXiriDc9kUQWBrb6kaIM/G0qSsKum3xFuNT5QVihkaaa5c3LrnRUOcUqFf1+2EXTdTc8iEz67tQD+0WUHeaXX84kdC/GLSBMkdFxPagBxBjbVH7TUwBC49LqfVvGYLr6n5HaTyBA+I9OVbxK9ucR+PSs9omhPMsslJTiI2Kaw== root</w:t>
      </w:r>
      <w:r>
        <w:rPr>
          <w:rStyle w:val="VerbatimChar"/>
        </w:rPr>
        <w:cr/>
      </w:r>
      <w:r>
        <w:br/>
      </w:r>
      <w:r>
        <w:rPr>
          <w:rStyle w:val="VerbatimChar"/>
        </w:rPr>
        <w:lastRenderedPageBreak/>
        <w:t>&lt;/PublicKey&gt;</w:t>
      </w:r>
      <w:r>
        <w:rPr>
          <w:rStyle w:val="VerbatimChar"/>
        </w:rPr>
        <w:cr/>
      </w:r>
      <w:r>
        <w:br/>
      </w:r>
      <w:r>
        <w:rPr>
          <w:rStyle w:val="VerbatimChar"/>
        </w:rPr>
        <w:t xml:space="preserve">    &lt;/Key&gt;</w:t>
      </w:r>
      <w:r>
        <w:rPr>
          <w:rStyle w:val="VerbatimChar"/>
        </w:rPr>
        <w:cr/>
      </w:r>
      <w:r>
        <w:br/>
      </w:r>
      <w:r>
        <w:rPr>
          <w:rStyle w:val="VerbatimChar"/>
        </w:rPr>
        <w:t>&lt;/DeleteKeyResponse&gt;</w:t>
      </w:r>
    </w:p>
    <w:p w14:paraId="06F3A2B7" w14:textId="77777777" w:rsidR="00AB6CCE" w:rsidRDefault="00AB6CCE">
      <w:pPr>
        <w:pStyle w:val="FirstParagraph"/>
      </w:pPr>
    </w:p>
    <w:p w14:paraId="4BB60ABD" w14:textId="77777777" w:rsidR="00AB6CCE" w:rsidRDefault="008134F4">
      <w:pPr>
        <w:pStyle w:val="2"/>
        <w:spacing w:before="288" w:after="288"/>
        <w:ind w:firstLine="241"/>
      </w:pPr>
      <w:bookmarkStart w:id="189" w:name="header-n5418"/>
      <w:bookmarkStart w:id="190" w:name="_Toc109913535"/>
      <w:r>
        <w:t>DescribeKeys(获取密钥信息)</w:t>
      </w:r>
      <w:bookmarkEnd w:id="189"/>
      <w:bookmarkEnd w:id="190"/>
    </w:p>
    <w:p w14:paraId="21C6E0B5" w14:textId="77777777" w:rsidR="00AB6CCE" w:rsidRDefault="008134F4">
      <w:pPr>
        <w:pStyle w:val="4"/>
      </w:pPr>
      <w:bookmarkStart w:id="191" w:name="header-n5421"/>
      <w:r>
        <w:t>Request Parameters(请求参数)</w:t>
      </w:r>
      <w:bookmarkEnd w:id="191"/>
    </w:p>
    <w:p w14:paraId="65A756BE" w14:textId="77777777" w:rsidR="00AB6CCE" w:rsidRDefault="008134F4">
      <w:pPr>
        <w:pStyle w:val="FirstParagraph"/>
      </w:pPr>
      <w:r>
        <w:rPr>
          <w:b/>
        </w:rPr>
        <w:t>KeyId.N</w:t>
      </w:r>
    </w:p>
    <w:p w14:paraId="5FB7B2CE" w14:textId="6DB0EE86" w:rsidR="00AB6CCE" w:rsidRDefault="008134F4">
      <w:pPr>
        <w:numPr>
          <w:ilvl w:val="0"/>
          <w:numId w:val="5"/>
        </w:numPr>
      </w:pPr>
      <w:r>
        <w:t>用户密钥对的资源</w:t>
      </w:r>
      <w:r>
        <w:t>ID</w:t>
      </w:r>
      <w:r>
        <w:t>，可查询多个</w:t>
      </w:r>
      <w:r>
        <w:t>ID</w:t>
      </w:r>
      <w:r>
        <w:t>的实例信息，查看详细</w:t>
      </w:r>
      <w:r w:rsidRPr="00360B31">
        <w:t>ID.N</w:t>
      </w:r>
      <w:r>
        <w:t>使用方式</w:t>
      </w:r>
      <w:r>
        <w:t xml:space="preserve"> </w:t>
      </w:r>
    </w:p>
    <w:p w14:paraId="25536560" w14:textId="77777777" w:rsidR="00AB6CCE" w:rsidRDefault="008134F4">
      <w:pPr>
        <w:numPr>
          <w:ilvl w:val="0"/>
          <w:numId w:val="5"/>
        </w:numPr>
      </w:pPr>
      <w:r>
        <w:t>类型：</w:t>
      </w:r>
      <w:r>
        <w:t>String</w:t>
      </w:r>
    </w:p>
    <w:p w14:paraId="0B64D3DE" w14:textId="77777777" w:rsidR="00AB6CCE" w:rsidRDefault="008134F4">
      <w:pPr>
        <w:numPr>
          <w:ilvl w:val="0"/>
          <w:numId w:val="5"/>
        </w:numPr>
      </w:pPr>
      <w:r>
        <w:t>是否必填：否</w:t>
      </w:r>
    </w:p>
    <w:p w14:paraId="3620A3C5" w14:textId="77777777" w:rsidR="00AB6CCE" w:rsidRDefault="008134F4">
      <w:pPr>
        <w:numPr>
          <w:ilvl w:val="0"/>
          <w:numId w:val="5"/>
        </w:numPr>
      </w:pPr>
      <w:r>
        <w:t>缺省值：查询</w:t>
      </w:r>
      <w:r>
        <w:t>region</w:t>
      </w:r>
      <w:r>
        <w:t>下所有的密钥信息</w:t>
      </w:r>
    </w:p>
    <w:p w14:paraId="1D379848" w14:textId="77777777" w:rsidR="00AB6CCE" w:rsidRDefault="008134F4">
      <w:pPr>
        <w:pStyle w:val="4"/>
      </w:pPr>
      <w:bookmarkStart w:id="192" w:name="header-n5433"/>
      <w:r>
        <w:t>Response Elements(返回值)</w:t>
      </w:r>
      <w:bookmarkEnd w:id="192"/>
    </w:p>
    <w:p w14:paraId="78D9C238" w14:textId="77777777" w:rsidR="00AB6CCE" w:rsidRDefault="008134F4">
      <w:pPr>
        <w:pStyle w:val="FirstParagraph"/>
      </w:pPr>
      <w:r>
        <w:rPr>
          <w:b/>
        </w:rPr>
        <w:t>RequestId</w:t>
      </w:r>
    </w:p>
    <w:p w14:paraId="54FCC3CC" w14:textId="77777777" w:rsidR="00AB6CCE" w:rsidRDefault="008134F4">
      <w:pPr>
        <w:numPr>
          <w:ilvl w:val="0"/>
          <w:numId w:val="5"/>
        </w:numPr>
      </w:pPr>
      <w:r>
        <w:t>请求</w:t>
      </w:r>
      <w:r>
        <w:t>ID</w:t>
      </w:r>
    </w:p>
    <w:p w14:paraId="7FF040D9" w14:textId="77777777" w:rsidR="00AB6CCE" w:rsidRDefault="008134F4">
      <w:pPr>
        <w:numPr>
          <w:ilvl w:val="0"/>
          <w:numId w:val="5"/>
        </w:numPr>
      </w:pPr>
      <w:r>
        <w:t>类型：</w:t>
      </w:r>
      <w:r>
        <w:t>String</w:t>
      </w:r>
    </w:p>
    <w:p w14:paraId="3EF4B992" w14:textId="77777777" w:rsidR="00AB6CCE" w:rsidRDefault="008134F4">
      <w:pPr>
        <w:pStyle w:val="FirstParagraph"/>
      </w:pPr>
      <w:r>
        <w:rPr>
          <w:b/>
        </w:rPr>
        <w:t>KeySet</w:t>
      </w:r>
    </w:p>
    <w:p w14:paraId="4D7FEFE1" w14:textId="77777777" w:rsidR="00AB6CCE" w:rsidRDefault="008134F4">
      <w:pPr>
        <w:numPr>
          <w:ilvl w:val="0"/>
          <w:numId w:val="5"/>
        </w:numPr>
      </w:pPr>
      <w:r>
        <w:t>密钥列表</w:t>
      </w:r>
    </w:p>
    <w:p w14:paraId="40225C69" w14:textId="5D980175" w:rsidR="00AB6CCE" w:rsidRDefault="008134F4">
      <w:pPr>
        <w:numPr>
          <w:ilvl w:val="0"/>
          <w:numId w:val="5"/>
        </w:numPr>
      </w:pPr>
      <w:r>
        <w:t>类型</w:t>
      </w:r>
      <w:r>
        <w:t>:</w:t>
      </w:r>
      <w:r w:rsidRPr="00360B31">
        <w:t>Key</w:t>
      </w:r>
      <w:r>
        <w:t xml:space="preserve"> List</w:t>
      </w:r>
    </w:p>
    <w:p w14:paraId="0140018A" w14:textId="77777777" w:rsidR="00AB6CCE" w:rsidRDefault="008134F4">
      <w:pPr>
        <w:pStyle w:val="FirstParagraph"/>
      </w:pPr>
      <w:r>
        <w:rPr>
          <w:b/>
        </w:rPr>
        <w:t>TotalCount</w:t>
      </w:r>
    </w:p>
    <w:p w14:paraId="0F87B2FF" w14:textId="77777777" w:rsidR="00AB6CCE" w:rsidRDefault="008134F4">
      <w:pPr>
        <w:numPr>
          <w:ilvl w:val="0"/>
          <w:numId w:val="5"/>
        </w:numPr>
      </w:pPr>
      <w:r>
        <w:t>用户密钥对总数</w:t>
      </w:r>
    </w:p>
    <w:p w14:paraId="63EAAC63" w14:textId="77777777" w:rsidR="00AB6CCE" w:rsidRDefault="008134F4">
      <w:pPr>
        <w:numPr>
          <w:ilvl w:val="0"/>
          <w:numId w:val="5"/>
        </w:numPr>
      </w:pPr>
      <w:r>
        <w:t>类型：</w:t>
      </w:r>
      <w:r>
        <w:t>Int</w:t>
      </w:r>
    </w:p>
    <w:p w14:paraId="3CE44FCF" w14:textId="77777777" w:rsidR="00AB6CCE" w:rsidRDefault="008134F4">
      <w:pPr>
        <w:pStyle w:val="4"/>
      </w:pPr>
      <w:bookmarkStart w:id="193" w:name="header-n5453"/>
      <w:r>
        <w:t>Examples（举例）</w:t>
      </w:r>
      <w:bookmarkEnd w:id="193"/>
    </w:p>
    <w:p w14:paraId="1DD68155" w14:textId="77777777" w:rsidR="00AB6CCE" w:rsidRDefault="008134F4">
      <w:pPr>
        <w:pStyle w:val="5"/>
      </w:pPr>
      <w:bookmarkStart w:id="194" w:name="header-n5454"/>
      <w:r>
        <w:t>Sample Request(</w:t>
      </w:r>
      <w:r>
        <w:t>请求</w:t>
      </w:r>
      <w:r>
        <w:t>)</w:t>
      </w:r>
      <w:bookmarkEnd w:id="194"/>
    </w:p>
    <w:p w14:paraId="492C5825" w14:textId="77777777" w:rsidR="00AB6CCE" w:rsidRDefault="008134F4">
      <w:pPr>
        <w:pStyle w:val="SourceCode"/>
      </w:pPr>
      <w:r>
        <w:rPr>
          <w:rStyle w:val="VerbatimChar"/>
        </w:rPr>
        <w:t>http://epc.region.api.ksyun.com/?Version=2015-11-01</w:t>
      </w:r>
      <w:r>
        <w:br/>
      </w:r>
      <w:r>
        <w:rPr>
          <w:rStyle w:val="VerbatimChar"/>
        </w:rPr>
        <w:t>&amp;Action=DescribeKeys</w:t>
      </w:r>
    </w:p>
    <w:p w14:paraId="453E5B1C" w14:textId="77777777" w:rsidR="00AB6CCE" w:rsidRDefault="008134F4">
      <w:pPr>
        <w:pStyle w:val="5"/>
      </w:pPr>
      <w:bookmarkStart w:id="195" w:name="header-n5456"/>
      <w:r>
        <w:lastRenderedPageBreak/>
        <w:t>Sample Response</w:t>
      </w:r>
      <w:r>
        <w:t>（返回）</w:t>
      </w:r>
      <w:bookmarkEnd w:id="195"/>
    </w:p>
    <w:p w14:paraId="043A0895" w14:textId="77777777" w:rsidR="00AB6CCE" w:rsidRDefault="008134F4">
      <w:pPr>
        <w:pStyle w:val="SourceCode"/>
      </w:pPr>
      <w:r>
        <w:rPr>
          <w:rStyle w:val="VerbatimChar"/>
        </w:rPr>
        <w:t>&lt;DescribeKeysResponse&gt;</w:t>
      </w:r>
      <w:r>
        <w:rPr>
          <w:rStyle w:val="VerbatimChar"/>
        </w:rPr>
        <w:cr/>
      </w:r>
      <w:r>
        <w:br/>
      </w:r>
      <w:r>
        <w:rPr>
          <w:rStyle w:val="VerbatimChar"/>
        </w:rPr>
        <w:t xml:space="preserve">    &lt;RequestId&gt;a47faeb7-f109-48be-989a-1efb110a1d08&lt;/RequestId&gt;</w:t>
      </w:r>
      <w:r>
        <w:rPr>
          <w:rStyle w:val="VerbatimChar"/>
        </w:rPr>
        <w:cr/>
      </w:r>
      <w:r>
        <w:br/>
      </w:r>
      <w:r>
        <w:rPr>
          <w:rStyle w:val="VerbatimChar"/>
        </w:rPr>
        <w:t xml:space="preserve">    &lt;TotalCount&gt;18&lt;/TotalCount&gt;</w:t>
      </w:r>
      <w:r>
        <w:rPr>
          <w:rStyle w:val="VerbatimChar"/>
        </w:rPr>
        <w:cr/>
      </w:r>
      <w:r>
        <w:br/>
      </w:r>
      <w:r>
        <w:rPr>
          <w:rStyle w:val="VerbatimChar"/>
        </w:rPr>
        <w:t xml:space="preserve">    &lt;KeySet&gt;</w:t>
      </w:r>
      <w:r>
        <w:rPr>
          <w:rStyle w:val="VerbatimChar"/>
        </w:rPr>
        <w:cr/>
      </w:r>
      <w:r>
        <w:br/>
      </w:r>
      <w:r>
        <w:rPr>
          <w:rStyle w:val="VerbatimChar"/>
        </w:rPr>
        <w:t xml:space="preserve">        &lt;item&gt;</w:t>
      </w:r>
      <w:r>
        <w:rPr>
          <w:rStyle w:val="VerbatimChar"/>
        </w:rPr>
        <w:cr/>
      </w:r>
      <w:r>
        <w:br/>
      </w:r>
      <w:r>
        <w:rPr>
          <w:rStyle w:val="VerbatimChar"/>
        </w:rPr>
        <w:t xml:space="preserve">            &lt;KeyId&gt;8a8db606-7814-40a4-b28e-81465aa73c63&lt;/KeyId&gt;</w:t>
      </w:r>
      <w:r>
        <w:rPr>
          <w:rStyle w:val="VerbatimChar"/>
        </w:rPr>
        <w:cr/>
      </w:r>
      <w:r>
        <w:br/>
      </w:r>
      <w:r>
        <w:rPr>
          <w:rStyle w:val="VerbatimChar"/>
        </w:rPr>
        <w:t xml:space="preserve">            &lt;Name&gt;chenglulu-test&lt;/Name&gt;</w:t>
      </w:r>
      <w:r>
        <w:rPr>
          <w:rStyle w:val="VerbatimChar"/>
        </w:rPr>
        <w:cr/>
      </w:r>
      <w:r>
        <w:br/>
      </w:r>
      <w:r>
        <w:rPr>
          <w:rStyle w:val="VerbatimChar"/>
        </w:rPr>
        <w:t xml:space="preserve">            &lt;PublicKey&gt;</w:t>
      </w:r>
      <w:r>
        <w:rPr>
          <w:rStyle w:val="VerbatimChar"/>
        </w:rPr>
        <w:tab/>
        <w:t>ssh-rsa AAAAB3NzaC1yc2EAAAADAQABAAAAgQCBfVhotQAc3rzSE7fb5GQiS7JBhtXor04nDL3U8FfBfxlYjjNKbrbZnMSlGDeABVxbaV9O4BMHdt1PBPPqQmTaNxU86CenzSsTuo0MrFTtV1rqwfUL6TuyWsfLP215PGuQFlyzv8E4AEj4O6ozlW4HKFqggxvXWRrVs6p8S41diQ== root&lt;/PublicKey&gt;</w:t>
      </w:r>
      <w:r>
        <w:rPr>
          <w:rStyle w:val="VerbatimChar"/>
        </w:rPr>
        <w:cr/>
      </w:r>
      <w:r>
        <w:br/>
      </w:r>
      <w:r>
        <w:rPr>
          <w:rStyle w:val="VerbatimChar"/>
        </w:rPr>
        <w:t xml:space="preserve">            &lt;CreateTime&gt;2017-10-27 19:52:14&lt;/CreateTime&gt;</w:t>
      </w:r>
      <w:r>
        <w:rPr>
          <w:rStyle w:val="VerbatimChar"/>
        </w:rPr>
        <w:cr/>
      </w:r>
      <w:r>
        <w:br/>
      </w:r>
      <w:r>
        <w:rPr>
          <w:rStyle w:val="VerbatimChar"/>
        </w:rPr>
        <w:t xml:space="preserve">        &lt;/item&gt;</w:t>
      </w:r>
    </w:p>
    <w:p w14:paraId="3B40FF8A" w14:textId="77777777" w:rsidR="00AB6CCE" w:rsidRDefault="00AB6CCE">
      <w:pPr>
        <w:pStyle w:val="af6"/>
        <w:spacing w:after="240"/>
        <w:ind w:firstLineChars="0" w:firstLine="0"/>
        <w:sectPr w:rsidR="00AB6CCE">
          <w:headerReference w:type="default" r:id="rId11"/>
          <w:footerReference w:type="default" r:id="rId12"/>
          <w:headerReference w:type="first" r:id="rId13"/>
          <w:pgSz w:w="11907" w:h="16840"/>
          <w:pgMar w:top="2268" w:right="1418" w:bottom="2268" w:left="1797" w:header="1134" w:footer="1134" w:gutter="0"/>
          <w:pgNumType w:start="0"/>
          <w:cols w:space="720"/>
          <w:titlePg/>
          <w:docGrid w:linePitch="286"/>
        </w:sectPr>
      </w:pPr>
    </w:p>
    <w:p w14:paraId="47983649" w14:textId="77777777" w:rsidR="00AB6CCE" w:rsidRDefault="00AB6CCE">
      <w:pPr>
        <w:pStyle w:val="af6"/>
        <w:spacing w:after="240"/>
        <w:ind w:firstLineChars="0" w:firstLine="0"/>
      </w:pPr>
    </w:p>
    <w:p w14:paraId="3567709A" w14:textId="77777777" w:rsidR="00AB6CCE" w:rsidRDefault="008134F4">
      <w:pPr>
        <w:pStyle w:val="af6"/>
        <w:spacing w:after="240"/>
        <w:ind w:firstLineChars="0" w:firstLine="0"/>
      </w:pPr>
      <w:r>
        <w:rPr>
          <w:rFonts w:hint="eastAsia"/>
          <w:noProof/>
        </w:rPr>
        <w:drawing>
          <wp:inline distT="0" distB="0" distL="0" distR="0" wp14:anchorId="0CD26D8D" wp14:editId="7FC16FCB">
            <wp:extent cx="5278755" cy="7115810"/>
            <wp:effectExtent l="0" t="0" r="1714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8755" cy="7115810"/>
                    </a:xfrm>
                    <a:prstGeom prst="rect">
                      <a:avLst/>
                    </a:prstGeom>
                  </pic:spPr>
                </pic:pic>
              </a:graphicData>
            </a:graphic>
          </wp:inline>
        </w:drawing>
      </w:r>
    </w:p>
    <w:sectPr w:rsidR="00AB6CCE">
      <w:pgSz w:w="11907" w:h="16840"/>
      <w:pgMar w:top="2268" w:right="1797" w:bottom="1814" w:left="1797" w:header="1134" w:footer="1134"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FB432" w14:textId="77777777" w:rsidR="00854B6D" w:rsidRDefault="00854B6D">
      <w:r>
        <w:separator/>
      </w:r>
    </w:p>
  </w:endnote>
  <w:endnote w:type="continuationSeparator" w:id="0">
    <w:p w14:paraId="37F825EB" w14:textId="77777777" w:rsidR="00854B6D" w:rsidRDefault="00854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4B9AB" w14:textId="77777777" w:rsidR="00AB6CCE" w:rsidRDefault="008134F4">
    <w:pPr>
      <w:pStyle w:val="afb"/>
    </w:pPr>
    <w:r>
      <w:rPr>
        <w:rFonts w:hint="eastAsia"/>
        <w:noProof/>
      </w:rPr>
      <mc:AlternateContent>
        <mc:Choice Requires="wps">
          <w:drawing>
            <wp:anchor distT="0" distB="0" distL="114300" distR="114300" simplePos="0" relativeHeight="251660288" behindDoc="0" locked="0" layoutInCell="1" allowOverlap="1" wp14:anchorId="0C4970BF" wp14:editId="78770243">
              <wp:simplePos x="0" y="0"/>
              <wp:positionH relativeFrom="margin">
                <wp:posOffset>-82550</wp:posOffset>
              </wp:positionH>
              <wp:positionV relativeFrom="paragraph">
                <wp:posOffset>-154305</wp:posOffset>
              </wp:positionV>
              <wp:extent cx="2353945" cy="280035"/>
              <wp:effectExtent l="0" t="0" r="0" b="6350"/>
              <wp:wrapNone/>
              <wp:docPr id="14" name="文本框 14"/>
              <wp:cNvGraphicFramePr/>
              <a:graphic xmlns:a="http://schemas.openxmlformats.org/drawingml/2006/main">
                <a:graphicData uri="http://schemas.microsoft.com/office/word/2010/wordprocessingShape">
                  <wps:wsp>
                    <wps:cNvSpPr txBox="1"/>
                    <wps:spPr>
                      <a:xfrm>
                        <a:off x="0" y="0"/>
                        <a:ext cx="2354239" cy="279779"/>
                      </a:xfrm>
                      <a:prstGeom prst="rect">
                        <a:avLst/>
                      </a:prstGeom>
                      <a:noFill/>
                      <a:ln w="6350">
                        <a:noFill/>
                      </a:ln>
                    </wps:spPr>
                    <wps:txbx>
                      <w:txbxContent>
                        <w:p w14:paraId="0164BAF8" w14:textId="77777777" w:rsidR="00AB6CCE" w:rsidRDefault="008134F4">
                          <w:pPr>
                            <w:pStyle w:val="afb"/>
                          </w:pPr>
                          <w:r>
                            <w:t>Beijing Kingsoft Cloud Internet Technology Co., Ltd.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C4970BF" id="_x0000_t202" coordsize="21600,21600" o:spt="202" path="m,l,21600r21600,l21600,xe">
              <v:stroke joinstyle="miter"/>
              <v:path gradientshapeok="t" o:connecttype="rect"/>
            </v:shapetype>
            <v:shape id="文本框 14" o:spid="_x0000_s1031" type="#_x0000_t202" style="position:absolute;margin-left:-6.5pt;margin-top:-12.15pt;width:185.35pt;height:22.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" filled="f" stroked="f" strokeweight=".5pt">
              <v:textbox>
                <w:txbxContent>
                  <w:p w14:paraId="0164BAF8" w14:textId="77777777" w:rsidR="00AB6CCE" w:rsidRDefault="008134F4">
                    <w:pPr>
                      <w:pStyle w:val="afb"/>
                    </w:pPr>
                    <w:r>
                      <w:t>Beijing Kingsoft Cloud Internet Technology Co., Ltd.</w:t>
                    </w:r>
                  </w:p>
                </w:txbxContent>
              </v:textbox>
              <w10:wrap anchorx="margin"/>
            </v:shape>
          </w:pict>
        </mc:Fallback>
      </mc:AlternateContent>
    </w:r>
    <w:r>
      <w:rPr>
        <w:rFonts w:hint="eastAsia"/>
      </w:rPr>
      <w:t>北京金山云网络技术有限公司</w:t>
    </w:r>
    <w:r>
      <w:tab/>
    </w:r>
    <w:r>
      <w:tab/>
    </w:r>
    <w:r>
      <w:rPr>
        <w:sz w:val="21"/>
      </w:rPr>
      <w:fldChar w:fldCharType="begin"/>
    </w:r>
    <w:r>
      <w:rPr>
        <w:sz w:val="21"/>
      </w:rPr>
      <w:instrText>PAGE   \* MERGEFORMAT</w:instrText>
    </w:r>
    <w:r>
      <w:rPr>
        <w:sz w:val="21"/>
      </w:rPr>
      <w:fldChar w:fldCharType="separate"/>
    </w:r>
    <w:r>
      <w:rPr>
        <w:sz w:val="21"/>
        <w:lang w:val="zh-CN"/>
      </w:rPr>
      <w:t>2</w:t>
    </w:r>
    <w:r>
      <w:rPr>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E0F23" w14:textId="77777777" w:rsidR="00854B6D" w:rsidRDefault="00854B6D">
      <w:r>
        <w:separator/>
      </w:r>
    </w:p>
  </w:footnote>
  <w:footnote w:type="continuationSeparator" w:id="0">
    <w:p w14:paraId="561D0D56" w14:textId="77777777" w:rsidR="00854B6D" w:rsidRDefault="00854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3A3FA" w14:textId="77777777" w:rsidR="00AB6CCE" w:rsidRDefault="008134F4">
    <w:pPr>
      <w:rPr>
        <w:rFonts w:ascii="黑体" w:eastAsia="黑体" w:hAnsi="黑体"/>
        <w:color w:val="262626" w:themeColor="text1" w:themeTint="D9"/>
        <w:sz w:val="16"/>
      </w:rPr>
    </w:pPr>
    <w:r>
      <w:rPr>
        <w:rFonts w:ascii="黑体" w:eastAsia="黑体" w:hAnsi="黑体" w:hint="eastAsia"/>
        <w:noProof/>
        <w:color w:val="262626" w:themeColor="text1" w:themeTint="D9"/>
        <w:sz w:val="16"/>
      </w:rPr>
      <w:drawing>
        <wp:anchor distT="0" distB="0" distL="114300" distR="114300" simplePos="0" relativeHeight="251662336" behindDoc="0" locked="0" layoutInCell="1" allowOverlap="1" wp14:anchorId="453D0221" wp14:editId="50878EAB">
          <wp:simplePos x="0" y="0"/>
          <wp:positionH relativeFrom="margin">
            <wp:posOffset>4751705</wp:posOffset>
          </wp:positionH>
          <wp:positionV relativeFrom="paragraph">
            <wp:posOffset>-22860</wp:posOffset>
          </wp:positionV>
          <wp:extent cx="768350" cy="247650"/>
          <wp:effectExtent l="0" t="0" r="0" b="63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8096" cy="247483"/>
                  </a:xfrm>
                  <a:prstGeom prst="rect">
                    <a:avLst/>
                  </a:prstGeom>
                  <a:noFill/>
                  <a:ln>
                    <a:noFill/>
                  </a:ln>
                </pic:spPr>
              </pic:pic>
            </a:graphicData>
          </a:graphic>
        </wp:anchor>
      </w:drawing>
    </w:r>
    <w:r>
      <w:rPr>
        <w:rFonts w:ascii="黑体" w:eastAsia="黑体" w:hAnsi="黑体" w:hint="eastAsia"/>
        <w:color w:val="262626" w:themeColor="text1" w:themeTint="D9"/>
        <w:sz w:val="16"/>
      </w:rPr>
      <w:t>金山云银河平台</w:t>
    </w:r>
  </w:p>
  <w:p w14:paraId="4C468DF4" w14:textId="6A275810" w:rsidR="00AB6CCE" w:rsidRDefault="00360B31">
    <w:pPr>
      <w:rPr>
        <w:rFonts w:ascii="黑体" w:eastAsia="黑体" w:hAnsi="黑体"/>
        <w:color w:val="262626" w:themeColor="text1" w:themeTint="D9"/>
        <w:sz w:val="16"/>
      </w:rPr>
    </w:pPr>
    <w:r>
      <w:rPr>
        <w:rFonts w:ascii="黑体" w:eastAsia="黑体" w:hAnsi="黑体" w:hint="eastAsia"/>
        <w:color w:val="262626" w:themeColor="text1" w:themeTint="D9"/>
        <w:sz w:val="16"/>
      </w:rPr>
      <w:t>裸金属服务器</w:t>
    </w:r>
    <w:r w:rsidR="008134F4">
      <w:rPr>
        <w:rFonts w:ascii="黑体" w:eastAsia="黑体" w:hAnsi="黑体" w:hint="eastAsia"/>
        <w:color w:val="262626" w:themeColor="text1" w:themeTint="D9"/>
        <w:sz w:val="16"/>
      </w:rPr>
      <w:t>产品A</w:t>
    </w:r>
    <w:r w:rsidR="008134F4">
      <w:rPr>
        <w:rFonts w:ascii="黑体" w:eastAsia="黑体" w:hAnsi="黑体"/>
        <w:color w:val="262626" w:themeColor="text1" w:themeTint="D9"/>
        <w:sz w:val="16"/>
      </w:rPr>
      <w:t>PI</w:t>
    </w:r>
    <w:r w:rsidR="008134F4">
      <w:rPr>
        <w:rFonts w:ascii="黑体" w:eastAsia="黑体" w:hAnsi="黑体" w:hint="eastAsia"/>
        <w:color w:val="262626" w:themeColor="text1" w:themeTint="D9"/>
        <w:sz w:val="16"/>
      </w:rPr>
      <w:t>文档</w:t>
    </w:r>
  </w:p>
  <w:p w14:paraId="49C0A534" w14:textId="77777777" w:rsidR="00AB6CCE" w:rsidRDefault="008134F4">
    <w:pPr>
      <w:rPr>
        <w:sz w:val="11"/>
      </w:rPr>
    </w:pPr>
    <w:r>
      <w:rPr>
        <w:rFonts w:ascii="黑体" w:eastAsia="黑体" w:hAnsi="黑体" w:hint="eastAsia"/>
        <w:noProof/>
        <w:color w:val="262626" w:themeColor="text1" w:themeTint="D9"/>
        <w:sz w:val="11"/>
      </w:rPr>
      <mc:AlternateContent>
        <mc:Choice Requires="wps">
          <w:drawing>
            <wp:anchor distT="0" distB="0" distL="114300" distR="114300" simplePos="0" relativeHeight="251661312" behindDoc="0" locked="0" layoutInCell="1" allowOverlap="1" wp14:anchorId="7B79186C" wp14:editId="6FAAF36C">
              <wp:simplePos x="0" y="0"/>
              <wp:positionH relativeFrom="margin">
                <wp:align>left</wp:align>
              </wp:positionH>
              <wp:positionV relativeFrom="paragraph">
                <wp:posOffset>62865</wp:posOffset>
              </wp:positionV>
              <wp:extent cx="4674870" cy="635"/>
              <wp:effectExtent l="0" t="0" r="0" b="0"/>
              <wp:wrapNone/>
              <wp:docPr id="16" name="直接连接符 16"/>
              <wp:cNvGraphicFramePr/>
              <a:graphic xmlns:a="http://schemas.openxmlformats.org/drawingml/2006/main">
                <a:graphicData uri="http://schemas.microsoft.com/office/word/2010/wordprocessingShape">
                  <wps:wsp>
                    <wps:cNvCnPr/>
                    <wps:spPr>
                      <a:xfrm>
                        <a:off x="0" y="0"/>
                        <a:ext cx="4674636" cy="467"/>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688F9C02" id="直接连接符 16" o:spid="_x0000_s1026" style="position:absolute;left:0;text-align:left;z-index:251661312;visibility:visible;mso-wrap-style:square;mso-wrap-distance-left:9pt;mso-wrap-distance-top:0;mso-wrap-distance-right:9pt;mso-wrap-distance-bottom:0;mso-position-horizontal:left;mso-position-horizontal-relative:margin;mso-position-vertical:absolute;mso-position-vertical-relative:text" from="0,4.95pt" to="368.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" strokecolor="#272727 [2749]" strokeweight=".5pt">
              <v:stroke joinstyle="miter"/>
              <w10:wrap anchorx="margin"/>
            </v:line>
          </w:pict>
        </mc:Fallback>
      </mc:AlternateContent>
    </w:r>
  </w:p>
  <w:p w14:paraId="7E8E9461" w14:textId="77777777" w:rsidR="00AB6CCE" w:rsidRDefault="00AB6CCE">
    <w:pPr>
      <w:rPr>
        <w:sz w:val="1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A4B9" w14:textId="77777777" w:rsidR="00AB6CCE" w:rsidRDefault="00AB6CCE">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A454B4C"/>
    <w:lvl w:ilvl="0">
      <w:start w:val="1"/>
      <w:numFmt w:val="decimal"/>
      <w:lvlText w:val="%1."/>
      <w:lvlJc w:val="left"/>
      <w:pPr>
        <w:tabs>
          <w:tab w:val="left" w:pos="0"/>
        </w:tabs>
        <w:ind w:left="480" w:hanging="480"/>
      </w:pPr>
    </w:lvl>
    <w:lvl w:ilvl="1">
      <w:start w:val="1"/>
      <w:numFmt w:val="decimal"/>
      <w:lvlText w:val="%2."/>
      <w:lvlJc w:val="left"/>
      <w:pPr>
        <w:tabs>
          <w:tab w:val="left" w:pos="720"/>
        </w:tabs>
        <w:ind w:left="1200" w:hanging="480"/>
      </w:pPr>
    </w:lvl>
    <w:lvl w:ilvl="2">
      <w:start w:val="1"/>
      <w:numFmt w:val="decimal"/>
      <w:lvlText w:val="%3."/>
      <w:lvlJc w:val="left"/>
      <w:pPr>
        <w:tabs>
          <w:tab w:val="left" w:pos="1440"/>
        </w:tabs>
        <w:ind w:left="1920" w:hanging="480"/>
      </w:pPr>
    </w:lvl>
    <w:lvl w:ilvl="3">
      <w:start w:val="1"/>
      <w:numFmt w:val="decimal"/>
      <w:lvlText w:val="%4."/>
      <w:lvlJc w:val="left"/>
      <w:pPr>
        <w:tabs>
          <w:tab w:val="left" w:pos="2160"/>
        </w:tabs>
        <w:ind w:left="2640" w:hanging="480"/>
      </w:pPr>
    </w:lvl>
    <w:lvl w:ilvl="4">
      <w:start w:val="1"/>
      <w:numFmt w:val="decimal"/>
      <w:lvlText w:val="%5."/>
      <w:lvlJc w:val="left"/>
      <w:pPr>
        <w:tabs>
          <w:tab w:val="left" w:pos="2880"/>
        </w:tabs>
        <w:ind w:left="3360" w:hanging="480"/>
      </w:pPr>
    </w:lvl>
    <w:lvl w:ilvl="5">
      <w:start w:val="1"/>
      <w:numFmt w:val="decimal"/>
      <w:lvlText w:val="%6."/>
      <w:lvlJc w:val="left"/>
      <w:pPr>
        <w:tabs>
          <w:tab w:val="left" w:pos="3600"/>
        </w:tabs>
        <w:ind w:left="4080" w:hanging="480"/>
      </w:pPr>
    </w:lvl>
    <w:lvl w:ilvl="6">
      <w:start w:val="1"/>
      <w:numFmt w:val="decimal"/>
      <w:lvlText w:val="%7."/>
      <w:lvlJc w:val="left"/>
      <w:pPr>
        <w:tabs>
          <w:tab w:val="left" w:pos="4320"/>
        </w:tabs>
        <w:ind w:left="4800" w:hanging="480"/>
      </w:pPr>
    </w:lvl>
    <w:lvl w:ilvl="7">
      <w:start w:val="1"/>
      <w:numFmt w:val="decimal"/>
      <w:lvlText w:val="%8."/>
      <w:lvlJc w:val="left"/>
      <w:pPr>
        <w:tabs>
          <w:tab w:val="left" w:pos="5040"/>
        </w:tabs>
        <w:ind w:left="5520" w:hanging="480"/>
      </w:pPr>
    </w:lvl>
    <w:lvl w:ilvl="8">
      <w:start w:val="1"/>
      <w:numFmt w:val="decimal"/>
      <w:lvlText w:val="%9."/>
      <w:lvlJc w:val="left"/>
      <w:pPr>
        <w:tabs>
          <w:tab w:val="left" w:pos="5760"/>
        </w:tabs>
        <w:ind w:left="6240" w:hanging="480"/>
      </w:pPr>
    </w:lvl>
  </w:abstractNum>
  <w:abstractNum w:abstractNumId="1" w15:restartNumberingAfterBreak="0">
    <w:nsid w:val="0DAE712C"/>
    <w:multiLevelType w:val="multilevel"/>
    <w:tmpl w:val="0DAE712C"/>
    <w:lvl w:ilvl="0">
      <w:start w:val="1"/>
      <w:numFmt w:val="chineseCountingThousand"/>
      <w:pStyle w:val="1"/>
      <w:suff w:val="space"/>
      <w:lvlText w:val="%1、"/>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141" w:firstLine="851"/>
      </w:pPr>
      <w:rPr>
        <w:rFonts w:hint="eastAsia"/>
      </w:rPr>
    </w:lvl>
    <w:lvl w:ilvl="3">
      <w:start w:val="1"/>
      <w:numFmt w:val="decimal"/>
      <w:isLgl/>
      <w:lvlText w:val="%1.%2.%3.%4"/>
      <w:lvlJc w:val="left"/>
      <w:pPr>
        <w:ind w:left="0" w:firstLine="1276"/>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2" w15:restartNumberingAfterBreak="0">
    <w:nsid w:val="170CD2DE"/>
    <w:multiLevelType w:val="multilevel"/>
    <w:tmpl w:val="170CD2DE"/>
    <w:lvl w:ilvl="0">
      <w:numFmt w:val="bullet"/>
      <w:lvlText w:val=" "/>
      <w:lvlJc w:val="left"/>
      <w:pPr>
        <w:tabs>
          <w:tab w:val="left" w:pos="0"/>
        </w:tabs>
        <w:ind w:left="480" w:hanging="480"/>
      </w:pPr>
    </w:lvl>
    <w:lvl w:ilvl="1">
      <w:numFmt w:val="bullet"/>
      <w:lvlText w:val=" "/>
      <w:lvlJc w:val="left"/>
      <w:pPr>
        <w:tabs>
          <w:tab w:val="left" w:pos="720"/>
        </w:tabs>
        <w:ind w:left="1200" w:hanging="480"/>
      </w:pPr>
    </w:lvl>
    <w:lvl w:ilvl="2">
      <w:numFmt w:val="bullet"/>
      <w:lvlText w:val=" "/>
      <w:lvlJc w:val="left"/>
      <w:pPr>
        <w:tabs>
          <w:tab w:val="left" w:pos="1440"/>
        </w:tabs>
        <w:ind w:left="1920" w:hanging="480"/>
      </w:pPr>
    </w:lvl>
    <w:lvl w:ilvl="3">
      <w:numFmt w:val="bullet"/>
      <w:lvlText w:val=" "/>
      <w:lvlJc w:val="left"/>
      <w:pPr>
        <w:tabs>
          <w:tab w:val="left" w:pos="2160"/>
        </w:tabs>
        <w:ind w:left="2640" w:hanging="480"/>
      </w:pPr>
    </w:lvl>
    <w:lvl w:ilvl="4">
      <w:numFmt w:val="bullet"/>
      <w:lvlText w:val=" "/>
      <w:lvlJc w:val="left"/>
      <w:pPr>
        <w:tabs>
          <w:tab w:val="left" w:pos="2880"/>
        </w:tabs>
        <w:ind w:left="3360" w:hanging="480"/>
      </w:pPr>
    </w:lvl>
    <w:lvl w:ilvl="5">
      <w:numFmt w:val="bullet"/>
      <w:lvlText w:val=" "/>
      <w:lvlJc w:val="left"/>
      <w:pPr>
        <w:tabs>
          <w:tab w:val="left" w:pos="3600"/>
        </w:tabs>
        <w:ind w:left="4080" w:hanging="480"/>
      </w:pPr>
    </w:lvl>
    <w:lvl w:ilvl="6">
      <w:numFmt w:val="bullet"/>
      <w:lvlText w:val=" "/>
      <w:lvlJc w:val="left"/>
      <w:pPr>
        <w:tabs>
          <w:tab w:val="left" w:pos="4320"/>
        </w:tabs>
        <w:ind w:left="4800" w:hanging="480"/>
      </w:pPr>
    </w:lvl>
    <w:lvl w:ilvl="7">
      <w:numFmt w:val="bullet"/>
      <w:lvlText w:val=" "/>
      <w:lvlJc w:val="left"/>
      <w:pPr>
        <w:tabs>
          <w:tab w:val="left" w:pos="5040"/>
        </w:tabs>
        <w:ind w:left="5520" w:hanging="480"/>
      </w:pPr>
    </w:lvl>
    <w:lvl w:ilvl="8">
      <w:numFmt w:val="bullet"/>
      <w:lvlText w:val=" "/>
      <w:lvlJc w:val="left"/>
      <w:pPr>
        <w:tabs>
          <w:tab w:val="left" w:pos="5760"/>
        </w:tabs>
        <w:ind w:left="6240" w:hanging="480"/>
      </w:pPr>
    </w:lvl>
  </w:abstractNum>
  <w:abstractNum w:abstractNumId="3" w15:restartNumberingAfterBreak="0">
    <w:nsid w:val="56583171"/>
    <w:multiLevelType w:val="multilevel"/>
    <w:tmpl w:val="5658317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71315DCA"/>
    <w:multiLevelType w:val="multilevel"/>
    <w:tmpl w:val="71315DCA"/>
    <w:lvl w:ilvl="0">
      <w:numFmt w:val="bullet"/>
      <w:lvlText w:val="•"/>
      <w:lvlJc w:val="left"/>
      <w:pPr>
        <w:tabs>
          <w:tab w:val="left" w:pos="0"/>
        </w:tabs>
        <w:ind w:left="480" w:hanging="480"/>
      </w:pPr>
    </w:lvl>
    <w:lvl w:ilvl="1">
      <w:numFmt w:val="bullet"/>
      <w:lvlText w:val="–"/>
      <w:lvlJc w:val="left"/>
      <w:pPr>
        <w:tabs>
          <w:tab w:val="left" w:pos="720"/>
        </w:tabs>
        <w:ind w:left="1200" w:hanging="480"/>
      </w:pPr>
    </w:lvl>
    <w:lvl w:ilvl="2">
      <w:numFmt w:val="bullet"/>
      <w:lvlText w:val="•"/>
      <w:lvlJc w:val="left"/>
      <w:pPr>
        <w:tabs>
          <w:tab w:val="left" w:pos="1440"/>
        </w:tabs>
        <w:ind w:left="1920" w:hanging="480"/>
      </w:pPr>
    </w:lvl>
    <w:lvl w:ilvl="3">
      <w:numFmt w:val="bullet"/>
      <w:lvlText w:val="–"/>
      <w:lvlJc w:val="left"/>
      <w:pPr>
        <w:tabs>
          <w:tab w:val="left" w:pos="2160"/>
        </w:tabs>
        <w:ind w:left="2640" w:hanging="480"/>
      </w:pPr>
    </w:lvl>
    <w:lvl w:ilvl="4">
      <w:numFmt w:val="bullet"/>
      <w:lvlText w:val="•"/>
      <w:lvlJc w:val="left"/>
      <w:pPr>
        <w:tabs>
          <w:tab w:val="left" w:pos="2880"/>
        </w:tabs>
        <w:ind w:left="3360" w:hanging="480"/>
      </w:pPr>
    </w:lvl>
    <w:lvl w:ilvl="5">
      <w:numFmt w:val="bullet"/>
      <w:lvlText w:val="–"/>
      <w:lvlJc w:val="left"/>
      <w:pPr>
        <w:tabs>
          <w:tab w:val="left" w:pos="3600"/>
        </w:tabs>
        <w:ind w:left="4080" w:hanging="480"/>
      </w:pPr>
    </w:lvl>
    <w:lvl w:ilvl="6">
      <w:numFmt w:val="bullet"/>
      <w:lvlText w:val="•"/>
      <w:lvlJc w:val="left"/>
      <w:pPr>
        <w:tabs>
          <w:tab w:val="left" w:pos="4320"/>
        </w:tabs>
        <w:ind w:left="4800" w:hanging="480"/>
      </w:pPr>
    </w:lvl>
    <w:lvl w:ilvl="7">
      <w:numFmt w:val="bullet"/>
      <w:lvlText w:val="–"/>
      <w:lvlJc w:val="left"/>
      <w:pPr>
        <w:tabs>
          <w:tab w:val="left" w:pos="5040"/>
        </w:tabs>
        <w:ind w:left="5520" w:hanging="480"/>
      </w:pPr>
    </w:lvl>
    <w:lvl w:ilvl="8">
      <w:numFmt w:val="bullet"/>
      <w:lvlText w:val="•"/>
      <w:lvlJc w:val="left"/>
      <w:pPr>
        <w:tabs>
          <w:tab w:val="left" w:pos="5760"/>
        </w:tabs>
        <w:ind w:left="6240" w:hanging="480"/>
      </w:pPr>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30B"/>
    <w:rsid w:val="000001EC"/>
    <w:rsid w:val="00024AF1"/>
    <w:rsid w:val="000604A2"/>
    <w:rsid w:val="000628D2"/>
    <w:rsid w:val="0006436E"/>
    <w:rsid w:val="0006524F"/>
    <w:rsid w:val="00071914"/>
    <w:rsid w:val="00073A5C"/>
    <w:rsid w:val="00086D83"/>
    <w:rsid w:val="000A601D"/>
    <w:rsid w:val="000B7871"/>
    <w:rsid w:val="000E73C4"/>
    <w:rsid w:val="00112E2C"/>
    <w:rsid w:val="00115727"/>
    <w:rsid w:val="00120BB5"/>
    <w:rsid w:val="00133557"/>
    <w:rsid w:val="001659C6"/>
    <w:rsid w:val="0017435F"/>
    <w:rsid w:val="00182290"/>
    <w:rsid w:val="00185F31"/>
    <w:rsid w:val="00190D19"/>
    <w:rsid w:val="001916DE"/>
    <w:rsid w:val="00196424"/>
    <w:rsid w:val="0019747B"/>
    <w:rsid w:val="001A5E94"/>
    <w:rsid w:val="001B41F0"/>
    <w:rsid w:val="001B61C5"/>
    <w:rsid w:val="001C46D2"/>
    <w:rsid w:val="001C69B9"/>
    <w:rsid w:val="001C6BDC"/>
    <w:rsid w:val="001D0BA8"/>
    <w:rsid w:val="001E62AE"/>
    <w:rsid w:val="001F441D"/>
    <w:rsid w:val="001F4710"/>
    <w:rsid w:val="00245B30"/>
    <w:rsid w:val="002537A4"/>
    <w:rsid w:val="00263498"/>
    <w:rsid w:val="00266349"/>
    <w:rsid w:val="00280F23"/>
    <w:rsid w:val="002A2019"/>
    <w:rsid w:val="002E0370"/>
    <w:rsid w:val="003030C4"/>
    <w:rsid w:val="00304EAA"/>
    <w:rsid w:val="003159DA"/>
    <w:rsid w:val="003316BC"/>
    <w:rsid w:val="00332537"/>
    <w:rsid w:val="00341098"/>
    <w:rsid w:val="00360B31"/>
    <w:rsid w:val="003626E5"/>
    <w:rsid w:val="00375BE5"/>
    <w:rsid w:val="00377913"/>
    <w:rsid w:val="003A245E"/>
    <w:rsid w:val="003B4924"/>
    <w:rsid w:val="003C0C7A"/>
    <w:rsid w:val="003E6994"/>
    <w:rsid w:val="003F20D3"/>
    <w:rsid w:val="003F5E4C"/>
    <w:rsid w:val="004208EF"/>
    <w:rsid w:val="00422CA6"/>
    <w:rsid w:val="00426B6F"/>
    <w:rsid w:val="00433FDE"/>
    <w:rsid w:val="00443E9E"/>
    <w:rsid w:val="0045034A"/>
    <w:rsid w:val="00463306"/>
    <w:rsid w:val="00475B68"/>
    <w:rsid w:val="004954BD"/>
    <w:rsid w:val="004B7D94"/>
    <w:rsid w:val="004C53D7"/>
    <w:rsid w:val="004C7BD4"/>
    <w:rsid w:val="004D6031"/>
    <w:rsid w:val="004F5211"/>
    <w:rsid w:val="004F7C01"/>
    <w:rsid w:val="00505FE2"/>
    <w:rsid w:val="00517AA0"/>
    <w:rsid w:val="00536B25"/>
    <w:rsid w:val="00545900"/>
    <w:rsid w:val="005508A7"/>
    <w:rsid w:val="005510CD"/>
    <w:rsid w:val="005561FD"/>
    <w:rsid w:val="0056604E"/>
    <w:rsid w:val="0057280C"/>
    <w:rsid w:val="00582F97"/>
    <w:rsid w:val="00592707"/>
    <w:rsid w:val="005A4A5B"/>
    <w:rsid w:val="005E3FCB"/>
    <w:rsid w:val="005F1271"/>
    <w:rsid w:val="005F49AC"/>
    <w:rsid w:val="005F50F1"/>
    <w:rsid w:val="005F7DA4"/>
    <w:rsid w:val="00600266"/>
    <w:rsid w:val="006317B9"/>
    <w:rsid w:val="00640E5D"/>
    <w:rsid w:val="006422E4"/>
    <w:rsid w:val="00663211"/>
    <w:rsid w:val="006714D6"/>
    <w:rsid w:val="00673EE9"/>
    <w:rsid w:val="00683B15"/>
    <w:rsid w:val="006B109B"/>
    <w:rsid w:val="006D5511"/>
    <w:rsid w:val="006E2183"/>
    <w:rsid w:val="006F65C3"/>
    <w:rsid w:val="00716A2C"/>
    <w:rsid w:val="007229F3"/>
    <w:rsid w:val="00757FE9"/>
    <w:rsid w:val="007605DD"/>
    <w:rsid w:val="0076278E"/>
    <w:rsid w:val="00796AD2"/>
    <w:rsid w:val="007A4473"/>
    <w:rsid w:val="007C4563"/>
    <w:rsid w:val="007F0AB7"/>
    <w:rsid w:val="007F4C50"/>
    <w:rsid w:val="00811ECF"/>
    <w:rsid w:val="008134F4"/>
    <w:rsid w:val="00822D47"/>
    <w:rsid w:val="00846D2B"/>
    <w:rsid w:val="00854B6D"/>
    <w:rsid w:val="00874A0D"/>
    <w:rsid w:val="00875AC2"/>
    <w:rsid w:val="00876CA8"/>
    <w:rsid w:val="00877D4E"/>
    <w:rsid w:val="008E3BB5"/>
    <w:rsid w:val="00907EAE"/>
    <w:rsid w:val="00910C6F"/>
    <w:rsid w:val="00914F04"/>
    <w:rsid w:val="00915DAD"/>
    <w:rsid w:val="00916AEF"/>
    <w:rsid w:val="00945CEF"/>
    <w:rsid w:val="009522E7"/>
    <w:rsid w:val="0095306A"/>
    <w:rsid w:val="0095686D"/>
    <w:rsid w:val="0096434C"/>
    <w:rsid w:val="00982D13"/>
    <w:rsid w:val="009A7FF2"/>
    <w:rsid w:val="009C246C"/>
    <w:rsid w:val="009C7FF2"/>
    <w:rsid w:val="009D0CBA"/>
    <w:rsid w:val="009D1D97"/>
    <w:rsid w:val="009F130E"/>
    <w:rsid w:val="009F4525"/>
    <w:rsid w:val="00A20E8D"/>
    <w:rsid w:val="00A24CD6"/>
    <w:rsid w:val="00A26DE1"/>
    <w:rsid w:val="00A27CD0"/>
    <w:rsid w:val="00A72C36"/>
    <w:rsid w:val="00A77DB4"/>
    <w:rsid w:val="00A82D81"/>
    <w:rsid w:val="00A9151B"/>
    <w:rsid w:val="00AA030B"/>
    <w:rsid w:val="00AB416B"/>
    <w:rsid w:val="00AB6CCE"/>
    <w:rsid w:val="00AC0D4D"/>
    <w:rsid w:val="00AD0C7D"/>
    <w:rsid w:val="00AD5581"/>
    <w:rsid w:val="00AD70FD"/>
    <w:rsid w:val="00AE42D5"/>
    <w:rsid w:val="00AE69F4"/>
    <w:rsid w:val="00B05235"/>
    <w:rsid w:val="00B2755B"/>
    <w:rsid w:val="00B408A0"/>
    <w:rsid w:val="00B937C9"/>
    <w:rsid w:val="00BA309B"/>
    <w:rsid w:val="00BB0429"/>
    <w:rsid w:val="00BC0ECB"/>
    <w:rsid w:val="00BE1A86"/>
    <w:rsid w:val="00BE58F3"/>
    <w:rsid w:val="00BE70F0"/>
    <w:rsid w:val="00C062B4"/>
    <w:rsid w:val="00C117D7"/>
    <w:rsid w:val="00C170C6"/>
    <w:rsid w:val="00C34630"/>
    <w:rsid w:val="00C438D9"/>
    <w:rsid w:val="00C6607C"/>
    <w:rsid w:val="00C7535C"/>
    <w:rsid w:val="00C86EF5"/>
    <w:rsid w:val="00C8781C"/>
    <w:rsid w:val="00C95951"/>
    <w:rsid w:val="00CB5B8E"/>
    <w:rsid w:val="00CD1E4C"/>
    <w:rsid w:val="00CE71DD"/>
    <w:rsid w:val="00CF687B"/>
    <w:rsid w:val="00D0423A"/>
    <w:rsid w:val="00D12338"/>
    <w:rsid w:val="00D21D62"/>
    <w:rsid w:val="00D26166"/>
    <w:rsid w:val="00D26B83"/>
    <w:rsid w:val="00D44743"/>
    <w:rsid w:val="00D529F4"/>
    <w:rsid w:val="00D54A22"/>
    <w:rsid w:val="00D766CA"/>
    <w:rsid w:val="00D809A2"/>
    <w:rsid w:val="00D872C1"/>
    <w:rsid w:val="00D963A9"/>
    <w:rsid w:val="00DB38CD"/>
    <w:rsid w:val="00DD067E"/>
    <w:rsid w:val="00DD3BAF"/>
    <w:rsid w:val="00DE7090"/>
    <w:rsid w:val="00DF014D"/>
    <w:rsid w:val="00E041BD"/>
    <w:rsid w:val="00E046EF"/>
    <w:rsid w:val="00E13F66"/>
    <w:rsid w:val="00E21DE8"/>
    <w:rsid w:val="00E50339"/>
    <w:rsid w:val="00E55657"/>
    <w:rsid w:val="00E57CB5"/>
    <w:rsid w:val="00E74170"/>
    <w:rsid w:val="00E822C8"/>
    <w:rsid w:val="00EA7262"/>
    <w:rsid w:val="00EA7307"/>
    <w:rsid w:val="00EB77A0"/>
    <w:rsid w:val="00ED16F6"/>
    <w:rsid w:val="00EE2EC7"/>
    <w:rsid w:val="00F00094"/>
    <w:rsid w:val="00F12B16"/>
    <w:rsid w:val="00F30BD1"/>
    <w:rsid w:val="00F36806"/>
    <w:rsid w:val="00F37637"/>
    <w:rsid w:val="00F577A5"/>
    <w:rsid w:val="00F64E21"/>
    <w:rsid w:val="00F90F62"/>
    <w:rsid w:val="00F921DC"/>
    <w:rsid w:val="00F922B9"/>
    <w:rsid w:val="00F978CE"/>
    <w:rsid w:val="00FB13CC"/>
    <w:rsid w:val="00FB4B26"/>
    <w:rsid w:val="00FB5F74"/>
    <w:rsid w:val="11D75D98"/>
    <w:rsid w:val="14256EB2"/>
    <w:rsid w:val="1F887DC0"/>
    <w:rsid w:val="25842B1C"/>
    <w:rsid w:val="2A453A5E"/>
    <w:rsid w:val="309F204C"/>
    <w:rsid w:val="41EE189F"/>
    <w:rsid w:val="47A52385"/>
    <w:rsid w:val="5BF16C51"/>
    <w:rsid w:val="5CD674C2"/>
    <w:rsid w:val="605A7DEE"/>
    <w:rsid w:val="6560231F"/>
    <w:rsid w:val="6DAB5F66"/>
    <w:rsid w:val="6EF01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27DBF42"/>
  <w15:docId w15:val="{E63C8C0E-37B9-43F5-9103-7537B7A45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heading 2" w:unhideWhenUsed="1" w:qFormat="1"/>
    <w:lsdException w:name="heading 3" w:unhideWhenUsed="1"/>
    <w:lsdException w:name="heading 4" w:unhideWhenUsed="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qFormat="1"/>
    <w:lsdException w:name="annotation text"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Hyperlink" w:uiPriority="99" w:unhideWhenUsed="1"/>
    <w:lsdException w:name="HTML Top of Form" w:semiHidden="1" w:uiPriority="99" w:unhideWhenUsed="1"/>
    <w:lsdException w:name="HTML Bottom of Form" w:semiHidden="1" w:uiPriority="99" w:unhideWhenUsed="1"/>
    <w:lsdException w:name="Normal (Web)" w:qFormat="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pPr>
      <w:widowControl w:val="0"/>
      <w:jc w:val="both"/>
    </w:pPr>
    <w:rPr>
      <w:rFonts w:ascii="Calibri" w:eastAsia="宋体" w:hAnsi="Calibri" w:cs="Times New Roman"/>
      <w:kern w:val="2"/>
      <w:sz w:val="21"/>
      <w:szCs w:val="24"/>
    </w:rPr>
  </w:style>
  <w:style w:type="paragraph" w:styleId="10">
    <w:name w:val="heading 1"/>
    <w:basedOn w:val="a"/>
    <w:next w:val="a0"/>
    <w:pPr>
      <w:keepNext/>
      <w:keepLines/>
      <w:spacing w:beforeLines="120" w:before="120" w:afterLines="120" w:after="120" w:line="360" w:lineRule="auto"/>
      <w:jc w:val="center"/>
      <w:outlineLvl w:val="0"/>
    </w:pPr>
    <w:rPr>
      <w:rFonts w:ascii="黑体" w:eastAsia="黑体" w:hAnsi="黑体"/>
      <w:b/>
      <w:kern w:val="44"/>
      <w:sz w:val="36"/>
    </w:rPr>
  </w:style>
  <w:style w:type="paragraph" w:styleId="20">
    <w:name w:val="heading 2"/>
    <w:basedOn w:val="a"/>
    <w:next w:val="a0"/>
    <w:link w:val="21"/>
    <w:unhideWhenUsed/>
    <w:qFormat/>
    <w:pPr>
      <w:keepNext/>
      <w:keepLines/>
      <w:spacing w:before="260" w:after="260" w:line="416" w:lineRule="auto"/>
      <w:outlineLvl w:val="1"/>
    </w:pPr>
    <w:rPr>
      <w:rFonts w:ascii="Cambria" w:eastAsia="黑体" w:hAnsi="Cambria"/>
      <w:b/>
      <w:bCs/>
      <w:sz w:val="32"/>
      <w:szCs w:val="32"/>
    </w:rPr>
  </w:style>
  <w:style w:type="paragraph" w:styleId="30">
    <w:name w:val="heading 3"/>
    <w:basedOn w:val="a"/>
    <w:next w:val="a0"/>
    <w:link w:val="31"/>
    <w:unhideWhenUsed/>
    <w:pPr>
      <w:keepNext/>
      <w:keepLines/>
      <w:spacing w:before="260" w:after="260" w:line="416" w:lineRule="auto"/>
      <w:outlineLvl w:val="2"/>
    </w:pPr>
    <w:rPr>
      <w:b/>
      <w:bCs/>
      <w:sz w:val="32"/>
      <w:szCs w:val="32"/>
    </w:rPr>
  </w:style>
  <w:style w:type="paragraph" w:styleId="4">
    <w:name w:val="heading 4"/>
    <w:basedOn w:val="a"/>
    <w:next w:val="a0"/>
    <w:link w:val="40"/>
    <w:unhideWhenUs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0"/>
    <w:link w:val="50"/>
    <w:unhideWhenUsed/>
    <w:qFormat/>
    <w:pPr>
      <w:keepNext/>
      <w:keepLines/>
      <w:spacing w:before="280" w:after="290" w:line="376" w:lineRule="auto"/>
      <w:outlineLvl w:val="4"/>
    </w:pPr>
    <w:rPr>
      <w:b/>
      <w:bCs/>
      <w:sz w:val="28"/>
      <w:szCs w:val="28"/>
    </w:rPr>
  </w:style>
  <w:style w:type="paragraph" w:styleId="6">
    <w:name w:val="heading 6"/>
    <w:basedOn w:val="a"/>
    <w:next w:val="a0"/>
    <w:link w:val="60"/>
    <w:unhideWhenUsed/>
    <w:qFormat/>
    <w:pPr>
      <w:keepNext/>
      <w:keepLines/>
      <w:spacing w:before="240" w:after="64" w:line="320" w:lineRule="auto"/>
      <w:outlineLvl w:val="5"/>
    </w:pPr>
    <w:rPr>
      <w:rFonts w:asciiTheme="majorHAnsi" w:eastAsiaTheme="majorEastAsia" w:hAnsiTheme="majorHAnsi" w:cstheme="majorBidi"/>
      <w:b/>
      <w:bCs/>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styleId="a5">
    <w:name w:val="annotation text"/>
    <w:basedOn w:val="a"/>
    <w:link w:val="a6"/>
    <w:qFormat/>
    <w:pPr>
      <w:jc w:val="left"/>
    </w:pPr>
  </w:style>
  <w:style w:type="paragraph" w:styleId="TOC3">
    <w:name w:val="toc 3"/>
    <w:basedOn w:val="a"/>
    <w:next w:val="a"/>
    <w:uiPriority w:val="39"/>
    <w:qFormat/>
    <w:pPr>
      <w:spacing w:line="360" w:lineRule="auto"/>
      <w:ind w:leftChars="400" w:left="400"/>
    </w:pPr>
  </w:style>
  <w:style w:type="paragraph" w:styleId="a7">
    <w:name w:val="Balloon Text"/>
    <w:basedOn w:val="a"/>
    <w:link w:val="a8"/>
    <w:rPr>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line="360" w:lineRule="auto"/>
    </w:pPr>
  </w:style>
  <w:style w:type="paragraph" w:styleId="TOC4">
    <w:name w:val="toc 4"/>
    <w:basedOn w:val="a"/>
    <w:next w:val="a"/>
    <w:pPr>
      <w:ind w:leftChars="600" w:left="1260"/>
    </w:pPr>
  </w:style>
  <w:style w:type="paragraph" w:styleId="ad">
    <w:name w:val="Subtitle"/>
    <w:basedOn w:val="a"/>
    <w:next w:val="a"/>
    <w:link w:val="ae"/>
    <w:qFormat/>
    <w:pPr>
      <w:spacing w:beforeLines="120" w:before="120" w:afterLines="120" w:after="120" w:line="360" w:lineRule="auto"/>
      <w:ind w:leftChars="100" w:left="100"/>
      <w:jc w:val="left"/>
      <w:outlineLvl w:val="2"/>
    </w:pPr>
    <w:rPr>
      <w:rFonts w:ascii="Cambria" w:hAnsi="Cambria"/>
      <w:b/>
      <w:bCs/>
      <w:kern w:val="28"/>
      <w:sz w:val="28"/>
      <w:szCs w:val="32"/>
    </w:rPr>
  </w:style>
  <w:style w:type="paragraph" w:styleId="TOC2">
    <w:name w:val="toc 2"/>
    <w:basedOn w:val="a"/>
    <w:next w:val="a"/>
    <w:uiPriority w:val="39"/>
    <w:pPr>
      <w:spacing w:line="360" w:lineRule="auto"/>
      <w:ind w:leftChars="200" w:left="200"/>
    </w:pPr>
  </w:style>
  <w:style w:type="paragraph" w:styleId="af">
    <w:name w:val="Normal (Web)"/>
    <w:basedOn w:val="a"/>
    <w:qFormat/>
    <w:rPr>
      <w:sz w:val="24"/>
    </w:rPr>
  </w:style>
  <w:style w:type="paragraph" w:styleId="af0">
    <w:name w:val="Title"/>
    <w:basedOn w:val="a"/>
    <w:next w:val="a"/>
    <w:link w:val="af1"/>
    <w:qFormat/>
    <w:pPr>
      <w:spacing w:beforeLines="120" w:before="120" w:afterLines="120" w:after="120" w:line="360" w:lineRule="auto"/>
      <w:jc w:val="center"/>
      <w:outlineLvl w:val="0"/>
    </w:pPr>
    <w:rPr>
      <w:rFonts w:ascii="黑体" w:eastAsia="黑体" w:hAnsi="黑体"/>
      <w:b/>
      <w:bCs/>
      <w:sz w:val="36"/>
      <w:szCs w:val="32"/>
    </w:rPr>
  </w:style>
  <w:style w:type="character" w:styleId="af2">
    <w:name w:val="Hyperlink"/>
    <w:basedOn w:val="a4"/>
    <w:uiPriority w:val="99"/>
    <w:unhideWhenUsed/>
    <w:rPr>
      <w:color w:val="0563C1" w:themeColor="hyperlink"/>
      <w:u w:val="single"/>
    </w:rPr>
  </w:style>
  <w:style w:type="character" w:customStyle="1" w:styleId="a4">
    <w:name w:val="正文文本 字符"/>
    <w:basedOn w:val="a1"/>
    <w:link w:val="a0"/>
    <w:qFormat/>
  </w:style>
  <w:style w:type="table" w:styleId="af3">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link w:val="20"/>
    <w:rPr>
      <w:rFonts w:ascii="Cambria" w:eastAsia="黑体" w:hAnsi="Cambria"/>
      <w:b/>
      <w:bCs/>
      <w:kern w:val="2"/>
      <w:sz w:val="32"/>
      <w:szCs w:val="32"/>
    </w:rPr>
  </w:style>
  <w:style w:type="paragraph" w:styleId="af4">
    <w:name w:val="List Paragraph"/>
    <w:basedOn w:val="a"/>
    <w:uiPriority w:val="34"/>
    <w:pPr>
      <w:ind w:firstLineChars="200" w:firstLine="420"/>
    </w:pPr>
  </w:style>
  <w:style w:type="paragraph" w:customStyle="1" w:styleId="af5">
    <w:name w:val="一级标题"/>
    <w:basedOn w:val="10"/>
    <w:next w:val="af6"/>
    <w:link w:val="af7"/>
    <w:qFormat/>
    <w:pPr>
      <w:spacing w:beforeLines="0" w:before="0" w:afterLines="0" w:after="0"/>
    </w:pPr>
  </w:style>
  <w:style w:type="paragraph" w:customStyle="1" w:styleId="af6">
    <w:name w:val="正文文字"/>
    <w:basedOn w:val="a"/>
    <w:link w:val="af8"/>
    <w:qFormat/>
    <w:pPr>
      <w:spacing w:afterLines="100" w:after="100" w:line="360" w:lineRule="auto"/>
      <w:ind w:firstLineChars="200" w:firstLine="200"/>
    </w:pPr>
  </w:style>
  <w:style w:type="character" w:customStyle="1" w:styleId="af7">
    <w:name w:val="一级标题 字符"/>
    <w:link w:val="af5"/>
    <w:rPr>
      <w:rFonts w:ascii="黑体" w:eastAsia="黑体" w:hAnsi="黑体"/>
      <w:b/>
      <w:kern w:val="44"/>
      <w:sz w:val="36"/>
      <w:szCs w:val="24"/>
    </w:rPr>
  </w:style>
  <w:style w:type="character" w:customStyle="1" w:styleId="50">
    <w:name w:val="标题 5 字符"/>
    <w:basedOn w:val="a1"/>
    <w:link w:val="5"/>
    <w:rPr>
      <w:rFonts w:ascii="Calibri" w:hAnsi="Calibri"/>
      <w:b/>
      <w:bCs/>
      <w:kern w:val="2"/>
      <w:sz w:val="28"/>
      <w:szCs w:val="28"/>
    </w:rPr>
  </w:style>
  <w:style w:type="character" w:customStyle="1" w:styleId="ac">
    <w:name w:val="页眉 字符"/>
    <w:link w:val="ab"/>
    <w:rPr>
      <w:rFonts w:ascii="Calibri" w:hAnsi="Calibri"/>
      <w:kern w:val="2"/>
      <w:sz w:val="18"/>
      <w:szCs w:val="18"/>
    </w:rPr>
  </w:style>
  <w:style w:type="character" w:customStyle="1" w:styleId="aa">
    <w:name w:val="页脚 字符"/>
    <w:link w:val="a9"/>
    <w:uiPriority w:val="99"/>
    <w:qFormat/>
    <w:rPr>
      <w:rFonts w:ascii="Calibri" w:hAnsi="Calibri"/>
      <w:kern w:val="2"/>
      <w:sz w:val="18"/>
      <w:szCs w:val="18"/>
    </w:rPr>
  </w:style>
  <w:style w:type="character" w:customStyle="1" w:styleId="af1">
    <w:name w:val="标题 字符"/>
    <w:link w:val="af0"/>
    <w:rPr>
      <w:rFonts w:ascii="黑体" w:eastAsia="黑体" w:hAnsi="黑体"/>
      <w:b/>
      <w:bCs/>
      <w:kern w:val="2"/>
      <w:sz w:val="36"/>
      <w:szCs w:val="32"/>
    </w:rPr>
  </w:style>
  <w:style w:type="character" w:customStyle="1" w:styleId="ae">
    <w:name w:val="副标题 字符"/>
    <w:link w:val="ad"/>
    <w:qFormat/>
    <w:rPr>
      <w:rFonts w:ascii="Cambria" w:hAnsi="Cambria"/>
      <w:b/>
      <w:bCs/>
      <w:kern w:val="28"/>
      <w:sz w:val="28"/>
      <w:szCs w:val="32"/>
    </w:rPr>
  </w:style>
  <w:style w:type="character" w:customStyle="1" w:styleId="af8">
    <w:name w:val="正文文字 字符"/>
    <w:link w:val="af6"/>
    <w:qFormat/>
    <w:rPr>
      <w:rFonts w:ascii="Calibri" w:hAnsi="Calibri"/>
      <w:kern w:val="2"/>
      <w:sz w:val="21"/>
      <w:szCs w:val="24"/>
    </w:rPr>
  </w:style>
  <w:style w:type="paragraph" w:customStyle="1" w:styleId="3">
    <w:name w:val="3级目录"/>
    <w:basedOn w:val="30"/>
    <w:next w:val="af6"/>
    <w:link w:val="32"/>
    <w:qFormat/>
    <w:pPr>
      <w:numPr>
        <w:ilvl w:val="2"/>
        <w:numId w:val="1"/>
      </w:numPr>
      <w:spacing w:beforeLines="100" w:before="100" w:afterLines="100" w:after="100" w:line="360" w:lineRule="auto"/>
      <w:ind w:left="0" w:firstLineChars="200" w:firstLine="200"/>
      <w:jc w:val="left"/>
    </w:pPr>
    <w:rPr>
      <w:rFonts w:asciiTheme="minorHAnsi" w:eastAsiaTheme="minorEastAsia" w:hAnsiTheme="minorHAnsi"/>
      <w:sz w:val="24"/>
    </w:rPr>
  </w:style>
  <w:style w:type="character" w:customStyle="1" w:styleId="32">
    <w:name w:val="3级目录 字符"/>
    <w:link w:val="3"/>
    <w:rPr>
      <w:rFonts w:asciiTheme="minorHAnsi" w:eastAsiaTheme="minorEastAsia" w:hAnsiTheme="minorHAnsi"/>
      <w:b/>
      <w:bCs/>
      <w:kern w:val="2"/>
      <w:sz w:val="24"/>
      <w:szCs w:val="32"/>
    </w:rPr>
  </w:style>
  <w:style w:type="character" w:customStyle="1" w:styleId="31">
    <w:name w:val="标题 3 字符"/>
    <w:link w:val="30"/>
    <w:qFormat/>
    <w:rPr>
      <w:rFonts w:ascii="Calibri" w:hAnsi="Calibri"/>
      <w:b/>
      <w:bCs/>
      <w:kern w:val="2"/>
      <w:sz w:val="32"/>
      <w:szCs w:val="32"/>
    </w:rPr>
  </w:style>
  <w:style w:type="paragraph" w:customStyle="1" w:styleId="2">
    <w:name w:val="2级目录"/>
    <w:basedOn w:val="20"/>
    <w:next w:val="af6"/>
    <w:link w:val="22"/>
    <w:qFormat/>
    <w:pPr>
      <w:numPr>
        <w:ilvl w:val="1"/>
        <w:numId w:val="1"/>
      </w:numPr>
      <w:spacing w:beforeLines="120" w:before="120" w:afterLines="120" w:after="120" w:line="360" w:lineRule="auto"/>
      <w:ind w:firstLineChars="100" w:firstLine="100"/>
      <w:jc w:val="left"/>
    </w:pPr>
    <w:rPr>
      <w:rFonts w:asciiTheme="minorHAnsi" w:eastAsiaTheme="minorEastAsia" w:hAnsiTheme="minorHAnsi"/>
      <w:sz w:val="24"/>
    </w:rPr>
  </w:style>
  <w:style w:type="character" w:customStyle="1" w:styleId="22">
    <w:name w:val="2级目录 字符"/>
    <w:link w:val="2"/>
    <w:rPr>
      <w:rFonts w:asciiTheme="minorHAnsi" w:eastAsiaTheme="minorEastAsia" w:hAnsiTheme="minorHAnsi"/>
      <w:b/>
      <w:bCs/>
      <w:kern w:val="2"/>
      <w:sz w:val="24"/>
      <w:szCs w:val="32"/>
    </w:rPr>
  </w:style>
  <w:style w:type="paragraph" w:customStyle="1" w:styleId="af9">
    <w:name w:val="无序号标题"/>
    <w:basedOn w:val="af0"/>
    <w:next w:val="af6"/>
    <w:link w:val="afa"/>
    <w:qFormat/>
    <w:pPr>
      <w:pageBreakBefore/>
      <w:spacing w:beforeLines="0" w:before="0"/>
      <w:jc w:val="left"/>
    </w:pPr>
    <w:rPr>
      <w:rFonts w:asciiTheme="majorHAnsi" w:eastAsiaTheme="majorEastAsia" w:hAnsiTheme="majorHAnsi"/>
      <w:sz w:val="44"/>
    </w:rPr>
  </w:style>
  <w:style w:type="character" w:customStyle="1" w:styleId="afa">
    <w:name w:val="无序号标题 字符"/>
    <w:link w:val="af9"/>
    <w:rPr>
      <w:rFonts w:asciiTheme="majorHAnsi" w:eastAsiaTheme="majorEastAsia" w:hAnsiTheme="majorHAnsi"/>
      <w:b/>
      <w:bCs/>
      <w:kern w:val="2"/>
      <w:sz w:val="44"/>
      <w:szCs w:val="32"/>
    </w:rPr>
  </w:style>
  <w:style w:type="paragraph" w:customStyle="1" w:styleId="afb">
    <w:name w:val="页眉页脚"/>
    <w:basedOn w:val="a9"/>
    <w:link w:val="afc"/>
    <w:qFormat/>
    <w:rPr>
      <w:rFonts w:eastAsia="黑体"/>
      <w:color w:val="262626" w:themeColor="text1" w:themeTint="D9"/>
      <w:sz w:val="16"/>
    </w:rPr>
  </w:style>
  <w:style w:type="paragraph" w:customStyle="1" w:styleId="URGENT1">
    <w:name w:val="URGENT 1"/>
    <w:pPr>
      <w:tabs>
        <w:tab w:val="center" w:pos="4680"/>
        <w:tab w:val="right" w:pos="9360"/>
      </w:tabs>
    </w:pPr>
    <w:rPr>
      <w:rFonts w:ascii="等线" w:eastAsia="等线" w:hAnsi="等线" w:cs="Times New Roman"/>
      <w:sz w:val="22"/>
      <w:szCs w:val="22"/>
    </w:rPr>
  </w:style>
  <w:style w:type="character" w:customStyle="1" w:styleId="afc">
    <w:name w:val="页眉页脚 字符"/>
    <w:link w:val="afb"/>
    <w:rPr>
      <w:rFonts w:ascii="Calibri" w:eastAsia="黑体" w:hAnsi="Calibri"/>
      <w:color w:val="262626" w:themeColor="text1" w:themeTint="D9"/>
      <w:kern w:val="2"/>
      <w:sz w:val="16"/>
      <w:szCs w:val="18"/>
    </w:rPr>
  </w:style>
  <w:style w:type="paragraph" w:styleId="afd">
    <w:name w:val="No Spacing"/>
    <w:link w:val="afe"/>
    <w:uiPriority w:val="1"/>
    <w:qFormat/>
    <w:rPr>
      <w:rFonts w:ascii="等线" w:eastAsia="等线" w:hAnsi="等线" w:cs="Times New Roman"/>
      <w:sz w:val="22"/>
      <w:szCs w:val="22"/>
    </w:rPr>
  </w:style>
  <w:style w:type="character" w:customStyle="1" w:styleId="afe">
    <w:name w:val="无间隔 字符"/>
    <w:link w:val="afd"/>
    <w:uiPriority w:val="1"/>
    <w:qFormat/>
    <w:rPr>
      <w:rFonts w:ascii="等线" w:eastAsia="等线" w:hAnsi="等线"/>
      <w:sz w:val="22"/>
      <w:szCs w:val="22"/>
    </w:rPr>
  </w:style>
  <w:style w:type="paragraph" w:customStyle="1" w:styleId="aff">
    <w:name w:val="正文小标题"/>
    <w:basedOn w:val="af6"/>
    <w:next w:val="af6"/>
    <w:link w:val="aff0"/>
    <w:qFormat/>
    <w:pPr>
      <w:ind w:firstLineChars="0" w:firstLine="0"/>
      <w:jc w:val="left"/>
    </w:pPr>
    <w:rPr>
      <w:b/>
    </w:rPr>
  </w:style>
  <w:style w:type="character" w:customStyle="1" w:styleId="40">
    <w:name w:val="标题 4 字符"/>
    <w:basedOn w:val="a1"/>
    <w:link w:val="4"/>
    <w:qFormat/>
    <w:rPr>
      <w:rFonts w:asciiTheme="majorHAnsi" w:eastAsiaTheme="majorEastAsia" w:hAnsiTheme="majorHAnsi" w:cstheme="majorBidi"/>
      <w:b/>
      <w:bCs/>
      <w:kern w:val="2"/>
      <w:sz w:val="28"/>
      <w:szCs w:val="28"/>
    </w:rPr>
  </w:style>
  <w:style w:type="character" w:customStyle="1" w:styleId="aff0">
    <w:name w:val="正文小标题 字符"/>
    <w:basedOn w:val="af8"/>
    <w:link w:val="aff"/>
    <w:qFormat/>
    <w:rPr>
      <w:rFonts w:ascii="Calibri" w:hAnsi="Calibri"/>
      <w:b/>
      <w:kern w:val="2"/>
      <w:sz w:val="21"/>
      <w:szCs w:val="24"/>
    </w:rPr>
  </w:style>
  <w:style w:type="character" w:customStyle="1" w:styleId="60">
    <w:name w:val="标题 6 字符"/>
    <w:basedOn w:val="a1"/>
    <w:link w:val="6"/>
    <w:qFormat/>
    <w:rPr>
      <w:rFonts w:asciiTheme="majorHAnsi" w:eastAsiaTheme="majorEastAsia" w:hAnsiTheme="majorHAnsi" w:cstheme="majorBidi"/>
      <w:b/>
      <w:bCs/>
      <w:kern w:val="2"/>
      <w:sz w:val="24"/>
      <w:szCs w:val="24"/>
    </w:rPr>
  </w:style>
  <w:style w:type="paragraph" w:customStyle="1" w:styleId="TOC10">
    <w:name w:val="TOC 标题1"/>
    <w:basedOn w:val="10"/>
    <w:next w:val="a"/>
    <w:uiPriority w:val="39"/>
    <w:unhideWhenUsed/>
    <w:qFormat/>
    <w:pPr>
      <w:widowControl/>
      <w:spacing w:beforeLines="0" w:before="240" w:afterLines="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character" w:customStyle="1" w:styleId="a6">
    <w:name w:val="批注文字 字符"/>
    <w:basedOn w:val="a1"/>
    <w:link w:val="a5"/>
    <w:qFormat/>
    <w:rPr>
      <w:rFonts w:ascii="Calibri" w:hAnsi="Calibri"/>
      <w:kern w:val="2"/>
      <w:sz w:val="21"/>
      <w:szCs w:val="24"/>
    </w:rPr>
  </w:style>
  <w:style w:type="paragraph" w:customStyle="1" w:styleId="1">
    <w:name w:val="1级目录"/>
    <w:basedOn w:val="af9"/>
    <w:next w:val="af6"/>
    <w:link w:val="11"/>
    <w:qFormat/>
    <w:pPr>
      <w:numPr>
        <w:numId w:val="1"/>
      </w:numPr>
    </w:pPr>
  </w:style>
  <w:style w:type="character" w:customStyle="1" w:styleId="11">
    <w:name w:val="1级目录 字符"/>
    <w:basedOn w:val="afa"/>
    <w:link w:val="1"/>
    <w:rPr>
      <w:rFonts w:asciiTheme="majorHAnsi" w:eastAsiaTheme="majorEastAsia" w:hAnsiTheme="majorHAnsi"/>
      <w:b/>
      <w:bCs/>
      <w:kern w:val="2"/>
      <w:sz w:val="30"/>
      <w:szCs w:val="32"/>
    </w:rPr>
  </w:style>
  <w:style w:type="character" w:customStyle="1" w:styleId="a8">
    <w:name w:val="批注框文本 字符"/>
    <w:basedOn w:val="a1"/>
    <w:link w:val="a7"/>
    <w:qFormat/>
    <w:rPr>
      <w:rFonts w:ascii="Calibri" w:hAnsi="Calibri"/>
      <w:kern w:val="2"/>
      <w:sz w:val="18"/>
      <w:szCs w:val="18"/>
    </w:rPr>
  </w:style>
  <w:style w:type="paragraph" w:customStyle="1" w:styleId="aff1">
    <w:name w:val="表格文字"/>
    <w:basedOn w:val="a"/>
    <w:link w:val="aff2"/>
    <w:qFormat/>
    <w:pPr>
      <w:widowControl/>
      <w:spacing w:beforeLines="30" w:before="30" w:afterLines="30" w:after="30" w:line="276" w:lineRule="auto"/>
      <w:jc w:val="left"/>
    </w:pPr>
    <w:rPr>
      <w:rFonts w:asciiTheme="minorHAnsi" w:eastAsiaTheme="minorEastAsia" w:hAnsiTheme="minorHAnsi"/>
      <w:color w:val="000000"/>
      <w:kern w:val="0"/>
      <w:sz w:val="18"/>
      <w:szCs w:val="18"/>
    </w:rPr>
  </w:style>
  <w:style w:type="character" w:customStyle="1" w:styleId="aff2">
    <w:name w:val="表格文字 字符"/>
    <w:basedOn w:val="a1"/>
    <w:link w:val="aff1"/>
    <w:qFormat/>
    <w:rPr>
      <w:rFonts w:asciiTheme="minorHAnsi" w:eastAsiaTheme="minorEastAsia" w:hAnsiTheme="minorHAnsi"/>
      <w:color w:val="000000"/>
      <w:sz w:val="18"/>
      <w:szCs w:val="18"/>
    </w:rPr>
  </w:style>
  <w:style w:type="character" w:customStyle="1" w:styleId="12">
    <w:name w:val="未处理的提及1"/>
    <w:basedOn w:val="a1"/>
    <w:uiPriority w:val="99"/>
    <w:semiHidden/>
    <w:unhideWhenUsed/>
    <w:qFormat/>
    <w:rPr>
      <w:color w:val="808080"/>
      <w:shd w:val="clear" w:color="auto" w:fill="E6E6E6"/>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table" w:customStyle="1" w:styleId="Table">
    <w:name w:val="Table"/>
    <w:semiHidden/>
    <w:unhideWhenUsed/>
    <w:qFormat/>
    <w:tblPr>
      <w:tblCellMar>
        <w:top w:w="0" w:type="dxa"/>
        <w:left w:w="108" w:type="dxa"/>
        <w:bottom w:w="0" w:type="dxa"/>
        <w:right w:w="108" w:type="dxa"/>
      </w:tblCellMar>
    </w:tblPr>
  </w:style>
  <w:style w:type="character" w:customStyle="1" w:styleId="VerbatimChar">
    <w:name w:val="Verbatim Char"/>
    <w:basedOn w:val="a4"/>
    <w:link w:val="SourceCode"/>
    <w:qFormat/>
  </w:style>
  <w:style w:type="paragraph" w:customStyle="1" w:styleId="SourceCode">
    <w:name w:val="Source Code"/>
    <w:basedOn w:val="a"/>
    <w:link w:val="VerbatimChar"/>
    <w:qFormat/>
    <w:pPr>
      <w:wordWrap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Desktop\&#37329;&#23665;&#20113;&#29289;&#36164;&#26631;&#2007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书">
      <a:majorFont>
        <a:latin typeface="黑体"/>
        <a:ea typeface="黑体"/>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7BEAB01-5763-4876-89E6-52508622E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金山云物资标书模板</Template>
  <TotalTime>9</TotalTime>
  <Pages>1</Pages>
  <Words>5797</Words>
  <Characters>33049</Characters>
  <Application>Microsoft Office Word</Application>
  <DocSecurity>0</DocSecurity>
  <Lines>275</Lines>
  <Paragraphs>77</Paragraphs>
  <ScaleCrop>false</ScaleCrop>
  <Company/>
  <LinksUpToDate>false</LinksUpToDate>
  <CharactersWithSpaces>38769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金山云标书</dc:title>
  <dc:creator>Mr Smile</dc:creator>
  <cp:keywords>标书</cp:keywords>
  <cp:lastModifiedBy>caokui [曹魁]</cp:lastModifiedBy>
  <cp:revision>13</cp:revision>
  <cp:lastPrinted>2018-12-25T03:54:00Z</cp:lastPrinted>
  <dcterms:created xsi:type="dcterms:W3CDTF">2020-07-23T07:02:00Z</dcterms:created>
  <dcterms:modified xsi:type="dcterms:W3CDTF">2022-07-29T06:50:00Z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2052-11.8.2.7978</vt:lpwstr>
  </property>
</Properties>
</file>